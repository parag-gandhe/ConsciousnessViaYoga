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8A5F79">
            <w:t>YOGA-RAMAYANA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A369D"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Spiritual Side of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7F08B6"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8897771" w:history="1">
            <w:r w:rsidR="007F08B6" w:rsidRPr="000A740E">
              <w:rPr>
                <w:rStyle w:val="Hyperlink"/>
                <w:rFonts w:eastAsiaTheme="majorEastAsia"/>
                <w:noProof/>
              </w:rPr>
              <w:t>AUM</w:t>
            </w:r>
            <w:r w:rsidR="007F08B6">
              <w:rPr>
                <w:noProof/>
                <w:webHidden/>
              </w:rPr>
              <w:tab/>
            </w:r>
            <w:r w:rsidR="007F08B6">
              <w:rPr>
                <w:noProof/>
                <w:webHidden/>
              </w:rPr>
              <w:fldChar w:fldCharType="begin"/>
            </w:r>
            <w:r w:rsidR="007F08B6">
              <w:rPr>
                <w:noProof/>
                <w:webHidden/>
              </w:rPr>
              <w:instrText xml:space="preserve"> PAGEREF _Toc48897771 \h </w:instrText>
            </w:r>
            <w:r w:rsidR="007F08B6">
              <w:rPr>
                <w:noProof/>
                <w:webHidden/>
              </w:rPr>
            </w:r>
            <w:r w:rsidR="007F08B6">
              <w:rPr>
                <w:noProof/>
                <w:webHidden/>
              </w:rPr>
              <w:fldChar w:fldCharType="separate"/>
            </w:r>
            <w:r w:rsidR="007F08B6">
              <w:rPr>
                <w:noProof/>
                <w:webHidden/>
              </w:rPr>
              <w:t>4</w:t>
            </w:r>
            <w:r w:rsidR="007F08B6">
              <w:rPr>
                <w:noProof/>
                <w:webHidden/>
              </w:rPr>
              <w:fldChar w:fldCharType="end"/>
            </w:r>
          </w:hyperlink>
        </w:p>
        <w:p w:rsidR="007F08B6" w:rsidRDefault="007F08B6">
          <w:pPr>
            <w:pStyle w:val="TOC1"/>
            <w:tabs>
              <w:tab w:val="right" w:pos="10070"/>
            </w:tabs>
            <w:rPr>
              <w:rFonts w:asciiTheme="minorHAnsi" w:eastAsiaTheme="minorEastAsia" w:hAnsiTheme="minorHAnsi" w:cstheme="minorBidi"/>
              <w:noProof/>
              <w:sz w:val="22"/>
              <w:lang w:bidi="sa-IN"/>
            </w:rPr>
          </w:pPr>
          <w:hyperlink w:anchor="_Toc48897772" w:history="1">
            <w:r w:rsidRPr="000A740E">
              <w:rPr>
                <w:rStyle w:val="Hyperlink"/>
                <w:rFonts w:eastAsiaTheme="majorEastAsia"/>
                <w:noProof/>
              </w:rPr>
              <w:t>SHORT VERSION OF YOGA RAMAYANA</w:t>
            </w:r>
            <w:r>
              <w:rPr>
                <w:noProof/>
                <w:webHidden/>
              </w:rPr>
              <w:tab/>
            </w:r>
            <w:r>
              <w:rPr>
                <w:noProof/>
                <w:webHidden/>
              </w:rPr>
              <w:fldChar w:fldCharType="begin"/>
            </w:r>
            <w:r>
              <w:rPr>
                <w:noProof/>
                <w:webHidden/>
              </w:rPr>
              <w:instrText xml:space="preserve"> PAGEREF _Toc48897772 \h </w:instrText>
            </w:r>
            <w:r>
              <w:rPr>
                <w:noProof/>
                <w:webHidden/>
              </w:rPr>
            </w:r>
            <w:r>
              <w:rPr>
                <w:noProof/>
                <w:webHidden/>
              </w:rPr>
              <w:fldChar w:fldCharType="separate"/>
            </w:r>
            <w:r>
              <w:rPr>
                <w:noProof/>
                <w:webHidden/>
              </w:rPr>
              <w:t>4</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73" w:history="1">
            <w:r w:rsidRPr="000A740E">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_Toc48897773 \h </w:instrText>
            </w:r>
            <w:r>
              <w:rPr>
                <w:noProof/>
                <w:webHidden/>
              </w:rPr>
            </w:r>
            <w:r>
              <w:rPr>
                <w:noProof/>
                <w:webHidden/>
              </w:rPr>
              <w:fldChar w:fldCharType="separate"/>
            </w:r>
            <w:r>
              <w:rPr>
                <w:noProof/>
                <w:webHidden/>
              </w:rPr>
              <w:t>5</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74" w:history="1">
            <w:r w:rsidRPr="000A740E">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_Toc48897774 \h </w:instrText>
            </w:r>
            <w:r>
              <w:rPr>
                <w:noProof/>
                <w:webHidden/>
              </w:rPr>
            </w:r>
            <w:r>
              <w:rPr>
                <w:noProof/>
                <w:webHidden/>
              </w:rPr>
              <w:fldChar w:fldCharType="separate"/>
            </w:r>
            <w:r>
              <w:rPr>
                <w:noProof/>
                <w:webHidden/>
              </w:rPr>
              <w:t>8</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75" w:history="1">
            <w:r w:rsidRPr="000A740E">
              <w:rPr>
                <w:rStyle w:val="Hyperlink"/>
                <w:rFonts w:eastAsiaTheme="majorEastAsia"/>
                <w:noProof/>
              </w:rPr>
              <w:t>Why Are Trying to Read Yoga in Ramayana?</w:t>
            </w:r>
            <w:r>
              <w:rPr>
                <w:noProof/>
                <w:webHidden/>
              </w:rPr>
              <w:tab/>
            </w:r>
            <w:r>
              <w:rPr>
                <w:noProof/>
                <w:webHidden/>
              </w:rPr>
              <w:fldChar w:fldCharType="begin"/>
            </w:r>
            <w:r>
              <w:rPr>
                <w:noProof/>
                <w:webHidden/>
              </w:rPr>
              <w:instrText xml:space="preserve"> PAGEREF _Toc48897775 \h </w:instrText>
            </w:r>
            <w:r>
              <w:rPr>
                <w:noProof/>
                <w:webHidden/>
              </w:rPr>
            </w:r>
            <w:r>
              <w:rPr>
                <w:noProof/>
                <w:webHidden/>
              </w:rPr>
              <w:fldChar w:fldCharType="separate"/>
            </w:r>
            <w:r>
              <w:rPr>
                <w:noProof/>
                <w:webHidden/>
              </w:rPr>
              <w:t>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76" w:history="1">
            <w:r w:rsidRPr="000A740E">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_Toc48897776 \h </w:instrText>
            </w:r>
            <w:r>
              <w:rPr>
                <w:noProof/>
                <w:webHidden/>
              </w:rPr>
            </w:r>
            <w:r>
              <w:rPr>
                <w:noProof/>
                <w:webHidden/>
              </w:rPr>
              <w:fldChar w:fldCharType="separate"/>
            </w:r>
            <w:r>
              <w:rPr>
                <w:noProof/>
                <w:webHidden/>
              </w:rPr>
              <w:t>11</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77" w:history="1">
            <w:r w:rsidRPr="000A740E">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_Toc48897777 \h </w:instrText>
            </w:r>
            <w:r>
              <w:rPr>
                <w:noProof/>
                <w:webHidden/>
              </w:rPr>
            </w:r>
            <w:r>
              <w:rPr>
                <w:noProof/>
                <w:webHidden/>
              </w:rPr>
              <w:fldChar w:fldCharType="separate"/>
            </w:r>
            <w:r>
              <w:rPr>
                <w:noProof/>
                <w:webHidden/>
              </w:rPr>
              <w:t>12</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78" w:history="1">
            <w:r w:rsidRPr="000A740E">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_Toc48897778 \h </w:instrText>
            </w:r>
            <w:r>
              <w:rPr>
                <w:noProof/>
                <w:webHidden/>
              </w:rPr>
            </w:r>
            <w:r>
              <w:rPr>
                <w:noProof/>
                <w:webHidden/>
              </w:rPr>
              <w:fldChar w:fldCharType="separate"/>
            </w:r>
            <w:r>
              <w:rPr>
                <w:noProof/>
                <w:webHidden/>
              </w:rPr>
              <w:t>15</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79" w:history="1">
            <w:r w:rsidRPr="000A740E">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_Toc48897779 \h </w:instrText>
            </w:r>
            <w:r>
              <w:rPr>
                <w:noProof/>
                <w:webHidden/>
              </w:rPr>
            </w:r>
            <w:r>
              <w:rPr>
                <w:noProof/>
                <w:webHidden/>
              </w:rPr>
              <w:fldChar w:fldCharType="separate"/>
            </w:r>
            <w:r>
              <w:rPr>
                <w:noProof/>
                <w:webHidden/>
              </w:rPr>
              <w:t>15</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80" w:history="1">
            <w:r w:rsidRPr="000A740E">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_Toc48897780 \h </w:instrText>
            </w:r>
            <w:r>
              <w:rPr>
                <w:noProof/>
                <w:webHidden/>
              </w:rPr>
            </w:r>
            <w:r>
              <w:rPr>
                <w:noProof/>
                <w:webHidden/>
              </w:rPr>
              <w:fldChar w:fldCharType="separate"/>
            </w:r>
            <w:r>
              <w:rPr>
                <w:noProof/>
                <w:webHidden/>
              </w:rPr>
              <w:t>17</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81" w:history="1">
            <w:r w:rsidRPr="000A740E">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_Toc48897781 \h </w:instrText>
            </w:r>
            <w:r>
              <w:rPr>
                <w:noProof/>
                <w:webHidden/>
              </w:rPr>
            </w:r>
            <w:r>
              <w:rPr>
                <w:noProof/>
                <w:webHidden/>
              </w:rPr>
              <w:fldChar w:fldCharType="separate"/>
            </w:r>
            <w:r>
              <w:rPr>
                <w:noProof/>
                <w:webHidden/>
              </w:rPr>
              <w:t>18</w:t>
            </w:r>
            <w:r>
              <w:rPr>
                <w:noProof/>
                <w:webHidden/>
              </w:rPr>
              <w:fldChar w:fldCharType="end"/>
            </w:r>
          </w:hyperlink>
        </w:p>
        <w:p w:rsidR="007F08B6" w:rsidRDefault="007F08B6">
          <w:pPr>
            <w:pStyle w:val="TOC1"/>
            <w:tabs>
              <w:tab w:val="right" w:pos="10070"/>
            </w:tabs>
            <w:rPr>
              <w:rFonts w:asciiTheme="minorHAnsi" w:eastAsiaTheme="minorEastAsia" w:hAnsiTheme="minorHAnsi" w:cstheme="minorBidi"/>
              <w:noProof/>
              <w:sz w:val="22"/>
              <w:lang w:bidi="sa-IN"/>
            </w:rPr>
          </w:pPr>
          <w:hyperlink w:anchor="_Toc48897782" w:history="1">
            <w:r w:rsidRPr="000A740E">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_Toc48897782 \h </w:instrText>
            </w:r>
            <w:r>
              <w:rPr>
                <w:noProof/>
                <w:webHidden/>
              </w:rPr>
            </w:r>
            <w:r>
              <w:rPr>
                <w:noProof/>
                <w:webHidden/>
              </w:rPr>
              <w:fldChar w:fldCharType="separate"/>
            </w:r>
            <w:r>
              <w:rPr>
                <w:noProof/>
                <w:webHidden/>
              </w:rPr>
              <w:t>19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83" w:history="1">
            <w:r w:rsidRPr="000A740E">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_Toc48897783 \h </w:instrText>
            </w:r>
            <w:r>
              <w:rPr>
                <w:noProof/>
                <w:webHidden/>
              </w:rPr>
            </w:r>
            <w:r>
              <w:rPr>
                <w:noProof/>
                <w:webHidden/>
              </w:rPr>
              <w:fldChar w:fldCharType="separate"/>
            </w:r>
            <w:r>
              <w:rPr>
                <w:noProof/>
                <w:webHidden/>
              </w:rPr>
              <w:t>19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84" w:history="1">
            <w:r w:rsidRPr="000A740E">
              <w:rPr>
                <w:rStyle w:val="Hyperlink"/>
                <w:rFonts w:eastAsiaTheme="majorEastAsia"/>
                <w:b/>
                <w:bCs/>
                <w:noProof/>
              </w:rPr>
              <w:t>Patterns in Valmi</w:t>
            </w:r>
            <w:r w:rsidRPr="000A740E">
              <w:rPr>
                <w:rStyle w:val="Hyperlink"/>
                <w:rFonts w:eastAsiaTheme="majorEastAsia"/>
                <w:b/>
                <w:bCs/>
                <w:noProof/>
              </w:rPr>
              <w:t>k</w:t>
            </w:r>
            <w:r w:rsidRPr="000A740E">
              <w:rPr>
                <w:rStyle w:val="Hyperlink"/>
                <w:rFonts w:eastAsiaTheme="majorEastAsia"/>
                <w:b/>
                <w:bCs/>
                <w:noProof/>
              </w:rPr>
              <w:t>i Ramayana:</w:t>
            </w:r>
            <w:r>
              <w:rPr>
                <w:noProof/>
                <w:webHidden/>
              </w:rPr>
              <w:tab/>
            </w:r>
            <w:r>
              <w:rPr>
                <w:noProof/>
                <w:webHidden/>
              </w:rPr>
              <w:fldChar w:fldCharType="begin"/>
            </w:r>
            <w:r>
              <w:rPr>
                <w:noProof/>
                <w:webHidden/>
              </w:rPr>
              <w:instrText xml:space="preserve"> PAGEREF _Toc48897784 \h </w:instrText>
            </w:r>
            <w:r>
              <w:rPr>
                <w:noProof/>
                <w:webHidden/>
              </w:rPr>
            </w:r>
            <w:r>
              <w:rPr>
                <w:noProof/>
                <w:webHidden/>
              </w:rPr>
              <w:fldChar w:fldCharType="separate"/>
            </w:r>
            <w:r>
              <w:rPr>
                <w:noProof/>
                <w:webHidden/>
              </w:rPr>
              <w:t>21</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85" w:history="1">
            <w:r w:rsidRPr="000A740E">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_Toc48897785 \h </w:instrText>
            </w:r>
            <w:r>
              <w:rPr>
                <w:noProof/>
                <w:webHidden/>
              </w:rPr>
            </w:r>
            <w:r>
              <w:rPr>
                <w:noProof/>
                <w:webHidden/>
              </w:rPr>
              <w:fldChar w:fldCharType="separate"/>
            </w:r>
            <w:r>
              <w:rPr>
                <w:noProof/>
                <w:webHidden/>
              </w:rPr>
              <w:t>25</w:t>
            </w:r>
            <w:r>
              <w:rPr>
                <w:noProof/>
                <w:webHidden/>
              </w:rPr>
              <w:fldChar w:fldCharType="end"/>
            </w:r>
          </w:hyperlink>
        </w:p>
        <w:p w:rsidR="007F08B6" w:rsidRDefault="007F08B6">
          <w:pPr>
            <w:pStyle w:val="TOC1"/>
            <w:tabs>
              <w:tab w:val="right" w:pos="10070"/>
            </w:tabs>
            <w:rPr>
              <w:rFonts w:asciiTheme="minorHAnsi" w:eastAsiaTheme="minorEastAsia" w:hAnsiTheme="minorHAnsi" w:cstheme="minorBidi"/>
              <w:noProof/>
              <w:sz w:val="22"/>
              <w:lang w:bidi="sa-IN"/>
            </w:rPr>
          </w:pPr>
          <w:hyperlink w:anchor="_Toc48897786" w:history="1">
            <w:r w:rsidRPr="000A740E">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_Toc48897786 \h </w:instrText>
            </w:r>
            <w:r>
              <w:rPr>
                <w:noProof/>
                <w:webHidden/>
              </w:rPr>
            </w:r>
            <w:r>
              <w:rPr>
                <w:noProof/>
                <w:webHidden/>
              </w:rPr>
              <w:fldChar w:fldCharType="separate"/>
            </w:r>
            <w:r>
              <w:rPr>
                <w:noProof/>
                <w:webHidden/>
              </w:rPr>
              <w:t>28</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87" w:history="1">
            <w:r w:rsidRPr="000A740E">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_Toc48897787 \h </w:instrText>
            </w:r>
            <w:r>
              <w:rPr>
                <w:noProof/>
                <w:webHidden/>
              </w:rPr>
            </w:r>
            <w:r>
              <w:rPr>
                <w:noProof/>
                <w:webHidden/>
              </w:rPr>
              <w:fldChar w:fldCharType="separate"/>
            </w:r>
            <w:r>
              <w:rPr>
                <w:noProof/>
                <w:webHidden/>
              </w:rPr>
              <w:t>28</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88" w:history="1">
            <w:r w:rsidRPr="000A740E">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_Toc48897788 \h </w:instrText>
            </w:r>
            <w:r>
              <w:rPr>
                <w:noProof/>
                <w:webHidden/>
              </w:rPr>
            </w:r>
            <w:r>
              <w:rPr>
                <w:noProof/>
                <w:webHidden/>
              </w:rPr>
              <w:fldChar w:fldCharType="separate"/>
            </w:r>
            <w:r>
              <w:rPr>
                <w:noProof/>
                <w:webHidden/>
              </w:rPr>
              <w:t>31</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89" w:history="1">
            <w:r w:rsidRPr="000A740E">
              <w:rPr>
                <w:rStyle w:val="Hyperlink"/>
                <w:rFonts w:eastAsiaTheme="majorEastAsia"/>
                <w:noProof/>
              </w:rPr>
              <w:t>Easy to Understand Character # 3: Hanuman</w:t>
            </w:r>
            <w:r>
              <w:rPr>
                <w:noProof/>
                <w:webHidden/>
              </w:rPr>
              <w:tab/>
            </w:r>
            <w:r>
              <w:rPr>
                <w:noProof/>
                <w:webHidden/>
              </w:rPr>
              <w:fldChar w:fldCharType="begin"/>
            </w:r>
            <w:r>
              <w:rPr>
                <w:noProof/>
                <w:webHidden/>
              </w:rPr>
              <w:instrText xml:space="preserve"> PAGEREF _Toc48897789 \h </w:instrText>
            </w:r>
            <w:r>
              <w:rPr>
                <w:noProof/>
                <w:webHidden/>
              </w:rPr>
            </w:r>
            <w:r>
              <w:rPr>
                <w:noProof/>
                <w:webHidden/>
              </w:rPr>
              <w:fldChar w:fldCharType="separate"/>
            </w:r>
            <w:r>
              <w:rPr>
                <w:noProof/>
                <w:webHidden/>
              </w:rPr>
              <w:t>34</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0" w:history="1">
            <w:r w:rsidRPr="000A740E">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_Toc48897790 \h </w:instrText>
            </w:r>
            <w:r>
              <w:rPr>
                <w:noProof/>
                <w:webHidden/>
              </w:rPr>
            </w:r>
            <w:r>
              <w:rPr>
                <w:noProof/>
                <w:webHidden/>
              </w:rPr>
              <w:fldChar w:fldCharType="separate"/>
            </w:r>
            <w:r>
              <w:rPr>
                <w:noProof/>
                <w:webHidden/>
              </w:rPr>
              <w:t>37</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1" w:history="1">
            <w:r w:rsidRPr="000A740E">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_Toc48897791 \h </w:instrText>
            </w:r>
            <w:r>
              <w:rPr>
                <w:noProof/>
                <w:webHidden/>
              </w:rPr>
            </w:r>
            <w:r>
              <w:rPr>
                <w:noProof/>
                <w:webHidden/>
              </w:rPr>
              <w:fldChar w:fldCharType="separate"/>
            </w:r>
            <w:r>
              <w:rPr>
                <w:noProof/>
                <w:webHidden/>
              </w:rPr>
              <w:t>40</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2" w:history="1">
            <w:r w:rsidRPr="000A740E">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_Toc48897792 \h </w:instrText>
            </w:r>
            <w:r>
              <w:rPr>
                <w:noProof/>
                <w:webHidden/>
              </w:rPr>
            </w:r>
            <w:r>
              <w:rPr>
                <w:noProof/>
                <w:webHidden/>
              </w:rPr>
              <w:fldChar w:fldCharType="separate"/>
            </w:r>
            <w:r>
              <w:rPr>
                <w:noProof/>
                <w:webHidden/>
              </w:rPr>
              <w:t>41</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3" w:history="1">
            <w:r w:rsidRPr="000A740E">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_Toc48897793 \h </w:instrText>
            </w:r>
            <w:r>
              <w:rPr>
                <w:noProof/>
                <w:webHidden/>
              </w:rPr>
            </w:r>
            <w:r>
              <w:rPr>
                <w:noProof/>
                <w:webHidden/>
              </w:rPr>
              <w:fldChar w:fldCharType="separate"/>
            </w:r>
            <w:r>
              <w:rPr>
                <w:noProof/>
                <w:webHidden/>
              </w:rPr>
              <w:t>42</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4" w:history="1">
            <w:r w:rsidRPr="000A740E">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_Toc48897794 \h </w:instrText>
            </w:r>
            <w:r>
              <w:rPr>
                <w:noProof/>
                <w:webHidden/>
              </w:rPr>
            </w:r>
            <w:r>
              <w:rPr>
                <w:noProof/>
                <w:webHidden/>
              </w:rPr>
              <w:fldChar w:fldCharType="separate"/>
            </w:r>
            <w:r>
              <w:rPr>
                <w:noProof/>
                <w:webHidden/>
              </w:rPr>
              <w:t>42</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5" w:history="1">
            <w:r w:rsidRPr="000A740E">
              <w:rPr>
                <w:rStyle w:val="Hyperlink"/>
                <w:rFonts w:eastAsiaTheme="majorEastAsia"/>
                <w:noProof/>
              </w:rPr>
              <w:t>Easy to Understand Character # 9: Laxmana</w:t>
            </w:r>
            <w:r>
              <w:rPr>
                <w:noProof/>
                <w:webHidden/>
              </w:rPr>
              <w:tab/>
            </w:r>
            <w:r>
              <w:rPr>
                <w:noProof/>
                <w:webHidden/>
              </w:rPr>
              <w:fldChar w:fldCharType="begin"/>
            </w:r>
            <w:r>
              <w:rPr>
                <w:noProof/>
                <w:webHidden/>
              </w:rPr>
              <w:instrText xml:space="preserve"> PAGEREF _Toc48897795 \h </w:instrText>
            </w:r>
            <w:r>
              <w:rPr>
                <w:noProof/>
                <w:webHidden/>
              </w:rPr>
            </w:r>
            <w:r>
              <w:rPr>
                <w:noProof/>
                <w:webHidden/>
              </w:rPr>
              <w:fldChar w:fldCharType="separate"/>
            </w:r>
            <w:r>
              <w:rPr>
                <w:noProof/>
                <w:webHidden/>
              </w:rPr>
              <w:t>43</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6" w:history="1">
            <w:r w:rsidRPr="000A740E">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_Toc48897796 \h </w:instrText>
            </w:r>
            <w:r>
              <w:rPr>
                <w:noProof/>
                <w:webHidden/>
              </w:rPr>
            </w:r>
            <w:r>
              <w:rPr>
                <w:noProof/>
                <w:webHidden/>
              </w:rPr>
              <w:fldChar w:fldCharType="separate"/>
            </w:r>
            <w:r>
              <w:rPr>
                <w:noProof/>
                <w:webHidden/>
              </w:rPr>
              <w:t>44</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7" w:history="1">
            <w:r w:rsidRPr="000A740E">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_Toc48897797 \h </w:instrText>
            </w:r>
            <w:r>
              <w:rPr>
                <w:noProof/>
                <w:webHidden/>
              </w:rPr>
            </w:r>
            <w:r>
              <w:rPr>
                <w:noProof/>
                <w:webHidden/>
              </w:rPr>
              <w:fldChar w:fldCharType="separate"/>
            </w:r>
            <w:r>
              <w:rPr>
                <w:noProof/>
                <w:webHidden/>
              </w:rPr>
              <w:t>45</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8" w:history="1">
            <w:r w:rsidRPr="000A740E">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_Toc48897798 \h </w:instrText>
            </w:r>
            <w:r>
              <w:rPr>
                <w:noProof/>
                <w:webHidden/>
              </w:rPr>
            </w:r>
            <w:r>
              <w:rPr>
                <w:noProof/>
                <w:webHidden/>
              </w:rPr>
              <w:fldChar w:fldCharType="separate"/>
            </w:r>
            <w:r>
              <w:rPr>
                <w:noProof/>
                <w:webHidden/>
              </w:rPr>
              <w:t>46</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799" w:history="1">
            <w:r w:rsidRPr="000A740E">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_Toc48897799 \h </w:instrText>
            </w:r>
            <w:r>
              <w:rPr>
                <w:noProof/>
                <w:webHidden/>
              </w:rPr>
            </w:r>
            <w:r>
              <w:rPr>
                <w:noProof/>
                <w:webHidden/>
              </w:rPr>
              <w:fldChar w:fldCharType="separate"/>
            </w:r>
            <w:r>
              <w:rPr>
                <w:noProof/>
                <w:webHidden/>
              </w:rPr>
              <w:t>49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0" w:history="1">
            <w:r w:rsidRPr="000A740E">
              <w:rPr>
                <w:rStyle w:val="Hyperlink"/>
                <w:rFonts w:eastAsiaTheme="majorEastAsia"/>
                <w:noProof/>
              </w:rPr>
              <w:t>Complex Character # 1: Parashurama</w:t>
            </w:r>
            <w:r>
              <w:rPr>
                <w:noProof/>
                <w:webHidden/>
              </w:rPr>
              <w:tab/>
            </w:r>
            <w:r>
              <w:rPr>
                <w:noProof/>
                <w:webHidden/>
              </w:rPr>
              <w:fldChar w:fldCharType="begin"/>
            </w:r>
            <w:r>
              <w:rPr>
                <w:noProof/>
                <w:webHidden/>
              </w:rPr>
              <w:instrText xml:space="preserve"> PAGEREF _Toc48897800 \h </w:instrText>
            </w:r>
            <w:r>
              <w:rPr>
                <w:noProof/>
                <w:webHidden/>
              </w:rPr>
            </w:r>
            <w:r>
              <w:rPr>
                <w:noProof/>
                <w:webHidden/>
              </w:rPr>
              <w:fldChar w:fldCharType="separate"/>
            </w:r>
            <w:r>
              <w:rPr>
                <w:noProof/>
                <w:webHidden/>
              </w:rPr>
              <w:t>50</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1" w:history="1">
            <w:r w:rsidRPr="000A740E">
              <w:rPr>
                <w:rStyle w:val="Hyperlink"/>
                <w:rFonts w:eastAsiaTheme="majorEastAsia"/>
                <w:noProof/>
              </w:rPr>
              <w:t>Complex Character # 2: Ahalya</w:t>
            </w:r>
            <w:r>
              <w:rPr>
                <w:noProof/>
                <w:webHidden/>
              </w:rPr>
              <w:tab/>
            </w:r>
            <w:r>
              <w:rPr>
                <w:noProof/>
                <w:webHidden/>
              </w:rPr>
              <w:fldChar w:fldCharType="begin"/>
            </w:r>
            <w:r>
              <w:rPr>
                <w:noProof/>
                <w:webHidden/>
              </w:rPr>
              <w:instrText xml:space="preserve"> PAGEREF _Toc48897801 \h </w:instrText>
            </w:r>
            <w:r>
              <w:rPr>
                <w:noProof/>
                <w:webHidden/>
              </w:rPr>
            </w:r>
            <w:r>
              <w:rPr>
                <w:noProof/>
                <w:webHidden/>
              </w:rPr>
              <w:fldChar w:fldCharType="separate"/>
            </w:r>
            <w:r>
              <w:rPr>
                <w:noProof/>
                <w:webHidden/>
              </w:rPr>
              <w:t>51</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2" w:history="1">
            <w:r w:rsidRPr="000A740E">
              <w:rPr>
                <w:rStyle w:val="Hyperlink"/>
                <w:rFonts w:eastAsiaTheme="majorEastAsia"/>
                <w:noProof/>
              </w:rPr>
              <w:t>Complex Character # 4: Mandakarni</w:t>
            </w:r>
            <w:r>
              <w:rPr>
                <w:noProof/>
                <w:webHidden/>
              </w:rPr>
              <w:tab/>
            </w:r>
            <w:r>
              <w:rPr>
                <w:noProof/>
                <w:webHidden/>
              </w:rPr>
              <w:fldChar w:fldCharType="begin"/>
            </w:r>
            <w:r>
              <w:rPr>
                <w:noProof/>
                <w:webHidden/>
              </w:rPr>
              <w:instrText xml:space="preserve"> PAGEREF _Toc48897802 \h </w:instrText>
            </w:r>
            <w:r>
              <w:rPr>
                <w:noProof/>
                <w:webHidden/>
              </w:rPr>
            </w:r>
            <w:r>
              <w:rPr>
                <w:noProof/>
                <w:webHidden/>
              </w:rPr>
              <w:fldChar w:fldCharType="separate"/>
            </w:r>
            <w:r>
              <w:rPr>
                <w:noProof/>
                <w:webHidden/>
              </w:rPr>
              <w:t>54</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3" w:history="1">
            <w:r w:rsidRPr="000A740E">
              <w:rPr>
                <w:rStyle w:val="Hyperlink"/>
                <w:rFonts w:eastAsiaTheme="majorEastAsia"/>
                <w:noProof/>
              </w:rPr>
              <w:t>Complex Character #5: Jatayu and Sampaati</w:t>
            </w:r>
            <w:r>
              <w:rPr>
                <w:noProof/>
                <w:webHidden/>
              </w:rPr>
              <w:tab/>
            </w:r>
            <w:r>
              <w:rPr>
                <w:noProof/>
                <w:webHidden/>
              </w:rPr>
              <w:fldChar w:fldCharType="begin"/>
            </w:r>
            <w:r>
              <w:rPr>
                <w:noProof/>
                <w:webHidden/>
              </w:rPr>
              <w:instrText xml:space="preserve"> PAGEREF _Toc48897803 \h </w:instrText>
            </w:r>
            <w:r>
              <w:rPr>
                <w:noProof/>
                <w:webHidden/>
              </w:rPr>
            </w:r>
            <w:r>
              <w:rPr>
                <w:noProof/>
                <w:webHidden/>
              </w:rPr>
              <w:fldChar w:fldCharType="separate"/>
            </w:r>
            <w:r>
              <w:rPr>
                <w:noProof/>
                <w:webHidden/>
              </w:rPr>
              <w:t>56</w:t>
            </w:r>
            <w:r>
              <w:rPr>
                <w:noProof/>
                <w:webHidden/>
              </w:rPr>
              <w:fldChar w:fldCharType="end"/>
            </w:r>
          </w:hyperlink>
        </w:p>
        <w:p w:rsidR="007F08B6" w:rsidRDefault="007F08B6">
          <w:pPr>
            <w:pStyle w:val="TOC1"/>
            <w:tabs>
              <w:tab w:val="right" w:pos="10070"/>
            </w:tabs>
            <w:rPr>
              <w:rFonts w:asciiTheme="minorHAnsi" w:eastAsiaTheme="minorEastAsia" w:hAnsiTheme="minorHAnsi" w:cstheme="minorBidi"/>
              <w:noProof/>
              <w:sz w:val="22"/>
              <w:lang w:bidi="sa-IN"/>
            </w:rPr>
          </w:pPr>
          <w:hyperlink w:anchor="_Toc48897804" w:history="1">
            <w:r w:rsidRPr="000A740E">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_Toc48897804 \h </w:instrText>
            </w:r>
            <w:r>
              <w:rPr>
                <w:noProof/>
                <w:webHidden/>
              </w:rPr>
            </w:r>
            <w:r>
              <w:rPr>
                <w:noProof/>
                <w:webHidden/>
              </w:rPr>
              <w:fldChar w:fldCharType="separate"/>
            </w:r>
            <w:r>
              <w:rPr>
                <w:noProof/>
                <w:webHidden/>
              </w:rPr>
              <w:t>59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5" w:history="1">
            <w:r w:rsidRPr="000A740E">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_Toc48897805 \h </w:instrText>
            </w:r>
            <w:r>
              <w:rPr>
                <w:noProof/>
                <w:webHidden/>
              </w:rPr>
            </w:r>
            <w:r>
              <w:rPr>
                <w:noProof/>
                <w:webHidden/>
              </w:rPr>
              <w:fldChar w:fldCharType="separate"/>
            </w:r>
            <w:r>
              <w:rPr>
                <w:noProof/>
                <w:webHidden/>
              </w:rPr>
              <w:t>59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6" w:history="1">
            <w:r w:rsidRPr="000A740E">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_Toc48897806 \h </w:instrText>
            </w:r>
            <w:r>
              <w:rPr>
                <w:noProof/>
                <w:webHidden/>
              </w:rPr>
            </w:r>
            <w:r>
              <w:rPr>
                <w:noProof/>
                <w:webHidden/>
              </w:rPr>
              <w:fldChar w:fldCharType="separate"/>
            </w:r>
            <w:r>
              <w:rPr>
                <w:noProof/>
                <w:webHidden/>
              </w:rPr>
              <w:t>59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7" w:history="1">
            <w:r w:rsidRPr="000A740E">
              <w:rPr>
                <w:rStyle w:val="Hyperlink"/>
                <w:rFonts w:eastAsiaTheme="majorEastAsia"/>
                <w:noProof/>
              </w:rPr>
              <w:t>Ravana Abudcts Sita</w:t>
            </w:r>
            <w:r>
              <w:rPr>
                <w:noProof/>
                <w:webHidden/>
              </w:rPr>
              <w:tab/>
            </w:r>
            <w:r>
              <w:rPr>
                <w:noProof/>
                <w:webHidden/>
              </w:rPr>
              <w:fldChar w:fldCharType="begin"/>
            </w:r>
            <w:r>
              <w:rPr>
                <w:noProof/>
                <w:webHidden/>
              </w:rPr>
              <w:instrText xml:space="preserve"> PAGEREF _Toc48897807 \h </w:instrText>
            </w:r>
            <w:r>
              <w:rPr>
                <w:noProof/>
                <w:webHidden/>
              </w:rPr>
            </w:r>
            <w:r>
              <w:rPr>
                <w:noProof/>
                <w:webHidden/>
              </w:rPr>
              <w:fldChar w:fldCharType="separate"/>
            </w:r>
            <w:r>
              <w:rPr>
                <w:noProof/>
                <w:webHidden/>
              </w:rPr>
              <w:t>60</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8" w:history="1">
            <w:r w:rsidRPr="000A740E">
              <w:rPr>
                <w:rStyle w:val="Hyperlink"/>
                <w:rFonts w:eastAsiaTheme="majorEastAsia"/>
                <w:noProof/>
              </w:rPr>
              <w:t>Hanuman finds Sita in Lanka</w:t>
            </w:r>
            <w:r>
              <w:rPr>
                <w:noProof/>
                <w:webHidden/>
              </w:rPr>
              <w:tab/>
            </w:r>
            <w:r>
              <w:rPr>
                <w:noProof/>
                <w:webHidden/>
              </w:rPr>
              <w:fldChar w:fldCharType="begin"/>
            </w:r>
            <w:r>
              <w:rPr>
                <w:noProof/>
                <w:webHidden/>
              </w:rPr>
              <w:instrText xml:space="preserve"> PAGEREF _Toc48897808 \h </w:instrText>
            </w:r>
            <w:r>
              <w:rPr>
                <w:noProof/>
                <w:webHidden/>
              </w:rPr>
            </w:r>
            <w:r>
              <w:rPr>
                <w:noProof/>
                <w:webHidden/>
              </w:rPr>
              <w:fldChar w:fldCharType="separate"/>
            </w:r>
            <w:r>
              <w:rPr>
                <w:noProof/>
                <w:webHidden/>
              </w:rPr>
              <w:t>62</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09" w:history="1">
            <w:r w:rsidRPr="000A740E">
              <w:rPr>
                <w:rStyle w:val="Hyperlink"/>
                <w:rFonts w:eastAsiaTheme="majorEastAsia"/>
                <w:noProof/>
              </w:rPr>
              <w:t>Hanuman addresses Sita as Mother</w:t>
            </w:r>
            <w:r>
              <w:rPr>
                <w:noProof/>
                <w:webHidden/>
              </w:rPr>
              <w:tab/>
            </w:r>
            <w:r>
              <w:rPr>
                <w:noProof/>
                <w:webHidden/>
              </w:rPr>
              <w:fldChar w:fldCharType="begin"/>
            </w:r>
            <w:r>
              <w:rPr>
                <w:noProof/>
                <w:webHidden/>
              </w:rPr>
              <w:instrText xml:space="preserve"> PAGEREF _Toc48897809 \h </w:instrText>
            </w:r>
            <w:r>
              <w:rPr>
                <w:noProof/>
                <w:webHidden/>
              </w:rPr>
            </w:r>
            <w:r>
              <w:rPr>
                <w:noProof/>
                <w:webHidden/>
              </w:rPr>
              <w:fldChar w:fldCharType="separate"/>
            </w:r>
            <w:r>
              <w:rPr>
                <w:noProof/>
                <w:webHidden/>
              </w:rPr>
              <w:t>65</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0" w:history="1">
            <w:r w:rsidRPr="000A740E">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_Toc48897810 \h </w:instrText>
            </w:r>
            <w:r>
              <w:rPr>
                <w:noProof/>
                <w:webHidden/>
              </w:rPr>
            </w:r>
            <w:r>
              <w:rPr>
                <w:noProof/>
                <w:webHidden/>
              </w:rPr>
              <w:fldChar w:fldCharType="separate"/>
            </w:r>
            <w:r>
              <w:rPr>
                <w:noProof/>
                <w:webHidden/>
              </w:rPr>
              <w:t>65</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1" w:history="1">
            <w:r w:rsidRPr="000A740E">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_Toc48897811 \h </w:instrText>
            </w:r>
            <w:r>
              <w:rPr>
                <w:noProof/>
                <w:webHidden/>
              </w:rPr>
            </w:r>
            <w:r>
              <w:rPr>
                <w:noProof/>
                <w:webHidden/>
              </w:rPr>
              <w:fldChar w:fldCharType="separate"/>
            </w:r>
            <w:r>
              <w:rPr>
                <w:noProof/>
                <w:webHidden/>
              </w:rPr>
              <w:t>66</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2" w:history="1">
            <w:r w:rsidRPr="000A740E">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_Toc48897812 \h </w:instrText>
            </w:r>
            <w:r>
              <w:rPr>
                <w:noProof/>
                <w:webHidden/>
              </w:rPr>
            </w:r>
            <w:r>
              <w:rPr>
                <w:noProof/>
                <w:webHidden/>
              </w:rPr>
              <w:fldChar w:fldCharType="separate"/>
            </w:r>
            <w:r>
              <w:rPr>
                <w:noProof/>
                <w:webHidden/>
              </w:rPr>
              <w:t>68</w:t>
            </w:r>
            <w:r>
              <w:rPr>
                <w:noProof/>
                <w:webHidden/>
              </w:rPr>
              <w:fldChar w:fldCharType="end"/>
            </w:r>
          </w:hyperlink>
        </w:p>
        <w:p w:rsidR="007F08B6" w:rsidRDefault="007F08B6">
          <w:pPr>
            <w:pStyle w:val="TOC1"/>
            <w:tabs>
              <w:tab w:val="right" w:pos="10070"/>
            </w:tabs>
            <w:rPr>
              <w:rFonts w:asciiTheme="minorHAnsi" w:eastAsiaTheme="minorEastAsia" w:hAnsiTheme="minorHAnsi" w:cstheme="minorBidi"/>
              <w:noProof/>
              <w:sz w:val="22"/>
              <w:lang w:bidi="sa-IN"/>
            </w:rPr>
          </w:pPr>
          <w:hyperlink w:anchor="_Toc48897813" w:history="1">
            <w:r w:rsidRPr="000A740E">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_Toc48897813 \h </w:instrText>
            </w:r>
            <w:r>
              <w:rPr>
                <w:noProof/>
                <w:webHidden/>
              </w:rPr>
            </w:r>
            <w:r>
              <w:rPr>
                <w:noProof/>
                <w:webHidden/>
              </w:rPr>
              <w:fldChar w:fldCharType="separate"/>
            </w:r>
            <w:r>
              <w:rPr>
                <w:noProof/>
                <w:webHidden/>
              </w:rPr>
              <w:t>70</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4" w:history="1">
            <w:r w:rsidRPr="000A740E">
              <w:rPr>
                <w:rStyle w:val="Hyperlink"/>
                <w:rFonts w:eastAsiaTheme="majorEastAsia"/>
                <w:noProof/>
              </w:rPr>
              <w:t>Tataka</w:t>
            </w:r>
            <w:r>
              <w:rPr>
                <w:noProof/>
                <w:webHidden/>
              </w:rPr>
              <w:tab/>
            </w:r>
            <w:r>
              <w:rPr>
                <w:noProof/>
                <w:webHidden/>
              </w:rPr>
              <w:fldChar w:fldCharType="begin"/>
            </w:r>
            <w:r>
              <w:rPr>
                <w:noProof/>
                <w:webHidden/>
              </w:rPr>
              <w:instrText xml:space="preserve"> PAGEREF _Toc48897814 \h </w:instrText>
            </w:r>
            <w:r>
              <w:rPr>
                <w:noProof/>
                <w:webHidden/>
              </w:rPr>
            </w:r>
            <w:r>
              <w:rPr>
                <w:noProof/>
                <w:webHidden/>
              </w:rPr>
              <w:fldChar w:fldCharType="separate"/>
            </w:r>
            <w:r>
              <w:rPr>
                <w:noProof/>
                <w:webHidden/>
              </w:rPr>
              <w:t>70</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5" w:history="1">
            <w:r w:rsidRPr="000A740E">
              <w:rPr>
                <w:rStyle w:val="Hyperlink"/>
                <w:rFonts w:eastAsiaTheme="majorEastAsia"/>
                <w:noProof/>
              </w:rPr>
              <w:t>Vishwamitra</w:t>
            </w:r>
            <w:r>
              <w:rPr>
                <w:noProof/>
                <w:webHidden/>
              </w:rPr>
              <w:tab/>
            </w:r>
            <w:r>
              <w:rPr>
                <w:noProof/>
                <w:webHidden/>
              </w:rPr>
              <w:fldChar w:fldCharType="begin"/>
            </w:r>
            <w:r>
              <w:rPr>
                <w:noProof/>
                <w:webHidden/>
              </w:rPr>
              <w:instrText xml:space="preserve"> PAGEREF _Toc48897815 \h </w:instrText>
            </w:r>
            <w:r>
              <w:rPr>
                <w:noProof/>
                <w:webHidden/>
              </w:rPr>
            </w:r>
            <w:r>
              <w:rPr>
                <w:noProof/>
                <w:webHidden/>
              </w:rPr>
              <w:fldChar w:fldCharType="separate"/>
            </w:r>
            <w:r>
              <w:rPr>
                <w:noProof/>
                <w:webHidden/>
              </w:rPr>
              <w:t>71</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6" w:history="1">
            <w:r w:rsidRPr="000A740E">
              <w:rPr>
                <w:rStyle w:val="Hyperlink"/>
                <w:rFonts w:eastAsiaTheme="majorEastAsia"/>
                <w:noProof/>
              </w:rPr>
              <w:t>Trishanku</w:t>
            </w:r>
            <w:r>
              <w:rPr>
                <w:noProof/>
                <w:webHidden/>
              </w:rPr>
              <w:tab/>
            </w:r>
            <w:r>
              <w:rPr>
                <w:noProof/>
                <w:webHidden/>
              </w:rPr>
              <w:fldChar w:fldCharType="begin"/>
            </w:r>
            <w:r>
              <w:rPr>
                <w:noProof/>
                <w:webHidden/>
              </w:rPr>
              <w:instrText xml:space="preserve"> PAGEREF _Toc48897816 \h </w:instrText>
            </w:r>
            <w:r>
              <w:rPr>
                <w:noProof/>
                <w:webHidden/>
              </w:rPr>
            </w:r>
            <w:r>
              <w:rPr>
                <w:noProof/>
                <w:webHidden/>
              </w:rPr>
              <w:fldChar w:fldCharType="separate"/>
            </w:r>
            <w:r>
              <w:rPr>
                <w:noProof/>
                <w:webHidden/>
              </w:rPr>
              <w:t>73</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7" w:history="1">
            <w:r w:rsidRPr="000A740E">
              <w:rPr>
                <w:rStyle w:val="Hyperlink"/>
                <w:rFonts w:eastAsiaTheme="majorEastAsia"/>
                <w:noProof/>
              </w:rPr>
              <w:t>Viradha</w:t>
            </w:r>
            <w:r>
              <w:rPr>
                <w:noProof/>
                <w:webHidden/>
              </w:rPr>
              <w:tab/>
            </w:r>
            <w:r>
              <w:rPr>
                <w:noProof/>
                <w:webHidden/>
              </w:rPr>
              <w:fldChar w:fldCharType="begin"/>
            </w:r>
            <w:r>
              <w:rPr>
                <w:noProof/>
                <w:webHidden/>
              </w:rPr>
              <w:instrText xml:space="preserve"> PAGEREF _Toc48897817 \h </w:instrText>
            </w:r>
            <w:r>
              <w:rPr>
                <w:noProof/>
                <w:webHidden/>
              </w:rPr>
            </w:r>
            <w:r>
              <w:rPr>
                <w:noProof/>
                <w:webHidden/>
              </w:rPr>
              <w:fldChar w:fldCharType="separate"/>
            </w:r>
            <w:r>
              <w:rPr>
                <w:noProof/>
                <w:webHidden/>
              </w:rPr>
              <w:t>77</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8" w:history="1">
            <w:r w:rsidRPr="000A740E">
              <w:rPr>
                <w:rStyle w:val="Hyperlink"/>
                <w:rFonts w:eastAsiaTheme="majorEastAsia"/>
                <w:noProof/>
              </w:rPr>
              <w:t>Kabandha</w:t>
            </w:r>
            <w:r>
              <w:rPr>
                <w:noProof/>
                <w:webHidden/>
              </w:rPr>
              <w:tab/>
            </w:r>
            <w:r>
              <w:rPr>
                <w:noProof/>
                <w:webHidden/>
              </w:rPr>
              <w:fldChar w:fldCharType="begin"/>
            </w:r>
            <w:r>
              <w:rPr>
                <w:noProof/>
                <w:webHidden/>
              </w:rPr>
              <w:instrText xml:space="preserve"> PAGEREF _Toc48897818 \h </w:instrText>
            </w:r>
            <w:r>
              <w:rPr>
                <w:noProof/>
                <w:webHidden/>
              </w:rPr>
            </w:r>
            <w:r>
              <w:rPr>
                <w:noProof/>
                <w:webHidden/>
              </w:rPr>
              <w:fldChar w:fldCharType="separate"/>
            </w:r>
            <w:r>
              <w:rPr>
                <w:noProof/>
                <w:webHidden/>
              </w:rPr>
              <w:t>79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19" w:history="1">
            <w:r w:rsidRPr="000A740E">
              <w:rPr>
                <w:rStyle w:val="Hyperlink"/>
                <w:rFonts w:eastAsiaTheme="majorEastAsia"/>
                <w:noProof/>
              </w:rPr>
              <w:t>Vali</w:t>
            </w:r>
            <w:r>
              <w:rPr>
                <w:noProof/>
                <w:webHidden/>
              </w:rPr>
              <w:tab/>
            </w:r>
            <w:r>
              <w:rPr>
                <w:noProof/>
                <w:webHidden/>
              </w:rPr>
              <w:fldChar w:fldCharType="begin"/>
            </w:r>
            <w:r>
              <w:rPr>
                <w:noProof/>
                <w:webHidden/>
              </w:rPr>
              <w:instrText xml:space="preserve"> PAGEREF _Toc48897819 \h </w:instrText>
            </w:r>
            <w:r>
              <w:rPr>
                <w:noProof/>
                <w:webHidden/>
              </w:rPr>
            </w:r>
            <w:r>
              <w:rPr>
                <w:noProof/>
                <w:webHidden/>
              </w:rPr>
              <w:fldChar w:fldCharType="separate"/>
            </w:r>
            <w:r>
              <w:rPr>
                <w:noProof/>
                <w:webHidden/>
              </w:rPr>
              <w:t>80</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0" w:history="1">
            <w:r w:rsidRPr="000A740E">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_Toc48897820 \h </w:instrText>
            </w:r>
            <w:r>
              <w:rPr>
                <w:noProof/>
                <w:webHidden/>
              </w:rPr>
            </w:r>
            <w:r>
              <w:rPr>
                <w:noProof/>
                <w:webHidden/>
              </w:rPr>
              <w:fldChar w:fldCharType="separate"/>
            </w:r>
            <w:r>
              <w:rPr>
                <w:noProof/>
                <w:webHidden/>
              </w:rPr>
              <w:t>84</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1" w:history="1">
            <w:r w:rsidRPr="000A740E">
              <w:rPr>
                <w:rStyle w:val="Hyperlink"/>
                <w:rFonts w:eastAsiaTheme="majorEastAsia"/>
                <w:noProof/>
              </w:rPr>
              <w:t>Madhuvana Episode</w:t>
            </w:r>
            <w:r>
              <w:rPr>
                <w:noProof/>
                <w:webHidden/>
              </w:rPr>
              <w:tab/>
            </w:r>
            <w:r>
              <w:rPr>
                <w:noProof/>
                <w:webHidden/>
              </w:rPr>
              <w:fldChar w:fldCharType="begin"/>
            </w:r>
            <w:r>
              <w:rPr>
                <w:noProof/>
                <w:webHidden/>
              </w:rPr>
              <w:instrText xml:space="preserve"> PAGEREF _Toc48897821 \h </w:instrText>
            </w:r>
            <w:r>
              <w:rPr>
                <w:noProof/>
                <w:webHidden/>
              </w:rPr>
            </w:r>
            <w:r>
              <w:rPr>
                <w:noProof/>
                <w:webHidden/>
              </w:rPr>
              <w:fldChar w:fldCharType="separate"/>
            </w:r>
            <w:r>
              <w:rPr>
                <w:noProof/>
                <w:webHidden/>
              </w:rPr>
              <w:t>91</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2" w:history="1">
            <w:r w:rsidRPr="000A740E">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_Toc48897822 \h </w:instrText>
            </w:r>
            <w:r>
              <w:rPr>
                <w:noProof/>
                <w:webHidden/>
              </w:rPr>
            </w:r>
            <w:r>
              <w:rPr>
                <w:noProof/>
                <w:webHidden/>
              </w:rPr>
              <w:fldChar w:fldCharType="separate"/>
            </w:r>
            <w:r>
              <w:rPr>
                <w:noProof/>
                <w:webHidden/>
              </w:rPr>
              <w:t>93</w:t>
            </w:r>
            <w:r>
              <w:rPr>
                <w:noProof/>
                <w:webHidden/>
              </w:rPr>
              <w:fldChar w:fldCharType="end"/>
            </w:r>
          </w:hyperlink>
        </w:p>
        <w:p w:rsidR="007F08B6" w:rsidRDefault="007F08B6">
          <w:pPr>
            <w:pStyle w:val="TOC1"/>
            <w:tabs>
              <w:tab w:val="right" w:pos="10070"/>
            </w:tabs>
            <w:rPr>
              <w:rFonts w:asciiTheme="minorHAnsi" w:eastAsiaTheme="minorEastAsia" w:hAnsiTheme="minorHAnsi" w:cstheme="minorBidi"/>
              <w:noProof/>
              <w:sz w:val="22"/>
              <w:lang w:bidi="sa-IN"/>
            </w:rPr>
          </w:pPr>
          <w:hyperlink w:anchor="_Toc48897823" w:history="1">
            <w:r w:rsidRPr="000A740E">
              <w:rPr>
                <w:rStyle w:val="Hyperlink"/>
                <w:rFonts w:eastAsiaTheme="majorEastAsia"/>
                <w:noProof/>
              </w:rPr>
              <w:t>Layer 4: References to Chakras</w:t>
            </w:r>
            <w:r>
              <w:rPr>
                <w:noProof/>
                <w:webHidden/>
              </w:rPr>
              <w:tab/>
            </w:r>
            <w:r>
              <w:rPr>
                <w:noProof/>
                <w:webHidden/>
              </w:rPr>
              <w:fldChar w:fldCharType="begin"/>
            </w:r>
            <w:r>
              <w:rPr>
                <w:noProof/>
                <w:webHidden/>
              </w:rPr>
              <w:instrText xml:space="preserve"> PAGEREF _Toc48897823 \h </w:instrText>
            </w:r>
            <w:r>
              <w:rPr>
                <w:noProof/>
                <w:webHidden/>
              </w:rPr>
            </w:r>
            <w:r>
              <w:rPr>
                <w:noProof/>
                <w:webHidden/>
              </w:rPr>
              <w:fldChar w:fldCharType="separate"/>
            </w:r>
            <w:r>
              <w:rPr>
                <w:noProof/>
                <w:webHidden/>
              </w:rPr>
              <w:t>99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4" w:history="1">
            <w:r w:rsidRPr="000A740E">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_Toc48897824 \h </w:instrText>
            </w:r>
            <w:r>
              <w:rPr>
                <w:noProof/>
                <w:webHidden/>
              </w:rPr>
            </w:r>
            <w:r>
              <w:rPr>
                <w:noProof/>
                <w:webHidden/>
              </w:rPr>
              <w:fldChar w:fldCharType="separate"/>
            </w:r>
            <w:r>
              <w:rPr>
                <w:noProof/>
                <w:webHidden/>
              </w:rPr>
              <w:t>101</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5" w:history="1">
            <w:r w:rsidRPr="000A740E">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_Toc48897825 \h </w:instrText>
            </w:r>
            <w:r>
              <w:rPr>
                <w:noProof/>
                <w:webHidden/>
              </w:rPr>
            </w:r>
            <w:r>
              <w:rPr>
                <w:noProof/>
                <w:webHidden/>
              </w:rPr>
              <w:fldChar w:fldCharType="separate"/>
            </w:r>
            <w:r>
              <w:rPr>
                <w:noProof/>
                <w:webHidden/>
              </w:rPr>
              <w:t>104</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6" w:history="1">
            <w:r w:rsidRPr="000A740E">
              <w:rPr>
                <w:rStyle w:val="Hyperlink"/>
                <w:rFonts w:eastAsiaTheme="majorEastAsia"/>
                <w:noProof/>
              </w:rPr>
              <w:t>References to Throat Center</w:t>
            </w:r>
            <w:r>
              <w:rPr>
                <w:noProof/>
                <w:webHidden/>
              </w:rPr>
              <w:tab/>
            </w:r>
            <w:r>
              <w:rPr>
                <w:noProof/>
                <w:webHidden/>
              </w:rPr>
              <w:fldChar w:fldCharType="begin"/>
            </w:r>
            <w:r>
              <w:rPr>
                <w:noProof/>
                <w:webHidden/>
              </w:rPr>
              <w:instrText xml:space="preserve"> PAGEREF _Toc48897826 \h </w:instrText>
            </w:r>
            <w:r>
              <w:rPr>
                <w:noProof/>
                <w:webHidden/>
              </w:rPr>
            </w:r>
            <w:r>
              <w:rPr>
                <w:noProof/>
                <w:webHidden/>
              </w:rPr>
              <w:fldChar w:fldCharType="separate"/>
            </w:r>
            <w:r>
              <w:rPr>
                <w:noProof/>
                <w:webHidden/>
              </w:rPr>
              <w:t>109</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7" w:history="1">
            <w:r w:rsidRPr="000A740E">
              <w:rPr>
                <w:rStyle w:val="Hyperlink"/>
                <w:rFonts w:eastAsiaTheme="majorEastAsia"/>
                <w:noProof/>
              </w:rPr>
              <w:t>References to Heart Center</w:t>
            </w:r>
            <w:r>
              <w:rPr>
                <w:noProof/>
                <w:webHidden/>
              </w:rPr>
              <w:tab/>
            </w:r>
            <w:r>
              <w:rPr>
                <w:noProof/>
                <w:webHidden/>
              </w:rPr>
              <w:fldChar w:fldCharType="begin"/>
            </w:r>
            <w:r>
              <w:rPr>
                <w:noProof/>
                <w:webHidden/>
              </w:rPr>
              <w:instrText xml:space="preserve"> PAGEREF _Toc48897827 \h </w:instrText>
            </w:r>
            <w:r>
              <w:rPr>
                <w:noProof/>
                <w:webHidden/>
              </w:rPr>
            </w:r>
            <w:r>
              <w:rPr>
                <w:noProof/>
                <w:webHidden/>
              </w:rPr>
              <w:fldChar w:fldCharType="separate"/>
            </w:r>
            <w:r>
              <w:rPr>
                <w:noProof/>
                <w:webHidden/>
              </w:rPr>
              <w:t>113</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8" w:history="1">
            <w:r w:rsidRPr="000A740E">
              <w:rPr>
                <w:rStyle w:val="Hyperlink"/>
                <w:rFonts w:eastAsiaTheme="majorEastAsia"/>
                <w:noProof/>
              </w:rPr>
              <w:t>References to Third Eye Center</w:t>
            </w:r>
            <w:r>
              <w:rPr>
                <w:noProof/>
                <w:webHidden/>
              </w:rPr>
              <w:tab/>
            </w:r>
            <w:r>
              <w:rPr>
                <w:noProof/>
                <w:webHidden/>
              </w:rPr>
              <w:fldChar w:fldCharType="begin"/>
            </w:r>
            <w:r>
              <w:rPr>
                <w:noProof/>
                <w:webHidden/>
              </w:rPr>
              <w:instrText xml:space="preserve"> PAGEREF _Toc48897828 \h </w:instrText>
            </w:r>
            <w:r>
              <w:rPr>
                <w:noProof/>
                <w:webHidden/>
              </w:rPr>
            </w:r>
            <w:r>
              <w:rPr>
                <w:noProof/>
                <w:webHidden/>
              </w:rPr>
              <w:fldChar w:fldCharType="separate"/>
            </w:r>
            <w:r>
              <w:rPr>
                <w:noProof/>
                <w:webHidden/>
              </w:rPr>
              <w:t>120</w:t>
            </w:r>
            <w:r>
              <w:rPr>
                <w:noProof/>
                <w:webHidden/>
              </w:rPr>
              <w:fldChar w:fldCharType="end"/>
            </w:r>
          </w:hyperlink>
        </w:p>
        <w:p w:rsidR="007F08B6" w:rsidRDefault="007F08B6">
          <w:pPr>
            <w:pStyle w:val="TOC3"/>
            <w:tabs>
              <w:tab w:val="right" w:pos="10070"/>
            </w:tabs>
            <w:rPr>
              <w:rFonts w:asciiTheme="minorHAnsi" w:eastAsiaTheme="minorEastAsia" w:hAnsiTheme="minorHAnsi" w:cstheme="minorBidi"/>
              <w:noProof/>
              <w:sz w:val="22"/>
              <w:lang w:bidi="sa-IN"/>
            </w:rPr>
          </w:pPr>
          <w:hyperlink w:anchor="_Toc48897829" w:history="1">
            <w:r w:rsidRPr="000A740E">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_Toc48897829 \h </w:instrText>
            </w:r>
            <w:r>
              <w:rPr>
                <w:noProof/>
                <w:webHidden/>
              </w:rPr>
            </w:r>
            <w:r>
              <w:rPr>
                <w:noProof/>
                <w:webHidden/>
              </w:rPr>
              <w:fldChar w:fldCharType="separate"/>
            </w:r>
            <w:r>
              <w:rPr>
                <w:noProof/>
                <w:webHidden/>
              </w:rPr>
              <w:t>122</w:t>
            </w:r>
            <w:r>
              <w:rPr>
                <w:noProof/>
                <w:webHidden/>
              </w:rPr>
              <w:fldChar w:fldCharType="end"/>
            </w:r>
          </w:hyperlink>
        </w:p>
        <w:p w:rsidR="007F08B6" w:rsidRDefault="007F08B6">
          <w:pPr>
            <w:pStyle w:val="TOC1"/>
            <w:tabs>
              <w:tab w:val="right" w:pos="10070"/>
            </w:tabs>
            <w:rPr>
              <w:rFonts w:asciiTheme="minorHAnsi" w:eastAsiaTheme="minorEastAsia" w:hAnsiTheme="minorHAnsi" w:cstheme="minorBidi"/>
              <w:noProof/>
              <w:sz w:val="22"/>
              <w:lang w:bidi="sa-IN"/>
            </w:rPr>
          </w:pPr>
          <w:hyperlink w:anchor="_Toc48897830" w:history="1">
            <w:r w:rsidRPr="000A740E">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_Toc48897830 \h </w:instrText>
            </w:r>
            <w:r>
              <w:rPr>
                <w:noProof/>
                <w:webHidden/>
              </w:rPr>
            </w:r>
            <w:r>
              <w:rPr>
                <w:noProof/>
                <w:webHidden/>
              </w:rPr>
              <w:fldChar w:fldCharType="separate"/>
            </w:r>
            <w:r>
              <w:rPr>
                <w:noProof/>
                <w:webHidden/>
              </w:rPr>
              <w:t>126</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1" w:history="1">
            <w:r w:rsidRPr="000A740E">
              <w:rPr>
                <w:rStyle w:val="Hyperlink"/>
                <w:rFonts w:eastAsiaTheme="majorEastAsia"/>
                <w:noProof/>
              </w:rPr>
              <w:t>Sugreev’s Brash Reaction</w:t>
            </w:r>
            <w:r>
              <w:rPr>
                <w:noProof/>
                <w:webHidden/>
              </w:rPr>
              <w:tab/>
            </w:r>
            <w:r>
              <w:rPr>
                <w:noProof/>
                <w:webHidden/>
              </w:rPr>
              <w:fldChar w:fldCharType="begin"/>
            </w:r>
            <w:r>
              <w:rPr>
                <w:noProof/>
                <w:webHidden/>
              </w:rPr>
              <w:instrText xml:space="preserve"> PAGEREF _Toc48897831 \h </w:instrText>
            </w:r>
            <w:r>
              <w:rPr>
                <w:noProof/>
                <w:webHidden/>
              </w:rPr>
            </w:r>
            <w:r>
              <w:rPr>
                <w:noProof/>
                <w:webHidden/>
              </w:rPr>
              <w:fldChar w:fldCharType="separate"/>
            </w:r>
            <w:r>
              <w:rPr>
                <w:noProof/>
                <w:webHidden/>
              </w:rPr>
              <w:t>126</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2" w:history="1">
            <w:r w:rsidRPr="000A740E">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_Toc48897832 \h </w:instrText>
            </w:r>
            <w:r>
              <w:rPr>
                <w:noProof/>
                <w:webHidden/>
              </w:rPr>
            </w:r>
            <w:r>
              <w:rPr>
                <w:noProof/>
                <w:webHidden/>
              </w:rPr>
              <w:fldChar w:fldCharType="separate"/>
            </w:r>
            <w:r>
              <w:rPr>
                <w:noProof/>
                <w:webHidden/>
              </w:rPr>
              <w:t>133</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3" w:history="1">
            <w:r w:rsidRPr="000A740E">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_Toc48897833 \h </w:instrText>
            </w:r>
            <w:r>
              <w:rPr>
                <w:noProof/>
                <w:webHidden/>
              </w:rPr>
            </w:r>
            <w:r>
              <w:rPr>
                <w:noProof/>
                <w:webHidden/>
              </w:rPr>
              <w:fldChar w:fldCharType="separate"/>
            </w:r>
            <w:r>
              <w:rPr>
                <w:noProof/>
                <w:webHidden/>
              </w:rPr>
              <w:t>137</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4" w:history="1">
            <w:r w:rsidRPr="000A740E">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_Toc48897834 \h </w:instrText>
            </w:r>
            <w:r>
              <w:rPr>
                <w:noProof/>
                <w:webHidden/>
              </w:rPr>
            </w:r>
            <w:r>
              <w:rPr>
                <w:noProof/>
                <w:webHidden/>
              </w:rPr>
              <w:fldChar w:fldCharType="separate"/>
            </w:r>
            <w:r>
              <w:rPr>
                <w:noProof/>
                <w:webHidden/>
              </w:rPr>
              <w:t>140</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5" w:history="1">
            <w:r w:rsidRPr="000A740E">
              <w:rPr>
                <w:rStyle w:val="Hyperlink"/>
                <w:rFonts w:eastAsiaTheme="majorEastAsia"/>
                <w:noProof/>
              </w:rPr>
              <w:t>Hanuman Brings the Mountain of Herbs to Lanka</w:t>
            </w:r>
            <w:r>
              <w:rPr>
                <w:noProof/>
                <w:webHidden/>
              </w:rPr>
              <w:tab/>
            </w:r>
            <w:r>
              <w:rPr>
                <w:noProof/>
                <w:webHidden/>
              </w:rPr>
              <w:fldChar w:fldCharType="begin"/>
            </w:r>
            <w:r>
              <w:rPr>
                <w:noProof/>
                <w:webHidden/>
              </w:rPr>
              <w:instrText xml:space="preserve"> PAGEREF _Toc48897835 \h </w:instrText>
            </w:r>
            <w:r>
              <w:rPr>
                <w:noProof/>
                <w:webHidden/>
              </w:rPr>
            </w:r>
            <w:r>
              <w:rPr>
                <w:noProof/>
                <w:webHidden/>
              </w:rPr>
              <w:fldChar w:fldCharType="separate"/>
            </w:r>
            <w:r>
              <w:rPr>
                <w:noProof/>
                <w:webHidden/>
              </w:rPr>
              <w:t>149</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6" w:history="1">
            <w:r w:rsidRPr="000A740E">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_Toc48897836 \h </w:instrText>
            </w:r>
            <w:r>
              <w:rPr>
                <w:noProof/>
                <w:webHidden/>
              </w:rPr>
            </w:r>
            <w:r>
              <w:rPr>
                <w:noProof/>
                <w:webHidden/>
              </w:rPr>
              <w:fldChar w:fldCharType="separate"/>
            </w:r>
            <w:r>
              <w:rPr>
                <w:noProof/>
                <w:webHidden/>
              </w:rPr>
              <w:t>154</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7" w:history="1">
            <w:r w:rsidRPr="000A740E">
              <w:rPr>
                <w:rStyle w:val="Hyperlink"/>
                <w:rFonts w:eastAsiaTheme="majorEastAsia"/>
                <w:noProof/>
              </w:rPr>
              <w:t>The Real Nature of Mother Sita and Shri Ram</w:t>
            </w:r>
            <w:r>
              <w:rPr>
                <w:noProof/>
                <w:webHidden/>
              </w:rPr>
              <w:tab/>
            </w:r>
            <w:r>
              <w:rPr>
                <w:noProof/>
                <w:webHidden/>
              </w:rPr>
              <w:fldChar w:fldCharType="begin"/>
            </w:r>
            <w:r>
              <w:rPr>
                <w:noProof/>
                <w:webHidden/>
              </w:rPr>
              <w:instrText xml:space="preserve"> PAGEREF _Toc48897837 \h </w:instrText>
            </w:r>
            <w:r>
              <w:rPr>
                <w:noProof/>
                <w:webHidden/>
              </w:rPr>
            </w:r>
            <w:r>
              <w:rPr>
                <w:noProof/>
                <w:webHidden/>
              </w:rPr>
              <w:fldChar w:fldCharType="separate"/>
            </w:r>
            <w:r>
              <w:rPr>
                <w:noProof/>
                <w:webHidden/>
              </w:rPr>
              <w:t>164</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8" w:history="1">
            <w:r w:rsidRPr="000A740E">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_Toc48897838 \h </w:instrText>
            </w:r>
            <w:r>
              <w:rPr>
                <w:noProof/>
                <w:webHidden/>
              </w:rPr>
            </w:r>
            <w:r>
              <w:rPr>
                <w:noProof/>
                <w:webHidden/>
              </w:rPr>
              <w:fldChar w:fldCharType="separate"/>
            </w:r>
            <w:r>
              <w:rPr>
                <w:noProof/>
                <w:webHidden/>
              </w:rPr>
              <w:t>168</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39" w:history="1">
            <w:r w:rsidRPr="000A740E">
              <w:rPr>
                <w:rStyle w:val="Hyperlink"/>
                <w:rFonts w:eastAsiaTheme="majorEastAsia"/>
                <w:noProof/>
              </w:rPr>
              <w:t>Uttara Kanda as a Sequel to Ramayana</w:t>
            </w:r>
            <w:r>
              <w:rPr>
                <w:noProof/>
                <w:webHidden/>
              </w:rPr>
              <w:tab/>
            </w:r>
            <w:r>
              <w:rPr>
                <w:noProof/>
                <w:webHidden/>
              </w:rPr>
              <w:fldChar w:fldCharType="begin"/>
            </w:r>
            <w:r>
              <w:rPr>
                <w:noProof/>
                <w:webHidden/>
              </w:rPr>
              <w:instrText xml:space="preserve"> PAGEREF _Toc48897839 \h </w:instrText>
            </w:r>
            <w:r>
              <w:rPr>
                <w:noProof/>
                <w:webHidden/>
              </w:rPr>
            </w:r>
            <w:r>
              <w:rPr>
                <w:noProof/>
                <w:webHidden/>
              </w:rPr>
              <w:fldChar w:fldCharType="separate"/>
            </w:r>
            <w:r>
              <w:rPr>
                <w:noProof/>
                <w:webHidden/>
              </w:rPr>
              <w:t>169</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40" w:history="1">
            <w:r w:rsidRPr="000A740E">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_Toc48897840 \h </w:instrText>
            </w:r>
            <w:r>
              <w:rPr>
                <w:noProof/>
                <w:webHidden/>
              </w:rPr>
            </w:r>
            <w:r>
              <w:rPr>
                <w:noProof/>
                <w:webHidden/>
              </w:rPr>
              <w:fldChar w:fldCharType="separate"/>
            </w:r>
            <w:r>
              <w:rPr>
                <w:noProof/>
                <w:webHidden/>
              </w:rPr>
              <w:t>170</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41" w:history="1">
            <w:r w:rsidRPr="000A740E">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_Toc48897841 \h </w:instrText>
            </w:r>
            <w:r>
              <w:rPr>
                <w:noProof/>
                <w:webHidden/>
              </w:rPr>
            </w:r>
            <w:r>
              <w:rPr>
                <w:noProof/>
                <w:webHidden/>
              </w:rPr>
              <w:fldChar w:fldCharType="separate"/>
            </w:r>
            <w:r>
              <w:rPr>
                <w:noProof/>
                <w:webHidden/>
              </w:rPr>
              <w:t>173</w:t>
            </w:r>
            <w:r>
              <w:rPr>
                <w:noProof/>
                <w:webHidden/>
              </w:rPr>
              <w:fldChar w:fldCharType="end"/>
            </w:r>
          </w:hyperlink>
        </w:p>
        <w:p w:rsidR="007F08B6" w:rsidRDefault="007F08B6">
          <w:pPr>
            <w:pStyle w:val="TOC2"/>
            <w:tabs>
              <w:tab w:val="right" w:pos="10070"/>
            </w:tabs>
            <w:rPr>
              <w:rFonts w:asciiTheme="minorHAnsi" w:eastAsiaTheme="minorEastAsia" w:hAnsiTheme="minorHAnsi" w:cstheme="minorBidi"/>
              <w:noProof/>
              <w:sz w:val="22"/>
              <w:lang w:bidi="sa-IN"/>
            </w:rPr>
          </w:pPr>
          <w:hyperlink w:anchor="_Toc48897842" w:history="1">
            <w:r w:rsidRPr="000A740E">
              <w:rPr>
                <w:rStyle w:val="Hyperlink"/>
                <w:rFonts w:eastAsiaTheme="majorEastAsia"/>
                <w:noProof/>
              </w:rPr>
              <w:t>End of a Great Life</w:t>
            </w:r>
            <w:r>
              <w:rPr>
                <w:noProof/>
                <w:webHidden/>
              </w:rPr>
              <w:tab/>
            </w:r>
            <w:r>
              <w:rPr>
                <w:noProof/>
                <w:webHidden/>
              </w:rPr>
              <w:fldChar w:fldCharType="begin"/>
            </w:r>
            <w:r>
              <w:rPr>
                <w:noProof/>
                <w:webHidden/>
              </w:rPr>
              <w:instrText xml:space="preserve"> PAGEREF _Toc48897842 \h </w:instrText>
            </w:r>
            <w:r>
              <w:rPr>
                <w:noProof/>
                <w:webHidden/>
              </w:rPr>
            </w:r>
            <w:r>
              <w:rPr>
                <w:noProof/>
                <w:webHidden/>
              </w:rPr>
              <w:fldChar w:fldCharType="separate"/>
            </w:r>
            <w:r>
              <w:rPr>
                <w:noProof/>
                <w:webHidden/>
              </w:rPr>
              <w:t>176</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8897771"/>
      <w:r>
        <w:lastRenderedPageBreak/>
        <w:t>AUM</w:t>
      </w:r>
      <w:bookmarkEnd w:id="0"/>
    </w:p>
    <w:p w:rsidR="0008566F" w:rsidRDefault="001A369D" w:rsidP="007B5221">
      <w:pPr>
        <w:pStyle w:val="Heading1"/>
      </w:pPr>
      <w:bookmarkStart w:id="1" w:name="_Toc48897772"/>
      <w:r>
        <w:t xml:space="preserve">SHORT VERSION </w:t>
      </w:r>
      <w:r w:rsidR="00873167">
        <w:t>OF YOGA RAMAYANA</w:t>
      </w:r>
      <w:bookmarkEnd w:id="1"/>
    </w:p>
    <w:p w:rsidR="001A369D" w:rsidRDefault="003A0D17" w:rsidP="001A369D">
      <w:pPr>
        <w:spacing w:before="100" w:beforeAutospacing="1" w:after="100" w:afterAutospacing="1" w:line="480" w:lineRule="auto"/>
        <w:jc w:val="both"/>
      </w:pPr>
      <w:r>
        <w:rPr>
          <w:bCs/>
          <w:szCs w:val="24"/>
        </w:rPr>
        <w:tab/>
      </w:r>
    </w:p>
    <w:p w:rsidR="0061657D" w:rsidRPr="002E4555" w:rsidRDefault="0061657D" w:rsidP="00AA0786">
      <w:pPr>
        <w:spacing w:before="100" w:beforeAutospacing="1" w:after="100" w:afterAutospacing="1" w:line="480" w:lineRule="auto"/>
        <w:jc w:val="both"/>
        <w:rPr>
          <w:bCs/>
          <w:szCs w:val="24"/>
        </w:rPr>
      </w:pPr>
      <w:r>
        <w:br w:type="page"/>
      </w:r>
    </w:p>
    <w:p w:rsidR="009E607E" w:rsidRDefault="009E607E" w:rsidP="009E607E">
      <w:pPr>
        <w:pStyle w:val="Heading3"/>
        <w:jc w:val="both"/>
        <w:rPr>
          <w:szCs w:val="24"/>
        </w:rPr>
      </w:pPr>
      <w:bookmarkStart w:id="2" w:name="_Toc48897773"/>
      <w:r w:rsidRPr="00207062">
        <w:lastRenderedPageBreak/>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We instinctively understand these</w:t>
      </w:r>
      <w:r w:rsidR="007E25CB" w:rsidRPr="007E25CB">
        <w:rPr>
          <w:b/>
          <w:bCs/>
          <w:szCs w:val="24"/>
        </w:rPr>
        <w:t xml:space="preserve"> characters and their</w:t>
      </w:r>
      <w:r w:rsidR="00DF1F64" w:rsidRPr="007E25CB">
        <w:rPr>
          <w:b/>
          <w:bCs/>
          <w:szCs w:val="24"/>
        </w:rPr>
        <w:t xml:space="preserve"> relationships.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  We </w:t>
      </w:r>
      <w:r w:rsidR="00DC4554">
        <w:rPr>
          <w:szCs w:val="24"/>
        </w:rPr>
        <w:t xml:space="preserve">need </w:t>
      </w:r>
      <w:r w:rsidR="009E607E">
        <w:rPr>
          <w:szCs w:val="24"/>
        </w:rPr>
        <w:t xml:space="preserve">to learn about </w:t>
      </w:r>
      <w:r w:rsidR="006E3E39">
        <w:rPr>
          <w:szCs w:val="24"/>
        </w:rPr>
        <w:t>those</w:t>
      </w:r>
      <w:r w:rsidR="009E607E">
        <w:rPr>
          <w:szCs w:val="24"/>
        </w:rPr>
        <w:t xml:space="preserve"> relationship</w:t>
      </w:r>
      <w:r w:rsidR="0023098E">
        <w:rPr>
          <w:szCs w:val="24"/>
        </w:rPr>
        <w:t>s too</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DC4554">
        <w:rPr>
          <w:szCs w:val="24"/>
        </w:rPr>
        <w:t xml:space="preserve">an </w:t>
      </w:r>
      <w:r w:rsidR="00581C8F">
        <w:rPr>
          <w:szCs w:val="24"/>
        </w:rPr>
        <w:t>expensive</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Hanuman represents Prana</w:t>
      </w:r>
      <w:r w:rsidR="00201B83">
        <w:rPr>
          <w:szCs w:val="24"/>
        </w:rPr>
        <w:t>, etc</w:t>
      </w:r>
      <w:r w:rsidR="00730407">
        <w:rPr>
          <w:szCs w:val="24"/>
        </w:rPr>
        <w:t xml:space="preserve">. </w:t>
      </w:r>
      <w:r w:rsidR="00730407" w:rsidRPr="00730407">
        <w:rPr>
          <w:b/>
          <w:bCs/>
          <w:szCs w:val="24"/>
        </w:rPr>
        <w:t>All we have to do is</w:t>
      </w:r>
      <w:r w:rsidR="009E607E" w:rsidRPr="00730407">
        <w:rPr>
          <w:b/>
          <w:bCs/>
          <w:szCs w:val="24"/>
        </w:rPr>
        <w:t xml:space="preserve"> to put a character of Ramayana </w:t>
      </w:r>
      <w:r w:rsidR="00730407" w:rsidRPr="00730407">
        <w:rPr>
          <w:b/>
          <w:bCs/>
          <w:szCs w:val="24"/>
        </w:rPr>
        <w:t xml:space="preserve">and its relationship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6E3E39">
        <w:rPr>
          <w:b/>
          <w:bCs/>
          <w:szCs w:val="24"/>
        </w:rPr>
        <w:t xml:space="preserve"> and its relationship</w:t>
      </w:r>
      <w:r w:rsidR="009E607E" w:rsidRPr="00730407">
        <w:rPr>
          <w:b/>
          <w:bCs/>
          <w:szCs w:val="24"/>
        </w:rPr>
        <w:t xml:space="preserve">. We see that we discover a hidden relationship between Yoga concepts.  </w:t>
      </w:r>
    </w:p>
    <w:p w:rsidR="006E655E" w:rsidRDefault="009E607E" w:rsidP="009E607E">
      <w:pPr>
        <w:spacing w:line="480" w:lineRule="auto"/>
        <w:jc w:val="both"/>
        <w:rPr>
          <w:szCs w:val="24"/>
        </w:rPr>
      </w:pPr>
      <w:r>
        <w:rPr>
          <w:szCs w:val="24"/>
        </w:rPr>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lastRenderedPageBreak/>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9E607E" w:rsidP="00275C01">
            <w:pPr>
              <w:spacing w:line="480" w:lineRule="auto"/>
              <w:jc w:val="both"/>
              <w:rPr>
                <w:szCs w:val="24"/>
              </w:rPr>
            </w:pPr>
            <w:r>
              <w:rPr>
                <w:szCs w:val="24"/>
              </w:rPr>
              <w:t>Ravana abducts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9E607E" w:rsidP="00275C01">
            <w:pPr>
              <w:spacing w:line="480" w:lineRule="auto"/>
              <w:jc w:val="both"/>
              <w:rPr>
                <w:szCs w:val="24"/>
              </w:rPr>
            </w:pPr>
            <w:r>
              <w:rPr>
                <w:szCs w:val="24"/>
              </w:rPr>
              <w:t>Hanuman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wrong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Shri Ram kills 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017621">
            <w:pPr>
              <w:spacing w:line="480" w:lineRule="auto"/>
              <w:jc w:val="both"/>
              <w:rPr>
                <w:szCs w:val="24"/>
              </w:rPr>
            </w:pPr>
            <w:r>
              <w:rPr>
                <w:szCs w:val="24"/>
              </w:rPr>
              <w:t xml:space="preserve">This is post-yoga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lastRenderedPageBreak/>
        <w:tab/>
        <w:t xml:space="preserve">Ramayana is the work of an imaginative </w:t>
      </w:r>
      <w:r w:rsidR="00574BB5">
        <w:t>and</w:t>
      </w:r>
      <w:r>
        <w:t xml:space="preserve"> a highly advanced yogi</w:t>
      </w:r>
      <w:r w:rsidR="00574BB5">
        <w:t xml:space="preserve"> – Sage Valmiki</w:t>
      </w:r>
      <w:r>
        <w:t xml:space="preserve">. Reading Ramayana as document of </w:t>
      </w:r>
      <w:r w:rsidR="0056065B">
        <w:t xml:space="preserve">Yoga needs an open mind. </w:t>
      </w:r>
      <w:r w:rsidR="00574BB5">
        <w:rPr>
          <w:szCs w:val="24"/>
        </w:rPr>
        <w:t>T</w:t>
      </w:r>
      <w:r>
        <w:rPr>
          <w:szCs w:val="24"/>
        </w:rPr>
        <w:t xml:space="preserve">his it is very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24469C" w:rsidRDefault="0024469C" w:rsidP="0024469C">
      <w:pPr>
        <w:tabs>
          <w:tab w:val="clear" w:pos="360"/>
          <w:tab w:val="clear" w:pos="9360"/>
        </w:tabs>
        <w:spacing w:line="480" w:lineRule="auto"/>
        <w:jc w:val="both"/>
      </w:pPr>
    </w:p>
    <w:p w:rsidR="0061657D" w:rsidRPr="0061657D" w:rsidRDefault="0061657D" w:rsidP="0024469C">
      <w:pPr>
        <w:tabs>
          <w:tab w:val="clear" w:pos="360"/>
          <w:tab w:val="clear" w:pos="9360"/>
        </w:tabs>
        <w:spacing w:line="480" w:lineRule="auto"/>
        <w:jc w:val="both"/>
      </w:pPr>
      <w:r>
        <w:t>Does Yoga And Ramayana Relate To Each Other? How?</w:t>
      </w:r>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Sutra,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r w:rsidRPr="00F51303">
        <w:rPr>
          <w:b/>
          <w:bCs/>
          <w:szCs w:val="24"/>
          <w:lang w:bidi="sa-IN"/>
        </w:rPr>
        <w:t xml:space="preserve">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lastRenderedPageBreak/>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3" w:name="_Toc48897774"/>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3"/>
    </w:p>
    <w:p w:rsidR="007F08B6" w:rsidRDefault="007F08B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 xml:space="preserve">Which one of us does not want to live a better life? </w:t>
      </w:r>
      <w:r w:rsidR="00F51303" w:rsidRPr="00F51303">
        <w:rPr>
          <w:szCs w:val="24"/>
          <w:lang w:bidi="sa-IN"/>
        </w:rPr>
        <w:t xml:space="preserve">Everyone cares about his life. </w:t>
      </w:r>
      <w:r>
        <w:rPr>
          <w:szCs w:val="24"/>
          <w:lang w:bidi="sa-IN"/>
        </w:rPr>
        <w:t>Everyone wants to live as long as he can. No one wants pain and misery. One of the ways to live a good life is to learn about yourself. Here it means to learn about your Consciousness.</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7F08B6">
        <w:rPr>
          <w:szCs w:val="24"/>
          <w:lang w:bidi="sa-IN"/>
        </w:rPr>
        <w:t>several</w:t>
      </w:r>
      <w:r w:rsidRPr="00F51303">
        <w:rPr>
          <w:szCs w:val="24"/>
          <w:lang w:bidi="sa-IN"/>
        </w:rPr>
        <w:t xml:space="preserve"> </w:t>
      </w:r>
      <w:r w:rsidR="007F08B6">
        <w:rPr>
          <w:szCs w:val="24"/>
          <w:lang w:bidi="sa-IN"/>
        </w:rPr>
        <w:t>name</w:t>
      </w:r>
      <w:r w:rsidRPr="00F51303">
        <w:rPr>
          <w:szCs w:val="24"/>
          <w:lang w:bidi="sa-IN"/>
        </w:rPr>
        <w:t xml:space="preserve"> to the Consciousness. Shri Ram is one such a name. From birth to death, we tied His name to every occasion in life. Even after death, people take His name,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w:t>
      </w:r>
      <w:r w:rsidRPr="00F51303">
        <w:rPr>
          <w:szCs w:val="24"/>
          <w:lang w:bidi="sa-IN"/>
        </w:rPr>
        <w:lastRenderedPageBreak/>
        <w:t xml:space="preserve">then he can relate himself to Shri Ram. Besides, you already know the story of Ramayana. Now, it is just the matter of relating to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life much better and possibly, it may be useful even in the moments before death. </w:t>
      </w:r>
    </w:p>
    <w:p w:rsidR="00523B19" w:rsidRPr="00B76D89" w:rsidRDefault="00B76D89" w:rsidP="00B76D89">
      <w:pPr>
        <w:pStyle w:val="Heading3"/>
        <w:jc w:val="left"/>
      </w:pPr>
      <w:bookmarkStart w:id="4" w:name="_Toc48897775"/>
      <w:r w:rsidRPr="00B76D89">
        <w:t>W</w:t>
      </w:r>
      <w:r w:rsidR="00475235" w:rsidRPr="00B76D89">
        <w:t xml:space="preserve">hy </w:t>
      </w:r>
      <w:r w:rsidR="00407E63">
        <w:t>Are T</w:t>
      </w:r>
      <w:r w:rsidR="00475235" w:rsidRPr="00B76D89">
        <w:t xml:space="preserve">rying to </w:t>
      </w:r>
      <w:r w:rsidR="00407E63">
        <w:t>R</w:t>
      </w:r>
      <w:r w:rsidR="00475235" w:rsidRPr="00B76D89">
        <w:t>ead Yoga in Ramayana?</w:t>
      </w:r>
      <w:bookmarkEnd w:id="4"/>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that the Sun is passing to the southern side and the northern side of the equator. We know that Sun does not change its position. The earth is tilted on its axis. Therefore, it appears 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means a movement. But who is moving?</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According to Einstein’s theory of relativity, the movement is always relative. It means that when object A and object B are coming close to each other, there is no way of telling which an object is moving. </w:t>
      </w:r>
      <w:r w:rsidRPr="00CB2C53">
        <w:rPr>
          <w:szCs w:val="24"/>
          <w:lang w:bidi="sa-IN"/>
        </w:rPr>
        <w:lastRenderedPageBreak/>
        <w:t xml:space="preserve">From the perspective of object A, the object B is coming closer, but in principle, the object B may be stationary, while object A may </w:t>
      </w:r>
      <w:r w:rsidR="009048E3">
        <w:rPr>
          <w:szCs w:val="24"/>
          <w:lang w:bidi="sa-IN"/>
        </w:rPr>
        <w:t>move</w:t>
      </w:r>
      <w:r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B2C53">
        <w:rPr>
          <w:b/>
          <w:bCs/>
          <w:szCs w:val="24"/>
          <w:lang w:bidi="sa-IN"/>
        </w:rPr>
        <w:t xml:space="preserve">We know that the movement is relative. If Shri Ram is not moving, then we, as a reader of Ramayana, must </w:t>
      </w:r>
      <w:r w:rsidR="009048E3">
        <w:rPr>
          <w:b/>
          <w:bCs/>
          <w:szCs w:val="24"/>
          <w:lang w:bidi="sa-IN"/>
        </w:rPr>
        <w:t>move</w:t>
      </w:r>
      <w:r w:rsidRPr="00CB2C53">
        <w:rPr>
          <w:b/>
          <w:bCs/>
          <w:szCs w:val="24"/>
          <w:lang w:bidi="sa-IN"/>
        </w:rPr>
        <w:t xml:space="preserve"> towards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This is one of the </w:t>
      </w:r>
      <w:r w:rsidRPr="00CB2C53">
        <w:rPr>
          <w:b/>
          <w:bCs/>
          <w:szCs w:val="24"/>
          <w:lang w:bidi="sa-IN"/>
        </w:rPr>
        <w:t xml:space="preserve">meaning of </w:t>
      </w:r>
      <w:r w:rsidR="00CA3019">
        <w:rPr>
          <w:b/>
          <w:bCs/>
          <w:szCs w:val="24"/>
          <w:lang w:bidi="sa-IN"/>
        </w:rPr>
        <w:t xml:space="preserve">word </w:t>
      </w:r>
      <w:r w:rsidRPr="00CB2C53">
        <w:rPr>
          <w:b/>
          <w:bCs/>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 Newton also told us that the </w:t>
      </w:r>
      <w:r w:rsidR="009048E3">
        <w:rPr>
          <w:szCs w:val="24"/>
          <w:lang w:bidi="sa-IN"/>
        </w:rPr>
        <w:t>Energy cannot</w:t>
      </w:r>
      <w:r w:rsidRPr="00CB2C53">
        <w:rPr>
          <w:szCs w:val="24"/>
          <w:lang w:bidi="sa-IN"/>
        </w:rPr>
        <w:t xml:space="preserve"> be created or destroyed. Hanuman represents Prana – we know that when we breathe, we take Prana from air. In Ramayana, the Hanuman is a son of Air God (Vayu). Laxmana is a brother of Shri Ram. Sanskrit word “Laxya” means “Focus or Dedication” and “mana” is mind. Thus, Laxmana translates to “Dedicated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lastRenderedPageBreak/>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Look at any image or idol of Shri Ram. You see that three people always surround him. Sita accompanies him on the right, Lakshmana on the left and Hanuman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(Hanuman)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9048E3">
        <w:rPr>
          <w:b/>
          <w:bCs/>
          <w:szCs w:val="24"/>
          <w:lang w:bidi="sa-IN"/>
        </w:rPr>
        <w:t>–</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5" w:name="_Toc48897776"/>
      <w:r w:rsidRPr="00F4351D">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5"/>
    </w:p>
    <w:p w:rsidR="00D4368C" w:rsidRDefault="00D4368C" w:rsidP="006B6168">
      <w:pPr>
        <w:spacing w:line="480" w:lineRule="auto"/>
        <w:jc w:val="both"/>
        <w:rPr>
          <w:szCs w:val="24"/>
        </w:rPr>
      </w:pPr>
      <w:r>
        <w:rPr>
          <w:szCs w:val="24"/>
        </w:rPr>
        <w:lastRenderedPageBreak/>
        <w:tab/>
        <w:t xml:space="preserve">Sage Valmiki’s purpose in writing Ramayana was to take the knowledge of Yoga to </w:t>
      </w:r>
      <w:r w:rsidR="009048E3">
        <w:rPr>
          <w:szCs w:val="24"/>
        </w:rPr>
        <w:t>simple-minded</w:t>
      </w:r>
      <w:r>
        <w:rPr>
          <w:szCs w:val="24"/>
        </w:rPr>
        <w:t xml:space="preserve"> people in a story format.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4351D">
        <w:rPr>
          <w:szCs w:val="24"/>
        </w:rPr>
        <w:t xml:space="preserve">Sage Valmiki mentions in the </w:t>
      </w:r>
      <w:r>
        <w:t xml:space="preserve">verse 1-4-6 </w:t>
      </w:r>
      <w:r w:rsidRPr="00F4351D">
        <w:rPr>
          <w:szCs w:val="24"/>
        </w:rPr>
        <w:t xml:space="preserve">that his purpose of writing Ramayana is to explain Veda.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9048E3">
        <w:t>–</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6" w:name="_Toc48897777"/>
      <w:r>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6"/>
    </w:p>
    <w:p w:rsidR="00B634D9" w:rsidRDefault="00B634D9" w:rsidP="006B6168">
      <w:pPr>
        <w:spacing w:line="480" w:lineRule="auto"/>
        <w:jc w:val="both"/>
      </w:pPr>
      <w:r>
        <w:lastRenderedPageBreak/>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 xml:space="preserve">nergy. She was not born normally matches Newton’s law of </w:t>
            </w:r>
            <w:r w:rsidR="009048E3">
              <w:t>Energy</w:t>
            </w:r>
            <w:r>
              <w:t xml:space="preserve">. Both agree that we cannot create </w:t>
            </w:r>
            <w:r w:rsidR="00972704">
              <w:t>E</w:t>
            </w:r>
            <w:r>
              <w:t xml:space="preserve">nergy.  </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She is Sita’s sister. They must have same idea of ideal wife. When Sita went to jungle with her husband, why Urmila stayed back in palace?</w:t>
            </w:r>
          </w:p>
        </w:tc>
        <w:tc>
          <w:tcPr>
            <w:tcW w:w="6115" w:type="dxa"/>
          </w:tcPr>
          <w:p w:rsidR="00E672CD" w:rsidRDefault="009048E3" w:rsidP="006B6168">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 god. Urmila represents passion, which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9048E3">
              <w:t>Ravana</w:t>
            </w:r>
            <w:r>
              <w:t xml:space="preserve"> and come out unharmed?</w:t>
            </w:r>
            <w:r w:rsidR="004053AD">
              <w:t xml:space="preserve"> Why did Shri Ram allow his beloved wife, rescued after a long struggle, to go through fire?</w:t>
            </w:r>
          </w:p>
        </w:tc>
        <w:tc>
          <w:tcPr>
            <w:tcW w:w="6115" w:type="dxa"/>
          </w:tcPr>
          <w:p w:rsidR="00E672CD" w:rsidRDefault="005B74AF" w:rsidP="006B6168">
            <w:pPr>
              <w:spacing w:line="480" w:lineRule="auto"/>
              <w:jc w:val="both"/>
              <w:rPr>
                <w:szCs w:val="24"/>
              </w:rPr>
            </w:pPr>
            <w:r>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6B6168">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are together, there is only bliss; 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views and that is okay. Our roads can be different, but </w:t>
      </w:r>
      <w:r w:rsidR="0022376B">
        <w:rPr>
          <w:szCs w:val="24"/>
        </w:rPr>
        <w:t>our</w:t>
      </w:r>
      <w:r w:rsidR="00093445">
        <w:rPr>
          <w:szCs w:val="24"/>
        </w:rPr>
        <w:t xml:space="preserve"> destination is same.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All you need to do is to answer one question on your own. It will establish a link between the sender and 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7" w:name="_Toc48897778"/>
      <w:r>
        <w:lastRenderedPageBreak/>
        <w:t xml:space="preserve">I </w:t>
      </w:r>
      <w:r w:rsidR="00D86092">
        <w:t>Learn About Karma And Bhakti</w:t>
      </w:r>
      <w:r>
        <w:t xml:space="preserve"> From Ramayana.</w:t>
      </w:r>
      <w:r w:rsidR="00D86092">
        <w:t xml:space="preserve"> Why Should I Learn About Yoga From Ramayana?</w:t>
      </w:r>
      <w:bookmarkEnd w:id="7"/>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6750ED" w:rsidP="006750ED">
      <w:pPr>
        <w:pStyle w:val="Heading3"/>
        <w:jc w:val="both"/>
      </w:pPr>
      <w:bookmarkStart w:id="8" w:name="_Toc518313125"/>
      <w:bookmarkStart w:id="9" w:name="_Toc48897779"/>
      <w:r>
        <w:t xml:space="preserve">Story: Four Views of </w:t>
      </w:r>
      <w:r w:rsidR="00B924B8">
        <w:t>Shri Ram</w:t>
      </w:r>
      <w:r>
        <w:t xml:space="preserve"> Based on Four Types of People</w:t>
      </w:r>
      <w:bookmarkEnd w:id="8"/>
      <w:bookmarkEnd w:id="9"/>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These people</w:t>
      </w:r>
      <w:r w:rsidRPr="002A5594">
        <w:rPr>
          <w:b/>
        </w:rPr>
        <w:t xml:space="preserve"> do not see any necessity of God, goodness, or Universal Consciousness </w:t>
      </w:r>
      <w:r w:rsidRPr="002A5594">
        <w:rPr>
          <w:b/>
        </w:rPr>
        <w:lastRenderedPageBreak/>
        <w:t xml:space="preserve">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xml:space="preserve">. The logic they use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give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lastRenderedPageBreak/>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also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to all </w:t>
      </w:r>
      <w:r>
        <w:rPr>
          <w:b/>
          <w:bCs/>
        </w:rPr>
        <w:t>aspirants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0" w:name="_Toc48897780"/>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0"/>
    </w:p>
    <w:p w:rsidR="00486B64" w:rsidRDefault="006750ED" w:rsidP="00486B64">
      <w:pPr>
        <w:spacing w:line="480" w:lineRule="auto"/>
        <w:jc w:val="both"/>
      </w:pPr>
      <w:r>
        <w:tab/>
      </w:r>
      <w:r w:rsidR="00486B64" w:rsidRPr="00486B64">
        <w:t>In this book, we will study the first version of Ramayana, the Valmiki Ramayana. It is a "smriti" meaning, it is "from memory". Since it is an ancient document, there are some interjected verses. However, scholars, grammarians, historians standardized the original text. It is available on the we</w:t>
      </w:r>
      <w:r w:rsidR="00486B64">
        <w:t>bsite</w:t>
      </w:r>
      <w:r w:rsidR="00486B64" w:rsidRPr="00486B64">
        <w:t xml:space="preserv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w:t>
      </w:r>
      <w:r w:rsidR="006D6958">
        <w:lastRenderedPageBreak/>
        <w:t xml:space="preserve">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1" w:name="_Toc48897781"/>
      <w:r>
        <w:t xml:space="preserve">Why </w:t>
      </w:r>
      <w:r w:rsidR="00407E63">
        <w:t>T</w:t>
      </w:r>
      <w:r>
        <w:t xml:space="preserve">his </w:t>
      </w:r>
      <w:r w:rsidR="00407E63">
        <w:t>B</w:t>
      </w:r>
      <w:r>
        <w:t xml:space="preserve">ook is </w:t>
      </w:r>
      <w:r w:rsidR="00407E63">
        <w:t>C</w:t>
      </w:r>
      <w:r>
        <w:t>alled Short Version of Yoga Ramayana?</w:t>
      </w:r>
      <w:bookmarkEnd w:id="11"/>
    </w:p>
    <w:p w:rsidR="00664D78" w:rsidRDefault="00664D78" w:rsidP="00664D78">
      <w:pPr>
        <w:spacing w:line="480" w:lineRule="auto"/>
        <w:jc w:val="both"/>
      </w:pPr>
      <w:r>
        <w:tab/>
        <w:t xml:space="preserve">In March 2015, I </w:t>
      </w:r>
      <w:r w:rsidR="00785C87">
        <w:t>self-published</w:t>
      </w:r>
      <w:r>
        <w:t xml:space="preserve"> the book Yoga Ramayana. In that book, I included all the different concepts of Yoga and their relationships to Ramayana. Hence, the book became too big to read. </w:t>
      </w:r>
      <w:r w:rsidR="00785C87">
        <w:t>Hence, I am rewriting</w:t>
      </w:r>
      <w:r>
        <w:t xml:space="preserve"> this book</w:t>
      </w:r>
      <w:r w:rsidR="00116786">
        <w:t xml:space="preserve"> to make it short and readable</w:t>
      </w:r>
      <w:r w:rsidR="00785C87">
        <w:t>.</w:t>
      </w:r>
      <w:r>
        <w:t xml:space="preserve"> </w:t>
      </w:r>
      <w:r w:rsidR="00785C87">
        <w:t>Thi</w:t>
      </w:r>
      <w:r>
        <w:t xml:space="preserve">s my </w:t>
      </w:r>
      <w:r w:rsidR="00AD451C">
        <w:t>third</w:t>
      </w:r>
      <w:r>
        <w:t xml:space="preserve"> attempt </w:t>
      </w:r>
      <w:r w:rsidR="00AD451C">
        <w:t>in last 15 years</w:t>
      </w:r>
      <w:r w:rsidR="00785C87">
        <w:t>,</w:t>
      </w:r>
      <w:r w:rsidR="00AD451C">
        <w:t xml:space="preserve"> </w:t>
      </w:r>
      <w:r>
        <w:t>to convey same message</w:t>
      </w:r>
      <w:r w:rsidR="00785C87">
        <w:t xml:space="preserve"> </w:t>
      </w:r>
      <w:r>
        <w:t xml:space="preserve">in shortest possible </w:t>
      </w:r>
      <w:r w:rsidR="00116786">
        <w:t>words</w:t>
      </w:r>
      <w:r>
        <w:t>.</w:t>
      </w:r>
    </w:p>
    <w:p w:rsidR="00664D78" w:rsidRDefault="00664D78" w:rsidP="00664D78">
      <w:pPr>
        <w:spacing w:line="480" w:lineRule="auto"/>
        <w:jc w:val="both"/>
      </w:pPr>
      <w:r>
        <w:tab/>
        <w:t xml:space="preserve">In this book, I did not include all the explanation of Yoga concepts. In addition, in this book, we are not going line by line of Valmiki Ramayana. This book is arranged in small, easy-to-read sections. </w:t>
      </w:r>
    </w:p>
    <w:p w:rsidR="00664D78" w:rsidRPr="00664D78" w:rsidRDefault="00664D78" w:rsidP="00664D78">
      <w:pPr>
        <w:spacing w:line="480" w:lineRule="auto"/>
        <w:jc w:val="both"/>
      </w:pP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7B5221">
      <w:pPr>
        <w:pStyle w:val="Heading1"/>
      </w:pPr>
      <w:bookmarkStart w:id="12" w:name="_Toc48897782"/>
      <w:r>
        <w:lastRenderedPageBreak/>
        <w:t>How to Read Valmiki Ramayana?</w:t>
      </w:r>
      <w:bookmarkEnd w:id="12"/>
    </w:p>
    <w:p w:rsidR="0067405B" w:rsidRDefault="00A10D54" w:rsidP="006B6168">
      <w:pPr>
        <w:spacing w:line="480" w:lineRule="auto"/>
        <w:jc w:val="both"/>
      </w:pPr>
      <w:r>
        <w:tab/>
      </w:r>
    </w:p>
    <w:p w:rsidR="003977D7" w:rsidRDefault="0067405B" w:rsidP="006B6168">
      <w:pPr>
        <w:spacing w:line="480" w:lineRule="auto"/>
        <w:jc w:val="both"/>
      </w:pPr>
      <w:r>
        <w:tab/>
      </w:r>
      <w:r>
        <w:tab/>
      </w:r>
      <w:r>
        <w:tab/>
      </w:r>
      <w:r w:rsidR="00A10D54">
        <w:t xml:space="preserve">Valmiki Ramayana is a </w:t>
      </w:r>
      <w:r w:rsidR="002761D7">
        <w:t>work</w:t>
      </w:r>
      <w:r w:rsidR="00A10D54">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3" w:name="_Toc48897783"/>
      <w:r>
        <w:t xml:space="preserve">Layers in </w:t>
      </w:r>
      <w:r w:rsidR="00653F3E">
        <w:t xml:space="preserve">Valmiki </w:t>
      </w:r>
      <w:r>
        <w:t>Ramayana:</w:t>
      </w:r>
      <w:bookmarkEnd w:id="13"/>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9B4148">
        <w:rPr>
          <w:b/>
          <w:bCs/>
        </w:rPr>
        <w:t>Hanuman</w:t>
      </w:r>
      <w:r w:rsidRPr="00653F3E">
        <w:rPr>
          <w:b/>
          <w:bCs/>
        </w:rPr>
        <w:t>, and Ravana.</w:t>
      </w:r>
      <w:r>
        <w:t xml:space="preserve"> 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Hanuman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25527C">
        <w:rPr>
          <w:b/>
          <w:bCs/>
        </w:rPr>
        <w:t xml:space="preserve">For lack of a better word, we will call them as safeguards for spiritual aspirants. </w:t>
      </w:r>
      <w:r>
        <w:t xml:space="preserve">Stories of king Vishwamitra and Trishanku, of demons Viradh and Kabandh, and of actions of Hanuman are all examples of these safeguards. There are hundreds of safeguards in Ramayana. We will study and interpret </w:t>
      </w:r>
      <w:r w:rsidR="001E1446">
        <w:t>a few</w:t>
      </w:r>
      <w:r>
        <w:t xml:space="preserve"> of them.</w:t>
      </w:r>
    </w:p>
    <w:p w:rsidR="00A10D54"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25527C">
        <w:rPr>
          <w:b/>
          <w:bCs/>
        </w:rPr>
        <w:t xml:space="preserve">He </w:t>
      </w:r>
      <w:r w:rsidR="00EF0A05">
        <w:rPr>
          <w:b/>
          <w:bCs/>
        </w:rPr>
        <w:t>shows</w:t>
      </w:r>
      <w:r w:rsidRPr="0025527C">
        <w:rPr>
          <w:b/>
          <w:bCs/>
        </w:rPr>
        <w:t xml:space="preserve"> their general locations and their effects and 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25527C">
        <w:rPr>
          <w:b/>
          <w:bCs/>
        </w:rPr>
        <w:t>T</w:t>
      </w:r>
      <w:r w:rsidR="00EF7446" w:rsidRPr="0025527C">
        <w:rPr>
          <w:b/>
          <w:bCs/>
        </w:rPr>
        <w:t xml:space="preserve">here are many </w:t>
      </w:r>
      <w:r w:rsidR="00EF0A05">
        <w:rPr>
          <w:b/>
          <w:bCs/>
        </w:rPr>
        <w:t>instances</w:t>
      </w:r>
      <w:r w:rsidR="00EF7446" w:rsidRPr="0025527C">
        <w:rPr>
          <w:b/>
          <w:bCs/>
        </w:rPr>
        <w:t xml:space="preserve"> where sage Valmiki gives</w:t>
      </w:r>
      <w:r w:rsidR="0025527C" w:rsidRPr="0025527C">
        <w:rPr>
          <w:b/>
          <w:bCs/>
        </w:rPr>
        <w:t xml:space="preserve"> us safeguards, but does not refer chakra. Hence, chakras become forth layer.</w:t>
      </w:r>
      <w:r w:rsidR="0025527C">
        <w:t xml:space="preserve"> </w:t>
      </w:r>
      <w:r>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w:t>
      </w:r>
      <w:r w:rsidR="00EF0A05">
        <w:t>begin</w:t>
      </w:r>
      <w:r>
        <w:t xml:space="preserve"> to see the complexity of Valmiki Ramayana. </w:t>
      </w:r>
      <w:r w:rsidR="00A66A8D">
        <w:rPr>
          <w:b/>
          <w:bCs/>
        </w:rPr>
        <w:t>I organize this book</w:t>
      </w:r>
      <w:r w:rsidR="0025527C" w:rsidRPr="00B10375">
        <w:rPr>
          <w:b/>
          <w:bCs/>
        </w:rPr>
        <w:t xml:space="preserve"> based on these layers. </w:t>
      </w:r>
      <w:r w:rsidR="0025527C">
        <w:t xml:space="preserve">We will study each layer independently. That </w:t>
      </w:r>
      <w:r w:rsidR="00A66A8D">
        <w:t>means</w:t>
      </w:r>
      <w:r w:rsidR="0025527C">
        <w:t xml:space="preserve"> we will not </w:t>
      </w:r>
      <w:r w:rsidR="00A66A8D">
        <w:t>follow the story in a sequence as it happens</w:t>
      </w:r>
      <w:r w:rsidR="0025527C">
        <w:t xml:space="preserve">. The assumption here is that the reader knows the basic story Ramayana. </w:t>
      </w:r>
      <w:r w:rsidR="00F560F2">
        <w:t xml:space="preserve">However, the widely known story of Ramayana comes from other versions of Ramayana. </w:t>
      </w:r>
      <w:r w:rsidR="00F560F2" w:rsidRPr="00B10375">
        <w:rPr>
          <w:b/>
          <w:bCs/>
        </w:rPr>
        <w:lastRenderedPageBreak/>
        <w:t xml:space="preserve">The Valmiki Ramayana </w:t>
      </w:r>
      <w:r w:rsidR="00CF45CE">
        <w:rPr>
          <w:b/>
          <w:bCs/>
        </w:rPr>
        <w:t>differs greatly</w:t>
      </w:r>
      <w:r w:rsidR="00F560F2" w:rsidRPr="00B10375">
        <w:rPr>
          <w:b/>
          <w:bCs/>
        </w:rPr>
        <w:t xml:space="preserve"> from other versions.</w:t>
      </w:r>
      <w:r w:rsidR="00750477" w:rsidRPr="00B10375">
        <w:rPr>
          <w:b/>
          <w:bCs/>
        </w:rPr>
        <w:t xml:space="preserve"> It will be very helpful to read the Valmiki Ramayana.</w:t>
      </w:r>
    </w:p>
    <w:p w:rsidR="00571110" w:rsidRDefault="00750477" w:rsidP="00571110">
      <w:pPr>
        <w:tabs>
          <w:tab w:val="clear" w:pos="360"/>
          <w:tab w:val="clear" w:pos="9360"/>
        </w:tabs>
        <w:spacing w:after="200" w:line="480" w:lineRule="auto"/>
        <w:ind w:firstLine="360"/>
        <w:jc w:val="both"/>
      </w:pPr>
      <w:r>
        <w:t>Even when we are looking at</w:t>
      </w:r>
      <w:r w:rsidR="00CA536D">
        <w:t xml:space="preserve"> </w:t>
      </w:r>
      <w:r w:rsidR="00CF45CE">
        <w:t>each</w:t>
      </w:r>
      <w:r w:rsidR="00CA536D">
        <w:t xml:space="preserve"> character </w:t>
      </w:r>
      <w:r w:rsidR="00CF45CE">
        <w:t>independently</w:t>
      </w:r>
      <w:r>
        <w:t xml:space="preserve"> of other characters, it is very challenging to separate </w:t>
      </w:r>
      <w:r w:rsidR="00571110">
        <w:t>a</w:t>
      </w:r>
      <w:r>
        <w:t xml:space="preserve"> character from other characters. When a character has </w:t>
      </w:r>
      <w:r w:rsidR="00CF45CE">
        <w:t>a minor role</w:t>
      </w:r>
      <w:r w:rsidR="00CA536D">
        <w:t xml:space="preserve"> in </w:t>
      </w:r>
      <w:r w:rsidR="00CF45CE">
        <w:t>the story</w:t>
      </w:r>
      <w:r>
        <w:t>, we will see all four layers</w:t>
      </w:r>
      <w:r w:rsidR="00571110">
        <w:t xml:space="preserve"> at once.</w:t>
      </w:r>
    </w:p>
    <w:p w:rsidR="001025AE" w:rsidRPr="00B10375" w:rsidRDefault="00571110" w:rsidP="00571110">
      <w:pPr>
        <w:tabs>
          <w:tab w:val="clear" w:pos="360"/>
          <w:tab w:val="clear" w:pos="9360"/>
        </w:tabs>
        <w:spacing w:after="200" w:line="480" w:lineRule="auto"/>
        <w:ind w:firstLine="360"/>
        <w:jc w:val="both"/>
        <w:rPr>
          <w:b/>
          <w:bCs/>
        </w:rPr>
      </w:pPr>
      <w:r w:rsidRPr="00B10375">
        <w:rPr>
          <w:b/>
          <w:bCs/>
        </w:rPr>
        <w:t xml:space="preserve">When we come to the </w:t>
      </w:r>
      <w:r w:rsidR="00CF45CE">
        <w:rPr>
          <w:b/>
          <w:bCs/>
        </w:rPr>
        <w:t>last chapters</w:t>
      </w:r>
      <w:r w:rsidRPr="00B10375">
        <w:rPr>
          <w:b/>
          <w:bCs/>
        </w:rPr>
        <w:t>, where Shri Ram defeats Ravana, we will focus on the story and its meaning in terms of Yoga. It has so many safeguards</w:t>
      </w:r>
      <w:r w:rsidR="00CA536D">
        <w:rPr>
          <w:b/>
          <w:bCs/>
        </w:rPr>
        <w:t xml:space="preserve"> (the </w:t>
      </w:r>
      <w:r w:rsidRPr="00B10375">
        <w:rPr>
          <w:b/>
          <w:bCs/>
        </w:rPr>
        <w:t>third layer</w:t>
      </w:r>
      <w:r w:rsidR="00CA536D">
        <w:rPr>
          <w:b/>
          <w:bCs/>
        </w:rPr>
        <w:t>)</w:t>
      </w:r>
      <w:r w:rsidRPr="00B10375">
        <w:rPr>
          <w:b/>
          <w:bCs/>
        </w:rPr>
        <w:t xml:space="preserve"> that it will be helpful to read the story and all the layers side-by-side. </w:t>
      </w:r>
    </w:p>
    <w:p w:rsidR="001025AE" w:rsidRPr="007F08B6" w:rsidRDefault="001025AE" w:rsidP="006B6168">
      <w:pPr>
        <w:pStyle w:val="Heading3"/>
        <w:jc w:val="both"/>
      </w:pPr>
      <w:bookmarkStart w:id="14" w:name="_Toc48897784"/>
      <w:r w:rsidRPr="007F08B6">
        <w:t>Patterns in Valmiki Ramayana:</w:t>
      </w:r>
      <w:bookmarkEnd w:id="14"/>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5" w:name="_Toc418306757"/>
      <w:r w:rsidRPr="004F7E38">
        <w:rPr>
          <w:b/>
          <w:bCs/>
        </w:rPr>
        <w:t xml:space="preserve">Pattern #1 - </w:t>
      </w:r>
      <w:r w:rsidR="001025AE" w:rsidRPr="004F7E38">
        <w:rPr>
          <w:b/>
          <w:bCs/>
        </w:rPr>
        <w:t>Law of Duplication Ramayan</w:t>
      </w:r>
      <w:bookmarkEnd w:id="15"/>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Ravan</w:t>
      </w:r>
      <w:r w:rsidR="00C762BD">
        <w:t>a</w:t>
      </w:r>
      <w:r>
        <w:t xml:space="preserve"> in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cannot identify Sugriva</w:t>
      </w:r>
      <w:r>
        <w:t xml:space="preserve"> from Vali because they look very similar to him. Second time, Shri Ram makes </w:t>
      </w:r>
      <w:r w:rsidR="00CF45CE">
        <w:t>Sugriva</w:t>
      </w:r>
      <w:r>
        <w:t xml:space="preserve"> wear a garland so </w:t>
      </w:r>
      <w:r w:rsidR="00CF45CE">
        <w:t xml:space="preserve">Shri Ram can </w:t>
      </w:r>
      <w:r>
        <w:t>identify him.</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 kidnaps her and second time, Ravan</w:t>
      </w:r>
      <w:r w:rsidR="00C762BD">
        <w:t>a</w:t>
      </w:r>
      <w:r>
        <w:t xml:space="preserve"> abducts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Pr="00C664EE">
        <w:rPr>
          <w:b/>
          <w:bCs/>
        </w:rPr>
        <w:t xml:space="preserve"> only once, in the Aranya </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BF5A5D">
        <w:t>There</w:t>
      </w:r>
      <w:r>
        <w:t xml:space="preserve"> must be one more prince of Ayodhya, who was driven out of Ayodhya. Please see the verse 1-38-21 for an answer.</w:t>
      </w:r>
    </w:p>
    <w:p w:rsidR="0025527C" w:rsidRDefault="0025527C" w:rsidP="006B6168">
      <w:pPr>
        <w:spacing w:line="480" w:lineRule="auto"/>
        <w:jc w:val="both"/>
        <w:rPr>
          <w:b/>
          <w:bCs/>
        </w:rPr>
      </w:pPr>
    </w:p>
    <w:p w:rsidR="00CA536D" w:rsidRDefault="00CA536D" w:rsidP="006B6168">
      <w:pPr>
        <w:spacing w:line="480" w:lineRule="auto"/>
        <w:jc w:val="both"/>
        <w:rPr>
          <w:b/>
          <w:bCs/>
        </w:rPr>
      </w:pPr>
    </w:p>
    <w:p w:rsidR="00CA536D" w:rsidRDefault="00CA536D" w:rsidP="006B6168">
      <w:pPr>
        <w:spacing w:line="480" w:lineRule="auto"/>
        <w:jc w:val="both"/>
        <w:rPr>
          <w:b/>
          <w:bCs/>
        </w:rPr>
      </w:pPr>
    </w:p>
    <w:p w:rsidR="001025AE" w:rsidRPr="00DB77FE" w:rsidRDefault="00007445" w:rsidP="006B6168">
      <w:pPr>
        <w:spacing w:line="480" w:lineRule="auto"/>
        <w:jc w:val="both"/>
        <w:rPr>
          <w:b/>
          <w:bCs/>
        </w:rPr>
      </w:pPr>
      <w:bookmarkStart w:id="16" w:name="_Toc418306759"/>
      <w:r w:rsidRPr="00DB77FE">
        <w:rPr>
          <w:b/>
          <w:bCs/>
        </w:rPr>
        <w:lastRenderedPageBreak/>
        <w:t xml:space="preserve">Pattern # </w:t>
      </w:r>
      <w:r w:rsidR="001472B2">
        <w:rPr>
          <w:b/>
          <w:bCs/>
        </w:rPr>
        <w:t>2</w:t>
      </w:r>
      <w:r w:rsidRPr="00DB77FE">
        <w:rPr>
          <w:b/>
          <w:bCs/>
        </w:rPr>
        <w:t xml:space="preserve"> </w:t>
      </w:r>
      <w:r w:rsidR="00BF5A5D">
        <w:rPr>
          <w:b/>
          <w:bCs/>
        </w:rPr>
        <w:t>–</w:t>
      </w:r>
      <w:r w:rsidRPr="00DB77FE">
        <w:rPr>
          <w:b/>
          <w:bCs/>
        </w:rPr>
        <w:t xml:space="preserve"> </w:t>
      </w:r>
      <w:bookmarkEnd w:id="16"/>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BF5A5D">
        <w:rPr>
          <w:b/>
          <w:bCs/>
        </w:rPr>
        <w:t>, and</w:t>
      </w:r>
      <w:r w:rsidRPr="00D84121">
        <w:rPr>
          <w:b/>
          <w:bCs/>
        </w:rPr>
        <w:t xml:space="preserve"> the </w:t>
      </w:r>
      <w:r w:rsidR="00C15A6F">
        <w:rPr>
          <w:b/>
          <w:bCs/>
        </w:rPr>
        <w:t>Consciousness</w:t>
      </w:r>
      <w:r w:rsidRPr="00D84121">
        <w:rPr>
          <w:b/>
          <w:bCs/>
        </w:rPr>
        <w:t xml:space="preserve"> is always in the present tense</w:t>
      </w:r>
      <w:r w:rsidR="00BF5A5D">
        <w:rPr>
          <w:b/>
          <w:bCs/>
        </w:rPr>
        <w:t>–</w:t>
      </w:r>
      <w:r w:rsidRPr="00D84121">
        <w:rPr>
          <w:b/>
          <w:bCs/>
        </w:rPr>
        <w:t>here and now.</w:t>
      </w:r>
    </w:p>
    <w:p w:rsidR="0025527C" w:rsidRDefault="0025527C" w:rsidP="006B6168">
      <w:pPr>
        <w:spacing w:line="480" w:lineRule="auto"/>
        <w:jc w:val="both"/>
        <w:rPr>
          <w:b/>
          <w:bCs/>
        </w:rPr>
      </w:pPr>
      <w:bookmarkStart w:id="17"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7"/>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Hanuman,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In verse 5-31-2, when Hanuman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writes</w:t>
      </w:r>
      <w:r w:rsidR="001025AE">
        <w:t xml:space="preserve"> in detail</w:t>
      </w:r>
      <w:r>
        <w:t xml:space="preserve"> about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8"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8"/>
      <w:r>
        <w:rPr>
          <w:b/>
          <w:bCs/>
        </w:rPr>
        <w:t>:</w:t>
      </w:r>
    </w:p>
    <w:p w:rsidR="001025AE" w:rsidRDefault="001025AE" w:rsidP="006B6168">
      <w:pPr>
        <w:spacing w:line="480" w:lineRule="auto"/>
        <w:ind w:firstLine="720"/>
        <w:jc w:val="both"/>
      </w:pPr>
      <w:r>
        <w:lastRenderedPageBreak/>
        <w:t>As far as sage Valmiki is concerned, Shri Ram’s victory over Ravan</w:t>
      </w:r>
      <w:r w:rsidR="00F77830">
        <w:t>a</w:t>
      </w:r>
      <w:r>
        <w:t xml:space="preserve"> is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Parashuram,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when Shri Ram kills Ravan</w:t>
      </w:r>
      <w:r w:rsidR="00F77830">
        <w:t>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19"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19"/>
      <w:r>
        <w:rPr>
          <w:b/>
          <w:bCs/>
        </w:rPr>
        <w:t>:</w:t>
      </w:r>
    </w:p>
    <w:p w:rsidR="001025AE" w:rsidRDefault="00F77830" w:rsidP="006B6168">
      <w:pPr>
        <w:spacing w:line="480" w:lineRule="auto"/>
        <w:ind w:firstLine="720"/>
        <w:jc w:val="both"/>
      </w:pPr>
      <w:r>
        <w:lastRenderedPageBreak/>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"Brahm-Lok” – the abode of Lord Brahma, who is the </w:t>
      </w:r>
      <w:r w:rsidR="00014345">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0" w:name="_Toc418306769"/>
    </w:p>
    <w:p w:rsidR="007D021B" w:rsidRDefault="007D021B" w:rsidP="00333FF1">
      <w:pPr>
        <w:pStyle w:val="Heading3"/>
        <w:jc w:val="left"/>
      </w:pPr>
      <w:bookmarkStart w:id="21" w:name="_Toc48897785"/>
      <w:r>
        <w:t>Boons and Curses in Ramayan</w:t>
      </w:r>
      <w:bookmarkEnd w:id="20"/>
      <w:r>
        <w:t>a</w:t>
      </w:r>
      <w:r w:rsidR="005C7715">
        <w:t>:</w:t>
      </w:r>
      <w:bookmarkEnd w:id="21"/>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2"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2"/>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In his world, like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w:t>
      </w:r>
      <w:r>
        <w:lastRenderedPageBreak/>
        <w:t xml:space="preserve">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way -</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Shravan is a good example of curse having an extreme level of intensity. In verses 2-64-54, 55 we read that Shravan’s parents curse king Dasharatha: Like me, you too will die in agony caused by loss of your son. Shravan’s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3" w:name="_Toc418306771"/>
      <w:r w:rsidRPr="00863C01">
        <w:rPr>
          <w:b/>
          <w:bCs/>
        </w:rPr>
        <w:t xml:space="preserve">Boons and Curses to </w:t>
      </w:r>
      <w:r w:rsidR="00863C01" w:rsidRPr="00863C01">
        <w:rPr>
          <w:b/>
          <w:bCs/>
        </w:rPr>
        <w:t>Set</w:t>
      </w:r>
      <w:r w:rsidRPr="00863C01">
        <w:rPr>
          <w:b/>
          <w:bCs/>
        </w:rPr>
        <w:t xml:space="preserve"> the Story</w:t>
      </w:r>
      <w:bookmarkEnd w:id="23"/>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example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w:t>
      </w:r>
      <w:r>
        <w:lastRenderedPageBreak/>
        <w:t>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There is no </w:t>
      </w:r>
      <w:r w:rsidR="00D73D9C">
        <w:rPr>
          <w:b/>
          <w:bCs/>
        </w:rPr>
        <w:t>Energy</w:t>
      </w:r>
      <w:r w:rsidRPr="00863C01">
        <w:rPr>
          <w:b/>
          <w:bCs/>
        </w:rPr>
        <w:t xml:space="preserve"> transfer 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7D021B"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52711C">
        <w:t xml:space="preserve">Ravana represents Ahamkara. Sita represent the Energy. </w:t>
      </w:r>
      <w:r w:rsidR="00104B18">
        <w:t>For Ravan</w:t>
      </w:r>
      <w:r w:rsidR="004327A6">
        <w:t>a</w:t>
      </w:r>
      <w:r w:rsidR="00104B18">
        <w:t xml:space="preserve"> to kidnap </w:t>
      </w:r>
      <w:r w:rsidR="0052711C">
        <w:t>Sita</w:t>
      </w:r>
      <w:r w:rsidR="00104B18">
        <w:t xml:space="preserve">, </w:t>
      </w:r>
      <w:r w:rsidR="0052711C">
        <w:t>she</w:t>
      </w:r>
      <w:r w:rsidR="00104B18">
        <w:t xml:space="preserve"> needs to be in the jungle. For Sita to go to the jungle, Shri Ram must go to </w:t>
      </w:r>
      <w:r>
        <w:t>the</w:t>
      </w:r>
      <w:r w:rsidR="004327A6">
        <w:t xml:space="preserve"> </w:t>
      </w:r>
      <w:r w:rsidR="00104B18">
        <w:t xml:space="preserve">jungle too. The story needs a reason to achieve this </w:t>
      </w:r>
      <w:r w:rsidR="0052711C">
        <w:t>outcome. K</w:t>
      </w:r>
      <w:r w:rsidR="00104B18">
        <w:t xml:space="preserve">ing Dasharath’s boon to Kaikayi provides </w:t>
      </w:r>
      <w:r>
        <w:t>the</w:t>
      </w:r>
      <w:r w:rsidR="00104B18">
        <w:t xml:space="preserve"> reason.</w:t>
      </w:r>
      <w:r w:rsidR="0052711C">
        <w:t xml:space="preserve"> As we saw above, since there was no Energy transfer, this boon is an example of curtain that hides our current reality.</w:t>
      </w:r>
      <w:r w:rsidR="007D021B">
        <w:br w:type="page"/>
      </w:r>
    </w:p>
    <w:p w:rsidR="00775ACC" w:rsidRDefault="00851144" w:rsidP="007B5221">
      <w:pPr>
        <w:pStyle w:val="Heading1"/>
      </w:pPr>
      <w:bookmarkStart w:id="24" w:name="_Toc48897786"/>
      <w:r>
        <w:lastRenderedPageBreak/>
        <w:t xml:space="preserve">Layer 1: Characters </w:t>
      </w:r>
      <w:r w:rsidR="00CD49E6">
        <w:t>As a</w:t>
      </w:r>
      <w:r w:rsidR="00775ACC">
        <w:t xml:space="preserve"> </w:t>
      </w:r>
      <w:r w:rsidR="00CD49E6">
        <w:t>Yoga</w:t>
      </w:r>
      <w:r w:rsidR="00B50BFE">
        <w:t xml:space="preserve"> </w:t>
      </w:r>
      <w:r w:rsidR="00CD49E6">
        <w:t>Concepts</w:t>
      </w:r>
      <w:bookmarkEnd w:id="24"/>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t xml:space="preserve">Particularly, when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Ravana. 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25" w:name="_Toc48897787"/>
      <w:r>
        <w:t>Easy</w:t>
      </w:r>
      <w:r w:rsidR="00B76D89">
        <w:t xml:space="preserve"> to Understand</w:t>
      </w:r>
      <w:r>
        <w:t xml:space="preserve"> Character # 1: Sita</w:t>
      </w:r>
      <w:bookmarkEnd w:id="25"/>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w:t>
      </w:r>
      <w:r w:rsidRPr="00BF40B1">
        <w:rPr>
          <w:b/>
          <w:bCs/>
        </w:rPr>
        <w:lastRenderedPageBreak/>
        <w:t>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could not have happened 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Hanuman first saw Sita. </w:t>
      </w:r>
      <w:r>
        <w:t>Sage Valmiki</w:t>
      </w:r>
      <w:r w:rsidR="00B45CAF">
        <w:t xml:space="preserve"> dedicates three chapters to describe Sita in captivity of Ravan</w:t>
      </w:r>
      <w:r w:rsidR="00057F70">
        <w:t>a</w:t>
      </w:r>
      <w:r w:rsidR="00B45CAF">
        <w:t xml:space="preserve"> from Hanuman’s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w:t>
      </w:r>
      <w:r w:rsidR="00BA6FC3">
        <w:lastRenderedPageBreak/>
        <w:t xml:space="preserve">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Verse 5-14-38 tells us Hanuman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Verse 5-14-39 says Hanuman saw his body glowing in golden red color, because of the light radiating from the surroundings. If you visit any temple of Hanuman,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9B4148">
        <w:t>Hanuman</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erse 5-15-25 describes Sita as a braid made up of three flexible strands of hair and as a coiled up snake; this is 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Verse 5-20-7 gives the same description, but this time through the eyes of Ravan</w:t>
      </w:r>
      <w:r w:rsidR="00D44974">
        <w:t>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In verse 5-19-9, Ravan</w:t>
      </w:r>
      <w:r w:rsidR="00D44974">
        <w:rPr>
          <w:b/>
          <w:bCs/>
        </w:rPr>
        <w:t>a</w:t>
      </w:r>
      <w:r w:rsidRPr="00D44974">
        <w:rPr>
          <w:b/>
          <w:bCs/>
        </w:rPr>
        <w:t xml:space="preserve"> sees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Verse 5-19-13 says that Ravan</w:t>
      </w:r>
      <w:r w:rsidR="00D44974">
        <w:rPr>
          <w:b/>
          <w:bCs/>
        </w:rPr>
        <w:t>a</w:t>
      </w:r>
      <w:r w:rsidRPr="00D44974">
        <w:rPr>
          <w:b/>
          <w:bCs/>
        </w:rPr>
        <w:t xml:space="preserve"> sees her as a blazing faraway fire, capable of destroying the world.</w:t>
      </w:r>
    </w:p>
    <w:p w:rsidR="00896754" w:rsidRDefault="00175682" w:rsidP="00896754">
      <w:pPr>
        <w:spacing w:line="480" w:lineRule="auto"/>
        <w:ind w:firstLine="720"/>
        <w:jc w:val="both"/>
        <w:rPr>
          <w:b/>
          <w:bCs/>
        </w:rPr>
      </w:pPr>
      <w:r>
        <w:t>Verses 5-20-9 and 5-20-13 are critical as they contain the exact description of the Kundalini coiled up at the Root Center.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26" w:name="_Toc48897788"/>
      <w:r>
        <w:t xml:space="preserve">Easy </w:t>
      </w:r>
      <w:r w:rsidR="00B76D89">
        <w:t xml:space="preserve">to Understand </w:t>
      </w:r>
      <w:r>
        <w:t>Character # 2</w:t>
      </w:r>
      <w:r w:rsidRPr="00896754">
        <w:t>: Shri Ram</w:t>
      </w:r>
      <w:bookmarkEnd w:id="26"/>
    </w:p>
    <w:p w:rsidR="003772AE" w:rsidRDefault="00896754" w:rsidP="00896754">
      <w:pPr>
        <w:spacing w:line="480" w:lineRule="auto"/>
        <w:ind w:firstLine="720"/>
        <w:jc w:val="both"/>
      </w:pPr>
      <w:r>
        <w:t xml:space="preserve">After the defeat of Ravana,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god.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 you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“Ravan</w:t>
      </w:r>
      <w:r w:rsidR="00991230">
        <w:t>a</w:t>
      </w:r>
      <w:r>
        <w:t xml:space="preserve"> could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In verse 6-118-18, he says, “Sita is a blazing tongue of fire; Ravan</w:t>
      </w:r>
      <w:r w:rsidR="00991230" w:rsidRPr="00991230">
        <w:rPr>
          <w:b/>
          <w:bCs/>
        </w:rPr>
        <w:t>a</w:t>
      </w:r>
      <w:r w:rsidRPr="00991230">
        <w:rPr>
          <w:b/>
          <w:bCs/>
        </w:rPr>
        <w:t xml:space="preserve"> had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There is a very important message here for a Yogi</w:t>
      </w:r>
      <w:r w:rsidR="00207064">
        <w:t>–</w:t>
      </w:r>
      <w:r>
        <w:t xml:space="preserve">he will have to learn about the Energy before he learns about the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27" w:name="_Toc48897789"/>
      <w:r>
        <w:t xml:space="preserve">Easy </w:t>
      </w:r>
      <w:r w:rsidR="00B76D89">
        <w:t xml:space="preserve">to Understand </w:t>
      </w:r>
      <w:r>
        <w:t xml:space="preserve">Character # </w:t>
      </w:r>
      <w:r w:rsidR="002A0A53">
        <w:t>3</w:t>
      </w:r>
      <w:r>
        <w:t>: Hanuman</w:t>
      </w:r>
      <w:bookmarkEnd w:id="27"/>
    </w:p>
    <w:p w:rsidR="00666984" w:rsidRDefault="00207064" w:rsidP="006B6168">
      <w:pPr>
        <w:spacing w:line="480" w:lineRule="auto"/>
        <w:ind w:firstLine="720"/>
        <w:jc w:val="both"/>
      </w:pPr>
      <w:r>
        <w:rPr>
          <w:b/>
          <w:bCs/>
        </w:rPr>
        <w:t>Hanuman</w:t>
      </w:r>
      <w:r w:rsidR="00666984" w:rsidRPr="00556C7E">
        <w:rPr>
          <w:b/>
          <w:bCs/>
        </w:rPr>
        <w:t xml:space="preserve"> is “the most important character” of the story for us. </w:t>
      </w:r>
      <w:r w:rsidR="00666984">
        <w:t xml:space="preserve">He is the catalyst that brings Sita and Shri Ram together and </w:t>
      </w:r>
      <w:r>
        <w:t>speeds up</w:t>
      </w:r>
      <w:r w:rsidR="00666984">
        <w:t xml:space="preserve"> the action in the war. Sage Valmiki likes to give us many clues about Hanuman. </w:t>
      </w:r>
    </w:p>
    <w:p w:rsidR="00666984" w:rsidRDefault="00666984" w:rsidP="006B6168">
      <w:pPr>
        <w:spacing w:line="480" w:lineRule="auto"/>
        <w:ind w:firstLine="720"/>
        <w:jc w:val="both"/>
      </w:pPr>
      <w:r w:rsidRPr="00556C7E">
        <w:rPr>
          <w:b/>
          <w:bCs/>
        </w:rPr>
        <w:t>Hanuman is the son of the air god, which connects him directly to air, and thus, to</w:t>
      </w:r>
      <w:r w:rsidR="00207064">
        <w:rPr>
          <w:b/>
          <w:bCs/>
        </w:rPr>
        <w:t xml:space="preserve"> our</w:t>
      </w:r>
      <w:r w:rsidRPr="00556C7E">
        <w:rPr>
          <w:b/>
          <w:bCs/>
        </w:rPr>
        <w:t xml:space="preserve"> breath. He stands for the </w:t>
      </w:r>
      <w:r w:rsidR="007B0ED9">
        <w:rPr>
          <w:b/>
          <w:bCs/>
        </w:rPr>
        <w:t>P</w:t>
      </w:r>
      <w:r w:rsidRPr="00556C7E">
        <w:rPr>
          <w:b/>
          <w:bCs/>
        </w:rPr>
        <w:t>rana in our body, which we take in through the air.</w:t>
      </w:r>
      <w:r>
        <w:t xml:space="preserve"> The </w:t>
      </w:r>
      <w:r w:rsidR="007B0ED9">
        <w:t>P</w:t>
      </w:r>
      <w:r>
        <w:t xml:space="preserve">rana is a form of </w:t>
      </w:r>
      <w:r w:rsidR="005C0BA2">
        <w:t>the E</w:t>
      </w:r>
      <w:r>
        <w:t>nergy in our body</w:t>
      </w:r>
      <w:r w:rsidR="001F30C7">
        <w:t>.</w:t>
      </w:r>
      <w:r>
        <w:t xml:space="preserve"> </w:t>
      </w:r>
      <w:r w:rsidR="001F30C7">
        <w:t>I</w:t>
      </w:r>
      <w:r>
        <w:t xml:space="preserve">t </w:t>
      </w:r>
      <w:r w:rsidR="00207064">
        <w:t>differs</w:t>
      </w:r>
      <w:r>
        <w:t xml:space="preserve"> from the </w:t>
      </w:r>
      <w:r w:rsidR="005C0BA2">
        <w:t>E</w:t>
      </w:r>
      <w:r>
        <w:t xml:space="preserve">nergy we have discussed so far, which is the consort of the </w:t>
      </w:r>
      <w:r w:rsidR="005C0BA2">
        <w:t>C</w:t>
      </w:r>
      <w:r>
        <w:t xml:space="preserve">onsciousness. To describe this relationship in a better way, sage Valmiki has depicted the relationship </w:t>
      </w:r>
      <w:r>
        <w:lastRenderedPageBreak/>
        <w:t>betwee</w:t>
      </w:r>
      <w:r w:rsidR="007B0ED9">
        <w:t xml:space="preserve">n Sita and Hanuman as that of </w:t>
      </w:r>
      <w:r>
        <w:t xml:space="preserve">a </w:t>
      </w:r>
      <w:r w:rsidR="005C0BA2">
        <w:t xml:space="preserve">mother and a </w:t>
      </w:r>
      <w:r>
        <w:t>child. The relationship betwee</w:t>
      </w:r>
      <w:r w:rsidR="007B0ED9">
        <w:t>n the P</w:t>
      </w:r>
      <w:r>
        <w:t xml:space="preserve">rana and the breath needs no explanation. Prana, the vital breath, circulates through our body and performs various functions. We will learn about the functions of the </w:t>
      </w:r>
      <w:r w:rsidR="001F30C7">
        <w:t>P</w:t>
      </w:r>
      <w:r>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Hanuman of his real nature, Hanuman jumps over the ocean toward </w:t>
      </w:r>
      <w:r w:rsidR="00AD68FC">
        <w:t xml:space="preserve">the </w:t>
      </w:r>
      <w:r>
        <w:t xml:space="preserve">Lanka. Although he performs several heroic deeds in this story, his journey to locate abducted Sita has no parallel. </w:t>
      </w:r>
      <w:r w:rsidR="009B4148">
        <w:rPr>
          <w:b/>
          <w:bCs/>
        </w:rPr>
        <w:t>Hanuman</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Hanuman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207064">
        <w:t>In</w:t>
      </w:r>
      <w:r>
        <w:t xml:space="preserve"> order to understand the Prana, we must track its movements in our body. When we can identify a particular movement, we can apply logic to see the force or </w:t>
      </w:r>
      <w:r w:rsidR="00C15A6F">
        <w:t xml:space="preserve">Energy </w:t>
      </w:r>
      <w:r>
        <w:t xml:space="preserve">behind it. </w:t>
      </w:r>
    </w:p>
    <w:p w:rsidR="007270EF" w:rsidRDefault="007270EF" w:rsidP="007270EF">
      <w:pPr>
        <w:spacing w:line="480" w:lineRule="auto"/>
        <w:ind w:firstLine="720"/>
        <w:jc w:val="both"/>
      </w:pPr>
      <w:r w:rsidRPr="007270EF">
        <w:rPr>
          <w:b/>
          <w:bCs/>
        </w:rPr>
        <w:lastRenderedPageBreak/>
        <w:t xml:space="preserve">Even a child can tell that the most prominent movement in our body is the beating of the heart. The </w:t>
      </w:r>
      <w:r w:rsidR="00C15A6F">
        <w:rPr>
          <w:b/>
          <w:bCs/>
        </w:rPr>
        <w:t xml:space="preserve">Energy </w:t>
      </w:r>
      <w:r w:rsidRPr="007270EF">
        <w:rPr>
          <w:b/>
          <w:bCs/>
        </w:rPr>
        <w:t xml:space="preserve">or the force that makes our heart beat is called </w:t>
      </w:r>
      <w:r w:rsidR="00FD6397">
        <w:rPr>
          <w:b/>
          <w:bCs/>
        </w:rPr>
        <w:t xml:space="preserve">the </w:t>
      </w:r>
      <w:r w:rsidRPr="007270EF">
        <w:rPr>
          <w:b/>
          <w:bCs/>
        </w:rPr>
        <w:t xml:space="preserve">Prana. </w:t>
      </w:r>
      <w:r>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Pr="007270EF">
        <w:rPr>
          <w:b/>
          <w:bCs/>
        </w:rPr>
        <w:t>Shri Krishna introduces Prana and Apaana in Gita. He summarizes the complete science of Yoga as the “mixing of the Prana and the Apaana”.</w:t>
      </w:r>
      <w:r>
        <w:t xml:space="preserve"> This is a simple looking definition, but it has a lot more to it. </w:t>
      </w:r>
    </w:p>
    <w:p w:rsidR="007270EF" w:rsidRDefault="007270EF" w:rsidP="007270EF">
      <w:pPr>
        <w:spacing w:line="480" w:lineRule="auto"/>
        <w:ind w:firstLine="720"/>
        <w:jc w:val="both"/>
      </w:pPr>
      <w:r>
        <w:t xml:space="preserve">Figuring out what Apaana is can be difficult; making it move upwards toward the Prana is even more challenging. The way is to learn the root lock, practice it for a good amount of time with a wait-and-watch approach. When the root lock </w:t>
      </w:r>
      <w:r w:rsidR="00207064">
        <w:t>triggers</w:t>
      </w:r>
      <w:r>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Pranas, there are five minor Pranas: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28" w:name="_Toc48897790"/>
      <w:r>
        <w:t xml:space="preserve">Easy </w:t>
      </w:r>
      <w:r w:rsidR="00B76D89">
        <w:t xml:space="preserve">to Understand </w:t>
      </w:r>
      <w:r>
        <w:t xml:space="preserve">Character # </w:t>
      </w:r>
      <w:r w:rsidR="002A0A53">
        <w:t>4</w:t>
      </w:r>
      <w:r w:rsidR="005B46CD">
        <w:t xml:space="preserve">: </w:t>
      </w:r>
      <w:r w:rsidR="008C7494">
        <w:t>Ravana</w:t>
      </w:r>
      <w:bookmarkEnd w:id="28"/>
    </w:p>
    <w:p w:rsidR="00AB6016" w:rsidRPr="00A71592" w:rsidRDefault="004A37CB" w:rsidP="006B6168">
      <w:pPr>
        <w:spacing w:line="480" w:lineRule="auto"/>
        <w:jc w:val="both"/>
        <w:rPr>
          <w:b/>
        </w:rPr>
      </w:pPr>
      <w:r>
        <w:rPr>
          <w:b/>
        </w:rPr>
        <w:tab/>
      </w:r>
      <w:r w:rsidR="00AB6016" w:rsidRPr="00A71592">
        <w:rPr>
          <w:b/>
        </w:rPr>
        <w:t>Ravan</w:t>
      </w:r>
      <w:r w:rsidR="00AB6016">
        <w:rPr>
          <w:b/>
        </w:rPr>
        <w:t>a</w:t>
      </w:r>
      <w:r w:rsidR="00AB6016" w:rsidRPr="00A71592">
        <w:rPr>
          <w:b/>
        </w:rPr>
        <w:t xml:space="preserve"> represents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tries to grab power. It likes a life of indulgence. We see these characteristics in Ravana. He is a king of demons. He is powerful, active, and indulgent in sensual pleasures. His capital city, Lanka, is very rich, with golden palaces and marvelous gardens. Even though Ravana has defeated all enemies and he lives on an island, Lanka is strictly guarded. It </w:t>
      </w:r>
      <w:r w:rsidR="0016148B">
        <w:t>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AB6016" w:rsidP="006B6168">
      <w:pPr>
        <w:spacing w:line="480" w:lineRule="auto"/>
        <w:ind w:firstLine="720"/>
        <w:jc w:val="both"/>
      </w:pPr>
      <w:r>
        <w:t xml:space="preserve">Ravana is an undisputed king of the demons. Yet, he feels alienated from the others. He does not trust anyone. He does not pay heed to any of his counselors. He is a hard worker, a great fighter, and knowledgeable in various arts. Our ego surely has all these characteristics.  </w:t>
      </w:r>
    </w:p>
    <w:p w:rsidR="00AB6016" w:rsidRPr="00A71592" w:rsidRDefault="00AB6016" w:rsidP="006B6168">
      <w:pPr>
        <w:spacing w:line="480" w:lineRule="auto"/>
        <w:ind w:firstLine="720"/>
        <w:jc w:val="both"/>
        <w:rPr>
          <w:b/>
        </w:rPr>
      </w:pPr>
      <w:r>
        <w:t>One of Ravan</w:t>
      </w:r>
      <w:r w:rsidR="00943177">
        <w:t>a</w:t>
      </w:r>
      <w:r>
        <w:t>’s names is "Dashanan</w:t>
      </w:r>
      <w:r w:rsidR="00943177">
        <w:t>a</w:t>
      </w:r>
      <w:r>
        <w:t xml:space="preserve">," which means "one with ten faces." </w:t>
      </w:r>
      <w:r w:rsidRPr="00A71592">
        <w:rPr>
          <w:b/>
        </w:rPr>
        <w:t xml:space="preserve">His multiple faces represent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Thus, when we see Ravan</w:t>
      </w:r>
      <w:r>
        <w:rPr>
          <w:b/>
        </w:rPr>
        <w:t>a</w:t>
      </w:r>
      <w:r w:rsidRPr="00A71592">
        <w:rPr>
          <w:b/>
        </w:rPr>
        <w:t xml:space="preserve"> as an </w:t>
      </w:r>
      <w:r w:rsidR="00DE0E1F">
        <w:rPr>
          <w:b/>
        </w:rPr>
        <w:t>A</w:t>
      </w:r>
      <w:r w:rsidR="00DE0E1F" w:rsidRPr="00A71592">
        <w:rPr>
          <w:b/>
        </w:rPr>
        <w:t>hamkar</w:t>
      </w:r>
      <w:r w:rsidR="00DE0E1F">
        <w:rPr>
          <w:b/>
        </w:rPr>
        <w:t>a</w:t>
      </w:r>
      <w:r w:rsidRPr="00A71592">
        <w:rPr>
          <w:b/>
        </w:rPr>
        <w:t>, we feel that we are very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Ravana, with all his characteristics. </w:t>
      </w:r>
      <w:r w:rsidR="00FF343B" w:rsidRPr="009B047B">
        <w:rPr>
          <w:b/>
          <w:bCs/>
        </w:rPr>
        <w:t xml:space="preserve">We need to understand Ravana a little better and see if any of his traits </w:t>
      </w:r>
      <w:r w:rsidR="0016148B">
        <w:rPr>
          <w:b/>
          <w:bCs/>
        </w:rPr>
        <w:t>applies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Ravana is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that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 There is nothing new in this for a student of history, as almost all the victorious armies do the same. The strategy for using substandard values and ethics is to create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Ravana’s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that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that Ravana is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that </w:t>
      </w:r>
      <w:r w:rsidRPr="009B047B">
        <w:rPr>
          <w:b/>
          <w:bCs/>
        </w:rPr>
        <w:t>he is dressed in exquisite clothes and jewelry, and looks fantastic in them</w:t>
      </w:r>
      <w:r>
        <w:t>.</w:t>
      </w:r>
    </w:p>
    <w:p w:rsidR="00FF343B" w:rsidRDefault="00FF343B" w:rsidP="006B6168">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Ravana is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DE0E1F">
      <w:pPr>
        <w:spacing w:line="480" w:lineRule="auto"/>
        <w:jc w:val="both"/>
      </w:pPr>
      <w:r>
        <w:t>Sage</w:t>
      </w:r>
      <w:r w:rsidR="00FF343B">
        <w:t xml:space="preserve"> Valmiki is aware of these types of horrible crimes committed by kings in his time too, yet he does not mention them. Sage Valmiki’s Ravana is not as evil as human kings and dictators, modern or ancient. Instead, he is an ordinary person like any of us.</w:t>
      </w:r>
    </w:p>
    <w:p w:rsidR="00FF343B" w:rsidRPr="00BE363C" w:rsidRDefault="00FF343B" w:rsidP="006B6168">
      <w:pPr>
        <w:spacing w:line="480" w:lineRule="auto"/>
        <w:ind w:firstLine="720"/>
        <w:jc w:val="both"/>
        <w:rPr>
          <w:b/>
          <w:bCs/>
        </w:rPr>
      </w:pPr>
      <w:r>
        <w:t>Unlike Shri Ram, who has practically nothing except a bow, Ravan</w:t>
      </w:r>
      <w:r w:rsidR="00BE363C">
        <w:t>a</w:t>
      </w:r>
      <w:r>
        <w:t xml:space="preserve"> has everything we desire and adore. </w:t>
      </w:r>
      <w:r w:rsidRPr="00BE363C">
        <w:rPr>
          <w:b/>
          <w:bCs/>
        </w:rPr>
        <w:t>He has pride, power, wealth, position, gold, beautiful palaces, beautiful wives, devotion, valor, selective ethics, conquered enemies, and much more. Don’t we want all these things in our lives? Maybe, not all the things, but don’t we want at least a few of them?</w:t>
      </w:r>
    </w:p>
    <w:p w:rsidR="00FF343B" w:rsidRDefault="00FF343B" w:rsidP="006B6168">
      <w:pPr>
        <w:spacing w:line="480" w:lineRule="auto"/>
        <w:ind w:firstLine="720"/>
        <w:jc w:val="both"/>
      </w:pPr>
      <w:r>
        <w:t>We may think Ravan</w:t>
      </w:r>
      <w:r w:rsidR="00DE0E1F">
        <w:t>a</w:t>
      </w:r>
      <w:r>
        <w:t xml:space="preserve"> was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Ravan</w:t>
      </w:r>
      <w:r w:rsidR="00BE363C">
        <w:t>a</w:t>
      </w:r>
      <w:r>
        <w:t xml:space="preserve"> would have been way out of reach for an ordinary person to imagine himself in the role of Ravan</w:t>
      </w:r>
      <w:r w:rsidR="00BE363C">
        <w:t>a</w:t>
      </w:r>
      <w:r>
        <w:t>.</w:t>
      </w:r>
    </w:p>
    <w:p w:rsidR="008C7494" w:rsidRDefault="00DE0E1F" w:rsidP="006B6168">
      <w:pPr>
        <w:spacing w:line="480" w:lineRule="auto"/>
        <w:ind w:firstLine="720"/>
        <w:jc w:val="both"/>
        <w:rPr>
          <w:b/>
          <w:bCs/>
        </w:rPr>
      </w:pPr>
      <w:r>
        <w:t>Only w</w:t>
      </w:r>
      <w:r w:rsidR="00FF343B">
        <w:t>hen we truly understand Ravan</w:t>
      </w:r>
      <w:r w:rsidR="00BE363C">
        <w:t>a</w:t>
      </w:r>
      <w:r>
        <w:t xml:space="preserve"> within </w:t>
      </w:r>
      <w:r w:rsidR="0016148B">
        <w:t>ourselves</w:t>
      </w:r>
      <w:r>
        <w:t xml:space="preserve"> as our Ahamkara</w:t>
      </w:r>
      <w:r w:rsidR="00FF343B">
        <w:t>, we see the real Shri Ram</w:t>
      </w:r>
      <w:r>
        <w:t xml:space="preserve"> as the Consciousness</w:t>
      </w:r>
      <w:r w:rsidR="00FF343B">
        <w:t>. Those, who do not understand Ravan</w:t>
      </w:r>
      <w:r w:rsidR="00BE363C">
        <w:t>a</w:t>
      </w:r>
      <w:r w:rsidR="00FF343B">
        <w:t xml:space="preserve">, will not recognize Shri Ram, even if </w:t>
      </w:r>
      <w:r w:rsidR="00FF343B">
        <w:lastRenderedPageBreak/>
        <w:t xml:space="preserve">he is staring in their face. </w:t>
      </w:r>
      <w:r w:rsidR="00FF343B" w:rsidRPr="00DE0E1F">
        <w:t>We know that Ravan</w:t>
      </w:r>
      <w:r w:rsidR="00BE363C" w:rsidRPr="00DE0E1F">
        <w:t>a</w:t>
      </w:r>
      <w:r w:rsidR="00FF343B" w:rsidRPr="00DE0E1F">
        <w:t xml:space="preserve"> </w:t>
      </w:r>
      <w:r w:rsidR="00EF3CC4" w:rsidRPr="00DE0E1F">
        <w:t>repres</w:t>
      </w:r>
      <w:r w:rsidR="004A37CB" w:rsidRPr="00DE0E1F">
        <w:t>e</w:t>
      </w:r>
      <w:r w:rsidR="00EF3CC4" w:rsidRPr="00DE0E1F">
        <w:t>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that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Ravan</w:t>
      </w:r>
      <w:r>
        <w:rPr>
          <w:b/>
        </w:rPr>
        <w:t>a</w:t>
      </w:r>
      <w:r w:rsidRPr="00A71592">
        <w:rPr>
          <w:b/>
        </w:rPr>
        <w:t xml:space="preserve"> is also an example of one more critical concept – the Rajas Guna.</w:t>
      </w:r>
      <w:r>
        <w:t xml:space="preserve"> Ravana is very active. He is a very busy demon. He concurred almost all other kings. He rules a very large kingdom. He is an expert in 64 different arts. He is a highly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that we do</w:t>
      </w:r>
      <w:r w:rsidRPr="00A71592">
        <w:rPr>
          <w:b/>
        </w:rPr>
        <w:t>. This force of nature pushes us into action, whether physical or mental.</w:t>
      </w:r>
      <w:r>
        <w:t xml:space="preserve"> By itself, it does not recognize any limits or does not check itself on its own. A </w:t>
      </w:r>
      <w:r w:rsidR="0016148B">
        <w:t>R</w:t>
      </w:r>
      <w:r>
        <w:t>ajas</w:t>
      </w:r>
      <w:r w:rsidR="0016148B">
        <w:t xml:space="preserve"> Guna</w:t>
      </w:r>
      <w:r>
        <w:t xml:space="preserve"> dominated person is always involved in one action after another, possibly in multiple actions at the same time.</w:t>
      </w:r>
    </w:p>
    <w:p w:rsidR="005B46CD" w:rsidRDefault="005B46CD" w:rsidP="006B6168">
      <w:pPr>
        <w:pStyle w:val="Heading3"/>
        <w:jc w:val="both"/>
      </w:pPr>
      <w:bookmarkStart w:id="29" w:name="_Toc48897791"/>
      <w:r>
        <w:t xml:space="preserve">Easy </w:t>
      </w:r>
      <w:r w:rsidR="00B76D89">
        <w:t xml:space="preserve">to Understand </w:t>
      </w:r>
      <w:r>
        <w:t xml:space="preserve">Character # </w:t>
      </w:r>
      <w:r w:rsidR="002A0A53">
        <w:t>5</w:t>
      </w:r>
      <w:r>
        <w:t xml:space="preserve">: </w:t>
      </w:r>
      <w:r w:rsidR="006F1DC9">
        <w:t>Kumbhakarna</w:t>
      </w:r>
      <w:bookmarkEnd w:id="29"/>
    </w:p>
    <w:p w:rsidR="006F1DC9" w:rsidRDefault="006F1DC9" w:rsidP="006B6168">
      <w:pPr>
        <w:spacing w:line="480" w:lineRule="auto"/>
        <w:jc w:val="both"/>
      </w:pPr>
      <w:r>
        <w:rPr>
          <w:b/>
        </w:rPr>
        <w:tab/>
      </w:r>
      <w:r w:rsidRPr="00A71592">
        <w:rPr>
          <w:b/>
        </w:rPr>
        <w:t>Ravan</w:t>
      </w:r>
      <w:r>
        <w:rPr>
          <w:b/>
        </w:rPr>
        <w:t>a</w:t>
      </w:r>
      <w:r w:rsidRPr="00A71592">
        <w:rPr>
          <w:b/>
        </w:rPr>
        <w:t>’s brother is Kumbhakarn</w:t>
      </w:r>
      <w:r>
        <w:rPr>
          <w:b/>
        </w:rPr>
        <w:t>a</w:t>
      </w:r>
      <w:r w:rsidRPr="00A71592">
        <w:rPr>
          <w:b/>
        </w:rPr>
        <w:t>. He represents Tamas Guna.</w:t>
      </w:r>
      <w:r>
        <w:t xml:space="preserve"> He eats for six months and sleeps for the remaining six months. It requires an army of demons just to wake him up! 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lot of troubles. </w:t>
      </w:r>
    </w:p>
    <w:p w:rsidR="006F1DC9" w:rsidRDefault="006F1DC9" w:rsidP="006B6168">
      <w:pPr>
        <w:spacing w:line="480" w:lineRule="auto"/>
        <w:jc w:val="both"/>
      </w:pPr>
      <w:r>
        <w:tab/>
      </w:r>
      <w:r w:rsidRPr="002A7300">
        <w:rPr>
          <w:b/>
        </w:rPr>
        <w:t xml:space="preserve">One of the very interesting point of Tamas </w:t>
      </w:r>
      <w:r w:rsidR="00BA6FC3">
        <w:rPr>
          <w:b/>
        </w:rPr>
        <w:t>G</w:t>
      </w:r>
      <w:r w:rsidRPr="002A7300">
        <w:rPr>
          <w:b/>
        </w:rPr>
        <w:t xml:space="preserve">una is that it has </w:t>
      </w:r>
      <w:r>
        <w:rPr>
          <w:b/>
        </w:rPr>
        <w:t xml:space="preserve">a </w:t>
      </w:r>
      <w:r w:rsidRPr="002A7300">
        <w:rPr>
          <w:b/>
        </w:rPr>
        <w:t>momentum.</w:t>
      </w:r>
      <w:r>
        <w:t xml:space="preserve"> It means that even if an overweight (as an example of Tamas dominated person) starts exercising, his weight does not drop </w:t>
      </w:r>
      <w:r>
        <w:lastRenderedPageBreak/>
        <w:t xml:space="preserve">right away. His weight will go up before it </w:t>
      </w:r>
      <w:r w:rsidR="00943177">
        <w:t>goes</w:t>
      </w:r>
      <w:r>
        <w:t xml:space="preserve"> down. In Ramayana, we see that even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0" w:name="_Toc48897792"/>
      <w:r>
        <w:t xml:space="preserve">Easy </w:t>
      </w:r>
      <w:r w:rsidR="00B76D89">
        <w:t xml:space="preserve">to Understand </w:t>
      </w:r>
      <w:r>
        <w:t xml:space="preserve">Character # </w:t>
      </w:r>
      <w:r w:rsidR="002A0A53">
        <w:t>6</w:t>
      </w:r>
      <w:r>
        <w:t xml:space="preserve">: </w:t>
      </w:r>
      <w:r w:rsidR="006F1DC9">
        <w:t>Vibhishana</w:t>
      </w:r>
      <w:bookmarkEnd w:id="30"/>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Ravana to return Sita to Shri Ram. When Ravana did not pay heed to his advice, Vibhishana deserts Ravana’s camp and joins Shri Ram’s side. He becomes </w:t>
      </w:r>
      <w:r>
        <w:t>a key advisor</w:t>
      </w:r>
      <w:r w:rsidR="006F1DC9">
        <w:t xml:space="preserve"> to Shri Ram. He helps Laxmana to kill his nephew – mighty and invisible Indrajit. After the defeat of Ravana,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Both Ravana and Kumbhakarna, symbolic of Rajas and Tamas Guna, battle Shri Ram. However strong and brave they are, Shri Ram ultimately defeats them in battle.</w:t>
      </w:r>
      <w:r w:rsidRPr="003169ED">
        <w:t xml:space="preserve"> </w:t>
      </w:r>
      <w:r>
        <w:t xml:space="preserve">Shri Ram defeats Ravana (Rajas),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Lamka</w:t>
      </w:r>
      <w:r w:rsidRPr="00CF58AF">
        <w:rPr>
          <w:b/>
          <w:bCs/>
        </w:rPr>
        <w:t xml:space="preserve">. </w:t>
      </w:r>
    </w:p>
    <w:p w:rsidR="006F1DC9" w:rsidRDefault="00CF58AF" w:rsidP="006B6168">
      <w:pPr>
        <w:spacing w:line="480" w:lineRule="auto"/>
        <w:jc w:val="both"/>
      </w:pPr>
      <w:r>
        <w:tab/>
        <w:t>We saw that spirituality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w:t>
      </w:r>
      <w:r w:rsidR="006F1DC9" w:rsidRPr="0082380D">
        <w:rPr>
          <w:b/>
        </w:rPr>
        <w:lastRenderedPageBreak/>
        <w:t>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1" w:name="_Toc48897793"/>
      <w:r>
        <w:t xml:space="preserve">Easy </w:t>
      </w:r>
      <w:r w:rsidR="00B76D89">
        <w:t xml:space="preserve">to Understand </w:t>
      </w:r>
      <w:r>
        <w:t xml:space="preserve">Character # </w:t>
      </w:r>
      <w:r w:rsidR="002A0A53">
        <w:t>7</w:t>
      </w:r>
      <w:r>
        <w:t>: Mandodari</w:t>
      </w:r>
      <w:bookmarkEnd w:id="31"/>
    </w:p>
    <w:p w:rsidR="00666984" w:rsidRDefault="00666984" w:rsidP="006B6168">
      <w:pPr>
        <w:spacing w:line="480" w:lineRule="auto"/>
        <w:jc w:val="both"/>
      </w:pPr>
      <w:r>
        <w:tab/>
        <w:t xml:space="preserve">Along with Sita, Mandodari is one of the five important females in Puranic stories. She has </w:t>
      </w:r>
      <w:r w:rsidR="007C50C6">
        <w:t>minor role</w:t>
      </w:r>
      <w:r>
        <w:t xml:space="preserve"> to play in Ramayana. We know that Ravana represents the </w:t>
      </w:r>
      <w:r w:rsidR="00454204">
        <w:t>A</w:t>
      </w:r>
      <w:r>
        <w:t>hamkar</w:t>
      </w:r>
      <w:r w:rsidR="00454204">
        <w:t>a</w:t>
      </w:r>
      <w:r>
        <w:t xml:space="preserve">. Mandodari is Ravana’s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Ravana abducted Sita and brought her to Lanka, Mandodari did not approve of his action. Mandodari comes out as rational about these events. She advises her husband not to take the wrong course of action. Giving advice and keeping composure in a distressing situation </w:t>
      </w:r>
      <w:r w:rsidR="007C50C6">
        <w:t>indicates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2" w:name="_Toc4889779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2"/>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bookmarkStart w:id="33" w:name="_Toc48897795"/>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bookmarkEnd w:id="33"/>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means "one who carries the weight,”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Shatrughn,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7C50C6">
        <w:rPr>
          <w:b/>
          <w:bCs/>
        </w:rPr>
        <w:t>B</w:t>
      </w:r>
      <w:r w:rsidRPr="008E2A36">
        <w:rPr>
          <w:b/>
          <w:bCs/>
        </w:rPr>
        <w:t>ody-</w:t>
      </w:r>
      <w:r w:rsidR="007C50C6">
        <w:rPr>
          <w:b/>
          <w:bCs/>
        </w:rPr>
        <w:t>M</w:t>
      </w:r>
      <w:r w:rsidRPr="008E2A36">
        <w:rPr>
          <w:b/>
          <w:bCs/>
        </w:rPr>
        <w:t>ind-</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9B4148">
        <w:t>Hanuman</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4" w:name="_Toc48897796"/>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4"/>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Hanuman of his true </w:t>
      </w:r>
      <w:r>
        <w:lastRenderedPageBreak/>
        <w:t xml:space="preserve">nature. </w:t>
      </w:r>
      <w:r w:rsidR="002734F4">
        <w:t>Hanuman represents the P</w:t>
      </w:r>
      <w:r>
        <w:t>ran</w:t>
      </w:r>
      <w:r w:rsidR="002734F4">
        <w:t>a</w:t>
      </w:r>
      <w:r>
        <w:t xml:space="preserve"> in our breath. Thus, we can say that </w:t>
      </w:r>
      <w:r w:rsidR="002734F4">
        <w:t xml:space="preserve">Jambavan </w:t>
      </w:r>
      <w:r>
        <w:t xml:space="preserve">reminded Hanuman that his true nature was that of </w:t>
      </w:r>
      <w:r w:rsidR="002734F4">
        <w:t>Prana</w:t>
      </w:r>
      <w:r>
        <w:t xml:space="preserve">. </w:t>
      </w:r>
    </w:p>
    <w:p w:rsidR="002A70CE" w:rsidRDefault="002A70CE" w:rsidP="006B6168">
      <w:pPr>
        <w:spacing w:line="480" w:lineRule="auto"/>
        <w:ind w:firstLine="720"/>
        <w:jc w:val="both"/>
      </w:pPr>
      <w:r w:rsidRPr="00C035AD">
        <w:rPr>
          <w:b/>
          <w:bCs/>
        </w:rPr>
        <w:t xml:space="preserve">From being just a normal breath, to being vital breath (that is, </w:t>
      </w:r>
      <w:r w:rsidR="002734F4" w:rsidRPr="00C035AD">
        <w:rPr>
          <w:b/>
          <w:bCs/>
        </w:rPr>
        <w:t>Prana</w:t>
      </w:r>
      <w:r w:rsidRPr="00C035AD">
        <w:rPr>
          <w:b/>
          <w:bCs/>
        </w:rPr>
        <w:t>), this is the most critical transition.</w:t>
      </w:r>
      <w:r>
        <w:t xml:space="preserve"> Who can give this message? Only someone, who understands the </w:t>
      </w:r>
      <w:r w:rsidR="002734F4">
        <w:t>Prana</w:t>
      </w:r>
      <w:r>
        <w:t xml:space="preserve"> and knows it very well, can deliver the message that breath is the </w:t>
      </w:r>
      <w:r w:rsidR="002734F4">
        <w:t>Prana</w:t>
      </w:r>
      <w:r>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becomes the guru of Hanuman.</w:t>
      </w:r>
      <w:r w:rsidR="002A70CE">
        <w:t xml:space="preserve"> In verse 1-57-34, we see clear evidence of Hanuman calling </w:t>
      </w:r>
      <w:r w:rsidR="002734F4">
        <w:t xml:space="preserve">Jambavan </w:t>
      </w:r>
      <w:r w:rsidR="002A70CE">
        <w:t xml:space="preserve">as guru. We also see that in verse 6-128-53, </w:t>
      </w:r>
      <w:r w:rsidR="002734F4">
        <w:t>Jambavan</w:t>
      </w:r>
      <w:r w:rsidR="002A70CE">
        <w:t xml:space="preserve">, along with </w:t>
      </w:r>
      <w:r w:rsidR="009B4148">
        <w:t>Hanuman</w:t>
      </w:r>
      <w:r w:rsidR="002A70CE">
        <w:t xml:space="preserve">, playing a unique role in the coronation of Shri Ram. </w:t>
      </w:r>
    </w:p>
    <w:p w:rsidR="00A10D54" w:rsidRDefault="005C2B7D" w:rsidP="006B6168">
      <w:pPr>
        <w:pStyle w:val="Heading3"/>
        <w:jc w:val="both"/>
      </w:pPr>
      <w:bookmarkStart w:id="35" w:name="_Toc48897797"/>
      <w:r>
        <w:t xml:space="preserve">Difficult to Understand </w:t>
      </w:r>
      <w:r w:rsidR="003F384C">
        <w:t>Character # 2</w:t>
      </w:r>
      <w:r w:rsidR="00A10D54">
        <w:t>:</w:t>
      </w:r>
      <w:r w:rsidR="00255E81">
        <w:t xml:space="preserve"> Sage Valmiki</w:t>
      </w:r>
      <w:bookmarkEnd w:id="35"/>
    </w:p>
    <w:p w:rsidR="00633ACD" w:rsidRDefault="00255E81" w:rsidP="006B6168">
      <w:pPr>
        <w:spacing w:line="480" w:lineRule="auto"/>
        <w:ind w:firstLine="720"/>
        <w:jc w:val="both"/>
      </w:pPr>
      <w:r>
        <w:t xml:space="preserve">We know sage Valmiki as an author of the great epic of Ramayana. In addition, he appears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7C50C6">
        <w:t>B</w:t>
      </w:r>
      <w:r>
        <w:t>ody-</w:t>
      </w:r>
      <w:r w:rsidR="007C50C6">
        <w:t>M</w:t>
      </w:r>
      <w:r>
        <w:t xml:space="preserve">ind processes. What process does sage Valmiki represent within us? Why does he come in as a character at the end of Ramayana? Sage Valmiki is a prominent character in Ramayana, so he </w:t>
      </w:r>
      <w:r w:rsidR="00633ACD">
        <w:t>must be</w:t>
      </w:r>
      <w:r>
        <w:t xml:space="preserve"> relevant to us. Let us </w:t>
      </w:r>
      <w:r w:rsidR="007C50C6">
        <w:t>inspect</w:t>
      </w:r>
      <w:r>
        <w:t xml:space="preserve"> his role. </w:t>
      </w:r>
    </w:p>
    <w:p w:rsidR="00633ACD" w:rsidRDefault="00255E81" w:rsidP="006B6168">
      <w:pPr>
        <w:spacing w:line="480" w:lineRule="auto"/>
        <w:ind w:firstLine="720"/>
        <w:jc w:val="both"/>
      </w:pPr>
      <w:r>
        <w:t xml:space="preserve">We saw that sage Valmiki is guiding us toward Shri Ram by </w:t>
      </w:r>
      <w:r w:rsidR="00633ACD">
        <w:t>writing</w:t>
      </w:r>
      <w:r>
        <w:t xml:space="preserve"> Ramayana</w:t>
      </w:r>
      <w:r w:rsidR="00633ACD">
        <w:t>. T</w:t>
      </w:r>
      <w:r>
        <w:t xml:space="preserve">hus, indirectly becomes our guru. </w:t>
      </w:r>
      <w:r w:rsidRPr="00633ACD">
        <w:rPr>
          <w:b/>
          <w:bCs/>
        </w:rPr>
        <w:t>Sage Valmiki is surely a guiding fo</w:t>
      </w:r>
      <w:r w:rsidR="00633ACD">
        <w:rPr>
          <w:b/>
          <w:bCs/>
        </w:rPr>
        <w:t>rce external to us. W</w:t>
      </w:r>
      <w:r w:rsidRPr="00633ACD">
        <w:rPr>
          <w:b/>
          <w:bCs/>
        </w:rPr>
        <w:t xml:space="preserve">e cannot map him to any process inside us, </w:t>
      </w:r>
      <w:r w:rsidR="00633ACD">
        <w:rPr>
          <w:b/>
          <w:bCs/>
        </w:rPr>
        <w:t>like</w:t>
      </w:r>
      <w:r w:rsidRPr="00633ACD">
        <w:rPr>
          <w:b/>
          <w:bCs/>
        </w:rPr>
        <w:t xml:space="preserve"> the other characters.</w:t>
      </w:r>
      <w:r>
        <w:t xml:space="preserve"> </w:t>
      </w:r>
    </w:p>
    <w:p w:rsidR="00255E81"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It </w:t>
      </w:r>
      <w:r>
        <w:t>means he deserves a prominent role as a character in Ramayana. He has to have the role of the guru.</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facts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36" w:name="_Toc48897798"/>
      <w:r>
        <w:t xml:space="preserve">Difficult to Understand </w:t>
      </w:r>
      <w:r w:rsidR="003F384C">
        <w:t>Character # 3</w:t>
      </w:r>
      <w:r w:rsidR="00A10D54">
        <w:t>:</w:t>
      </w:r>
      <w:bookmarkStart w:id="37" w:name="_Toc418306777"/>
      <w:r w:rsidR="007E4F15" w:rsidRPr="007E4F15">
        <w:t xml:space="preserve"> </w:t>
      </w:r>
      <w:r w:rsidR="007E4F15">
        <w:t>River Ganga</w:t>
      </w:r>
      <w:bookmarkEnd w:id="36"/>
      <w:bookmarkEnd w:id="37"/>
    </w:p>
    <w:p w:rsidR="001B3491" w:rsidRDefault="007E4F15" w:rsidP="006B6168">
      <w:pPr>
        <w:spacing w:line="480" w:lineRule="auto"/>
        <w:ind w:firstLine="720"/>
        <w:jc w:val="both"/>
      </w:pPr>
      <w:r>
        <w:t>On their way to Mithila – king Janak’s capital – sage Vishwamitra narrates the story of river Ganga to Shri Ram.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flows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highly creative story, sage Valmiki informs us about the </w:t>
      </w:r>
      <w:r>
        <w:lastRenderedPageBreak/>
        <w:t xml:space="preserve">fundamental framework in which the </w:t>
      </w:r>
      <w:r w:rsidR="007C50C6">
        <w:t>Energy</w:t>
      </w:r>
      <w:r>
        <w:t xml:space="preserve"> and the </w:t>
      </w:r>
      <w:r w:rsidR="00C15A6F">
        <w:t>Consciousness</w:t>
      </w:r>
      <w:r>
        <w:t xml:space="preserve"> work. </w:t>
      </w:r>
      <w:r w:rsidR="007C50C6">
        <w:t>Here, i</w:t>
      </w:r>
      <w:r>
        <w:t>n his characteristic style, he creates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River Ganga descends from the heaven to the earth with a massive impact like that of a majestic waterfall. The impact is so powerful,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 can sustain the impact, Ganga, unable to find the outer edge of the matted hair-tufts of Lord Shiv</w:t>
      </w:r>
      <w:r w:rsidR="007B4996">
        <w:t>a</w:t>
      </w:r>
      <w:r>
        <w:t>, is stuck in it. In verses 1-43-20 to 1-43-22, we get a beautiful picture of how Ganga looks, when she comes out of Shiv</w:t>
      </w:r>
      <w:r w:rsidR="007B4996">
        <w:t>a</w:t>
      </w:r>
      <w:r>
        <w:t xml:space="preserve">’s hair. The description evokes images of hundreds of suns in the cloudless sky at a time, </w:t>
      </w:r>
      <w:r w:rsidR="007C50C6">
        <w:t>flash</w:t>
      </w:r>
      <w:r>
        <w:t xml:space="preserve"> lightning, and silver-clouds of autumn. </w:t>
      </w:r>
    </w:p>
    <w:p w:rsidR="007E4F15" w:rsidRDefault="007E4F15" w:rsidP="006B6168">
      <w:pPr>
        <w:spacing w:line="480" w:lineRule="auto"/>
        <w:ind w:firstLine="720"/>
        <w:jc w:val="both"/>
      </w:pPr>
      <w:r>
        <w:t>Note that we get three different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C15A6F">
        <w:t>H</w:t>
      </w:r>
      <w:r>
        <w:t xml:space="preserve">igher </w:t>
      </w:r>
      <w:r w:rsidR="00C15A6F">
        <w:t>C</w:t>
      </w:r>
      <w:r>
        <w:t xml:space="preserve">onsciousness in the body. The place of the </w:t>
      </w:r>
      <w:r w:rsidR="00C15A6F">
        <w:t>C</w:t>
      </w:r>
      <w:r>
        <w:t>onsciousness is in our head; so, we see that Ganga coming out of Shiv</w:t>
      </w:r>
      <w:r w:rsidR="00EB1CF9">
        <w:t>a</w:t>
      </w:r>
      <w:r>
        <w:t xml:space="preserve">’s head. </w:t>
      </w:r>
    </w:p>
    <w:p w:rsidR="00EB1CF9" w:rsidRDefault="007E4F15" w:rsidP="006B6168">
      <w:pPr>
        <w:spacing w:line="480" w:lineRule="auto"/>
        <w:ind w:firstLine="720"/>
        <w:jc w:val="both"/>
      </w:pPr>
      <w:r>
        <w:t xml:space="preserve">If we visualize these images, we see sage Valmiki’s intention in describing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r>
        <w:t xml:space="preserve"> As we have seen before, we are accustomed to seeing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opposite direction</w:t>
      </w:r>
      <w:r w:rsidRPr="00C15A6F">
        <w:rPr>
          <w:b/>
          <w:bCs/>
        </w:rPr>
        <w:t xml:space="preserve">. </w:t>
      </w:r>
      <w:r>
        <w:lastRenderedPageBreak/>
        <w:t xml:space="preserve">When we create an image in mind, we can safely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actual swirling of the </w:t>
      </w:r>
      <w:r w:rsidR="00C15A6F">
        <w:rPr>
          <w:b/>
          <w:bCs/>
        </w:rPr>
        <w:t>Energy</w:t>
      </w:r>
      <w:r w:rsidRPr="00197C99">
        <w:rPr>
          <w:b/>
          <w:bCs/>
        </w:rPr>
        <w:t xml:space="preserve"> at the top of the head, producing sounds,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down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xml:space="preserve">. The Sushumna Nadi does not go up to the ankles, but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7E4F15">
        <w:t xml:space="preserve">There is an important verse 1-43-38, which tells us that sage Janhu blocks the flow of river Ganga. </w:t>
      </w:r>
      <w:r w:rsidR="007C50C6">
        <w:t>Regarding</w:t>
      </w:r>
      <w:r w:rsidR="007E4F15">
        <w:t xml:space="preserve"> the Sushumna Nadi, sage Janhu symbolizes a particular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guess the location of this knot </w:t>
      </w:r>
      <w:r w:rsidR="007E4F15">
        <w:t>based on the description given in the Ganga story. When sage Janhu releases river Ganga, the water comes out from both of his ears. Thus, we can guess that the location of the Shiv</w:t>
      </w:r>
      <w:r>
        <w:t>a</w:t>
      </w:r>
      <w:r w:rsidR="007E4F15">
        <w:t xml:space="preserve"> Knot is between the ears, just below the Third Eye Center, on the Sushumna Nadi. The opening of this knot is a precondition for the </w:t>
      </w:r>
      <w:r w:rsidR="007E4F15">
        <w:lastRenderedPageBreak/>
        <w:t xml:space="preserve">opening of the Third Eye Center. So long as this knot is blocked, a higher amount of </w:t>
      </w:r>
      <w:r w:rsidR="007459C4">
        <w:t>Energy</w:t>
      </w:r>
      <w:r w:rsidR="007E4F15">
        <w:t xml:space="preserve"> cannot reach the Third Eye Center, and the person cannot feel the Third Eye Center.</w:t>
      </w:r>
    </w:p>
    <w:p w:rsidR="006768A6" w:rsidRDefault="005C2B7D" w:rsidP="006B6168">
      <w:pPr>
        <w:pStyle w:val="Heading3"/>
        <w:jc w:val="both"/>
      </w:pPr>
      <w:bookmarkStart w:id="38" w:name="_Toc412487804"/>
      <w:bookmarkStart w:id="39" w:name="_Toc423152533"/>
      <w:bookmarkStart w:id="40" w:name="_Toc423154156"/>
      <w:bookmarkStart w:id="41" w:name="_Toc48897799"/>
      <w:r>
        <w:t xml:space="preserve">Difficult to Understand </w:t>
      </w:r>
      <w:r w:rsidR="003F384C">
        <w:t>Character # 4</w:t>
      </w:r>
      <w:r w:rsidR="006768A6">
        <w:t>: Shabari</w:t>
      </w:r>
      <w:bookmarkEnd w:id="38"/>
      <w:bookmarkEnd w:id="39"/>
      <w:bookmarkEnd w:id="40"/>
      <w:bookmarkEnd w:id="41"/>
    </w:p>
    <w:p w:rsidR="006768A6" w:rsidRDefault="006768A6" w:rsidP="006B6168">
      <w:pPr>
        <w:spacing w:line="480" w:lineRule="auto"/>
        <w:ind w:firstLine="720"/>
        <w:jc w:val="both"/>
      </w:pPr>
      <w:r>
        <w:t xml:space="preserve">Sage Valmiki devotes the </w:t>
      </w:r>
      <w:r w:rsidR="007C50C6">
        <w:t>entire chapter</w:t>
      </w:r>
      <w:r>
        <w:t xml:space="preserve"> of 3-74 about Shabari. As per the story, Shabari's guru, sage Matang had already left for the heaven, leaving Shabari behind. Before leaving, he told Shabari to continue her yogic practices, until Shri Ram came to her. From that point onwards, Shabari performed yogic activities, as instructed by her guru with great devotion. In verse 3-74-6, when Shri Ram comes to the Pampa Lake area, </w:t>
      </w:r>
      <w:r w:rsidR="007C50C6">
        <w:t>it introduces us</w:t>
      </w:r>
      <w:r>
        <w:t xml:space="preserve"> to Shabari. </w:t>
      </w:r>
      <w:r w:rsidRPr="007459C4">
        <w:rPr>
          <w:b/>
          <w:bCs/>
        </w:rPr>
        <w:t>Note that sage Valmiki calls her Siddha – a highly advanced yogi. There are two verses 3-74-7 and 3-74-8, where Shri Ram himself praises her devotion.</w:t>
      </w:r>
      <w:r>
        <w:t xml:space="preserve"> Shri Ram asks her, “What were you doing in the Pampa Lake region?” She replies, “Just now, on seeing you, my ascesis is complete. </w:t>
      </w:r>
    </w:p>
    <w:p w:rsidR="006768A6" w:rsidRDefault="006768A6" w:rsidP="006B6168">
      <w:pPr>
        <w:spacing w:line="480" w:lineRule="auto"/>
        <w:ind w:firstLine="720"/>
        <w:jc w:val="both"/>
      </w:pPr>
      <w:r>
        <w:t>After showing Shri Ram around the woodlands and her hermitage, Shabari asks his permission to leave her body. When Shri Ram blesses her, Shabari enters a ritual fire and assumes a divine form.</w:t>
      </w:r>
    </w:p>
    <w:p w:rsidR="006768A6" w:rsidRDefault="006768A6" w:rsidP="006B6168">
      <w:pPr>
        <w:spacing w:line="480" w:lineRule="auto"/>
        <w:ind w:firstLine="720"/>
        <w:jc w:val="both"/>
      </w:pPr>
      <w:r>
        <w:t xml:space="preserve">Even though this is a story of a yogi, other versions of Ramayana portray her as a servant or a caretaker. Probably, the confusion about Shabari arose because of verses 3-74-29, 31, and 35. In verse 3-74-29, Shabari calls herself a servant of her guru, sage Matang. Servant of guru is a way of showing respect for and gratitude toward the guru. A hermitage of a sage may have a few maidservants working and living in it, but they do not have a guru-disciple relationship. </w:t>
      </w:r>
    </w:p>
    <w:p w:rsidR="006768A6" w:rsidRDefault="006768A6" w:rsidP="006B6168">
      <w:pPr>
        <w:spacing w:line="480" w:lineRule="auto"/>
        <w:ind w:firstLine="720"/>
        <w:jc w:val="both"/>
      </w:pPr>
      <w:r>
        <w:t>Verse 3-74-35 again mentions that she was a perfect yogi and went to the same place</w:t>
      </w:r>
      <w:r w:rsidR="007C50C6">
        <w:t>–</w:t>
      </w:r>
      <w:r>
        <w:t>heaven</w:t>
      </w:r>
      <w:r w:rsidR="007C50C6">
        <w:t>,</w:t>
      </w:r>
      <w:r>
        <w:t xml:space="preserve"> where her guru was. Sage Valmiki describes Shabari as a devoted </w:t>
      </w:r>
      <w:r w:rsidR="007C50C6">
        <w:t>person</w:t>
      </w:r>
      <w:r>
        <w:t xml:space="preserve"> who dutifully abides by her </w:t>
      </w:r>
      <w:r>
        <w:lastRenderedPageBreak/>
        <w:t xml:space="preserve">guru's commands. </w:t>
      </w:r>
      <w:r w:rsidRPr="007459C4">
        <w:rPr>
          <w:b/>
          <w:bCs/>
        </w:rPr>
        <w:t>Shri Ram praises her devotion; so, we can interpret Shabari as devotion in our body-mind-</w:t>
      </w:r>
      <w:r w:rsidR="00C15A6F" w:rsidRPr="007459C4">
        <w:rPr>
          <w:b/>
          <w:bCs/>
        </w:rPr>
        <w:t xml:space="preserve">Energy </w:t>
      </w:r>
      <w:r w:rsidRPr="007459C4">
        <w:rPr>
          <w:b/>
          <w:bCs/>
        </w:rPr>
        <w:t>-</w:t>
      </w:r>
      <w:r w:rsidR="00C15A6F" w:rsidRPr="007459C4">
        <w:rPr>
          <w:b/>
          <w:bCs/>
        </w:rPr>
        <w:t>Consciousness</w:t>
      </w:r>
      <w:r w:rsidRPr="007459C4">
        <w:rPr>
          <w:b/>
          <w:bCs/>
        </w:rPr>
        <w:t xml:space="preserve"> processes.</w:t>
      </w:r>
      <w:r>
        <w:t xml:space="preserve"> </w:t>
      </w:r>
    </w:p>
    <w:p w:rsidR="007E4F15" w:rsidRPr="00EB1CF9" w:rsidRDefault="004311FC" w:rsidP="006B6168">
      <w:pPr>
        <w:pStyle w:val="Heading3"/>
        <w:jc w:val="both"/>
      </w:pPr>
      <w:bookmarkStart w:id="42" w:name="_Toc48897800"/>
      <w:r>
        <w:t>Hard to Understand</w:t>
      </w:r>
      <w:r w:rsidR="007E4F15" w:rsidRPr="00EB1CF9">
        <w:t xml:space="preserve"> Character # 1: Parashuram</w:t>
      </w:r>
      <w:r w:rsidR="007459C4">
        <w:t>a</w:t>
      </w:r>
      <w:bookmarkEnd w:id="42"/>
    </w:p>
    <w:p w:rsidR="007E4F15" w:rsidRDefault="007E4F15" w:rsidP="006B6168">
      <w:pPr>
        <w:spacing w:line="480" w:lineRule="auto"/>
        <w:ind w:firstLine="720"/>
        <w:jc w:val="both"/>
      </w:pPr>
      <w:r>
        <w:t>In all the avatar stories, a character from the previous story appears in the next story and thus connects the stories to each other. For example, demon Hiranyaksh</w:t>
      </w:r>
      <w:r w:rsidR="007459C4">
        <w:t>a</w:t>
      </w:r>
      <w:r>
        <w:t xml:space="preserve">, who is in the third avatar story, has a brother, demon Hiranyakshipu, who appears in the fourth avatar story. This pattern establishes continuity in these stories. </w:t>
      </w:r>
    </w:p>
    <w:p w:rsidR="007E4F15" w:rsidRDefault="007E4F15" w:rsidP="006B6168">
      <w:pPr>
        <w:spacing w:line="480" w:lineRule="auto"/>
        <w:ind w:firstLine="720"/>
        <w:jc w:val="both"/>
      </w:pPr>
      <w:r>
        <w:t>When we understand the above logic, Ramayana, as the story of the seventh avatar, needs a connection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where Ganesh blocked Parashuram</w:t>
      </w:r>
      <w:r w:rsidR="007459C4">
        <w:t>a</w:t>
      </w:r>
      <w:r>
        <w:t xml:space="preserve"> from seeing Lord Shiva. It </w:t>
      </w:r>
      <w:r w:rsidR="007C50C6">
        <w:t>showed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a relatively crude level of the </w:t>
      </w:r>
      <w:r w:rsidR="00C15A6F">
        <w:t>Consciousness</w:t>
      </w:r>
      <w:r>
        <w:t xml:space="preserve"> to a finer level means that the crude level has to make way for the finer level of the </w:t>
      </w:r>
      <w:r w:rsidR="00C15A6F">
        <w:t>Consciousness</w:t>
      </w:r>
      <w:r>
        <w:t xml:space="preserve">. </w:t>
      </w:r>
      <w:r w:rsidR="007C50C6">
        <w:t>The</w:t>
      </w:r>
      <w:r>
        <w:t xml:space="preserve"> crude level of the </w:t>
      </w:r>
      <w:r w:rsidR="00C15A6F">
        <w:t>Consciousness</w:t>
      </w:r>
      <w:r>
        <w:t xml:space="preserve"> has to end,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273062">
        <w:t>—</w:t>
      </w:r>
      <w:r>
        <w:t>enter a major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w:t>
      </w:r>
      <w:r>
        <w:lastRenderedPageBreak/>
        <w:t>a duplication, except that the bow does not break. Shri Ram mounts a powerful arrow, aims it at Parashuram</w:t>
      </w:r>
      <w:r w:rsidR="007459C4">
        <w:t>a</w:t>
      </w:r>
      <w:r>
        <w:t>, but does not release it. There is a duplication of this event later on, when Shri Ram points a 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crude 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manifests itself only after his union with </w:t>
      </w:r>
      <w:r w:rsidR="00C15A6F">
        <w:t>En</w:t>
      </w:r>
      <w:r w:rsidR="007459C4">
        <w:t>ergy</w:t>
      </w:r>
      <w:r>
        <w:t xml:space="preserve">. </w:t>
      </w:r>
    </w:p>
    <w:p w:rsidR="00134186" w:rsidRDefault="004311FC" w:rsidP="006B6168">
      <w:pPr>
        <w:pStyle w:val="Heading3"/>
        <w:jc w:val="both"/>
      </w:pPr>
      <w:bookmarkStart w:id="43" w:name="_Toc48897801"/>
      <w:r>
        <w:t>Hard to Understand</w:t>
      </w:r>
      <w:r>
        <w:t xml:space="preserve"> </w:t>
      </w:r>
      <w:r w:rsidR="00A10D54">
        <w:t>Character #</w:t>
      </w:r>
      <w:r w:rsidR="00C50483">
        <w:t xml:space="preserve"> 2</w:t>
      </w:r>
      <w:r w:rsidR="00A10D54">
        <w:t>:</w:t>
      </w:r>
      <w:r w:rsidR="00134186">
        <w:t xml:space="preserve"> </w:t>
      </w:r>
      <w:bookmarkStart w:id="44" w:name="_Toc418306772"/>
      <w:r w:rsidR="00134186">
        <w:t>Ahalya</w:t>
      </w:r>
      <w:bookmarkEnd w:id="43"/>
      <w:bookmarkEnd w:id="44"/>
    </w:p>
    <w:p w:rsidR="00134186" w:rsidRDefault="00134186" w:rsidP="006B6168">
      <w:pPr>
        <w:spacing w:line="480" w:lineRule="auto"/>
        <w:ind w:firstLine="720"/>
        <w:jc w:val="both"/>
      </w:pPr>
      <w:r>
        <w:t>In chapters 1-48 and 1-49 of Ramayan</w:t>
      </w:r>
      <w:r w:rsidR="00C50483">
        <w:t>a</w:t>
      </w:r>
      <w:r>
        <w:t>, we read an interesting story involving Ahalya, her husband</w:t>
      </w:r>
      <w:r w:rsidR="00273062">
        <w:t xml:space="preserve">, </w:t>
      </w:r>
      <w:r>
        <w:t>sage Gautam</w:t>
      </w:r>
      <w:r w:rsidR="00C50483">
        <w:t>a</w:t>
      </w:r>
      <w:r>
        <w:t>, and Indr</w:t>
      </w:r>
      <w:r w:rsidR="00C50483">
        <w:t>a</w:t>
      </w:r>
      <w:r>
        <w:t xml:space="preserve"> – the king of heaven. The crux of the story is that Indr</w:t>
      </w:r>
      <w:r w:rsidR="00C50483">
        <w:t>a</w:t>
      </w:r>
      <w:r>
        <w:t xml:space="preserve"> falls for Ahalya. Tempted </w:t>
      </w:r>
      <w:r w:rsidR="00273062">
        <w:t>because</w:t>
      </w:r>
      <w:r>
        <w:t xml:space="preserve"> no less than the king of gods has fallen for her, Ahalya cheats on her husband. There is nothing </w:t>
      </w:r>
      <w:r w:rsidR="00273062">
        <w:t>remarkable</w:t>
      </w:r>
      <w:r>
        <w:t xml:space="preserve"> in this story, and 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minor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lastRenderedPageBreak/>
        <w:t>on her husband, with someone, who looks exactly like him. What is it that Ahalya could gain from this cheating – replacing her husband by his replica – given that she risked losing everything?</w:t>
      </w:r>
    </w:p>
    <w:p w:rsidR="00134186" w:rsidRDefault="00134186" w:rsidP="006B6168">
      <w:pPr>
        <w:spacing w:line="480" w:lineRule="auto"/>
        <w:ind w:firstLine="720"/>
        <w:jc w:val="both"/>
      </w:pPr>
      <w:r>
        <w:t xml:space="preserve">If you smell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who comes in the disguise of her husband, over her husband.</w:t>
      </w:r>
      <w:r>
        <w:t xml:space="preserve"> </w:t>
      </w:r>
      <w:r w:rsidR="00273062">
        <w:rPr>
          <w:b/>
          <w:bCs/>
        </w:rPr>
        <w:t>She</w:t>
      </w:r>
      <w:r w:rsidRPr="00CE2DB6">
        <w:rPr>
          <w:b/>
          <w:bCs/>
        </w:rPr>
        <w:t xml:space="preserve"> chooses sensual pleasures, which come in the form of devotion, instead of pure devotion to god.</w:t>
      </w:r>
    </w:p>
    <w:p w:rsidR="00134186" w:rsidRDefault="00134186" w:rsidP="006B6168">
      <w:pPr>
        <w:spacing w:line="480" w:lineRule="auto"/>
        <w:ind w:firstLine="720"/>
        <w:jc w:val="both"/>
      </w:pPr>
      <w:r>
        <w:t>Ahalya, for lack of a better word, represents a weak or unsure faith, which seems to be there, but on scrutiny, it is not there. It is a type of faith, where we engage in devotional activities, rituals, or customs, without understanding them. It is the weak or unsure faith, which claims belief and devotion to god and thus, engages in devotional activities. Faith and devotion are surely present in some dormant form, but they do not have a foundation of experience.</w:t>
      </w:r>
      <w:r w:rsidRPr="00456262">
        <w:t xml:space="preserve"> </w:t>
      </w:r>
      <w:r>
        <w:t>Please read the Weak or</w:t>
      </w:r>
      <w:r w:rsidR="007459C4">
        <w:t xml:space="preserve"> Unsure Faith chapter from Yoga Ramayana book </w:t>
      </w:r>
      <w:r>
        <w:t>to understand more about it.</w:t>
      </w:r>
    </w:p>
    <w:p w:rsidR="00C50483" w:rsidRDefault="00C50483" w:rsidP="006B6168">
      <w:pPr>
        <w:spacing w:line="480" w:lineRule="auto"/>
        <w:ind w:firstLine="720"/>
        <w:jc w:val="both"/>
      </w:pPr>
      <w:r>
        <w:rPr>
          <w:b/>
          <w:bCs/>
        </w:rPr>
        <w:t>T</w:t>
      </w:r>
      <w:r w:rsidR="00134186" w:rsidRPr="00C50483">
        <w:rPr>
          <w:b/>
          <w:bCs/>
        </w:rPr>
        <w:t>he weak or unsure faith leads a person to search for some profit from devotional activities. Since solid foundation of faith is not there, the person’s mind take</w:t>
      </w:r>
      <w:r w:rsidR="00D34D07">
        <w:rPr>
          <w:b/>
          <w:bCs/>
        </w:rPr>
        <w:t>s</w:t>
      </w:r>
      <w:r w:rsidR="00134186" w:rsidRPr="00C50483">
        <w:rPr>
          <w:b/>
          <w:bCs/>
        </w:rPr>
        <w:t xml:space="preserve"> whatever pleasure or profit it can gain from these activities</w:t>
      </w:r>
      <w:r w:rsidR="00134186">
        <w:t xml:space="preserve">. For example, </w:t>
      </w:r>
      <w:r>
        <w:t xml:space="preserve">if </w:t>
      </w:r>
      <w:r w:rsidR="00CE2DB6">
        <w:t>such a person wants to impress someone</w:t>
      </w:r>
      <w:r>
        <w:t>, then prayers go on a little longer! W</w:t>
      </w:r>
      <w:r w:rsidR="00134186">
        <w:t>henever</w:t>
      </w:r>
      <w:r>
        <w:t xml:space="preserve"> such a person</w:t>
      </w:r>
      <w:r w:rsidR="00134186">
        <w:t xml:space="preserve"> donate some money to the temple, </w:t>
      </w:r>
      <w:r>
        <w:t>they mak</w:t>
      </w:r>
      <w:r w:rsidR="00134186">
        <w:t xml:space="preserve">e sure that coins made a sound </w:t>
      </w:r>
      <w:r>
        <w:t>of being dropped</w:t>
      </w:r>
      <w:r w:rsidR="00134186">
        <w:t xml:space="preserve"> in the drop-box. </w:t>
      </w:r>
      <w:r>
        <w:t>They have</w:t>
      </w:r>
      <w:r w:rsidR="00134186">
        <w:t xml:space="preserve"> the intention to donate money, but </w:t>
      </w:r>
      <w:r>
        <w:t xml:space="preserve">they are </w:t>
      </w:r>
      <w:r w:rsidR="00134186">
        <w:t>also interested in making sure that others notice</w:t>
      </w:r>
      <w:r>
        <w:t xml:space="preserve"> it</w:t>
      </w:r>
      <w:r w:rsidR="00134186">
        <w:t xml:space="preserve">. </w:t>
      </w:r>
    </w:p>
    <w:p w:rsidR="008A3E37" w:rsidRPr="00CE2DB6" w:rsidRDefault="00134186" w:rsidP="006B6168">
      <w:pPr>
        <w:spacing w:line="480" w:lineRule="auto"/>
        <w:ind w:firstLine="720"/>
        <w:jc w:val="both"/>
        <w:rPr>
          <w:b/>
          <w:bCs/>
        </w:rPr>
      </w:pPr>
      <w:r w:rsidRPr="00C50483">
        <w:rPr>
          <w:b/>
          <w:bCs/>
        </w:rPr>
        <w:lastRenderedPageBreak/>
        <w:t xml:space="preserve">For the other people, there was no way to distinguish between these activities and the </w:t>
      </w:r>
      <w:r w:rsidR="00273062">
        <w:rPr>
          <w:b/>
          <w:bCs/>
        </w:rPr>
        <w:t>actual intentions</w:t>
      </w:r>
      <w:r w:rsidRPr="00C50483">
        <w:rPr>
          <w:b/>
          <w:bCs/>
        </w:rPr>
        <w:t xml:space="preserve"> behind them.</w:t>
      </w:r>
      <w:r>
        <w:t xml:space="preserve"> </w:t>
      </w:r>
      <w:r w:rsidRPr="00CE2DB6">
        <w:rPr>
          <w:b/>
          <w:bCs/>
        </w:rPr>
        <w:t xml:space="preserve">A person may appear to be doing prayers, but if the hidden intention behind those prayers is to impress someone, the person is treading the wrong path. A person may engage in what seems to be devotional activities or path leading to god; yet,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means, any seeds we plant in this land will not grow. </w:t>
      </w:r>
      <w:r w:rsidR="00273062">
        <w:t>No</w:t>
      </w:r>
      <w:r>
        <w:t xml:space="preserve"> actions done with weak or unsure faith, will give </w:t>
      </w:r>
      <w:r w:rsidR="00273062">
        <w:t>excellent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pleasures, </w:t>
      </w:r>
      <w:r w:rsidR="00273062">
        <w:rPr>
          <w:b/>
          <w:bCs/>
        </w:rPr>
        <w:t>while faking a</w:t>
      </w:r>
      <w:r w:rsidRPr="00CE2DB6">
        <w:rPr>
          <w:b/>
          <w:bCs/>
        </w:rPr>
        <w:t xml:space="preserve"> devotional </w:t>
      </w:r>
      <w:r w:rsidR="00273062">
        <w:rPr>
          <w:b/>
          <w:bCs/>
        </w:rPr>
        <w:t xml:space="preserve">activity, </w:t>
      </w:r>
      <w:r w:rsidR="00134186" w:rsidRPr="00CE2DB6">
        <w:rPr>
          <w:b/>
          <w:bCs/>
        </w:rPr>
        <w:t>only he or she knows it</w:t>
      </w:r>
      <w:r w:rsidR="00273062">
        <w:rPr>
          <w:b/>
          <w:bCs/>
        </w:rPr>
        <w:t xml:space="preserve"> he or she is </w:t>
      </w:r>
      <w:r w:rsidR="00273062">
        <w:rPr>
          <w:b/>
          <w:bCs/>
        </w:rPr>
        <w:t xml:space="preserve">faking </w:t>
      </w:r>
      <w:r w:rsidR="00273062">
        <w:rPr>
          <w:b/>
          <w:bCs/>
        </w:rPr>
        <w:t xml:space="preserve">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a yardstick or a way to measure ourselves regarding the critical matter of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Note that person with weak or unsure faith is honest; he tries to do the right thing, but fails in it. Thus, he has the feeling of remorse, as he knows that he could not</w:t>
      </w:r>
      <w:r w:rsidR="008A3E37" w:rsidRPr="00CE2DB6">
        <w:rPr>
          <w:b/>
          <w:bCs/>
        </w:rPr>
        <w:t xml:space="preserve"> do the right thing.</w:t>
      </w:r>
      <w:r w:rsidR="008A3E37">
        <w:t xml:space="preserve"> </w:t>
      </w:r>
      <w:r w:rsidR="00273062">
        <w:t>He</w:t>
      </w:r>
      <w:r>
        <w:t xml:space="preserve"> does not fail consistently in keeping his ego in check; he succeeds sometimes and fails at </w:t>
      </w:r>
      <w:r w:rsidR="00273062">
        <w:t>a few</w:t>
      </w:r>
      <w:r>
        <w:t xml:space="preserve"> times. </w:t>
      </w:r>
      <w:r w:rsidR="008A3E37">
        <w:t>In addition, if this person looks for remorse after performing such actions, he or she will surely find it.</w:t>
      </w:r>
    </w:p>
    <w:p w:rsidR="00CE2DB6" w:rsidRDefault="008A3E37" w:rsidP="006B6168">
      <w:pPr>
        <w:spacing w:line="480" w:lineRule="auto"/>
        <w:ind w:firstLine="720"/>
        <w:jc w:val="both"/>
      </w:pPr>
      <w:r>
        <w:t xml:space="preserve">Sage Valmiki portrays displays these traits </w:t>
      </w:r>
      <w:r w:rsidR="00134186">
        <w:t xml:space="preserve">in the character of Ahalya. She is a devoted wife of a sage, but has a few weak moments. Thus, we read in verses 1-48-29 and 30 that sage Gautama curses the Ahalya/weak or unsure faith, with becoming invisible and feeling remorseful. We saw earlier how difficult it is to detect a weak or unsure faith, as it blends nicely with faith. </w:t>
      </w:r>
    </w:p>
    <w:p w:rsidR="00134186" w:rsidRDefault="00134186" w:rsidP="006B6168">
      <w:pPr>
        <w:spacing w:line="480" w:lineRule="auto"/>
        <w:ind w:firstLine="720"/>
        <w:jc w:val="both"/>
      </w:pPr>
      <w:r>
        <w:t xml:space="preserve">We do not learn that Ahalya pleads for a boon to lift her curse, as seen in all other curse stories. Her husband tells her a way out of the curse, without her asking for it, which establishes her inherent good nature. Ahalya, the weak or unsure faith, needs to wait for an undefined amount of time, and during that </w:t>
      </w:r>
      <w:r>
        <w:lastRenderedPageBreak/>
        <w:t xml:space="preserve">time, she is to remain invisible and be remorseful. When Shri Ram begins his journey, the first thing he would do is to lift Ahalya’s curse. Note that Shri Ram, at the time of lifting her curse, was very young. In addition, he did not </w:t>
      </w:r>
      <w:r w:rsidR="00273062">
        <w:t>try</w:t>
      </w:r>
      <w:r>
        <w:t xml:space="preserve"> to lift the curse. </w:t>
      </w:r>
      <w:r w:rsidR="00273062">
        <w:t xml:space="preserve">Just by </w:t>
      </w:r>
      <w:r>
        <w:t xml:space="preserve">His coming in contact with Ahalya lifted her curse automatically, </w:t>
      </w:r>
      <w:r w:rsidR="00273062">
        <w:t>with no action or intention on H</w:t>
      </w:r>
      <w:r>
        <w:t>is part.</w:t>
      </w:r>
    </w:p>
    <w:p w:rsidR="00A10D54" w:rsidRDefault="00134186" w:rsidP="006B6168">
      <w:pPr>
        <w:spacing w:line="480" w:lineRule="auto"/>
        <w:ind w:firstLine="720"/>
        <w:jc w:val="both"/>
      </w:pPr>
      <w:r w:rsidRPr="00082AB2">
        <w:rPr>
          <w:b/>
          <w:bCs/>
        </w:rPr>
        <w:t xml:space="preserve">When a person gets </w:t>
      </w:r>
      <w:r w:rsidR="00273062">
        <w:rPr>
          <w:b/>
          <w:bCs/>
        </w:rPr>
        <w:t>an actual experience</w:t>
      </w:r>
      <w:r w:rsidRPr="00082AB2">
        <w:rPr>
          <w:b/>
          <w:bCs/>
        </w:rPr>
        <w:t xml:space="preserve"> of the higher </w:t>
      </w:r>
      <w:r w:rsidR="00C15A6F">
        <w:rPr>
          <w:b/>
          <w:bCs/>
        </w:rPr>
        <w:t>Consciousness</w:t>
      </w:r>
      <w:r w:rsidRPr="00082AB2">
        <w:rPr>
          <w:b/>
          <w:bCs/>
        </w:rPr>
        <w:t xml:space="preserve">, even though it is very faint, the experience works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45" w:name="_Toc48897802"/>
      <w:r>
        <w:t>Hard to Understand</w:t>
      </w:r>
      <w:r>
        <w:t xml:space="preserve"> </w:t>
      </w:r>
      <w:r w:rsidR="00DC647E">
        <w:t>Character # 4</w:t>
      </w:r>
      <w:r w:rsidR="00A10D54">
        <w:t>:</w:t>
      </w:r>
      <w:r w:rsidR="00781F2D">
        <w:t xml:space="preserve"> Mandakarni</w:t>
      </w:r>
      <w:bookmarkEnd w:id="45"/>
      <w:r w:rsidR="00781F2D">
        <w:t xml:space="preserve"> </w:t>
      </w:r>
    </w:p>
    <w:p w:rsidR="00581E7B" w:rsidRDefault="00581E7B" w:rsidP="006B6168">
      <w:pPr>
        <w:spacing w:line="480" w:lineRule="auto"/>
        <w:ind w:firstLine="720"/>
        <w:jc w:val="both"/>
      </w:pPr>
      <w:r>
        <w:t xml:space="preserve">In the </w:t>
      </w:r>
      <w:r w:rsidR="00BD4DB9">
        <w:t>Chakra</w:t>
      </w:r>
      <w:r>
        <w:t xml:space="preserve"> section, we see that the event of marriage of Sita and Shri Ram as the opening of the Third Eye Center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stands for the crown of the head, and the south stands for the direction of the legs.</w:t>
      </w:r>
      <w:r>
        <w:t xml:space="preserve"> From the Third Eye Center,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Third Eye Center, he cannot avoid references to the ears.</w:t>
      </w:r>
    </w:p>
    <w:p w:rsidR="00581E7B" w:rsidRDefault="00581E7B" w:rsidP="006B6168">
      <w:pPr>
        <w:spacing w:line="480" w:lineRule="auto"/>
        <w:ind w:firstLine="720"/>
        <w:jc w:val="both"/>
      </w:pPr>
      <w:r>
        <w:lastRenderedPageBreak/>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 xml:space="preserve">Nad Yoga” and you will get thousands of search results. This sound is not just for highly advanced yogis who have attained higher states. It is a low-hanging fruit; people can hear it with a little effort, and people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46" w:name="_Toc48897803"/>
      <w:r>
        <w:t>Hard to Understand</w:t>
      </w:r>
      <w:r>
        <w:t xml:space="preserve"> </w:t>
      </w:r>
      <w:r w:rsidR="006C019F">
        <w:t>Character #5</w:t>
      </w:r>
      <w:r w:rsidR="00A10D54">
        <w:t>:</w:t>
      </w:r>
      <w:r w:rsidR="006C019F" w:rsidRPr="006C019F">
        <w:t xml:space="preserve"> </w:t>
      </w:r>
      <w:r w:rsidR="006C019F">
        <w:t>Jatayu and Sampaati</w:t>
      </w:r>
      <w:bookmarkEnd w:id="46"/>
    </w:p>
    <w:p w:rsidR="006C019F" w:rsidRPr="00C33F2E" w:rsidRDefault="006C019F" w:rsidP="006B6168">
      <w:pPr>
        <w:spacing w:line="480" w:lineRule="auto"/>
        <w:ind w:firstLine="720"/>
        <w:jc w:val="both"/>
      </w:pPr>
      <w:r>
        <w:lastRenderedPageBreak/>
        <w:t xml:space="preserve">To identify which body-mind process Jatayu and Sampaati represent, we need to go a few chapters ahead, read a story related to them,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body-mind-</w:t>
      </w:r>
      <w:r w:rsidR="00C15A6F">
        <w:t xml:space="preserve">Energy </w:t>
      </w:r>
      <w:r>
        <w:t>-</w:t>
      </w:r>
      <w:r w:rsidR="00C15A6F">
        <w:t>Consciousness</w:t>
      </w:r>
      <w:r>
        <w:t xml:space="preserve"> realm.</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did not knew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note that before getting his wings back, Sampaati wanted to take revenge on Ravana for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lastRenderedPageBreak/>
        <w:t xml:space="preserve">We can see that the eagles going toward the sun is a duplication of Hanuman jumping toward the sun as a child. Like Hanuman, they paid a heavy price for their misadventure of going near the sun. </w:t>
      </w:r>
    </w:p>
    <w:p w:rsidR="006C019F" w:rsidRDefault="006C019F" w:rsidP="006B6168">
      <w:pPr>
        <w:spacing w:line="480" w:lineRule="auto"/>
        <w:ind w:firstLine="720"/>
        <w:jc w:val="both"/>
      </w:pPr>
      <w:r>
        <w:t xml:space="preserve">In terms of the </w:t>
      </w:r>
      <w:r w:rsidR="00E63714">
        <w:t>B</w:t>
      </w:r>
      <w:r>
        <w:t>ody-</w:t>
      </w:r>
      <w:r w:rsidR="00E63714">
        <w:t>M</w:t>
      </w:r>
      <w:r>
        <w:t>ind, what process do these eagles represent? Let us look at Jatayu's dialog with Ravana to see what kind of personality Jatayu has.</w:t>
      </w:r>
    </w:p>
    <w:p w:rsidR="006C019F" w:rsidRDefault="006C019F" w:rsidP="00C348B8">
      <w:pPr>
        <w:pStyle w:val="ListParagraph"/>
        <w:numPr>
          <w:ilvl w:val="0"/>
          <w:numId w:val="9"/>
        </w:numPr>
        <w:tabs>
          <w:tab w:val="clear" w:pos="360"/>
          <w:tab w:val="clear" w:pos="9360"/>
        </w:tabs>
        <w:spacing w:after="200" w:line="480" w:lineRule="auto"/>
        <w:jc w:val="both"/>
      </w:pPr>
      <w:r>
        <w:t>In verse 3-50-6, Jatayu questions Ravana - how a king could lay his hands on another person’s wife.</w:t>
      </w:r>
    </w:p>
    <w:p w:rsidR="006C019F" w:rsidRDefault="006C019F" w:rsidP="00C348B8">
      <w:pPr>
        <w:pStyle w:val="ListParagraph"/>
        <w:numPr>
          <w:ilvl w:val="0"/>
          <w:numId w:val="9"/>
        </w:numPr>
        <w:tabs>
          <w:tab w:val="clear" w:pos="360"/>
          <w:tab w:val="clear" w:pos="9360"/>
        </w:tabs>
        <w:spacing w:after="200" w:line="480" w:lineRule="auto"/>
        <w:jc w:val="both"/>
      </w:pPr>
      <w:r>
        <w:t>In verses 3-50-7 through 3-50-11, he gives Ravana a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In verse 3-50-12, 13 he calls Ravana evil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In verse 3-50-16, 17, he tries to scare Ravana by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In verse 3-50-19, he tells Ravana that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Ravana is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Even while dying, in verses 3-51-31 and 32, he tries to teach moral values to Ravana, but Ravana does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Pr>
          <w:b/>
          <w:bCs/>
        </w:rPr>
        <w:t xml:space="preserve">Ravana,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lastRenderedPageBreak/>
        <w:t xml:space="preserve">If we see Jatayu as the conscience, the question, which arises, is: what </w:t>
      </w:r>
      <w:r w:rsidR="00273062">
        <w:t>B</w:t>
      </w:r>
      <w:r>
        <w:t>ody-</w:t>
      </w:r>
      <w:r w:rsidR="00273062">
        <w:t>M</w:t>
      </w:r>
      <w:r>
        <w:t>ind-</w:t>
      </w:r>
      <w:r w:rsidR="00C15A6F">
        <w:t xml:space="preserve">Energy </w:t>
      </w:r>
      <w:r>
        <w:t>-</w:t>
      </w:r>
      <w:r w:rsidR="00C15A6F">
        <w:t>Consciousness</w:t>
      </w:r>
      <w:r>
        <w:t xml:space="preserve"> process does Sampaati represent? The difficulty here is that what applies to Jatayu does not apply to Sampaati. Jatayu fought against Ravana and died, but Sampaati just flew away.</w:t>
      </w:r>
    </w:p>
    <w:p w:rsidR="006C019F" w:rsidRPr="006C019F" w:rsidRDefault="006C019F" w:rsidP="006B6168">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the </w:t>
      </w:r>
      <w:r>
        <w:t xml:space="preserve">arrogance 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Pr="006C019F">
        <w:rPr>
          <w:b/>
          <w:bCs/>
        </w:rPr>
        <w:t xml:space="preserve">Ravana. </w:t>
      </w:r>
    </w:p>
    <w:p w:rsidR="00493AC6" w:rsidRDefault="00493AC6" w:rsidP="007B5221">
      <w:pPr>
        <w:pStyle w:val="Heading1"/>
      </w:pPr>
      <w:bookmarkStart w:id="47" w:name="_Toc48897804"/>
      <w:r>
        <w:t xml:space="preserve">Layer 2: Relationship </w:t>
      </w:r>
      <w:r w:rsidR="00C13E61">
        <w:t>b</w:t>
      </w:r>
      <w:r>
        <w:t xml:space="preserve">etween </w:t>
      </w:r>
      <w:r w:rsidR="00C13E61">
        <w:t>C</w:t>
      </w:r>
      <w:r>
        <w:t>haracters</w:t>
      </w:r>
      <w:r w:rsidR="00C13E61">
        <w:t xml:space="preserve"> and its Samkhya-Yoga Meaning</w:t>
      </w:r>
      <w:bookmarkEnd w:id="47"/>
    </w:p>
    <w:p w:rsidR="001F2B8E" w:rsidRDefault="001F2B8E" w:rsidP="001F2B8E"/>
    <w:p w:rsidR="001F2B8E" w:rsidRPr="001F2B8E" w:rsidRDefault="001F2B8E" w:rsidP="00FD662F">
      <w:pPr>
        <w:spacing w:line="480" w:lineRule="auto"/>
        <w:jc w:val="both"/>
      </w:pPr>
      <w:r>
        <w:t>We saw that there are four layers in Valmiki Ramayana. They are – 1</w:t>
      </w:r>
      <w:r w:rsidR="004311FC">
        <w:t>) Characters</w:t>
      </w:r>
      <w:r>
        <w:t xml:space="preserve"> 2) </w:t>
      </w:r>
      <w:r w:rsidR="004311FC">
        <w:t>Their</w:t>
      </w:r>
      <w:r>
        <w:t xml:space="preserve"> relationship with each other 3) Safeguards for spiritual aspirants and 4) </w:t>
      </w:r>
      <w:r w:rsidR="004311FC">
        <w:t xml:space="preserve">Indirect </w:t>
      </w:r>
      <w:r w:rsidR="009715C2">
        <w:t>r</w:t>
      </w:r>
      <w:r w:rsidR="004311FC">
        <w:t xml:space="preserve">eferences to </w:t>
      </w:r>
      <w:r>
        <w:t>Chakras.</w:t>
      </w:r>
    </w:p>
    <w:p w:rsidR="005A0902" w:rsidRDefault="005A0902" w:rsidP="00C13E61">
      <w:pPr>
        <w:pStyle w:val="Heading3"/>
        <w:jc w:val="left"/>
      </w:pPr>
      <w:bookmarkStart w:id="48" w:name="_Toc418306754"/>
      <w:bookmarkStart w:id="49" w:name="_Toc48897805"/>
      <w:r>
        <w:lastRenderedPageBreak/>
        <w:t>Dasharatha as a Father of Shri Ram</w:t>
      </w:r>
      <w:bookmarkEnd w:id="49"/>
    </w:p>
    <w:p w:rsidR="00776903" w:rsidRPr="001F2B8E" w:rsidRDefault="00776903" w:rsidP="005A0902">
      <w:pPr>
        <w:spacing w:line="480" w:lineRule="auto"/>
        <w:ind w:firstLine="720"/>
        <w:jc w:val="both"/>
        <w:rPr>
          <w:b/>
          <w:bCs/>
        </w:rPr>
      </w:pPr>
      <w:r>
        <w:t>King Dasharatha openly acknowledges that Ravana is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that Shri Ram, the 7</w:t>
      </w:r>
      <w:r w:rsidRPr="008302A8">
        <w:rPr>
          <w:vertAlign w:val="superscript"/>
        </w:rPr>
        <w:t>th</w:t>
      </w:r>
      <w:r>
        <w:t xml:space="preserve"> incarnation of Lord Vishnu takes birth.</w:t>
      </w:r>
    </w:p>
    <w:p w:rsidR="00524B15" w:rsidRDefault="00524B15" w:rsidP="00524B15">
      <w:pPr>
        <w:pStyle w:val="Heading3"/>
        <w:jc w:val="both"/>
      </w:pPr>
      <w:bookmarkStart w:id="50" w:name="_Toc48897806"/>
      <w:r>
        <w:t>Urmila Does Not Go in Exile with Laxmana</w:t>
      </w:r>
      <w:bookmarkEnd w:id="50"/>
      <w:r>
        <w:t xml:space="preserve">  </w:t>
      </w:r>
    </w:p>
    <w:p w:rsidR="00524B15" w:rsidRDefault="00524B15" w:rsidP="00524B15">
      <w:pPr>
        <w:spacing w:line="480" w:lineRule="auto"/>
        <w:ind w:firstLine="720"/>
        <w:jc w:val="both"/>
      </w:pPr>
      <w:r>
        <w:t xml:space="preserve">Why does Urmila, Laxmana’s wife, not accompany Laxmana in exile? Urmila is Sita’s sister. We can assume that both sisters have </w:t>
      </w:r>
      <w:r w:rsidR="009715C2">
        <w:t xml:space="preserve">same idea </w:t>
      </w:r>
      <w:r>
        <w:t xml:space="preserve">about the role of an ideal wife. To understand Urmila’s position, we need to look at her name. Sage Valmiki likes to give clues about people in the names he gives them. “Urmila” means “waves of passion,” whereas “Laxmana” means “devoted mind.” </w:t>
      </w:r>
      <w:r w:rsidR="009715C2">
        <w:t>They</w:t>
      </w:r>
      <w:r>
        <w:t xml:space="preserve"> are quite the opposite qualities of the mind. Laxmana focuses on serving Shri Ram.  He represents a mind devoted to god. Urmila represents waves of passion. It does not go with the devoted mind. How can a mind devoted to Shri Ram be associated with waves of passion? 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C13E61" w:rsidP="00C13E61">
      <w:pPr>
        <w:pStyle w:val="Heading3"/>
        <w:jc w:val="left"/>
      </w:pPr>
      <w:bookmarkStart w:id="51" w:name="_Toc48897807"/>
      <w:r w:rsidRPr="00C13E61">
        <w:t>Ravana Abudcts Sita</w:t>
      </w:r>
      <w:bookmarkEnd w:id="48"/>
      <w:bookmarkEnd w:id="51"/>
    </w:p>
    <w:p w:rsidR="00C13E61" w:rsidRDefault="00C13E61" w:rsidP="00C13E61">
      <w:pPr>
        <w:spacing w:line="480" w:lineRule="auto"/>
        <w:ind w:firstLine="720"/>
        <w:jc w:val="both"/>
      </w:pPr>
      <w:r>
        <w:lastRenderedPageBreak/>
        <w:t>We know that Ravan</w:t>
      </w:r>
      <w:r w:rsidR="00A06515">
        <w:t>a</w:t>
      </w:r>
      <w:r>
        <w:t xml:space="preserve"> abducted Sita and held her in captivity in Lanka. From the body-mind-</w:t>
      </w:r>
      <w:r w:rsidR="00C15A6F">
        <w:t xml:space="preserve">Energy </w:t>
      </w:r>
      <w:r>
        <w:t>-</w:t>
      </w:r>
      <w:r w:rsidR="00C15A6F">
        <w:t>Consciousness</w:t>
      </w:r>
      <w:r>
        <w:t xml:space="preserve"> perspective, we interpret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A06515" w:rsidRDefault="00C13E61" w:rsidP="00C13E61">
      <w:pPr>
        <w:spacing w:line="480" w:lineRule="auto"/>
        <w:ind w:firstLine="720"/>
        <w:jc w:val="both"/>
      </w:pPr>
      <w:r>
        <w:t>Ramayan</w:t>
      </w:r>
      <w:r w:rsidR="00A06515">
        <w:t>a</w:t>
      </w:r>
      <w:r>
        <w:t xml:space="preserve"> tells us that Ravan</w:t>
      </w:r>
      <w:r w:rsidR="00A06515">
        <w:t>a</w:t>
      </w:r>
      <w:r>
        <w:t>’s sister, Shurpanakha, and a spy called as Akampan</w:t>
      </w:r>
      <w:r w:rsidR="00A06515">
        <w:t>a</w:t>
      </w:r>
      <w:r>
        <w:t>, told him about Sita’s beauty, and we get the impressi</w:t>
      </w:r>
      <w:r w:rsidR="00A06515">
        <w:t>on that this led him to abduct</w:t>
      </w:r>
      <w:r>
        <w:t xml:space="preserve"> her. This reason is not sufficient when see him as our </w:t>
      </w:r>
      <w:r w:rsidR="009715C2">
        <w:t>A</w:t>
      </w:r>
      <w:r>
        <w:t>hamkar</w:t>
      </w:r>
      <w:r w:rsidR="009715C2">
        <w:t>a</w:t>
      </w:r>
      <w:r>
        <w:t xml:space="preserve">. Hence, we need to ask more questions. Why does our </w:t>
      </w:r>
      <w:r w:rsidR="009715C2">
        <w:t>A</w:t>
      </w:r>
      <w:r>
        <w:t>hamkar</w:t>
      </w:r>
      <w:r w:rsidR="009715C2">
        <w:t>a</w:t>
      </w:r>
      <w:r>
        <w:t xml:space="preserve"> hold the </w:t>
      </w:r>
      <w:r w:rsidR="00C15A6F">
        <w:t xml:space="preserve">Energy </w:t>
      </w:r>
      <w:r>
        <w:t xml:space="preserve">in captivity? What is the nature of the interest of the </w:t>
      </w:r>
      <w:r w:rsidR="009715C2">
        <w:t xml:space="preserve">Ahamkara </w:t>
      </w:r>
      <w:r>
        <w:t xml:space="preserve">in the </w:t>
      </w:r>
      <w:r w:rsidR="009715C2">
        <w:t>Energy</w:t>
      </w:r>
      <w:r>
        <w:t xml:space="preserve">? </w:t>
      </w:r>
    </w:p>
    <w:p w:rsidR="00A06515" w:rsidRDefault="00C13E61" w:rsidP="00C13E61">
      <w:pPr>
        <w:spacing w:line="480" w:lineRule="auto"/>
        <w:ind w:firstLine="720"/>
        <w:jc w:val="both"/>
        <w:rPr>
          <w:b/>
          <w:bCs/>
        </w:rPr>
      </w:pPr>
      <w:r>
        <w:t xml:space="preserve">The answer to the question we just posed can come only from introspection. We need to understand the real reason behind our search for </w:t>
      </w:r>
      <w:r w:rsidR="00BB6E26">
        <w:t>Energy</w:t>
      </w:r>
      <w:r>
        <w:t xml:space="preserve">. </w:t>
      </w:r>
      <w:r w:rsidRPr="00A06515">
        <w:rPr>
          <w:b/>
          <w:bCs/>
        </w:rPr>
        <w:t xml:space="preserve">Why do we engage in Yoga or other related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attracted to the </w:t>
      </w:r>
      <w:r w:rsidR="00C15A6F">
        <w:rPr>
          <w:b/>
          <w:bCs/>
        </w:rPr>
        <w:t xml:space="preserve">Energy </w:t>
      </w:r>
      <w:r w:rsidRPr="00A06515">
        <w:rPr>
          <w:b/>
          <w:bCs/>
        </w:rPr>
        <w:t>because of the benefits we get from it. Sage Valmiki mapped back this attraction in Ramayan</w:t>
      </w:r>
      <w:r w:rsidR="00A06515">
        <w:rPr>
          <w:b/>
          <w:bCs/>
        </w:rPr>
        <w:t>a</w:t>
      </w:r>
      <w:r w:rsidRPr="00A06515">
        <w:rPr>
          <w:b/>
          <w:bCs/>
        </w:rPr>
        <w:t xml:space="preserve"> as Ravan</w:t>
      </w:r>
      <w:r w:rsidR="00A06515">
        <w:rPr>
          <w:b/>
          <w:bCs/>
        </w:rPr>
        <w:t>a</w:t>
      </w:r>
      <w:r w:rsidRPr="00A06515">
        <w:rPr>
          <w:b/>
          <w:bCs/>
        </w:rPr>
        <w:t xml:space="preserve">’s attraction for Sita. </w:t>
      </w:r>
    </w:p>
    <w:p w:rsidR="00C13E61" w:rsidRDefault="00C13E61" w:rsidP="00C13E61">
      <w:pPr>
        <w:spacing w:line="480" w:lineRule="auto"/>
        <w:ind w:firstLine="720"/>
        <w:jc w:val="both"/>
      </w:pPr>
      <w:r>
        <w:t xml:space="preserve">The question is rather simple: Do we want to achieve something by doing yoga? </w:t>
      </w:r>
      <w:r w:rsidR="00BB6E26">
        <w:t>Do</w:t>
      </w:r>
      <w:r>
        <w:t xml:space="preserve"> we perform yogic actions to give up something within us, after understanding its true nature? The irony is that the answers to both the questions are positive, and there is an element of truth in both. If you remember the cyclic nature of the </w:t>
      </w:r>
      <w:r w:rsidR="00BB6E26">
        <w:t>Energy</w:t>
      </w:r>
      <w:r>
        <w:t>-</w:t>
      </w:r>
      <w:r w:rsidR="00C15A6F">
        <w:t>Consciousness</w:t>
      </w:r>
      <w:r>
        <w:t xml:space="preserve"> flow, you realize that the first answer leads to the second one. </w:t>
      </w:r>
    </w:p>
    <w:p w:rsidR="00C13E61" w:rsidRDefault="00BB6E26" w:rsidP="00C13E61">
      <w:pPr>
        <w:spacing w:line="480" w:lineRule="auto"/>
        <w:ind w:firstLine="720"/>
        <w:jc w:val="both"/>
      </w:pPr>
      <w:r>
        <w:t>We</w:t>
      </w:r>
      <w:r w:rsidR="00C13E61">
        <w:t xml:space="preserve"> are attracted to the path of Yoga as it a value to our life like better health and mind. We pursue these activities without knowing or understanding the full implications of Yoga. It is only when we hit the road and get some success that we understand that something else exists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lastRenderedPageBreak/>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wants to take control of it. Sage Valmiki understood this and described it as Ravan</w:t>
      </w:r>
      <w:r w:rsidR="00A06515">
        <w:t>a</w:t>
      </w:r>
      <w:r w:rsidR="00C13E61">
        <w:t>’s attraction to Sita’s beauty. Ravan</w:t>
      </w:r>
      <w:r w:rsidR="00A06515">
        <w:t>a</w:t>
      </w:r>
      <w:r w:rsidR="00C13E61">
        <w:t xml:space="preserve"> was not even aware of Sita’s true nature as a universal </w:t>
      </w:r>
      <w:r>
        <w:t>Energy</w:t>
      </w:r>
      <w:r w:rsidR="00C13E61">
        <w:t xml:space="preserve">. He was only vaguely aware that she was the wife of Shri Ram, whose power he underestimated.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thing happens in our </w:t>
      </w:r>
      <w:r w:rsidR="00BB6E26">
        <w:t>B</w:t>
      </w:r>
      <w:r>
        <w:t>ody-</w:t>
      </w:r>
      <w:r w:rsidR="00BB6E26">
        <w:t>M</w:t>
      </w:r>
      <w:r>
        <w:t xml:space="preserve">ind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connection to the </w:t>
      </w:r>
      <w:r w:rsidR="00C15A6F">
        <w:t>Consciousness</w:t>
      </w:r>
      <w:r>
        <w:t xml:space="preserve">. Even though we know that the </w:t>
      </w:r>
      <w:r w:rsidR="00C15A6F">
        <w:t>Consciousness</w:t>
      </w:r>
      <w:r>
        <w:t xml:space="preserve"> exists in our body somewhere, we are not aware of its true nature. We do not know if it is strong enough to take over our identity and the whole being. We have </w:t>
      </w:r>
      <w:r w:rsidR="00BB6E26">
        <w:t>encountered nothing</w:t>
      </w:r>
      <w:r>
        <w:t xml:space="preserve"> like that before and </w:t>
      </w:r>
      <w:r w:rsidR="00BB6E26">
        <w:t>will not</w:t>
      </w:r>
      <w:r>
        <w:t xml:space="preserve"> accept its existence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realizes that the universal </w:t>
      </w:r>
      <w:r w:rsidR="00C15A6F">
        <w:t xml:space="preserve">Energy </w:t>
      </w:r>
      <w:r>
        <w:t xml:space="preserve">is operating within our body-mind framework. It also understands that this </w:t>
      </w:r>
      <w:r w:rsidR="00C15A6F">
        <w:t>Energy</w:t>
      </w:r>
      <w:r>
        <w:t xml:space="preserve"> is much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that the same </w:t>
      </w:r>
      <w:r w:rsidR="00C15A6F">
        <w:t xml:space="preserve">Energy </w:t>
      </w:r>
      <w:r>
        <w:t xml:space="preserve">is flowing through its body and nervous system. It recognizes that the </w:t>
      </w:r>
      <w:r w:rsidR="00C15A6F">
        <w:t>Energy</w:t>
      </w:r>
      <w:r>
        <w:t xml:space="preserve"> can fix the problems of the nervous system or it can wreak havoc on it. Once it realizes that the </w:t>
      </w:r>
      <w:r w:rsidR="00C15A6F">
        <w:t xml:space="preserve">Energy </w:t>
      </w:r>
      <w:r>
        <w:t xml:space="preserve">is the super-user of the body-mind, it loosens its claim of ownership of the </w:t>
      </w:r>
      <w:r w:rsidR="00C15A6F">
        <w:t>Energy</w:t>
      </w:r>
      <w:r>
        <w:t xml:space="preserve">. This loosening of the grip releases </w:t>
      </w:r>
      <w:r w:rsidR="008C2E2F">
        <w:t xml:space="preserve">a lot of Energy </w:t>
      </w:r>
      <w:r>
        <w:t xml:space="preserve">because our mind does not consume it for running its thought processes. The </w:t>
      </w:r>
      <w:r w:rsidR="00C15A6F">
        <w:t xml:space="preserve">Energy </w:t>
      </w:r>
      <w:r>
        <w:t>travels from the Muladhar</w:t>
      </w:r>
      <w:r w:rsidR="008C2E2F">
        <w:t>a</w:t>
      </w:r>
      <w:r>
        <w:t xml:space="preserve"> </w:t>
      </w:r>
      <w:r w:rsidR="001C04BF">
        <w:t>Chakra</w:t>
      </w:r>
      <w:r>
        <w:t xml:space="preserve"> to the </w:t>
      </w:r>
      <w:r w:rsidR="001C04BF">
        <w:t>Sahasrara</w:t>
      </w:r>
      <w:r>
        <w:t xml:space="preserve"> through the other centers in between. When it reaches the </w:t>
      </w:r>
      <w:r w:rsidR="001C04BF">
        <w:t>Sahasrara</w:t>
      </w:r>
      <w:r>
        <w:t xml:space="preserve">, we feel a higher level of the </w:t>
      </w:r>
      <w:r w:rsidR="00C15A6F">
        <w:t>Consciousness</w:t>
      </w:r>
      <w:r>
        <w:t xml:space="preserve"> and a greater level of awareness set in. Now, the </w:t>
      </w:r>
      <w:r w:rsidR="008C2E2F">
        <w:t xml:space="preserve">Ahamkara </w:t>
      </w:r>
      <w:r>
        <w:t xml:space="preserve">can see its reality </w:t>
      </w:r>
      <w:r w:rsidR="008C2E2F">
        <w:t>and</w:t>
      </w:r>
      <w:r>
        <w:t xml:space="preserve"> that of the </w:t>
      </w:r>
      <w:r w:rsidR="008C2E2F">
        <w:t>Energy</w:t>
      </w:r>
      <w:r>
        <w:t xml:space="preserve">. It understands that it is just a minor component of the </w:t>
      </w:r>
      <w:r w:rsidR="008C2E2F">
        <w:t>B</w:t>
      </w:r>
      <w:r>
        <w:t>ody-</w:t>
      </w:r>
      <w:r w:rsidR="008C2E2F">
        <w:t>M</w:t>
      </w:r>
      <w:r>
        <w:t>ind-</w:t>
      </w:r>
      <w:r w:rsidR="008C2E2F">
        <w:t>Energy</w:t>
      </w:r>
      <w:r>
        <w:t>-</w:t>
      </w:r>
      <w:r w:rsidR="00C15A6F">
        <w:t>Consciousness</w:t>
      </w:r>
      <w:r>
        <w:t xml:space="preserve"> processes. The </w:t>
      </w:r>
      <w:r>
        <w:lastRenderedPageBreak/>
        <w:t xml:space="preserve">same </w:t>
      </w:r>
      <w:r w:rsidR="008C2E2F">
        <w:t xml:space="preserve">Ahamkara </w:t>
      </w:r>
      <w:r>
        <w:t xml:space="preserve">then seeks its destruction at the hands of the </w:t>
      </w:r>
      <w:r w:rsidR="00C15A6F">
        <w:t>Consciousness</w:t>
      </w:r>
      <w:r>
        <w:t>, but this happens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feel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various events that happen within us that lead us ultimately to the higher levels of the </w:t>
      </w:r>
      <w:r w:rsidR="00C15A6F" w:rsidRPr="008C2E2F">
        <w:rPr>
          <w:b/>
          <w:bCs/>
        </w:rPr>
        <w:t>Consciousness</w:t>
      </w:r>
      <w:r>
        <w:t>.</w:t>
      </w:r>
    </w:p>
    <w:p w:rsidR="007B0ED9" w:rsidRDefault="007B0ED9" w:rsidP="001C04BF">
      <w:pPr>
        <w:pStyle w:val="Heading3"/>
        <w:jc w:val="left"/>
      </w:pPr>
      <w:bookmarkStart w:id="52" w:name="_Toc48897808"/>
      <w:r>
        <w:t xml:space="preserve">Hanuman </w:t>
      </w:r>
      <w:r w:rsidR="008C2E2F">
        <w:t>F</w:t>
      </w:r>
      <w:r>
        <w:t>inds Sita in Lanka</w:t>
      </w:r>
      <w:bookmarkEnd w:id="52"/>
    </w:p>
    <w:p w:rsidR="007B0ED9" w:rsidRDefault="007B0ED9" w:rsidP="007B0ED9">
      <w:pPr>
        <w:spacing w:line="480" w:lineRule="auto"/>
        <w:jc w:val="both"/>
      </w:pPr>
      <w:r>
        <w:tab/>
        <w:t>After Jambavan reminding Hanuman about his powers, Hanuman jumped over the sea toward Lanka. It refers to the Prana in our body jumping toward the Root Center/Muladhar Chakra. We will see the details in the Chakra section. In this chapter, we will see what happens after Hanuman lands in Lanka.</w:t>
      </w:r>
    </w:p>
    <w:p w:rsidR="007B0ED9" w:rsidRDefault="007B0ED9" w:rsidP="007B0ED9">
      <w:pPr>
        <w:spacing w:line="480" w:lineRule="auto"/>
        <w:ind w:firstLine="720"/>
        <w:jc w:val="both"/>
      </w:pPr>
      <w:r>
        <w:t xml:space="preserve">Verse 5-2-1 tells us the city of Lanka is in Mt. Trikuta. Trikuta translates into “mountain with three peaks.” It would be interesting to see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reference is obvious</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perception about Ravana’s Lanka is that since it was a city of demons, only bad people populated it. </w:t>
      </w:r>
      <w:r w:rsidR="0092338B">
        <w:t>Sage</w:t>
      </w:r>
      <w:r>
        <w:t xml:space="preserve"> Valmiki tells us that there were good people too in Lanka.</w:t>
      </w:r>
    </w:p>
    <w:p w:rsidR="007B0ED9" w:rsidRDefault="007B0ED9" w:rsidP="007B0ED9">
      <w:pPr>
        <w:spacing w:line="480" w:lineRule="auto"/>
        <w:ind w:firstLine="720"/>
        <w:jc w:val="both"/>
      </w:pPr>
      <w:r>
        <w:t xml:space="preserve">Hanuman enters Lanka at night. It is logical for a spy to enter enemy territory at night. When Hanuman is searching for Sita in Lanka, we get the description of the Lanka at night and its nightlife. </w:t>
      </w:r>
      <w:r>
        <w:lastRenderedPageBreak/>
        <w:t xml:space="preserve">Hanuman sees a beautiful and prosperous city, with demons engaged in various kinds of activities. Verse 5-4-13 describes some demons doing spiritual activities, which means, Lanka has </w:t>
      </w:r>
      <w:r w:rsidR="0092338B">
        <w:t>Sattva</w:t>
      </w:r>
      <w:r>
        <w:t xml:space="preserve"> </w:t>
      </w:r>
      <w:r w:rsidR="0092338B">
        <w:t>G</w:t>
      </w:r>
      <w:r>
        <w:t>una people.</w:t>
      </w:r>
    </w:p>
    <w:p w:rsidR="007B0ED9" w:rsidRDefault="007B0ED9" w:rsidP="007B0ED9">
      <w:pPr>
        <w:spacing w:line="480" w:lineRule="auto"/>
        <w:ind w:firstLine="720"/>
        <w:jc w:val="both"/>
      </w:pPr>
      <w:r>
        <w:t xml:space="preserve">First, Hanuman searches for Sita in the golden palace of Ravana. In these chapters, we get the description of the beauty of Ravana’s palace and the abundance of food and liquor in it. Verse 5-9-2 mentions the dimensions of Ravana's palace, which looks like a perfect square. It is half a unit wide, half a unit long, and one unit high </w:t>
      </w:r>
      <w:r w:rsidR="00D83F10">
        <w:t xml:space="preserve">place made from </w:t>
      </w:r>
      <w:r>
        <w:t>gold. Compare it with a yellow colored square in the image of the Muladhar</w:t>
      </w:r>
      <w:r w:rsidR="00285DE1">
        <w:t>a</w:t>
      </w:r>
      <w:r>
        <w:t xml:space="preserve"> Chakra. We can easily see the similarities.</w:t>
      </w:r>
    </w:p>
    <w:p w:rsidR="007B0ED9" w:rsidRDefault="007B0ED9" w:rsidP="007B0ED9">
      <w:pPr>
        <w:spacing w:line="480" w:lineRule="auto"/>
        <w:ind w:firstLine="720"/>
        <w:jc w:val="both"/>
      </w:pPr>
      <w:r>
        <w:t xml:space="preserve">No splendors of Ravana’s palace affect Hanuman. However, when he does not find Sita in Ravana's palace, he almost loses his mind and </w:t>
      </w:r>
      <w:r w:rsidR="00285DE1">
        <w:t>speculates</w:t>
      </w:r>
      <w:r>
        <w:t xml:space="preserve"> the horrible ramifications of not finding Sita. In verse 5-13-37, Lord Hanuman imagines that if he does not find Sita, it will destroy both Ayodhya and Kishkindha. Now we know that these cities represents part of our body. If the Prana </w:t>
      </w:r>
      <w:r w:rsidR="00285DE1">
        <w:t>cannot</w:t>
      </w:r>
      <w:r>
        <w:t xml:space="preserve"> reach our </w:t>
      </w:r>
      <w:r w:rsidR="00285DE1">
        <w:t>Energy</w:t>
      </w:r>
      <w:r>
        <w:t xml:space="preserve"> in the </w:t>
      </w:r>
      <w:r w:rsidR="00285DE1">
        <w:t>Muladhara Chakra</w:t>
      </w:r>
      <w:r>
        <w:t>, further possibilities of spiritual growth stop at that point. One of the greatest yogis of the last century, Shri Ramakrishna Paramhansa, specifically mentioned that awakening the Kundalini is necessary for all spiritual growth.</w:t>
      </w:r>
    </w:p>
    <w:p w:rsidR="007B0ED9" w:rsidRDefault="007B0ED9" w:rsidP="007B0ED9">
      <w:pPr>
        <w:spacing w:line="480" w:lineRule="auto"/>
        <w:ind w:firstLine="720"/>
        <w:jc w:val="both"/>
      </w:pPr>
      <w:r>
        <w:t>By the time Hanuman comes to the Ashok garden, the sun is about to rise. Sage Valmiki deliberately times his visit for this hour. Ashok means “no-sadness.”</w:t>
      </w:r>
    </w:p>
    <w:p w:rsidR="007B0ED9" w:rsidRDefault="007B0ED9" w:rsidP="007B0ED9">
      <w:pPr>
        <w:spacing w:line="480" w:lineRule="auto"/>
        <w:ind w:firstLine="720"/>
        <w:jc w:val="both"/>
      </w:pPr>
      <w:r>
        <w:t xml:space="preserve">Note that sage Valmiki names this section Sundara Kanda. It means, “The Section of Beauty." It is an exceptional section name. All other section names refer to either a location or a significant activity. For example, events given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w:t>
      </w:r>
      <w:r>
        <w:lastRenderedPageBreak/>
        <w:t xml:space="preserve">be about Sita's beauty as she is in captivity, hungry, and wearing torn clothes. It could not be the beauty of the city of Lanka, as Hanuman burns major parts of the city in this section. </w:t>
      </w:r>
    </w:p>
    <w:p w:rsidR="007B0ED9" w:rsidRDefault="007B0ED9" w:rsidP="007B0ED9">
      <w:pPr>
        <w:spacing w:line="480" w:lineRule="auto"/>
        <w:ind w:firstLine="720"/>
        <w:jc w:val="both"/>
      </w:pPr>
      <w:r>
        <w:t xml:space="preserve">The beauty sage, Valmiki is talking about, is not of a place or a person, but of a single moment in time. He names this section after the moment, in which, Hanuman sees Sita for the first time. The moment Lord Hanuman first sees Sita is undoubtedly the most beautiful moment of Ramayana. At this moment, the Prana comes in contact with the </w:t>
      </w:r>
      <w:r w:rsidR="00285DE1">
        <w:t>Energy</w:t>
      </w:r>
      <w:r>
        <w:t xml:space="preserve">. At this moment, our lifelong spiritual quest </w:t>
      </w:r>
      <w:r w:rsidR="00285DE1">
        <w:t>ends</w:t>
      </w:r>
      <w:r>
        <w:t xml:space="preserve">. For the first time in life, we understand and trust the framework of Yoga. This event opens up further possibilities of going toward higher </w:t>
      </w:r>
      <w:r w:rsidR="00C15A6F">
        <w:t>Consciousness</w:t>
      </w:r>
      <w:r>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C15A6F">
        <w:t xml:space="preserve">Energy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highly compassionate way, sage Valmiki shows us a way to unite these lovebirds in our body. When we do a </w:t>
      </w:r>
      <w:r w:rsidR="00840C61">
        <w:t>P</w:t>
      </w:r>
      <w:r>
        <w:t>ranayam</w:t>
      </w:r>
      <w:r w:rsidR="00840C61">
        <w:t>a</w:t>
      </w:r>
      <w:r>
        <w:t xml:space="preserve"> in the right manner, with proper instructions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Hanuman finding Sita in Lanka. </w:t>
      </w:r>
      <w:r>
        <w:t xml:space="preserve">The moment the </w:t>
      </w:r>
      <w:r w:rsidR="00840C61">
        <w:t>Hanuman,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destruction of the </w:t>
      </w:r>
      <w:r w:rsidR="00840C61">
        <w:t>A</w:t>
      </w:r>
      <w:r>
        <w:t>hamkar</w:t>
      </w:r>
      <w:r w:rsidR="00285DE1">
        <w:t>a</w:t>
      </w:r>
      <w:r w:rsidR="00840C61">
        <w:t xml:space="preserve"> represented by </w:t>
      </w:r>
      <w:r>
        <w:t>Ravan</w:t>
      </w:r>
      <w:r w:rsidR="00840C61">
        <w:t>a</w:t>
      </w:r>
      <w:r>
        <w:t xml:space="preserve"> begins</w:t>
      </w:r>
      <w:r w:rsidR="00840C61">
        <w:t>.</w:t>
      </w:r>
    </w:p>
    <w:p w:rsidR="001C04BF" w:rsidRDefault="009527AE" w:rsidP="001C04BF">
      <w:pPr>
        <w:pStyle w:val="Heading3"/>
        <w:jc w:val="left"/>
      </w:pPr>
      <w:bookmarkStart w:id="53" w:name="_Toc48897809"/>
      <w:r>
        <w:t>Hanuman A</w:t>
      </w:r>
      <w:r w:rsidR="001C04BF">
        <w:t>ddresses Sita as Mother</w:t>
      </w:r>
      <w:bookmarkEnd w:id="53"/>
    </w:p>
    <w:p w:rsidR="00BA25D3" w:rsidRDefault="00C13E61" w:rsidP="001C04BF">
      <w:pPr>
        <w:spacing w:line="480" w:lineRule="auto"/>
        <w:ind w:firstLine="720"/>
        <w:jc w:val="both"/>
      </w:pPr>
      <w:r>
        <w:lastRenderedPageBreak/>
        <w:t xml:space="preserve">Hanuman addressed Sita as mother, depicting mother-child relationship. </w:t>
      </w:r>
      <w:r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Pr="001C04BF">
        <w:rPr>
          <w:b/>
          <w:bCs/>
        </w:rPr>
        <w:t>relate to each other</w:t>
      </w:r>
      <w:r w:rsidR="00840C61">
        <w:rPr>
          <w:b/>
          <w:bCs/>
        </w:rPr>
        <w:t xml:space="preserve">. </w:t>
      </w:r>
      <w:r w:rsidR="001C04BF" w:rsidRPr="001C04BF">
        <w:rPr>
          <w:b/>
          <w:bCs/>
        </w:rPr>
        <w:t>P</w:t>
      </w:r>
      <w:r w:rsidRPr="001C04BF">
        <w:rPr>
          <w:b/>
          <w:bCs/>
        </w:rPr>
        <w:t>ran</w:t>
      </w:r>
      <w:r w:rsidR="001C04BF" w:rsidRPr="001C04BF">
        <w:rPr>
          <w:b/>
          <w:bCs/>
        </w:rPr>
        <w:t>a</w:t>
      </w:r>
      <w:r w:rsidRPr="001C04BF">
        <w:rPr>
          <w:b/>
          <w:bCs/>
        </w:rPr>
        <w:t xml:space="preserve"> feels similar to the </w:t>
      </w:r>
      <w:r w:rsidR="009527AE">
        <w:rPr>
          <w:b/>
          <w:bCs/>
        </w:rPr>
        <w:t>Energy</w:t>
      </w:r>
      <w:r w:rsidRPr="001C04BF">
        <w:rPr>
          <w:b/>
          <w:bCs/>
        </w:rPr>
        <w:t xml:space="preserve">. They both have a throbbing, pulsating quality, but the </w:t>
      </w:r>
      <w:r w:rsidR="001C04BF" w:rsidRPr="001C04BF">
        <w:rPr>
          <w:b/>
          <w:bCs/>
        </w:rPr>
        <w:t>P</w:t>
      </w:r>
      <w:r w:rsidRPr="001C04BF">
        <w:rPr>
          <w:b/>
          <w:bCs/>
        </w:rPr>
        <w:t>ran</w:t>
      </w:r>
      <w:r w:rsidR="001C04BF" w:rsidRPr="001C04BF">
        <w:rPr>
          <w:b/>
          <w:bCs/>
        </w:rPr>
        <w:t>a</w:t>
      </w:r>
      <w:r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CA77FF" w:rsidP="00CA77FF">
      <w:pPr>
        <w:pStyle w:val="Heading3"/>
        <w:jc w:val="both"/>
      </w:pPr>
      <w:bookmarkStart w:id="54" w:name="_Toc418306767"/>
      <w:bookmarkStart w:id="55" w:name="_Toc48897810"/>
      <w:r>
        <w:t>Ravana and Mandodari Give Birth to Indrajit</w:t>
      </w:r>
      <w:bookmarkEnd w:id="55"/>
    </w:p>
    <w:p w:rsidR="00CA77FF" w:rsidRDefault="00CA77FF" w:rsidP="00CA77FF">
      <w:pPr>
        <w:spacing w:line="480" w:lineRule="auto"/>
        <w:jc w:val="both"/>
      </w:pPr>
      <w:r>
        <w:tab/>
        <w:t xml:space="preserve">According to Samkhya, the </w:t>
      </w:r>
      <w:r w:rsidR="009527AE">
        <w:t xml:space="preserve">Ahamkara </w:t>
      </w:r>
      <w:r>
        <w:t xml:space="preserve">and the rationalizing intellect together create the mind. By substitution of words, we get: </w:t>
      </w:r>
      <w:r w:rsidRPr="0042139E">
        <w:rPr>
          <w:b/>
        </w:rPr>
        <w:t>Ravan</w:t>
      </w:r>
      <w:r>
        <w:rPr>
          <w:b/>
        </w:rPr>
        <w:t>a</w:t>
      </w:r>
      <w:r w:rsidRPr="0042139E">
        <w:rPr>
          <w:b/>
        </w:rPr>
        <w:t xml:space="preserve"> (the </w:t>
      </w:r>
      <w:r w:rsidR="002D02B1" w:rsidRPr="002D02B1">
        <w:rPr>
          <w:b/>
          <w:bCs/>
        </w:rPr>
        <w:t>Ahamkara</w:t>
      </w:r>
      <w:r w:rsidRPr="0042139E">
        <w:rPr>
          <w:b/>
        </w:rPr>
        <w:t>) and Mandodari (the rationalizing intellect) together gave birth to (create) Indrajit (the mind).</w:t>
      </w:r>
      <w:r>
        <w:t xml:space="preserve"> Indrajit as the mind itself fits perfectly with the character of Indrajit. </w:t>
      </w:r>
      <w:r w:rsidRPr="0042139E">
        <w:rPr>
          <w:b/>
        </w:rPr>
        <w:t>Mind can control the sense organs,</w:t>
      </w:r>
      <w:r>
        <w:t xml:space="preserve"> which is why his name means “one who won Indra.” Indra represents sense organs. The word Indra comes from Indriya, which means sense organs. </w:t>
      </w:r>
    </w:p>
    <w:p w:rsidR="00CA77FF"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network of arrows, which turn into poisonous snake against Shri Ram and bind Shri Ram. </w:t>
      </w:r>
      <w:r w:rsidRPr="0042139E">
        <w:rPr>
          <w:b/>
        </w:rPr>
        <w:t>Mind can create illusions and trick a yogi.</w:t>
      </w:r>
      <w:r>
        <w:t xml:space="preserve"> In Ramayana, Indrajit created illusionary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r w:rsidR="002D02B1" w:rsidRPr="00F00B40">
        <w:rPr>
          <w:bCs/>
        </w:rPr>
        <w:t>There are so many details in Valmiki Ramayana as how a Yogi can defect the tricks of mind. We will see them in Yuddha-</w:t>
      </w:r>
      <w:r w:rsidR="00F00B40">
        <w:rPr>
          <w:bCs/>
        </w:rPr>
        <w:t>K</w:t>
      </w:r>
      <w:r w:rsidR="002D02B1" w:rsidRPr="00F00B40">
        <w:rPr>
          <w:bCs/>
        </w:rPr>
        <w:t>anda.</w:t>
      </w:r>
    </w:p>
    <w:p w:rsidR="001C04BF" w:rsidRDefault="00840C61" w:rsidP="001C04BF">
      <w:pPr>
        <w:pStyle w:val="Heading3"/>
        <w:jc w:val="left"/>
      </w:pPr>
      <w:bookmarkStart w:id="56" w:name="_Toc48897811"/>
      <w:r>
        <w:t xml:space="preserve">Ravana, Kumbhakarna, Vibhishana, </w:t>
      </w:r>
      <w:r w:rsidR="001C04BF">
        <w:t>and Shri Ram</w:t>
      </w:r>
      <w:bookmarkEnd w:id="54"/>
      <w:bookmarkEnd w:id="56"/>
    </w:p>
    <w:p w:rsidR="001C04BF" w:rsidRDefault="001C04BF" w:rsidP="001C04BF">
      <w:pPr>
        <w:spacing w:line="480" w:lineRule="auto"/>
        <w:ind w:firstLine="720"/>
        <w:jc w:val="both"/>
      </w:pPr>
      <w:r>
        <w:lastRenderedPageBreak/>
        <w:t xml:space="preserve">Ravana, Kumbhakarna, and Vibhishana are brothers, but there is </w:t>
      </w:r>
      <w:r w:rsidR="00F00B40">
        <w:t>substantial difference</w:t>
      </w:r>
      <w:r>
        <w:t xml:space="preserve"> in their nature. Their attitudes, judgments, and activities (or the lack of them), and the </w:t>
      </w:r>
      <w:r w:rsidR="00F00B40">
        <w:t>ultimate results</w:t>
      </w:r>
      <w:r>
        <w:t xml:space="preserve"> of their activities vary drastically.</w:t>
      </w:r>
    </w:p>
    <w:p w:rsidR="001C04BF" w:rsidRDefault="001C04BF" w:rsidP="001C04BF">
      <w:pPr>
        <w:spacing w:line="480" w:lineRule="auto"/>
        <w:ind w:firstLine="720"/>
        <w:jc w:val="both"/>
      </w:pPr>
      <w:r>
        <w:t>Ravana, whom we saw earlier as</w:t>
      </w:r>
      <w:r w:rsidR="00F00B40">
        <w:t xml:space="preserve"> the personification of the </w:t>
      </w:r>
      <w:r>
        <w:t>Ahamkar</w:t>
      </w:r>
      <w:r w:rsidR="00F00B40">
        <w:t>a</w:t>
      </w:r>
      <w:r>
        <w:t xml:space="preserve">, is very active. Ravana’s highly active nature is used by sage Valmiki to </w:t>
      </w:r>
      <w:r w:rsidR="00F00B40">
        <w:t>show</w:t>
      </w:r>
      <w:r>
        <w:t xml:space="preserve"> what </w:t>
      </w:r>
      <w:r w:rsidR="00F00B40">
        <w:t>R</w:t>
      </w:r>
      <w:r>
        <w:t>ajas</w:t>
      </w:r>
      <w:r w:rsidR="00F00B40">
        <w:t xml:space="preserve"> Guna</w:t>
      </w:r>
      <w:r>
        <w:t xml:space="preserve"> nature is. Ravan</w:t>
      </w:r>
      <w:r w:rsidR="00663101">
        <w:t>a</w:t>
      </w:r>
      <w:r>
        <w:t xml:space="preserve"> may have had </w:t>
      </w:r>
      <w:r w:rsidR="00F00B40">
        <w:t>a</w:t>
      </w:r>
      <w:r>
        <w:t xml:space="preserve"> </w:t>
      </w:r>
      <w:r w:rsidR="00F00B40">
        <w:t>Rajas Guna</w:t>
      </w:r>
      <w:r>
        <w:t xml:space="preserve"> nature, and sage Valmiki exaggerated it for storytelling. </w:t>
      </w:r>
      <w:r w:rsidRPr="00F00B40">
        <w:t xml:space="preserve">The </w:t>
      </w:r>
      <w:r w:rsidR="00F00B40" w:rsidRPr="00F00B40">
        <w:t>Rajas Guna</w:t>
      </w:r>
      <w:r w:rsidR="00F00B40">
        <w:t xml:space="preserve"> </w:t>
      </w:r>
      <w:r w:rsidRPr="00663101">
        <w:rPr>
          <w:b/>
          <w:bCs/>
        </w:rPr>
        <w:t xml:space="preserve">nature is present in everyone and is responsible for </w:t>
      </w:r>
      <w:r w:rsidR="00F00B40">
        <w:rPr>
          <w:b/>
          <w:bCs/>
        </w:rPr>
        <w:t>many</w:t>
      </w:r>
      <w:r w:rsidRPr="00663101">
        <w:rPr>
          <w:b/>
          <w:bCs/>
        </w:rPr>
        <w:t xml:space="preserve"> activity. This force of nature pushes us into action, whether physical or mental. </w:t>
      </w:r>
      <w:r>
        <w:t xml:space="preserve">By itself, it does not recognize any limits or does not check itself on its own. A </w:t>
      </w:r>
      <w:r w:rsidR="00F00B40">
        <w:t xml:space="preserve">Rajas Guna </w:t>
      </w:r>
      <w:r>
        <w:t>person is always involved in one action after another, possibly in multiple actions at the same time.</w:t>
      </w:r>
    </w:p>
    <w:p w:rsidR="00663101" w:rsidRDefault="001C04BF" w:rsidP="001C04BF">
      <w:pPr>
        <w:spacing w:line="480" w:lineRule="auto"/>
        <w:ind w:firstLine="720"/>
        <w:jc w:val="both"/>
      </w:pPr>
      <w:r>
        <w:t>Kumbhakarn</w:t>
      </w:r>
      <w:r w:rsidR="00663101">
        <w:t>a</w:t>
      </w:r>
      <w:r>
        <w:t xml:space="preserve"> is an extreme example of </w:t>
      </w:r>
      <w:r w:rsidR="00F00B40">
        <w:t>Tamas Guna</w:t>
      </w:r>
      <w:r>
        <w:t>.</w:t>
      </w:r>
      <w:r w:rsidR="00663101">
        <w:t xml:space="preserve"> This person eats for six month</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Tamas Guna</w:t>
      </w:r>
      <w:r w:rsidR="003C75A7">
        <w:t xml:space="preserve"> dominated </w:t>
      </w:r>
      <w:r>
        <w:t xml:space="preserve">person has a tendency of overeating, oversleeping, and overindulgence in sensual pleasures. This person </w:t>
      </w:r>
      <w:r w:rsidR="00B56CD4">
        <w:t>resists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Both Ravan</w:t>
      </w:r>
      <w:r w:rsidR="00B56CD4">
        <w:t>a</w:t>
      </w:r>
      <w:r>
        <w:t xml:space="preserve"> and Kumbhakarn</w:t>
      </w:r>
      <w:r w:rsidR="00B56CD4">
        <w:t>a</w:t>
      </w:r>
      <w:r>
        <w:t xml:space="preserve">, symbolic of </w:t>
      </w:r>
      <w:r w:rsidR="00B56CD4">
        <w:t>Rajas</w:t>
      </w:r>
      <w:r>
        <w:t xml:space="preserve"> and </w:t>
      </w:r>
      <w:r w:rsidR="00B56CD4">
        <w:t>Tamas</w:t>
      </w:r>
      <w:r>
        <w:t xml:space="preserve"> </w:t>
      </w:r>
      <w:r w:rsidR="00B56CD4">
        <w:t>Guna</w:t>
      </w:r>
      <w:r>
        <w:t xml:space="preserve">, battle Shri Ram. However strong and brave they are, they are ultimately defeated by Shri Ram. </w:t>
      </w:r>
      <w:r w:rsidRPr="00663101">
        <w:rPr>
          <w:b/>
          <w:bCs/>
        </w:rPr>
        <w:t xml:space="preserve">If you read the </w:t>
      </w:r>
      <w:r w:rsidR="00B56CD4">
        <w:rPr>
          <w:b/>
          <w:bCs/>
        </w:rPr>
        <w:t>Yuddha-Kanda of Valmiki Ramayana</w:t>
      </w:r>
      <w:r w:rsidRPr="00663101">
        <w:rPr>
          <w:b/>
          <w:bCs/>
        </w:rPr>
        <w:t xml:space="preserve"> of Lanka carefully, Shri Ram kills only two major enemy warriors.</w:t>
      </w:r>
      <w:r>
        <w:t xml:space="preserve"> It is surprising for us to read that the mightiest warrior of all spends most of his time just overlooking the war. Shri Ram kills Kumbhakarn</w:t>
      </w:r>
      <w:r w:rsidR="00663101">
        <w:t>a</w:t>
      </w:r>
      <w:r>
        <w:t xml:space="preserve"> in verse 6-67-170, and kills Ravan</w:t>
      </w:r>
      <w:r w:rsidR="00663101">
        <w:t>a</w:t>
      </w:r>
      <w:r>
        <w:t xml:space="preserve"> in verse 6-108-22; so, his total kill in the war is just two. Shri Ram also kills Makaraksh</w:t>
      </w:r>
      <w:r w:rsidR="00663101">
        <w:t>a</w:t>
      </w:r>
      <w:r>
        <w:t>, the son of Khar</w:t>
      </w:r>
      <w:r w:rsidR="00663101">
        <w:t>a</w:t>
      </w:r>
      <w:r>
        <w:t>, in verse 6-79-39, but Makaraksh</w:t>
      </w:r>
      <w:r w:rsidR="00663101">
        <w:t>a</w:t>
      </w:r>
      <w:r>
        <w:t xml:space="preserve"> is surely not a major fighter. </w:t>
      </w:r>
      <w:r w:rsidRPr="00663101">
        <w:rPr>
          <w:b/>
          <w:bCs/>
        </w:rPr>
        <w:t xml:space="preserve">Considering that, it is Shri Ram’s war to rescue his wife, and that he is the most powerful warrior amongst all, we think he would be in the frontline, doing the maximum </w:t>
      </w:r>
      <w:r w:rsidRPr="00663101">
        <w:rPr>
          <w:b/>
          <w:bCs/>
        </w:rPr>
        <w:lastRenderedPageBreak/>
        <w:t>damage to the enemy. However, sage Valmiki gives us a completely different picture, where Shri Ram kills only two of the enemy warriors.</w:t>
      </w:r>
    </w:p>
    <w:p w:rsidR="00663101" w:rsidRDefault="001C04BF" w:rsidP="001C04BF">
      <w:pPr>
        <w:spacing w:line="480" w:lineRule="auto"/>
        <w:ind w:firstLine="720"/>
        <w:jc w:val="both"/>
      </w:pPr>
      <w:r>
        <w:t xml:space="preserve">Hanuman is the top ace of the battle because his total kill of named demon warriors exceeds that of the others. Everyone kills a handful of major, and countless minor demons. However, Shri Ram </w:t>
      </w:r>
      <w:r w:rsidR="00B56CD4">
        <w:t>kills</w:t>
      </w:r>
      <w:r>
        <w:t xml:space="preserve"> only two times, letting others fight his war. </w:t>
      </w:r>
      <w:r w:rsidRPr="00663101">
        <w:rPr>
          <w:b/>
          <w:bCs/>
        </w:rPr>
        <w:t xml:space="preserve">There is nothing in the story to </w:t>
      </w:r>
      <w:r w:rsidR="00B56CD4">
        <w:rPr>
          <w:b/>
          <w:bCs/>
        </w:rPr>
        <w:t>show</w:t>
      </w:r>
      <w:r w:rsidRPr="00663101">
        <w:rPr>
          <w:b/>
          <w:bCs/>
        </w:rPr>
        <w:t xml:space="preserve"> that Shri Ram kills even a single minor demon in t</w:t>
      </w:r>
      <w:r w:rsidR="00663101">
        <w:rPr>
          <w:b/>
          <w:bCs/>
        </w:rPr>
        <w:t>his battle, not even by mistake.</w:t>
      </w:r>
      <w:r w:rsidRPr="00663101">
        <w:rPr>
          <w:b/>
          <w:bCs/>
        </w:rPr>
        <w:t xml:space="preserve"> </w:t>
      </w:r>
      <w:r w:rsidR="00663101">
        <w:rPr>
          <w:b/>
          <w:bCs/>
        </w:rPr>
        <w:t>It</w:t>
      </w:r>
      <w:r w:rsidRPr="00663101">
        <w:rPr>
          <w:b/>
          <w:bCs/>
        </w:rPr>
        <w:t xml:space="preserve"> implies that for Shri Ram, Kumbhakarn</w:t>
      </w:r>
      <w:r w:rsidR="00663101">
        <w:rPr>
          <w:b/>
          <w:bCs/>
        </w:rPr>
        <w:t>a</w:t>
      </w:r>
      <w:r w:rsidRPr="00663101">
        <w:rPr>
          <w:b/>
          <w:bCs/>
        </w:rPr>
        <w:t xml:space="preserve"> and Ravan</w:t>
      </w:r>
      <w:r w:rsidR="00663101">
        <w:rPr>
          <w:b/>
          <w:bCs/>
        </w:rPr>
        <w:t>a</w:t>
      </w:r>
      <w:r w:rsidRPr="00663101">
        <w:rPr>
          <w:b/>
          <w:bCs/>
        </w:rPr>
        <w:t xml:space="preserve"> are the only enemies worth fighting.</w:t>
      </w:r>
      <w:r>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subdued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take us to the </w:t>
      </w:r>
      <w:r w:rsidR="00C15A6F">
        <w:t>Consciousness</w:t>
      </w:r>
      <w:r>
        <w:t>? Sage Valmiki provides an answer to this. He creates the character of Vibhishan</w:t>
      </w:r>
      <w:r w:rsidR="00663101">
        <w:t>a</w:t>
      </w:r>
      <w:r>
        <w:t>, another brother of Ravan</w:t>
      </w:r>
      <w:r w:rsidR="00663101">
        <w:t>a</w:t>
      </w:r>
      <w:r w:rsidR="00B56CD4">
        <w:t xml:space="preserve">. The Sanskrit word </w:t>
      </w:r>
      <w:r>
        <w:t>Vibhishan</w:t>
      </w:r>
      <w:r w:rsidR="00663101">
        <w:t>a</w:t>
      </w:r>
      <w:r>
        <w:t xml:space="preserve"> means "not horrible." Like Kumbhakarn</w:t>
      </w:r>
      <w:r w:rsidR="00663101">
        <w:t>a</w:t>
      </w:r>
      <w:r>
        <w:t>, Vibhishan</w:t>
      </w:r>
      <w:r w:rsidR="00663101">
        <w:t>a</w:t>
      </w:r>
      <w:r>
        <w:t xml:space="preserve"> too advises Ravan</w:t>
      </w:r>
      <w:r w:rsidR="00663101">
        <w:t>a</w:t>
      </w:r>
      <w:r>
        <w:t xml:space="preserve"> to return Sita to Shri Ram. Unlike Kumbhakarn</w:t>
      </w:r>
      <w:r w:rsidR="00663101">
        <w:t>a</w:t>
      </w:r>
      <w:r>
        <w:t>, Vibhishan</w:t>
      </w:r>
      <w:r w:rsidR="00663101">
        <w:t>a</w:t>
      </w:r>
      <w:r>
        <w:t xml:space="preserve"> deserts Ravan</w:t>
      </w:r>
      <w:r w:rsidR="00663101">
        <w:t>a</w:t>
      </w:r>
      <w:r>
        <w:t>’s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After the defeat of Ravan</w:t>
      </w:r>
      <w:r w:rsidR="00663101">
        <w:t>a</w:t>
      </w:r>
      <w:r>
        <w:t>, Shri Ram hands over Lanka to Vibhishan</w:t>
      </w:r>
      <w:r w:rsidR="00663101">
        <w:t>a</w:t>
      </w:r>
      <w:r>
        <w:t xml:space="preserve"> and returns to Ayodhya. Note that Shri Ram does not end up ruling Lanka. He honors Vibhishan</w:t>
      </w:r>
      <w:r w:rsidR="00663101">
        <w:t>a</w:t>
      </w:r>
      <w:r>
        <w:t xml:space="preserve"> as a close friend. We can see that Shri Ram does not identify himself with any of these three brothers. He separates himself even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t xml:space="preserve">Shri Ram defeats rajas,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rewards it too, but steps away from it. </w:t>
      </w:r>
      <w:r w:rsidR="00B56CD4">
        <w:rPr>
          <w:b/>
          <w:bCs/>
        </w:rPr>
        <w:t>The</w:t>
      </w:r>
      <w:r w:rsidRPr="00663101">
        <w:rPr>
          <w:b/>
          <w:bCs/>
        </w:rPr>
        <w:t xml:space="preserve"> </w:t>
      </w:r>
      <w:r w:rsidR="00C15A6F">
        <w:rPr>
          <w:b/>
          <w:bCs/>
        </w:rPr>
        <w:lastRenderedPageBreak/>
        <w:t>Consciousness</w:t>
      </w:r>
      <w:r w:rsidRPr="00663101">
        <w:rPr>
          <w:b/>
          <w:bCs/>
        </w:rPr>
        <w:t xml:space="preserve"> is not the same as these three qualities of nature. It is “above and beyond” them and will always remain that way. </w:t>
      </w:r>
      <w:r>
        <w:t xml:space="preserve">The three </w:t>
      </w:r>
      <w:r w:rsidR="00B56CD4">
        <w:t>G</w:t>
      </w:r>
      <w:r>
        <w:t>una</w:t>
      </w:r>
      <w:r w:rsidR="00B56CD4">
        <w:t>(</w:t>
      </w:r>
      <w:r>
        <w:t>s</w:t>
      </w:r>
      <w:r w:rsidR="00B56CD4">
        <w:t>)</w:t>
      </w:r>
      <w:r>
        <w:t xml:space="preserve"> and their relation to the </w:t>
      </w:r>
      <w:r w:rsidR="00C15A6F">
        <w:t>Consciousness</w:t>
      </w:r>
      <w:r>
        <w:t xml:space="preserve"> are the most significant findings of Yoga. No other discovery of Yoga’s way of life comes close to this one in its importance</w:t>
      </w:r>
      <w:r w:rsidR="00B56CD4">
        <w:t>. T</w:t>
      </w:r>
      <w:r>
        <w:t xml:space="preserve">here is no other document, that explains these qualities in such an easy-to-understand way. </w:t>
      </w:r>
    </w:p>
    <w:p w:rsidR="001F2B8E" w:rsidRDefault="001F2B8E" w:rsidP="001F2B8E">
      <w:pPr>
        <w:pStyle w:val="Heading3"/>
        <w:jc w:val="left"/>
      </w:pPr>
      <w:bookmarkStart w:id="57" w:name="_Toc418306775"/>
      <w:bookmarkStart w:id="58" w:name="_Toc48897812"/>
      <w:r>
        <w:t>Shri Ram, Jatayu, and Ravan</w:t>
      </w:r>
      <w:bookmarkEnd w:id="57"/>
      <w:r>
        <w:t>a:</w:t>
      </w:r>
      <w:r w:rsidRPr="001F2B8E">
        <w:t xml:space="preserve"> </w:t>
      </w:r>
      <w:r>
        <w:t>Their Views of Their Lineages</w:t>
      </w:r>
      <w:bookmarkEnd w:id="58"/>
    </w:p>
    <w:p w:rsidR="001F2B8E" w:rsidRPr="00B00770" w:rsidRDefault="001F2B8E" w:rsidP="001F2B8E">
      <w:pPr>
        <w:jc w:val="both"/>
      </w:pPr>
    </w:p>
    <w:p w:rsidR="001F2B8E" w:rsidRDefault="001F2B8E" w:rsidP="001F2B8E">
      <w:pPr>
        <w:spacing w:line="480" w:lineRule="auto"/>
        <w:ind w:firstLine="720"/>
        <w:jc w:val="both"/>
      </w:pPr>
      <w:r>
        <w:t xml:space="preserve">Shri Ram, Jatayu, and Ravana contrasting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lastRenderedPageBreak/>
        <w:t xml:space="preserve">Finally, we see Ravana’s lineage in verse 3-47-26, when he appears to abduct Sita. He introduces himself, as "I am Ravana, Lord of demons". He does not mention his family or his ancestors. </w:t>
      </w:r>
      <w:r w:rsidRPr="001F2B8E">
        <w:rPr>
          <w:b/>
          <w:bCs/>
        </w:rPr>
        <w:t>Even though he is the great grandson of Lord Brahma, he does not refer to that relation at all. Ravan</w:t>
      </w:r>
      <w:r w:rsidR="0042347F">
        <w:rPr>
          <w:b/>
          <w:bCs/>
        </w:rPr>
        <w:t xml:space="preserve">a stands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E3146C">
      <w:pPr>
        <w:pStyle w:val="Heading1"/>
      </w:pPr>
      <w:bookmarkStart w:id="59" w:name="_Toc418306792"/>
      <w:bookmarkStart w:id="60" w:name="_Toc48897813"/>
      <w:r>
        <w:lastRenderedPageBreak/>
        <w:t>Layer 3: Safeguards for a Spiritual Aspirants</w:t>
      </w:r>
      <w:bookmarkEnd w:id="60"/>
    </w:p>
    <w:p w:rsidR="00E3146C" w:rsidRPr="0009663C" w:rsidRDefault="00E3146C" w:rsidP="00E3146C">
      <w:pPr>
        <w:spacing w:line="480" w:lineRule="auto"/>
      </w:pPr>
      <w:r>
        <w:t xml:space="preserve">We saw that there are four layers in Valmiki Ramayana. They are – 1) Characters 2) Characters relationship with each other 3) Safeguards for spiritual aspirants and 4) </w:t>
      </w:r>
      <w:r w:rsidR="00A47C65">
        <w:t xml:space="preserve">Indirect references to </w:t>
      </w:r>
      <w:r>
        <w:t>Chakras. In this chapter, we will study the most important layer – the safeguards for spiritual aspirants. In addition, we will see entire war between Shri Ram and Ravana verse by verse. The war chapters have several safeguards.</w:t>
      </w:r>
    </w:p>
    <w:p w:rsidR="00524B15" w:rsidRDefault="00524B15" w:rsidP="00524B15">
      <w:pPr>
        <w:pStyle w:val="Heading3"/>
        <w:jc w:val="both"/>
      </w:pPr>
      <w:bookmarkStart w:id="61" w:name="_Toc418306790"/>
      <w:bookmarkStart w:id="62" w:name="_Toc48897814"/>
      <w:r>
        <w:t>Tataka</w:t>
      </w:r>
      <w:bookmarkEnd w:id="62"/>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Ravana represents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w:t>
      </w:r>
      <w:r>
        <w:lastRenderedPageBreak/>
        <w:t>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too for a </w:t>
      </w:r>
      <w:r>
        <w:rPr>
          <w:b/>
          <w:bCs/>
        </w:rPr>
        <w:t>Yogi too</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63" w:name="_Toc48897815"/>
      <w:r>
        <w:t>Vishwamitra</w:t>
      </w:r>
      <w:bookmarkEnd w:id="61"/>
      <w:bookmarkEnd w:id="63"/>
    </w:p>
    <w:p w:rsidR="00E3146C" w:rsidRDefault="00E3146C" w:rsidP="00E3146C">
      <w:pPr>
        <w:spacing w:line="480" w:lineRule="auto"/>
        <w:ind w:firstLine="720"/>
        <w:jc w:val="both"/>
      </w:pPr>
      <w:r>
        <w:t xml:space="preserve">There are two entirely </w:t>
      </w:r>
      <w:r w:rsidR="009C6AE9">
        <w:t>distinct personalities</w:t>
      </w:r>
      <w:r>
        <w:t xml:space="preserve"> of sage Vishwamitra. The first one is that of a king, and the second is that of a highest-level sage or a brahma-rishi. Of these two personalities, only the first one is relevant to us as a warning sign. </w:t>
      </w:r>
    </w:p>
    <w:p w:rsidR="00E3146C" w:rsidRDefault="00E3146C" w:rsidP="00E3146C">
      <w:pPr>
        <w:spacing w:line="480" w:lineRule="auto"/>
        <w:ind w:firstLine="720"/>
        <w:jc w:val="both"/>
      </w:pPr>
      <w:r>
        <w:t xml:space="preserve">In his first personality, he is a loving and caring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w:t>
      </w:r>
      <w:r>
        <w:lastRenderedPageBreak/>
        <w:t xml:space="preserve">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t xml:space="preserve">Vishwamitra </w:t>
      </w:r>
      <w:r w:rsidR="001900AC">
        <w:t>plans</w:t>
      </w:r>
      <w:r>
        <w:t xml:space="preserve"> to beat sage Vashistha at his own game - the power of </w:t>
      </w:r>
      <w:r w:rsidR="001900AC">
        <w:t>Energy</w:t>
      </w:r>
      <w:r>
        <w:t>.</w:t>
      </w:r>
    </w:p>
    <w:p w:rsidR="00E3146C" w:rsidRDefault="00E3146C" w:rsidP="00E3146C">
      <w:pPr>
        <w:spacing w:line="480" w:lineRule="auto"/>
        <w:ind w:firstLine="720"/>
        <w:jc w:val="both"/>
      </w:pPr>
      <w:r>
        <w:t>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gets back to praying to get some more weapons.</w:t>
      </w:r>
    </w:p>
    <w:p w:rsidR="00E3146C" w:rsidRDefault="00E3146C" w:rsidP="00E3146C">
      <w:pPr>
        <w:spacing w:line="480" w:lineRule="auto"/>
        <w:ind w:firstLine="720"/>
        <w:jc w:val="both"/>
      </w:pPr>
      <w:r>
        <w:t xml:space="preserve">After that event, we read the story of Thrishanku,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becomes a highest-level sage, a bramh-rishi.</w:t>
      </w:r>
    </w:p>
    <w:p w:rsidR="00E3146C" w:rsidRPr="00DD0DB1" w:rsidRDefault="00E3146C" w:rsidP="00E3146C">
      <w:pPr>
        <w:spacing w:line="480" w:lineRule="auto"/>
        <w:ind w:firstLine="720"/>
        <w:jc w:val="both"/>
        <w:rPr>
          <w:b/>
          <w:bCs/>
        </w:rPr>
      </w:pPr>
      <w:r>
        <w:t xml:space="preserve">We can relate to the story of the first personality of Vishwamitra. It is a classic example of praying to god for benefits. As the story suggests, our drive, to get more and more in life, is the real force behind all our activities. </w:t>
      </w:r>
      <w:r w:rsidRPr="00DD0DB1">
        <w:rPr>
          <w:b/>
          <w:bCs/>
        </w:rPr>
        <w:t xml:space="preserve">This drive does not stop, just because we have changed the paradigm, similar to the way Vishwamitra does in the story. </w:t>
      </w:r>
      <w:r>
        <w:t xml:space="preserve">Earlier Vishwamitra was a king, waging wars for expanding the kingdom, and he tried to take Kamadhenu by force. </w:t>
      </w:r>
      <w:r w:rsidRPr="00DD0DB1">
        <w:rPr>
          <w:b/>
          <w:bCs/>
        </w:rPr>
        <w:t xml:space="preserve">He gave up the kingdom to become a sage, but his </w:t>
      </w:r>
      <w:r w:rsidRPr="00DD0DB1">
        <w:rPr>
          <w:b/>
          <w:bCs/>
        </w:rPr>
        <w:lastRenderedPageBreak/>
        <w:t xml:space="preserve">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the solitary life, there was no one to challenge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64" w:name="_Toc48897816"/>
      <w:r>
        <w:t>Trishanku</w:t>
      </w:r>
      <w:bookmarkEnd w:id="59"/>
      <w:bookmarkEnd w:id="64"/>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lastRenderedPageBreak/>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bramha-rishi.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heaven with the body is not allowed; hence,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w:t>
      </w:r>
      <w:r>
        <w:lastRenderedPageBreak/>
        <w:t xml:space="preserve">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t xml:space="preserve">; we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 xml:space="preserve">and is ready to give it to us. If someone were to transfer such </w:t>
      </w:r>
      <w:r w:rsidR="001900AC">
        <w:t>an enormous amount</w:t>
      </w:r>
      <w:r>
        <w:t xml:space="preserve"> of </w:t>
      </w:r>
      <w:r w:rsidR="00C15A6F">
        <w:t xml:space="preserve">Energy </w:t>
      </w:r>
      <w:r>
        <w:t xml:space="preserve">to </w:t>
      </w:r>
      <w:r>
        <w:lastRenderedPageBreak/>
        <w:t>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1900AC">
        <w:t>A</w:t>
      </w:r>
      <w:r>
        <w:t>hamkar</w:t>
      </w:r>
      <w:r w:rsidR="001900AC">
        <w:t>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lastRenderedPageBreak/>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3F384C" w:rsidRDefault="003F384C" w:rsidP="003F384C">
      <w:pPr>
        <w:pStyle w:val="Heading3"/>
        <w:jc w:val="both"/>
      </w:pPr>
      <w:bookmarkStart w:id="65" w:name="_Toc412487818"/>
      <w:bookmarkStart w:id="66" w:name="_Toc423152547"/>
      <w:bookmarkStart w:id="67" w:name="_Toc423154170"/>
      <w:bookmarkStart w:id="68" w:name="_Toc48897817"/>
      <w:r>
        <w:t>Viradha</w:t>
      </w:r>
      <w:bookmarkEnd w:id="68"/>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BD391A">
        <w:t>nice</w:t>
      </w:r>
      <w:r>
        <w:t xml:space="preserve"> life going on for him. He was obssessed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t>Dereliction of duty was a terrible sin in sage Valmiki's world.</w:t>
      </w:r>
      <w:r>
        <w:t xml:space="preserve"> Thus, Kuber cursed Tumburu to be reborn as a terrible demon named Viradha. </w:t>
      </w:r>
      <w:r w:rsidRPr="00BB5621">
        <w:rPr>
          <w:b/>
          <w:bCs/>
        </w:rPr>
        <w:t>Looking at this from the opposite side, we can say that a person with an intense obsession becomes a demon himself.</w:t>
      </w:r>
    </w:p>
    <w:p w:rsidR="003F384C" w:rsidRDefault="003F384C" w:rsidP="003F384C">
      <w:pPr>
        <w:spacing w:line="480" w:lineRule="auto"/>
        <w:ind w:firstLine="720"/>
        <w:jc w:val="both"/>
      </w:pPr>
      <w:r>
        <w:lastRenderedPageBreak/>
        <w:t xml:space="preserve">Viradha has a boon that no weapon can kill him and that only Shri Ram can kill him. By now, we know that these strange boons hide </w:t>
      </w:r>
      <w:r w:rsidR="00BD391A">
        <w:t>a</w:t>
      </w:r>
      <w:r>
        <w:t xml:space="preserve"> body-mind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In terms of our body-mind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 xml:space="preserve">Sage Valmiki's suggestion is that we must not deny their existence and should not fight them by using force. The best way,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w:t>
      </w:r>
      <w:r>
        <w:lastRenderedPageBreak/>
        <w:t>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69" w:name="_Toc412487803"/>
      <w:bookmarkStart w:id="70" w:name="_Toc423152532"/>
      <w:bookmarkStart w:id="71" w:name="_Toc423154155"/>
      <w:bookmarkStart w:id="72" w:name="_Toc48897818"/>
      <w:r>
        <w:t>Kabandha</w:t>
      </w:r>
      <w:bookmarkEnd w:id="72"/>
      <w:r>
        <w:t xml:space="preserve"> </w:t>
      </w:r>
      <w:bookmarkEnd w:id="69"/>
      <w:bookmarkEnd w:id="70"/>
      <w:bookmarkEnd w:id="71"/>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t>Originally, Kabandha was in the heaven and had the boon of a long life from Lord Brahma. Since he had the boon of a long life, he thought Indra could not harm him. Therefore, v</w:t>
      </w:r>
      <w:r w:rsidRPr="00A82049">
        <w:t>erse 3-71-8, 9</w:t>
      </w:r>
      <w:r>
        <w:t xml:space="preserve"> tells us </w:t>
      </w:r>
      <w:r>
        <w:lastRenderedPageBreak/>
        <w:t>that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Pr="00082AB2"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3F384C" w:rsidRDefault="003F384C" w:rsidP="003F384C">
      <w:pPr>
        <w:pStyle w:val="Heading3"/>
        <w:jc w:val="both"/>
      </w:pPr>
      <w:bookmarkStart w:id="73" w:name="_Toc48897819"/>
      <w:r>
        <w:t>Vali</w:t>
      </w:r>
      <w:bookmarkEnd w:id="73"/>
    </w:p>
    <w:p w:rsidR="003F384C" w:rsidRDefault="003F384C" w:rsidP="003F384C">
      <w:pPr>
        <w:spacing w:line="480" w:lineRule="auto"/>
        <w:ind w:firstLine="720"/>
        <w:jc w:val="both"/>
      </w:pPr>
      <w:r w:rsidRPr="00687354">
        <w:t xml:space="preserve">Hanuman, as </w:t>
      </w:r>
      <w:r>
        <w:t xml:space="preserve">the Prana, connects </w:t>
      </w:r>
      <w:r w:rsidRPr="00197064">
        <w:rPr>
          <w:noProof/>
        </w:rPr>
        <w:t>us</w:t>
      </w:r>
      <w:r>
        <w:t xml:space="preserve"> to our breath. Thus, logically </w:t>
      </w:r>
      <w:r w:rsidRPr="00197064">
        <w:rPr>
          <w:noProof/>
        </w:rPr>
        <w:t>we</w:t>
      </w:r>
      <w:r>
        <w:t xml:space="preserve"> conclude that</w:t>
      </w:r>
      <w:r w:rsidRPr="002A481F">
        <w:t xml:space="preserve"> he</w:t>
      </w:r>
      <w:r>
        <w:t xml:space="preserve"> relates to </w:t>
      </w:r>
      <w:r w:rsidRPr="002A481F">
        <w:t>the Heart Center.</w:t>
      </w:r>
      <w:r>
        <w:t xml:space="preserve"> Hanuman is a minister of Sugriva. Hence, the question that comes to the mind is: What are </w:t>
      </w:r>
      <w:r w:rsidRPr="00197064">
        <w:rPr>
          <w:noProof/>
        </w:rPr>
        <w:t>Vali</w:t>
      </w:r>
      <w:r>
        <w:t xml:space="preserve"> and </w:t>
      </w:r>
      <w:r w:rsidR="007D3EFC">
        <w:t>Sugriva</w:t>
      </w:r>
      <w:r>
        <w:t xml:space="preserve"> in the human body?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w:t>
      </w:r>
      <w:r>
        <w:lastRenderedPageBreak/>
        <w:t xml:space="preserve">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Hanuman,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Heart Center,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poetic verses in these chapters and almost all them refer to the Heart Center in some or the other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Sugreeva that he is going inside a cave to kill some demon and asks Sugreeva to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w:t>
      </w:r>
      <w:r>
        <w:lastRenderedPageBreak/>
        <w:t xml:space="preserve">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body-mind-</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w:t>
      </w:r>
      <w:r w:rsidRPr="002F4B53">
        <w:rPr>
          <w:b/>
          <w:bCs/>
        </w:rPr>
        <w:lastRenderedPageBreak/>
        <w:t xml:space="preserve">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weak heart. This heart is much more </w:t>
      </w:r>
      <w:r w:rsidRPr="002F4B53">
        <w:rPr>
          <w:b/>
          <w:bCs/>
          <w:noProof/>
        </w:rPr>
        <w:t>feminine</w:t>
      </w:r>
      <w:r w:rsidRPr="002F4B53">
        <w:rPr>
          <w:b/>
          <w:bCs/>
        </w:rPr>
        <w:t xml:space="preserve"> and is much more amenable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Pr="00CE03E6"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Hanuman, who stands for the Prana,</w:t>
      </w:r>
      <w:r w:rsidRPr="00521921">
        <w:t xml:space="preserve"> </w:t>
      </w:r>
      <w:r>
        <w:t xml:space="preserve">in the southern direction. Hanuman’s association with </w:t>
      </w:r>
      <w:r w:rsidR="00AF74F8">
        <w:t>Sugriva</w:t>
      </w:r>
      <w:r>
        <w:t xml:space="preserve"> removes any doubts that </w:t>
      </w:r>
      <w:r w:rsidR="00AF74F8">
        <w:t>Sugriva</w:t>
      </w:r>
      <w:r>
        <w:t xml:space="preserve"> relates to the </w:t>
      </w:r>
      <w:r w:rsidRPr="00F73A75">
        <w:t>heart</w:t>
      </w:r>
      <w:r>
        <w:t xml:space="preserve">, and that 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E3146C" w:rsidRDefault="00E3146C" w:rsidP="00E3146C">
      <w:pPr>
        <w:pStyle w:val="Heading3"/>
        <w:jc w:val="left"/>
      </w:pPr>
      <w:bookmarkStart w:id="74" w:name="_Toc48897820"/>
      <w:r>
        <w:t>Burning of Lanka</w:t>
      </w:r>
      <w:bookmarkEnd w:id="65"/>
      <w:bookmarkEnd w:id="66"/>
      <w:bookmarkEnd w:id="67"/>
      <w:bookmarkEnd w:id="74"/>
    </w:p>
    <w:p w:rsidR="00E3146C" w:rsidRDefault="00E3146C" w:rsidP="00E3146C">
      <w:pPr>
        <w:spacing w:line="480" w:lineRule="auto"/>
        <w:ind w:firstLine="720"/>
        <w:jc w:val="both"/>
      </w:pPr>
      <w:r>
        <w:lastRenderedPageBreak/>
        <w:t xml:space="preserve">Having successfully found Sita, Hanuman accomplishes his job of leading a search party and of being a spy. Now, he needs quickly to go back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Hanuman to get into anything that increases the risk of demons catching him, as doing so would only prevent him from reaching back to the monkeys. Just a few chapters ago, he had imagined the destruction of both Ayodhya and Kishkindha, if he failed in his mission. Thus, it is logical for Hanuman to leave Lanka right away after meeting mother Sita. However, we see that he does not leave Lanka, </w:t>
      </w:r>
      <w:r w:rsidR="007E7F79">
        <w:t>starts</w:t>
      </w:r>
      <w:r>
        <w:t xml:space="preserve"> a messy fight with the demons, and kills a son of Ravan</w:t>
      </w:r>
      <w:r w:rsidR="007E7F79">
        <w:t>a</w:t>
      </w:r>
      <w:r>
        <w:t xml:space="preserve">. 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As Hanuman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Verse 5-41-7 mentions that Hanuman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Verse 5-41-8 mentions that Hanuman wants to impress Ravan</w:t>
      </w:r>
      <w:r w:rsidR="007E7F79">
        <w:t>a</w:t>
      </w:r>
      <w:r>
        <w:t xml:space="preserve"> in battlefield.</w:t>
      </w:r>
    </w:p>
    <w:p w:rsidR="00E3146C" w:rsidRDefault="00E3146C" w:rsidP="00E3146C">
      <w:pPr>
        <w:pStyle w:val="ListParagraph"/>
        <w:numPr>
          <w:ilvl w:val="0"/>
          <w:numId w:val="17"/>
        </w:numPr>
        <w:tabs>
          <w:tab w:val="clear" w:pos="360"/>
          <w:tab w:val="clear" w:pos="9360"/>
        </w:tabs>
        <w:spacing w:after="200" w:line="480" w:lineRule="auto"/>
        <w:jc w:val="both"/>
      </w:pPr>
      <w:r>
        <w:t>Verse 5-41-9 says he wants to fight Ravan</w:t>
      </w:r>
      <w:r w:rsidR="007E7F79">
        <w:t>a</w:t>
      </w:r>
      <w:r>
        <w:t xml:space="preserve"> and other demons, so he can know their powers.</w:t>
      </w:r>
    </w:p>
    <w:p w:rsidR="00E3146C" w:rsidRDefault="007E7F79" w:rsidP="00E3146C">
      <w:pPr>
        <w:pStyle w:val="BodyText"/>
        <w:ind w:firstLine="810"/>
      </w:pPr>
      <w:r>
        <w:t xml:space="preserve">It seems that </w:t>
      </w:r>
      <w:r w:rsidR="00E3146C">
        <w:t xml:space="preserve">Hanuman has already decided that there will be a war and is starting the first combat of the big war. </w:t>
      </w:r>
      <w:r>
        <w:t>These</w:t>
      </w:r>
      <w:r w:rsidR="00E3146C">
        <w:t xml:space="preserve"> actions are unnecessary for a spy with a critical secret, known only to him, when everyone is eagerly waiting for him. In theory, Lord Hanuman’s assumptions of being able to reach the monkeys, the impending war, or the effort to start it could be mistakes. After killing many </w:t>
      </w:r>
      <w:r w:rsidR="00E3146C">
        <w:lastRenderedPageBreak/>
        <w:t>demons and even a prince, in verse 5-48-43, Hanuman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In verse 5-48-44, Hanuman decides that he will be a messenger of Shri Ram to Ravan</w:t>
      </w:r>
      <w:r w:rsidR="007E7F79">
        <w:t>a</w:t>
      </w:r>
      <w:r>
        <w:t xml:space="preserve"> and wants a dialog with Ravan</w:t>
      </w:r>
      <w:r w:rsidR="007E7F79">
        <w:t>a</w:t>
      </w:r>
      <w:r>
        <w:t xml:space="preserve">. There are no such instructions from Shri Ram to Hanuman.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In chapters 5-49, 50 and 51, Hanuman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Hanuman takes this path when the stakes are high. In verse 5-51-36, </w:t>
      </w:r>
      <w:r w:rsidR="007E7F79">
        <w:t xml:space="preserve">Hanuman warns Ravana </w:t>
      </w:r>
      <w:r>
        <w:t>that Lanka would burn from the heat radiated from mother Sita. These words suggest us to link the burning of Lanka to the power of Sita. Ravan</w:t>
      </w:r>
      <w:r w:rsidR="007F3668">
        <w:t>a</w:t>
      </w:r>
      <w:r>
        <w:t xml:space="preserve"> does not pay heed to Hanuman’s message and orders for him to be killed. Luckily, </w:t>
      </w:r>
      <w:r w:rsidR="007F3668">
        <w:t>Vibhishana</w:t>
      </w:r>
      <w:r>
        <w:t xml:space="preserve"> steps in and convinces </w:t>
      </w:r>
      <w:r w:rsidR="007F3668">
        <w:t>Ravana</w:t>
      </w:r>
      <w:r>
        <w:t xml:space="preserve"> to avoid killing Hanuman, as he is a messenger, and punishing him by other means instead. Ravan</w:t>
      </w:r>
      <w:r w:rsidR="007F3668">
        <w:t>a</w:t>
      </w:r>
      <w:r>
        <w:t xml:space="preserve"> orders to set Hanuman’s tail to fire as a punishment. </w:t>
      </w:r>
    </w:p>
    <w:p w:rsidR="00E3146C" w:rsidRDefault="00E3146C" w:rsidP="00E3146C">
      <w:pPr>
        <w:spacing w:line="480" w:lineRule="auto"/>
        <w:ind w:firstLine="720"/>
        <w:jc w:val="both"/>
      </w:pPr>
      <w:r>
        <w:t xml:space="preserve">Sita hears this news and requests the fire to be cool to Hanuman. In verse 5-53-35, Hanuman feels that the fire is not burning him and feels like a snowball instead. Taking advantage of the situation, he assumes </w:t>
      </w:r>
      <w:r w:rsidR="007F3668">
        <w:t>a gigantic form</w:t>
      </w:r>
      <w:r>
        <w:t xml:space="preserve">, kills the demons and escapes. Then, moving swiftly, he spreads the fire 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Hanuman changing his position from a spy to destroyer. All these logical difficulties are </w:t>
      </w:r>
      <w:r>
        <w:lastRenderedPageBreak/>
        <w:t>a cover-up for any effects arising from the practice of</w:t>
      </w:r>
      <w:r w:rsidR="007F3668">
        <w:t xml:space="preserve"> </w:t>
      </w:r>
      <w:bookmarkStart w:id="75" w:name="_GoBack"/>
      <w:bookmarkEnd w:id="75"/>
      <w:r w:rsidR="007F3668">
        <w:t>P</w:t>
      </w:r>
      <w:r>
        <w:t xml:space="preserve">ranayam. When the pran reaches the Root Center and comes in contact with the </w:t>
      </w:r>
      <w:r w:rsidR="00C15A6F">
        <w:t xml:space="preserve">Energy </w:t>
      </w:r>
      <w:r>
        <w:t xml:space="preserve">, it activates the dormant </w:t>
      </w:r>
      <w:r w:rsidR="00C15A6F">
        <w:t xml:space="preserve">Energy </w:t>
      </w:r>
      <w:r>
        <w:t xml:space="preserve">. This event activated </w:t>
      </w:r>
      <w:r w:rsidR="00C15A6F">
        <w:t xml:space="preserve">Energy </w:t>
      </w:r>
      <w:r>
        <w:t xml:space="preserve"> releases in Root Center, but the pathway for the </w:t>
      </w:r>
      <w:r w:rsidR="00C15A6F">
        <w:t xml:space="preserve">Energy </w:t>
      </w:r>
      <w:r>
        <w:t xml:space="preserve"> to go up the spine is blocked. Thus, the released </w:t>
      </w:r>
      <w:r w:rsidR="00C15A6F">
        <w:t xml:space="preserve">Energy </w:t>
      </w:r>
      <w:r>
        <w:t xml:space="preserve"> converts itself into excessive heat, which we can feel at the base of the spine/Root Center. It is the same effect which sage Valmiki alludes to in verse 5-51-36 when Lord Hanuman warns Ravan that Lanka would burn from the heat radiated from mother Sita.</w:t>
      </w:r>
    </w:p>
    <w:p w:rsidR="00E3146C" w:rsidRDefault="00E3146C" w:rsidP="00E3146C">
      <w:pPr>
        <w:spacing w:line="480" w:lineRule="auto"/>
        <w:ind w:firstLine="720"/>
        <w:jc w:val="both"/>
      </w:pPr>
      <w:r>
        <w:t xml:space="preserve">URL: </w:t>
      </w:r>
      <w:hyperlink r:id="rId12" w:history="1">
        <w:r w:rsidRPr="00D36752">
          <w:rPr>
            <w:rStyle w:val="Hyperlink"/>
            <w:rFonts w:eastAsiaTheme="majorEastAsia"/>
          </w:rPr>
          <w:t>http://valmikiramayan.net/utf8/sundara/sarga51/sundara_51_frame.htm</w:t>
        </w:r>
      </w:hyperlink>
      <w:r>
        <w:t xml:space="preserve"> </w:t>
      </w:r>
    </w:p>
    <w:p w:rsidR="00E3146C" w:rsidRDefault="00E3146C" w:rsidP="00E3146C">
      <w:pPr>
        <w:spacing w:line="480" w:lineRule="auto"/>
        <w:ind w:firstLine="720"/>
        <w:jc w:val="both"/>
      </w:pPr>
      <w:r>
        <w:t xml:space="preserve">Sage Valmiki uses his wonderful imagination and creates the story of burning of Lanka. We get caught up in the action sequences and forget the correlation of the action-reaction of pranayam. Just in case we may forget mother Sita stands for the </w:t>
      </w:r>
      <w:r w:rsidR="00C15A6F">
        <w:t xml:space="preserve">Energy </w:t>
      </w:r>
      <w:r>
        <w:t xml:space="preserve">, sage Valmiki adds yet another chapter to remind us of it. After burning Lanka, Lord Hanuman worries that he inadvertently burned the mother Sita as well. When the entire city is burning, the wooded Ashok garden inside the city must have caught fire. Thus, Lord Hanuman again visits mother Sita to confirm that she is all right. This event is in keeping with the law of duplication in Ramayan. However, verse 5-55-22 states it loud and clear: fire does not burn fire. This verse firmly entrenches the true nature of mother Sita in our mind. </w:t>
      </w:r>
    </w:p>
    <w:p w:rsidR="00E3146C" w:rsidRDefault="00E3146C" w:rsidP="00E3146C">
      <w:pPr>
        <w:spacing w:line="480" w:lineRule="auto"/>
        <w:jc w:val="both"/>
      </w:pPr>
      <w:r w:rsidRPr="002D5C6E">
        <w:rPr>
          <w:noProof/>
          <w:lang w:bidi="sa-IN"/>
        </w:rPr>
        <w:lastRenderedPageBreak/>
        <w:drawing>
          <wp:inline distT="0" distB="0" distL="0" distR="0" wp14:anchorId="50DB317E" wp14:editId="04068013">
            <wp:extent cx="5943600" cy="3340828"/>
            <wp:effectExtent l="0" t="0" r="0" b="0"/>
            <wp:docPr id="410" name="Picture 410" descr="C:\Users\Parag\Documents\5-55-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Parag\Documents\5-55-2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E3146C" w:rsidRDefault="00E3146C" w:rsidP="00E3146C">
      <w:pPr>
        <w:spacing w:line="480" w:lineRule="auto"/>
        <w:jc w:val="both"/>
      </w:pPr>
      <w:r>
        <w:t xml:space="preserve">URL: </w:t>
      </w:r>
      <w:hyperlink r:id="rId14" w:history="1">
        <w:r w:rsidRPr="00D36752">
          <w:rPr>
            <w:rStyle w:val="Hyperlink"/>
            <w:rFonts w:eastAsiaTheme="majorEastAsia"/>
          </w:rPr>
          <w:t>http://valmikiramayan.net/utf8/sundara/sarga55/sundara_55_frame.htm</w:t>
        </w:r>
      </w:hyperlink>
      <w:r>
        <w:t xml:space="preserve"> </w:t>
      </w:r>
    </w:p>
    <w:p w:rsidR="00E3146C" w:rsidRDefault="00E3146C" w:rsidP="00E3146C">
      <w:pPr>
        <w:spacing w:line="480" w:lineRule="auto"/>
        <w:ind w:firstLine="720"/>
        <w:jc w:val="both"/>
      </w:pPr>
      <w:r>
        <w:t>It is interesting to note that while coming back, in verse 5-56-9, Lord Hanuman ascends a big mountain called Arisht. Arisht means “an impending doom or disaster.” Even active volcanoes around the world do not have such bad names!</w:t>
      </w:r>
    </w:p>
    <w:p w:rsidR="00E3146C" w:rsidRDefault="00E3146C" w:rsidP="00E3146C">
      <w:pPr>
        <w:spacing w:line="480" w:lineRule="auto"/>
        <w:ind w:firstLine="720"/>
        <w:jc w:val="both"/>
      </w:pPr>
      <w:r>
        <w:t>Verse 5-57-7 compares Lord Hanuman, while he is coming back, with the moon in the clouds. He is clad in white clothes, indicating coolness that comes with the air. The image evoked of him here is in contrast to his previous image, where he is portrayed to have the color of molten gold/ fire that is associated with mother Sita. In verse 5-57-17, Lord Hanuman touches the molten gold colored Mt. Mainak. We have earlier seen that this is a reference to the Manipur Chakra/Power Center.</w:t>
      </w:r>
    </w:p>
    <w:p w:rsidR="00E3146C" w:rsidRDefault="00E3146C" w:rsidP="00E3146C">
      <w:pPr>
        <w:spacing w:line="480" w:lineRule="auto"/>
        <w:ind w:firstLine="720"/>
        <w:jc w:val="both"/>
      </w:pPr>
      <w:r>
        <w:t xml:space="preserve">Note that going from the Root Center to the Manipur Center, there is a Swadhisthan Chakra/Enjoyment Center in the middle. Madhuvan episode, which we will see next, referring to the </w:t>
      </w:r>
      <w:r>
        <w:lastRenderedPageBreak/>
        <w:t>Swadhisthan Chakra/Enjoyment Center could not have happened in the sea. Hence, Sage Valmiki changes the order of these two centers for the sake of the story.</w:t>
      </w:r>
    </w:p>
    <w:p w:rsidR="00E3146C" w:rsidRDefault="00E3146C" w:rsidP="00E3146C">
      <w:pPr>
        <w:spacing w:line="480" w:lineRule="auto"/>
        <w:jc w:val="both"/>
      </w:pPr>
      <w:r w:rsidRPr="000072E9">
        <w:rPr>
          <w:noProof/>
          <w:lang w:bidi="sa-IN"/>
        </w:rPr>
        <w:drawing>
          <wp:inline distT="0" distB="0" distL="0" distR="0" wp14:anchorId="086C0F74" wp14:editId="3499919C">
            <wp:extent cx="5943600" cy="3105967"/>
            <wp:effectExtent l="0" t="0" r="0" b="0"/>
            <wp:docPr id="441" name="Picture 441" descr="C:\Users\Parag\Documents\5-57-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Parag\Documents\5-57-3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5967"/>
                    </a:xfrm>
                    <a:prstGeom prst="rect">
                      <a:avLst/>
                    </a:prstGeom>
                    <a:noFill/>
                    <a:ln>
                      <a:noFill/>
                    </a:ln>
                  </pic:spPr>
                </pic:pic>
              </a:graphicData>
            </a:graphic>
          </wp:inline>
        </w:drawing>
      </w:r>
    </w:p>
    <w:p w:rsidR="00E3146C" w:rsidRDefault="00E3146C" w:rsidP="00E3146C">
      <w:pPr>
        <w:spacing w:line="480" w:lineRule="auto"/>
        <w:jc w:val="both"/>
      </w:pPr>
      <w:r>
        <w:t xml:space="preserve">URL: </w:t>
      </w:r>
      <w:hyperlink r:id="rId16" w:history="1">
        <w:r w:rsidRPr="00D36752">
          <w:rPr>
            <w:rStyle w:val="Hyperlink"/>
            <w:rFonts w:eastAsiaTheme="majorEastAsia"/>
          </w:rPr>
          <w:t>http://valmikiramayan.net/utf8/sundara/sarga57/sundara_57_frame.htm</w:t>
        </w:r>
      </w:hyperlink>
      <w:r>
        <w:t xml:space="preserve"> </w:t>
      </w:r>
    </w:p>
    <w:p w:rsidR="00E3146C" w:rsidRDefault="00E3146C" w:rsidP="00E3146C">
      <w:pPr>
        <w:spacing w:line="480" w:lineRule="auto"/>
        <w:jc w:val="both"/>
      </w:pPr>
      <w:r>
        <w:tab/>
        <w:t xml:space="preserve">After returning from Lanka, in verse 5-57-34, Lord Hanuman offers salutations to all the monkeys, but first to </w:t>
      </w:r>
      <w:r w:rsidR="003104D3">
        <w:t>Jambavan</w:t>
      </w:r>
      <w:r>
        <w:t xml:space="preserve">. For the first time, and the last time, that sage Valmiki explicitly mentions </w:t>
      </w:r>
      <w:r w:rsidR="003104D3">
        <w:t>Jambavan</w:t>
      </w:r>
      <w:r>
        <w:t xml:space="preserve"> as the guru of Lord Hanuman. For the first time, we understand the significance of a guru. Please note that the English translation of this verse does not have word guru in it but the Sanskrit verse (highlighted above) has word guru in it.</w:t>
      </w:r>
    </w:p>
    <w:p w:rsidR="00E3146C" w:rsidRDefault="00E3146C" w:rsidP="00E3146C">
      <w:pPr>
        <w:spacing w:line="480" w:lineRule="auto"/>
        <w:jc w:val="both"/>
      </w:pPr>
      <w:r>
        <w:br w:type="page"/>
      </w:r>
    </w:p>
    <w:p w:rsidR="00E3146C" w:rsidRDefault="00E3146C" w:rsidP="00E3146C">
      <w:pPr>
        <w:spacing w:line="480" w:lineRule="auto"/>
        <w:ind w:firstLine="720"/>
        <w:jc w:val="both"/>
      </w:pPr>
    </w:p>
    <w:p w:rsidR="00E3146C" w:rsidRDefault="00E3146C" w:rsidP="00E3146C">
      <w:pPr>
        <w:spacing w:line="480" w:lineRule="auto"/>
        <w:jc w:val="both"/>
      </w:pPr>
    </w:p>
    <w:p w:rsidR="00E3146C" w:rsidRDefault="00E3146C" w:rsidP="00E3146C">
      <w:pPr>
        <w:pStyle w:val="Heading3"/>
        <w:jc w:val="left"/>
      </w:pPr>
      <w:bookmarkStart w:id="76" w:name="_Toc412487819"/>
      <w:bookmarkStart w:id="77" w:name="_Toc423152548"/>
      <w:bookmarkStart w:id="78" w:name="_Toc423154171"/>
      <w:bookmarkStart w:id="79" w:name="_Toc48897821"/>
      <w:r>
        <w:t>Madhuvana Episode</w:t>
      </w:r>
      <w:bookmarkEnd w:id="76"/>
      <w:bookmarkEnd w:id="77"/>
      <w:bookmarkEnd w:id="78"/>
      <w:bookmarkEnd w:id="79"/>
    </w:p>
    <w:p w:rsidR="00E3146C" w:rsidRDefault="00E3146C" w:rsidP="00E3146C">
      <w:pPr>
        <w:spacing w:line="480" w:lineRule="auto"/>
        <w:ind w:firstLine="720"/>
        <w:jc w:val="both"/>
      </w:pPr>
      <w:r>
        <w:t xml:space="preserve">In chapter 5-60, Angad thinks that their search party can invade Lanka all by itself and rescue mother Sita from Ravan. Note that earlier Angad had refused to take the challenge to jump over the sea. Suddenly, he finds it easy to jump over it, invade Lanka, and kill Ravan and all the other demons in battle. The impulsive burst of power is an indicator of the effect of activation of </w:t>
      </w:r>
      <w:r w:rsidR="00C15A6F">
        <w:t xml:space="preserve">Energy </w:t>
      </w:r>
      <w:r>
        <w:t xml:space="preserve"> caused by its contact with pran. Sage Valmiki writes the Madhuvan chapters to suggest the precautions we need to be take and the consequences of not taking those precautions. In this chapter, Angad is planning an attempt to win mother Sita’s freedom from Lanka without Shri Ram. Thoughts of war with Ravan distract Angad, but </w:t>
      </w:r>
      <w:r w:rsidR="003104D3">
        <w:t>Jambavan</w:t>
      </w:r>
      <w:r>
        <w:t xml:space="preserve"> steers Angad toward Shri Ram. </w:t>
      </w:r>
    </w:p>
    <w:p w:rsidR="00E3146C" w:rsidRDefault="00E3146C" w:rsidP="00E3146C">
      <w:pPr>
        <w:spacing w:line="480" w:lineRule="auto"/>
        <w:ind w:firstLine="720"/>
        <w:jc w:val="both"/>
      </w:pPr>
      <w:r>
        <w:t>In verse 5-61-8, the monkeys come to Madhuvan, which translates into “garden of honey.” Dadhimukh, which means “yogurt mouth,” is protecting this garden. The Swadhisthan Chakra / Enjoyment Center has tongue for its sense organ, and its sense is taste. Thus, the above two names are 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is the result of excessive </w:t>
      </w:r>
      <w:r w:rsidR="00C15A6F">
        <w:t xml:space="preserve">Energy </w:t>
      </w:r>
      <w:r>
        <w:t xml:space="preserve"> in the Swadhisthan / Enjoyment Chakra, which shoots up from the Root Center after Kundalini awakening. Note that </w:t>
      </w:r>
      <w:r w:rsidR="003104D3">
        <w:t>Jambavan</w:t>
      </w:r>
      <w:r>
        <w:t xml:space="preserve"> had suggested the monkey of going to Shri Ram as early as possible without taking any diversion. </w:t>
      </w:r>
      <w:r>
        <w:lastRenderedPageBreak/>
        <w:t>However, the monkeys did not follow this suggestion. The Madhuvan story gives us an example of indulging in unnecessary diversions and the effects thereof.</w:t>
      </w:r>
    </w:p>
    <w:p w:rsidR="00E3146C" w:rsidRDefault="00E3146C" w:rsidP="00E3146C">
      <w:pPr>
        <w:spacing w:line="480" w:lineRule="auto"/>
        <w:ind w:firstLine="720"/>
        <w:jc w:val="both"/>
      </w:pPr>
      <w:r>
        <w:t xml:space="preserve">It is the law of </w:t>
      </w:r>
      <w:r w:rsidR="00C15A6F">
        <w:t xml:space="preserve">Energy </w:t>
      </w:r>
      <w:r>
        <w:t xml:space="preserve"> that once it is agitated, </w:t>
      </w:r>
      <w:r w:rsidR="00C15A6F">
        <w:t xml:space="preserve">Energy </w:t>
      </w:r>
      <w:r>
        <w:t xml:space="preserve"> needs to be used correctly. Any delay in its proper usage will make it work in the destructive way. Consider a simple example of raising a heavy object like a hammer in the air, thus creating potential </w:t>
      </w:r>
      <w:r w:rsidR="00C15A6F">
        <w:t xml:space="preserve">Energy </w:t>
      </w:r>
      <w:r>
        <w:t xml:space="preserve">. A proper use would be to let it fall and use the potential </w:t>
      </w:r>
      <w:r w:rsidR="00C15A6F">
        <w:t xml:space="preserve">Energy </w:t>
      </w:r>
      <w:r>
        <w:t xml:space="preserve"> for productive work. What will happen if we raise the heavy hammer in the air and keep it holding up there? Our hands will soon start to pain, and a hammer will fall. It may even injure us as it falls. In the Madhuvan chapters, sage Valmiki suggests that a person, who has awakened the Kundalini, needs to avoid distractions. Without focus, chakras like the Swadhisthan Chakra / Enjoyment Center may consume the excessive </w:t>
      </w:r>
      <w:r w:rsidR="00C15A6F">
        <w:t xml:space="preserve">Energy </w:t>
      </w:r>
      <w:r>
        <w:t>, thus creating cravings for overindulgence in desires associated with this chakra, like sex. Note that when the monkeys were starving while waiting for Lord Hanuman to return, Madhuvan was not there. It is only after Lord Hanuman became successful in his mission that the monkeys could see Madhuvan.</w:t>
      </w:r>
    </w:p>
    <w:p w:rsidR="00E3146C" w:rsidRDefault="00E3146C" w:rsidP="00E3146C">
      <w:pPr>
        <w:spacing w:line="480" w:lineRule="auto"/>
        <w:ind w:firstLine="720"/>
        <w:jc w:val="both"/>
      </w:pPr>
      <w:r>
        <w:t xml:space="preserve">URL: </w:t>
      </w:r>
      <w:hyperlink r:id="rId17" w:history="1">
        <w:r w:rsidRPr="009F1E13">
          <w:rPr>
            <w:rStyle w:val="Hyperlink"/>
            <w:rFonts w:eastAsiaTheme="majorEastAsia"/>
          </w:rPr>
          <w:t>http://valmikiramayan.net/utf8/sundara/sarga64/sundara_64_frame.htm</w:t>
        </w:r>
      </w:hyperlink>
      <w:r>
        <w:t xml:space="preserve"> </w:t>
      </w:r>
    </w:p>
    <w:p w:rsidR="00E3146C" w:rsidRDefault="00E3146C" w:rsidP="00E3146C">
      <w:pPr>
        <w:spacing w:line="480" w:lineRule="auto"/>
        <w:ind w:firstLine="720"/>
        <w:jc w:val="both"/>
      </w:pPr>
      <w:r>
        <w:t>In verse 5-64-20, Angad asks the monkeys to go to Kishkindha, where Shri Ram and Sugreev are waiting for them. Verse 5-64-21 tells us that they spring into the air, “made space space-less,” and quickly reached Kishkindha in no time. What happened to all the places, which Sugreev had listed for search between Kishkindha and the southern sea? How did they made space space-less? If they could jump such a long distance, why couldn’t they all jump to Lanka? We can answer these questions, if you consider the monkeys to be at the Swadhisthan Chakra / Enjoyment Chakra and going to the Anahat Chakra/Heart Center.</w:t>
      </w:r>
    </w:p>
    <w:p w:rsidR="00E3146C" w:rsidRDefault="00E3146C" w:rsidP="00E3146C">
      <w:pPr>
        <w:jc w:val="both"/>
      </w:pPr>
      <w:r>
        <w:br w:type="page"/>
      </w:r>
    </w:p>
    <w:p w:rsidR="00E3146C" w:rsidRDefault="00E3146C" w:rsidP="00E3146C">
      <w:pPr>
        <w:pStyle w:val="Heading3"/>
        <w:jc w:val="left"/>
      </w:pPr>
      <w:bookmarkStart w:id="80" w:name="_Toc412487820"/>
      <w:bookmarkStart w:id="81" w:name="_Toc423152549"/>
      <w:bookmarkStart w:id="82" w:name="_Toc423154172"/>
      <w:bookmarkStart w:id="83" w:name="_Toc48897822"/>
      <w:r>
        <w:lastRenderedPageBreak/>
        <w:t>Building a Bridge Across the Sea</w:t>
      </w:r>
      <w:bookmarkEnd w:id="80"/>
      <w:bookmarkEnd w:id="81"/>
      <w:bookmarkEnd w:id="82"/>
      <w:bookmarkEnd w:id="83"/>
    </w:p>
    <w:p w:rsidR="00E3146C" w:rsidRDefault="00E3146C" w:rsidP="00E3146C">
      <w:pPr>
        <w:spacing w:line="480" w:lineRule="auto"/>
        <w:ind w:firstLine="720"/>
        <w:jc w:val="both"/>
      </w:pPr>
      <w:r>
        <w:t>Verse 6-4-71 tells us the monkey army led by Sugriv, along with Shri Ram and Laxman,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In the previous chapters, we saw that Kishkindha represents the Heart Center, and its location is somewhere near central India. When we tried to understand the search instructions given by Sugreev, we clearly saw that the search began in central India. In those search instructions, there is no reference to Mt. Sahyadri. If the monkey army of Shri Ram is to travel from the Heart Center to the Root Center, then they will go through the Manipur/Power and Swadhisthan/Enjoyment centers. Thus, sage Valmiki needs to provide some form of references for these centers, but hide them very skillfully.</w:t>
      </w:r>
    </w:p>
    <w:p w:rsidR="00E3146C" w:rsidRDefault="00E3146C" w:rsidP="00E3146C">
      <w:pPr>
        <w:spacing w:line="480" w:lineRule="auto"/>
        <w:ind w:firstLine="720"/>
        <w:jc w:val="both"/>
      </w:pPr>
      <w:r>
        <w:t>Verse 6-4-78 tells us that royal Mt. Sahya is adorned with red color; it has red color soil because of minerals. We know that the Power Center has a red color triangle in the middle; if we invert it, it looks like a red color mountain. In several verses, we read about the monkeys drinking honey as they march forward. For example, verse 6-4-93 mentions excessive honey drinking. Honey drinking is a reference to the Swadhisthan / Enjoyment Center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indicate Swadhisthan Center activity. From verses 6-5-4 to 6-5-14, Shri Ram talks about passion and mother Sita’s beauty; we can interpret these verses as references to the Swadhisthan / Enjoyment Center. </w:t>
      </w:r>
    </w:p>
    <w:p w:rsidR="00E3146C" w:rsidRDefault="00E3146C" w:rsidP="00E3146C">
      <w:pPr>
        <w:spacing w:line="480" w:lineRule="auto"/>
        <w:ind w:firstLine="720"/>
        <w:jc w:val="both"/>
      </w:pPr>
      <w:r>
        <w:t xml:space="preserve">When Vibhishan defects from Ravan and seeks refuge in Shri Ram, we see that Shri Ram takes a rather strange position. In verse 6-18-33, Shri Ram says, “I will give refuge to anyone, who says, I am yours, even once and I will assure that person’s safety.” This position is unnatural for a military </w:t>
      </w:r>
      <w:r>
        <w:lastRenderedPageBreak/>
        <w:t>commander toward defectors from the enemy camp. If Vibhishan was indeed a spy of Ravan sent to kill a high-value target, he could have assassinated Shri Ram, Laxman, or Sugreev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Vibhishan represents the satva guna, which has a natural propensity to seek the higher </w:t>
      </w:r>
      <w:r w:rsidR="00C15A6F">
        <w:t>Consciousness</w:t>
      </w:r>
      <w:r>
        <w:t xml:space="preserve">. It is no wonder that Shri Ram welcomes Vibhishan warmly, despite everyone else taking an opposite stand. Sage Valmiki adds yet another verse to make it clear to us that Shri Ram does not have a bias toward Vibhishan. In verse 6-18-34, Shri Ram declares, “Whoever it is, even Ravan himself, who seeks refuge in me, I will give assurance of safety to him.” This verse reminds us that the higher </w:t>
      </w:r>
      <w:r w:rsidR="00C15A6F">
        <w:t>Consciousness</w:t>
      </w:r>
      <w:r>
        <w:t xml:space="preserve"> is neutral and gives equal treatment to all the other tendencies of nature like tamas and rajas. The difference is that the other tendencies do not seek, but rather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Vibhishan’s coronation as the future king of Lanka, Sugreev and others ask him the daunting question of ideas to cross the sea to enter in Lanka. Note that it is Vibhishan, the satva guna of nature,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 Shri Ram begins to talk and behave like god.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lastRenderedPageBreak/>
        <w:t>Coming back to building the bridge across the sea, verses 6-22-66 to 6-22-70 tell us that Nal builds the bridge in five days – on the first day, he builds 14 Yojan, and on the fifth day, he builds 23 Yojan of the bridge. Each day, he builds more of the bridge than the previous day; 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 as well.</w:t>
      </w:r>
    </w:p>
    <w:p w:rsidR="00E3146C" w:rsidRDefault="00E3146C" w:rsidP="00E3146C">
      <w:pPr>
        <w:spacing w:line="480" w:lineRule="auto"/>
        <w:ind w:firstLine="720"/>
        <w:jc w:val="both"/>
      </w:pPr>
      <w:r>
        <w:t>In terms of history, many army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managed to build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 wide and 100 Yojan long, and he builds this bridge in five days. What’s more, Ravan’s side does not attempt to stop its progress, which is rather unusual.</w:t>
      </w:r>
    </w:p>
    <w:p w:rsidR="00E3146C" w:rsidRDefault="00E3146C" w:rsidP="00E3146C">
      <w:pPr>
        <w:spacing w:line="480" w:lineRule="auto"/>
        <w:jc w:val="both"/>
      </w:pPr>
      <w:r w:rsidRPr="005A1A86">
        <w:rPr>
          <w:noProof/>
          <w:lang w:bidi="sa-IN"/>
        </w:rPr>
        <w:lastRenderedPageBreak/>
        <w:drawing>
          <wp:inline distT="0" distB="0" distL="0" distR="0" wp14:anchorId="0273D78E" wp14:editId="312119CF">
            <wp:extent cx="5943600" cy="3340828"/>
            <wp:effectExtent l="0" t="0" r="0" b="0"/>
            <wp:docPr id="17" name="Picture 17" descr="C:\Users\Parag\Documents\6-22-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ag\Documents\6-22-4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E3146C" w:rsidRDefault="00E3146C" w:rsidP="00E3146C">
      <w:pPr>
        <w:spacing w:line="480" w:lineRule="auto"/>
        <w:jc w:val="both"/>
      </w:pPr>
    </w:p>
    <w:p w:rsidR="00E3146C" w:rsidRDefault="00E3146C" w:rsidP="00E3146C">
      <w:pPr>
        <w:spacing w:line="480" w:lineRule="auto"/>
        <w:ind w:firstLine="720"/>
        <w:jc w:val="both"/>
      </w:pPr>
      <w:r>
        <w:t xml:space="preserve">URL: </w:t>
      </w:r>
      <w:hyperlink r:id="rId19" w:history="1">
        <w:r w:rsidRPr="009F1E13">
          <w:rPr>
            <w:rStyle w:val="Hyperlink"/>
            <w:rFonts w:eastAsiaTheme="majorEastAsia"/>
          </w:rPr>
          <w:t>http://valmikiramayan.net/utf8/yuddha/sarga22/yuddha_22_frame.htm</w:t>
        </w:r>
      </w:hyperlink>
      <w:r>
        <w:t xml:space="preserve"> </w:t>
      </w:r>
    </w:p>
    <w:p w:rsidR="00E3146C" w:rsidRDefault="00E3146C" w:rsidP="00E3146C">
      <w:pPr>
        <w:spacing w:line="480" w:lineRule="auto"/>
        <w:ind w:firstLine="720"/>
        <w:jc w:val="both"/>
      </w:pPr>
      <w:r>
        <w:t xml:space="preserve">In verse 6-22-44, the sea god tells Shri Ram that Nal is the son of Vishwakarma, the divine architect. Nal has a boon from his father; Vishwakarma that Nal will be equal to him in his talent as an architect. Sage Valmiki portrays the son as a continuation of the father, which means that father and son are the same. Note the meaning of the word Vishwakarma; “vishwa” means “world” (or in other words, gigantic) and “karma” means “proper action.” Thus, sage Valmiki is suggesting that a vast amount of proper action will build the path of the higher </w:t>
      </w:r>
      <w:r w:rsidR="00C15A6F">
        <w:t>Consciousness</w:t>
      </w:r>
      <w:r>
        <w:t xml:space="preserve"> to the Root Center.</w:t>
      </w:r>
    </w:p>
    <w:p w:rsidR="00E3146C" w:rsidRDefault="00E3146C" w:rsidP="00E3146C">
      <w:pPr>
        <w:spacing w:line="480" w:lineRule="auto"/>
        <w:ind w:firstLine="720"/>
        <w:jc w:val="both"/>
      </w:pPr>
      <w:r>
        <w:t xml:space="preserve">This point is not clear in Valmiki Ramayan, so we will take help from the other versions of Ramayan. In some other versions, the sea god tells Shri Ram that if Nal writes Shri Ram’s name on a rock, that rock will float in water. Consequently, the monkeys and the other animals collect huge rocks and </w:t>
      </w:r>
      <w:r>
        <w:lastRenderedPageBreak/>
        <w:t xml:space="preserve">bring them to Nal. Nal inscribes the word “Shri Ram” on the rocks, and the monkeys drop them in the sea. The rocks begin to float on the water, thus creating a bridge. </w:t>
      </w:r>
    </w:p>
    <w:p w:rsidR="00E3146C" w:rsidRDefault="00E3146C" w:rsidP="00E3146C">
      <w:pPr>
        <w:spacing w:line="480" w:lineRule="auto"/>
        <w:ind w:firstLine="720"/>
        <w:jc w:val="both"/>
      </w:pPr>
      <w:r>
        <w:t xml:space="preserve">Note that seawater is not steady like pond water; there are continuous and strong currents in the sea. Anything that floats on the seawater, the water currents take them away. Therefore, there is no way to build a bridge with rocks floating on the sea. We know that rocks do not float on water, so Nal building a bridge on the water with floating rocks represents some other reality. </w:t>
      </w:r>
    </w:p>
    <w:p w:rsidR="00E3146C" w:rsidRDefault="00E3146C" w:rsidP="00E3146C">
      <w:pPr>
        <w:spacing w:line="480" w:lineRule="auto"/>
        <w:ind w:firstLine="720"/>
        <w:jc w:val="both"/>
      </w:pPr>
      <w:r>
        <w:t xml:space="preserve">In verse 6-22-79, Vibhishan, who represents the satva guna, is shown guarding the bridge. Now, we can try to put the pieces of the puzzle together – when we perform proper actions guided and guarded by satva guna, the laws of nature reverse. Instead of our efforts being unsuccessful (rocks sinking in the sea), a favorable situation (bridge of floating rocks) arises. The satva guna initiates and guards these proper actions. Thus, the intention of seeking the higher </w:t>
      </w:r>
      <w:r w:rsidR="00C15A6F">
        <w:t>Consciousness</w:t>
      </w:r>
      <w:r>
        <w:t xml:space="preserve"> is inherent in these actions, which is why sage Valmiki tells us that doing pranayam and awakening the Kundalini do not mean anything, unless proper actions accompany them and that too for a long time.</w:t>
      </w:r>
    </w:p>
    <w:p w:rsidR="00E3146C" w:rsidRDefault="00E3146C" w:rsidP="00E3146C">
      <w:pPr>
        <w:spacing w:line="480" w:lineRule="auto"/>
        <w:ind w:firstLine="720"/>
        <w:jc w:val="both"/>
      </w:pPr>
      <w:r>
        <w:t xml:space="preserve">Sage Valmiki’s message and advice to us is indeed simple – dedicate yourself to performing proper action, whatever it may be. After numerous such actions, Shri Ram/the higher </w:t>
      </w:r>
      <w:r w:rsidR="00C15A6F">
        <w:t>Consciousness</w:t>
      </w:r>
      <w:r>
        <w:t xml:space="preserve"> will enter Lanka/the Root Center. With his entry into Lanka/the Root Center, the war for final victory over Ravan/the ego will begin.</w:t>
      </w:r>
    </w:p>
    <w:p w:rsidR="00E3146C" w:rsidRDefault="00E3146C" w:rsidP="00E3146C">
      <w:pPr>
        <w:spacing w:line="480" w:lineRule="auto"/>
        <w:ind w:firstLine="720"/>
        <w:jc w:val="both"/>
      </w:pPr>
      <w:r>
        <w:t>Verse 6-31-1 mentions that Shri Ram enters Lanka and camps at Mt. Suvel. Suvel translates into “Good vine, climber, or creeper.” Look at any picture of Ida and Pingala Nadis, and you will see them as vines or climbers across the spine going from the Root Center to the Third Eye Center.</w:t>
      </w:r>
    </w:p>
    <w:p w:rsidR="00E3146C" w:rsidRDefault="00E3146C" w:rsidP="00E3146C">
      <w:pPr>
        <w:spacing w:line="480" w:lineRule="auto"/>
        <w:ind w:firstLine="720"/>
        <w:jc w:val="both"/>
      </w:pPr>
      <w:r>
        <w:t xml:space="preserve">In verses 6-31-7 and 8, Ravan asks a sorcerer to produce the likeness of Shri Ram’s face to deceive mother Sita and to deceive her into marrying him. In his smart way, he calculates that if mother Sita </w:t>
      </w:r>
      <w:r>
        <w:lastRenderedPageBreak/>
        <w:t>marries him, Shri Ram will have no moral ground to invade Lanka for someone else’s wife. If mother Sita would marry Ravan, no one will fight for Shri Ram against Ravan, allowing Ravan to win the war without having to do any fighting. We can easily guess Ravan’s strategy to keep mother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mother Sita, tells mother Sita that Shri Ram is alive. In the next three verses, sage Valmiki evokes the image of Shri Ram as higher </w:t>
      </w:r>
      <w:r w:rsidR="00C15A6F">
        <w:t>Consciousness</w:t>
      </w:r>
      <w:r>
        <w:t xml:space="preserve"> and that of mother Sita as the </w:t>
      </w:r>
      <w:r w:rsidR="00C15A6F">
        <w:t xml:space="preserve">Energy </w:t>
      </w:r>
      <w:r>
        <w:t>. In verse 6-33-36, Sarama compares Shri Ram with the rising moon, which is bright and cool and believed to be the source of all medicines. Note that Shri Ram’s given name is Ramchandra. Chandra means the moon; thus, we can easily connect it to the moon, which, in Yoga, is considered to be a source of all the medicines.</w:t>
      </w:r>
    </w:p>
    <w:p w:rsidR="00E3146C" w:rsidRDefault="00E3146C" w:rsidP="00E3146C">
      <w:pPr>
        <w:spacing w:line="480" w:lineRule="auto"/>
        <w:ind w:firstLine="720"/>
        <w:jc w:val="both"/>
      </w:pPr>
      <w:r>
        <w:t xml:space="preserve">In verse 6-33-38, Sarama compares mother Sita with mother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indicate some movement. As the higher </w:t>
      </w:r>
      <w:r w:rsidR="00C15A6F">
        <w:t>Consciousness</w:t>
      </w:r>
      <w:r>
        <w:t xml:space="preserve"> comes closer to the Root Center, it attracts the </w:t>
      </w:r>
      <w:r w:rsidR="00C15A6F">
        <w:t xml:space="preserve">Energy </w:t>
      </w:r>
      <w:r>
        <w:t xml:space="preserve">, thus creating movement of the </w:t>
      </w:r>
      <w:r w:rsidR="00C15A6F">
        <w:t xml:space="preserve">Energy </w:t>
      </w:r>
      <w:r>
        <w:t>.</w:t>
      </w:r>
    </w:p>
    <w:p w:rsidR="00E3146C" w:rsidRDefault="00E3146C" w:rsidP="00E3146C">
      <w:pPr>
        <w:jc w:val="both"/>
      </w:pPr>
      <w:r>
        <w:br w:type="page"/>
      </w:r>
    </w:p>
    <w:p w:rsidR="00BA25D3" w:rsidRDefault="00996782" w:rsidP="007B5221">
      <w:pPr>
        <w:pStyle w:val="Heading1"/>
      </w:pPr>
      <w:bookmarkStart w:id="84" w:name="_Toc48897823"/>
      <w:r>
        <w:lastRenderedPageBreak/>
        <w:t xml:space="preserve">Layer 4: </w:t>
      </w:r>
      <w:r w:rsidR="00BA25D3">
        <w:t xml:space="preserve">References to </w:t>
      </w:r>
      <w:r w:rsidR="00BD4DB9">
        <w:t>Chakra</w:t>
      </w:r>
      <w:r>
        <w:t>s</w:t>
      </w:r>
      <w:bookmarkEnd w:id="84"/>
    </w:p>
    <w:p w:rsidR="00380E3F" w:rsidRDefault="004E16C1" w:rsidP="00DE2706">
      <w:pPr>
        <w:spacing w:line="480" w:lineRule="auto"/>
        <w:jc w:val="both"/>
      </w:pPr>
      <w:r>
        <w:tab/>
        <w:t xml:space="preserve">We saw that there are four layers in Valmiki Ramayana. They are – 1) Characters 2) Characters relationship with each other 3) Safeguards for spiritual aspirants and 4) </w:t>
      </w:r>
      <w:r w:rsidR="00BD4DB9">
        <w:t>Chakra</w:t>
      </w:r>
      <w:r>
        <w:t xml:space="preserve">s. </w:t>
      </w:r>
      <w:r w:rsidR="00932758">
        <w:t xml:space="preserve">In last section, we saw many characters and their relationships. In this section,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AA46BC">
        <w:t xml:space="preserve">review the details of chakra. Sage Valmiki extensively referred to these details in Valmiki Ramayana. We also need to </w:t>
      </w:r>
      <w:r w:rsidR="009349E6">
        <w:t xml:space="preserve">understand the context in which </w:t>
      </w:r>
      <w:r w:rsidR="00AA46BC">
        <w:t>sage Valmiki used chakras</w:t>
      </w:r>
      <w:r w:rsidR="009349E6">
        <w:t xml:space="preserve">. </w:t>
      </w:r>
    </w:p>
    <w:p w:rsidR="00BB7B62" w:rsidRPr="00615FAA" w:rsidRDefault="00BB7B62" w:rsidP="00C348B8">
      <w:pPr>
        <w:pStyle w:val="ListParagraph"/>
        <w:numPr>
          <w:ilvl w:val="0"/>
          <w:numId w:val="16"/>
        </w:numPr>
        <w:spacing w:line="480" w:lineRule="auto"/>
        <w:jc w:val="both"/>
        <w:rPr>
          <w:b/>
          <w:bCs/>
        </w:rPr>
      </w:pPr>
      <w:r>
        <w:t xml:space="preserve">From our general knowledge of Yoga, we know that Chakras are associated with </w:t>
      </w:r>
      <w:r w:rsidR="00C15A6F">
        <w:t xml:space="preserve">Energy </w:t>
      </w:r>
      <w:r>
        <w:t xml:space="preserve">. When </w:t>
      </w:r>
      <w:r w:rsidR="00C15A6F">
        <w:t xml:space="preserve">Energy </w:t>
      </w:r>
      <w:r>
        <w:t xml:space="preserve"> passes through the Chakra, it activates them. To activate a Chakra, we must have a movement of </w:t>
      </w:r>
      <w:r w:rsidR="00C15A6F">
        <w:t xml:space="preserve">Energy </w:t>
      </w:r>
      <w:r>
        <w:t xml:space="preserve">. To get the movement of </w:t>
      </w:r>
      <w:r w:rsidR="00C15A6F">
        <w:t xml:space="preserve">Energy </w:t>
      </w:r>
      <w:r>
        <w:t xml:space="preserve">, we need to do Pranayama. Prana finds the </w:t>
      </w:r>
      <w:r w:rsidR="00C15A6F">
        <w:t xml:space="preserve">Energy </w:t>
      </w:r>
      <w:r>
        <w:t xml:space="preserve">. Then, the </w:t>
      </w:r>
      <w:r w:rsidR="00C15A6F">
        <w:t xml:space="preserve">Energy </w:t>
      </w:r>
      <w:r>
        <w:t xml:space="preserve"> travels from Muladhara Chakra to the Sahasrara. There is merges with </w:t>
      </w:r>
      <w:r w:rsidR="00C15A6F">
        <w:t>Consciousness</w:t>
      </w:r>
      <w:r>
        <w:t xml:space="preserve">. At that moment, a Yogi experiences Samadhi – 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 xml:space="preserve">Energy </w:t>
      </w:r>
      <w:r w:rsidRPr="00615FAA">
        <w:rPr>
          <w:b/>
          <w:bCs/>
        </w:rPr>
        <w:t>)</w:t>
      </w:r>
      <w:r>
        <w:t xml:space="preserve">. </w:t>
      </w:r>
      <w:r w:rsidRPr="00615FAA">
        <w:rPr>
          <w:b/>
          <w:bCs/>
        </w:rPr>
        <w:t xml:space="preserve">It also neutralizes ego/Ahamkar and frees the </w:t>
      </w:r>
      <w:r w:rsidR="00C15A6F">
        <w:rPr>
          <w:b/>
          <w:bCs/>
        </w:rPr>
        <w:t xml:space="preserve">Energy </w:t>
      </w:r>
      <w:r w:rsidRPr="00615FAA">
        <w:rPr>
          <w:b/>
          <w:bCs/>
        </w:rPr>
        <w:t xml:space="preserve"> locked up in Muladhara Chakra. Then, the </w:t>
      </w:r>
      <w:r w:rsidR="00C15A6F">
        <w:rPr>
          <w:b/>
          <w:bCs/>
        </w:rPr>
        <w:t xml:space="preserve">Energy </w:t>
      </w:r>
      <w:r w:rsidRPr="00615FAA">
        <w:rPr>
          <w:b/>
          <w:bCs/>
        </w:rPr>
        <w:t xml:space="preserve"> and </w:t>
      </w:r>
      <w:r w:rsidR="00C15A6F">
        <w:rPr>
          <w:b/>
          <w:bCs/>
        </w:rPr>
        <w:t>Consciousness</w:t>
      </w:r>
      <w:r w:rsidRPr="00615FAA">
        <w:rPr>
          <w:b/>
          <w:bCs/>
        </w:rPr>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 xml:space="preserve">When sage Valmiki mentions with the Chakras, he mentions them indirectly – using their color, letter, vehicle etc. He could not declare them explicitly as such because that hurts the storytelling, and the story risks becoming a discourse. It means that we will not get the word Chakra from sage Valmiki. But he will explain everything else about it. We need to study Chakra independently and </w:t>
      </w:r>
      <w:r>
        <w:lastRenderedPageBreak/>
        <w:t>search the way its properties like color, letter, vehicle etc. are being used in Ramayana. See the table of chakras above for quick reference.</w:t>
      </w:r>
    </w:p>
    <w:p w:rsidR="00BB7B62" w:rsidRPr="00965E19" w:rsidRDefault="00BB7B62" w:rsidP="00C348B8">
      <w:pPr>
        <w:pStyle w:val="ListParagraph"/>
        <w:numPr>
          <w:ilvl w:val="0"/>
          <w:numId w:val="16"/>
        </w:numPr>
        <w:spacing w:line="480" w:lineRule="auto"/>
        <w:jc w:val="both"/>
        <w:rPr>
          <w:b/>
          <w:bCs/>
        </w:rPr>
      </w:pPr>
      <w:r>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C15A6F">
        <w:rPr>
          <w:b/>
          <w:bCs/>
        </w:rPr>
        <w:t xml:space="preserve">Energy </w:t>
      </w:r>
      <w:r w:rsidRPr="00965E19">
        <w:rPr>
          <w:b/>
          <w:bCs/>
        </w:rPr>
        <w:t xml:space="preserve">, which is from the base of the spine toward the crown of the head. However, they do not play any part if you consider the descent of the higher </w:t>
      </w:r>
      <w:r w:rsidR="00C15A6F">
        <w:rPr>
          <w:b/>
          <w:bCs/>
        </w:rPr>
        <w:t>Consciousness</w:t>
      </w:r>
      <w:r w:rsidRPr="00965E19">
        <w:rPr>
          <w:b/>
          <w:bCs/>
        </w:rPr>
        <w:t xml:space="preserve"> from the crown of the head to the rest of the body. As we have seen before, the </w:t>
      </w:r>
      <w:r w:rsidR="00C15A6F">
        <w:rPr>
          <w:b/>
          <w:bCs/>
        </w:rPr>
        <w:t>Consciousness</w:t>
      </w:r>
      <w:r w:rsidRPr="00965E19">
        <w:rPr>
          <w:b/>
          <w:bCs/>
        </w:rPr>
        <w:t xml:space="preserve"> plays a neutralizing and calming effect on all excessive tendencies of Chakras created because of the higher </w:t>
      </w:r>
      <w:r w:rsidR="00C15A6F">
        <w:rPr>
          <w:b/>
          <w:bCs/>
        </w:rPr>
        <w:t xml:space="preserve">Energy </w:t>
      </w:r>
      <w:r w:rsidRPr="00965E19">
        <w:rPr>
          <w:b/>
          <w:bCs/>
        </w:rPr>
        <w:t xml:space="preserve">. </w:t>
      </w:r>
    </w:p>
    <w:p w:rsidR="00BB7B62" w:rsidRDefault="00615FAA" w:rsidP="00BB7B62">
      <w:pPr>
        <w:spacing w:line="480" w:lineRule="auto"/>
        <w:jc w:val="both"/>
      </w:pPr>
      <w:r>
        <w:tab/>
      </w:r>
      <w:r w:rsidR="00BB7B62">
        <w:t>Considering all above factors, sage Valmiki gave relatively less importance to the Chakras. Now, let us see the references of chakras.</w:t>
      </w:r>
    </w:p>
    <w:p w:rsidR="00615FAA" w:rsidRDefault="00615FAA">
      <w:pPr>
        <w:tabs>
          <w:tab w:val="clear" w:pos="360"/>
          <w:tab w:val="clear" w:pos="9360"/>
        </w:tabs>
      </w:pPr>
      <w:r>
        <w:br w:type="page"/>
      </w:r>
    </w:p>
    <w:p w:rsidR="006E27BA" w:rsidRDefault="00380E3F" w:rsidP="00380E3F">
      <w:pPr>
        <w:pStyle w:val="Heading3"/>
        <w:jc w:val="left"/>
      </w:pPr>
      <w:bookmarkStart w:id="85" w:name="_Toc48897824"/>
      <w:r>
        <w:lastRenderedPageBreak/>
        <w:t>Table of Chakras –</w:t>
      </w:r>
      <w:r w:rsidR="00935602">
        <w:t xml:space="preserve"> </w:t>
      </w:r>
      <w:r w:rsidR="00212692">
        <w:t>Details of Chakras</w:t>
      </w:r>
      <w:r w:rsidR="00F269D7">
        <w:t xml:space="preserve"> a</w:t>
      </w:r>
      <w:r w:rsidR="00BB7B62">
        <w:t>nd Examples of Use</w:t>
      </w:r>
      <w:bookmarkEnd w:id="85"/>
    </w:p>
    <w:p w:rsidR="00615FAA" w:rsidRDefault="00615FAA" w:rsidP="00615FAA">
      <w:pPr>
        <w:spacing w:line="480" w:lineRule="auto"/>
        <w:jc w:val="both"/>
      </w:pPr>
      <w:r>
        <w:tab/>
        <w:t xml:space="preserve">When the </w:t>
      </w:r>
      <w:r w:rsidR="00C15A6F">
        <w:t xml:space="preserve">Energy </w:t>
      </w:r>
      <w:r>
        <w:t xml:space="preserve">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chakra. Thus, a chakra redirects the </w:t>
      </w:r>
      <w:r w:rsidR="00C15A6F">
        <w:t xml:space="preserve">Energy </w:t>
      </w:r>
      <w:r>
        <w:t xml:space="preserve"> into specific parts of the body. The body parts then consume this </w:t>
      </w:r>
      <w:r w:rsidR="00C15A6F">
        <w:t xml:space="preserve">Energy </w:t>
      </w:r>
      <w:r>
        <w:t xml:space="preserve"> to provide </w:t>
      </w:r>
      <w:r w:rsidRPr="00760DE1">
        <w:rPr>
          <w:noProof/>
        </w:rPr>
        <w:t>specific</w:t>
      </w:r>
      <w:r>
        <w:t xml:space="preserve"> tangible results. There are </w:t>
      </w:r>
      <w:r>
        <w:rPr>
          <w:noProof/>
        </w:rPr>
        <w:t>six</w:t>
      </w:r>
      <w:r>
        <w:t xml:space="preserve"> main chakras in our body. The top of the </w:t>
      </w:r>
      <w:r w:rsidRPr="002F62CF">
        <w:t>head</w:t>
      </w:r>
      <w:r>
        <w:t xml:space="preserve">, which is the final destination of the </w:t>
      </w:r>
      <w:r w:rsidR="00C15A6F">
        <w:t xml:space="preserve">Energy </w:t>
      </w:r>
      <w:r>
        <w:t xml:space="preserve">, is not a chakra. Source of chakra information: </w:t>
      </w:r>
      <w:hyperlink r:id="rId20" w:history="1">
        <w:r w:rsidRPr="000B6FF7">
          <w:rPr>
            <w:rStyle w:val="Hyperlink"/>
          </w:rPr>
          <w:t>http://www.tantra-kundalini.com</w:t>
        </w:r>
      </w:hyperlink>
    </w:p>
    <w:p w:rsidR="00615FAA" w:rsidRPr="00615FAA" w:rsidRDefault="00615FAA" w:rsidP="00615FAA">
      <w:pPr>
        <w:spacing w:line="48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3F115D">
            <w:pPr>
              <w:spacing w:line="480" w:lineRule="auto"/>
              <w:rPr>
                <w:rStyle w:val="Strong"/>
              </w:rPr>
            </w:pPr>
            <w:r w:rsidRPr="00D920CF">
              <w:rPr>
                <w:rStyle w:val="Strong"/>
              </w:rPr>
              <w:t>Chakra/ Energy center name</w:t>
            </w:r>
            <w:r w:rsidR="00331C1B">
              <w:rPr>
                <w:rStyle w:val="Strong"/>
              </w:rPr>
              <w:t xml:space="preserve"> and </w:t>
            </w:r>
            <w:r w:rsidR="00331C1B" w:rsidRPr="00D920CF">
              <w:rPr>
                <w:rStyle w:val="Strong"/>
              </w:rPr>
              <w:t>Location</w:t>
            </w:r>
          </w:p>
        </w:tc>
        <w:tc>
          <w:tcPr>
            <w:tcW w:w="2160" w:type="dxa"/>
          </w:tcPr>
          <w:p w:rsidR="00380E3F" w:rsidRPr="00D920CF" w:rsidRDefault="00AA46BC" w:rsidP="003F115D">
            <w:pPr>
              <w:spacing w:line="480" w:lineRule="auto"/>
              <w:rPr>
                <w:rStyle w:val="Strong"/>
              </w:rPr>
            </w:pPr>
            <w:r>
              <w:rPr>
                <w:rStyle w:val="Strong"/>
              </w:rPr>
              <w:t>Element, Color and Organs</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264DF9">
            <w:pPr>
              <w:pStyle w:val="BodyText"/>
            </w:pPr>
            <w:r>
              <w:t>Muladhar</w:t>
            </w:r>
            <w:r w:rsidR="00DE2706">
              <w:t>a</w:t>
            </w:r>
            <w:r>
              <w:t xml:space="preserve"> Chakra/Root Center</w:t>
            </w:r>
            <w:r w:rsidR="00331C1B">
              <w:t xml:space="preserve">, </w:t>
            </w:r>
            <w:r w:rsidR="00331C1B">
              <w:rPr>
                <w:noProof/>
              </w:rPr>
              <w:t>l</w:t>
            </w:r>
            <w:r w:rsidR="00331C1B" w:rsidRPr="00760DE1">
              <w:rPr>
                <w:noProof/>
              </w:rPr>
              <w:t>ocated at the base of the </w:t>
            </w:r>
            <w:hyperlink r:id="rId21" w:tooltip="Vertebral column" w:history="1">
              <w:r w:rsidR="00331C1B" w:rsidRPr="00760DE1">
                <w:rPr>
                  <w:noProof/>
                </w:rPr>
                <w:t>spine</w:t>
              </w:r>
            </w:hyperlink>
            <w:r w:rsidR="00331C1B" w:rsidRPr="00760DE1">
              <w:rPr>
                <w:noProof/>
              </w:rPr>
              <w:t> in the </w:t>
            </w:r>
            <w:hyperlink r:id="rId22"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Ravana’s capital comes from sound Lam.</w:t>
            </w:r>
            <w:r w:rsidR="00660C38">
              <w:t xml:space="preserve"> Ravana’s palace is golden rectangle, the same shape as in middle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lastRenderedPageBreak/>
              <w:t>Enjoyment Center</w:t>
            </w:r>
            <w:r w:rsidR="00331C1B">
              <w:t>, situated just above the Root Center.</w:t>
            </w:r>
            <w:r w:rsidR="00264DF9">
              <w:t xml:space="preserve"> Its focus is procreation.</w:t>
            </w:r>
          </w:p>
        </w:tc>
        <w:tc>
          <w:tcPr>
            <w:tcW w:w="2160" w:type="dxa"/>
          </w:tcPr>
          <w:p w:rsidR="005C54E1" w:rsidRDefault="005C54E1" w:rsidP="005C54E1">
            <w:pPr>
              <w:pStyle w:val="BodyText"/>
            </w:pPr>
            <w:r>
              <w:lastRenderedPageBreak/>
              <w:t xml:space="preserve">Element: Water </w:t>
            </w:r>
          </w:p>
          <w:p w:rsidR="005C54E1" w:rsidRDefault="005C54E1" w:rsidP="005C54E1">
            <w:pPr>
              <w:pStyle w:val="BodyText"/>
            </w:pPr>
            <w:r>
              <w:t>Color: Orange</w:t>
            </w:r>
          </w:p>
          <w:p w:rsidR="005C54E1" w:rsidRDefault="005C54E1" w:rsidP="005C54E1">
            <w:pPr>
              <w:pStyle w:val="BodyText"/>
            </w:pPr>
            <w:r>
              <w:lastRenderedPageBreak/>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lastRenderedPageBreak/>
              <w:t>Shape: Circle</w:t>
            </w:r>
          </w:p>
          <w:p w:rsidR="00AC3315" w:rsidRDefault="00AC3315" w:rsidP="00AC3315">
            <w:pPr>
              <w:pStyle w:val="BodyText"/>
            </w:pPr>
            <w:r w:rsidRPr="006D336A">
              <w:rPr>
                <w:b/>
                <w:bCs/>
              </w:rPr>
              <w:lastRenderedPageBreak/>
              <w:t>Vehicle: Crocodile</w:t>
            </w:r>
            <w:r>
              <w:t xml:space="preserve"> (representing a surprise attack and strong grip)</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lastRenderedPageBreak/>
              <w:t xml:space="preserve">Ocean as an abode of crocodiles, name “Surasa” </w:t>
            </w:r>
            <w:r>
              <w:lastRenderedPageBreak/>
              <w:t>translates into "good taste."</w:t>
            </w:r>
          </w:p>
        </w:tc>
      </w:tr>
      <w:tr w:rsidR="00380E3F" w:rsidTr="00A65CB0">
        <w:tc>
          <w:tcPr>
            <w:tcW w:w="1975" w:type="dxa"/>
          </w:tcPr>
          <w:p w:rsidR="00380E3F" w:rsidRDefault="00380E3F" w:rsidP="00264DF9">
            <w:pPr>
              <w:pStyle w:val="BodyText"/>
            </w:pPr>
            <w:r>
              <w:t>Manipur</w:t>
            </w:r>
            <w:r w:rsidR="00DE2706">
              <w:t>a</w:t>
            </w:r>
            <w:r>
              <w:t xml:space="preserve"> Chakra/ Power Center</w:t>
            </w:r>
            <w:r w:rsidR="00331C1B">
              <w:t xml:space="preserve">, </w:t>
            </w:r>
            <w:r w:rsidR="00331C1B">
              <w:rPr>
                <w:noProof/>
              </w:rPr>
              <w:t>l</w:t>
            </w:r>
            <w:r w:rsidR="00331C1B" w:rsidRPr="00760DE1">
              <w:rPr>
                <w:noProof/>
              </w:rPr>
              <w:t>ocated 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t>Shape: Triangle</w:t>
            </w:r>
          </w:p>
          <w:p w:rsidR="00AC3315" w:rsidRDefault="00AC3315" w:rsidP="00AC3315">
            <w:pPr>
              <w:pStyle w:val="BodyText"/>
            </w:pPr>
            <w:r>
              <w:t>Vehicle: Ram (an animal, representing 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t xml:space="preserve">Manipur Chakra picture has downward-facing red triangle in the middle and fire as its element. </w:t>
            </w:r>
            <w:r w:rsidR="004D4D25">
              <w:t>I</w:t>
            </w:r>
            <w:r>
              <w:t xml:space="preserve">t </w:t>
            </w:r>
            <w:r w:rsidR="004D4D25">
              <w:t>is referred as as a mountain with a golden hue.</w:t>
            </w:r>
          </w:p>
        </w:tc>
      </w:tr>
      <w:tr w:rsidR="00380E3F" w:rsidTr="00A65CB0">
        <w:tc>
          <w:tcPr>
            <w:tcW w:w="1975" w:type="dxa"/>
          </w:tcPr>
          <w:p w:rsidR="00380E3F" w:rsidRDefault="00380E3F" w:rsidP="00264DF9">
            <w:pPr>
              <w:pStyle w:val="BodyText"/>
            </w:pPr>
            <w:r>
              <w:t>Anahat</w:t>
            </w:r>
            <w:r w:rsidR="00DE2706">
              <w:t>a</w:t>
            </w:r>
            <w:r>
              <w:t xml:space="preserve"> Chakra/ Heart Center</w:t>
            </w:r>
            <w:r w:rsidR="00331C1B">
              <w:t>, located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 xml:space="preserve">Deity: Ishana Rudra Shiva sitting on Tiger </w:t>
            </w:r>
            <w:r>
              <w:lastRenderedPageBreak/>
              <w:t>skin with Kakini Shakti sitting in lotus wearing sky-blue sari</w:t>
            </w:r>
          </w:p>
        </w:tc>
        <w:tc>
          <w:tcPr>
            <w:tcW w:w="2785" w:type="dxa"/>
          </w:tcPr>
          <w:p w:rsidR="00380E3F" w:rsidRDefault="00DC6188" w:rsidP="00DC6188">
            <w:pPr>
              <w:pStyle w:val="BodyText"/>
            </w:pPr>
            <w:r>
              <w:lastRenderedPageBreak/>
              <w:t>Chapter 4-1 has several verses about Heart center. For example, in verse 4-1-10, mention of breeze, which refers to air and skin. In this verse, also refers to the love god.</w:t>
            </w:r>
          </w:p>
        </w:tc>
      </w:tr>
      <w:tr w:rsidR="00380E3F" w:rsidTr="00A65CB0">
        <w:tc>
          <w:tcPr>
            <w:tcW w:w="1975" w:type="dxa"/>
          </w:tcPr>
          <w:p w:rsidR="00380E3F" w:rsidRDefault="00380E3F" w:rsidP="003F115D">
            <w:pPr>
              <w:pStyle w:val="BodyText"/>
            </w:pPr>
            <w:r>
              <w:t>Vishuddh</w:t>
            </w:r>
            <w:r w:rsidR="00DE2706">
              <w:t>a</w:t>
            </w:r>
            <w:r>
              <w:t xml:space="preserve"> Chakra/ Throat Center</w:t>
            </w:r>
            <w:r w:rsidR="00331C1B">
              <w:t xml:space="preserve">, </w:t>
            </w:r>
            <w:r w:rsidR="00331C1B">
              <w:rPr>
                <w:noProof/>
              </w:rPr>
              <w:t>l</w:t>
            </w:r>
            <w:r w:rsidR="00331C1B" w:rsidRPr="00760DE1">
              <w:rPr>
                <w:noProof/>
              </w:rPr>
              <w:t>ocated in the throat region.</w:t>
            </w:r>
            <w:r w:rsidR="006F6447">
              <w:rPr>
                <w:noProof/>
              </w:rPr>
              <w:t xml:space="preserve"> Its focus is </w:t>
            </w:r>
            <w:r w:rsidR="006F6447">
              <w:t>self-expression by vocalization.</w:t>
            </w:r>
          </w:p>
        </w:tc>
        <w:tc>
          <w:tcPr>
            <w:tcW w:w="2160" w:type="dxa"/>
          </w:tcPr>
          <w:p w:rsidR="005C54E1" w:rsidRPr="006D336A" w:rsidRDefault="005C54E1" w:rsidP="005C54E1">
            <w:pPr>
              <w:pStyle w:val="BodyText"/>
              <w:rPr>
                <w:b/>
                <w:bCs/>
              </w:rPr>
            </w:pPr>
            <w:r w:rsidRPr="006D336A">
              <w:rPr>
                <w:b/>
                <w:bCs/>
              </w:rPr>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t>Work Organ: vocal cords</w:t>
            </w:r>
          </w:p>
          <w:p w:rsidR="00380E3F" w:rsidRDefault="005C54E1" w:rsidP="005C54E1">
            <w:pPr>
              <w:pStyle w:val="BodyText"/>
            </w:pPr>
            <w:r>
              <w:t>Sense: Hearing</w:t>
            </w:r>
          </w:p>
          <w:p w:rsidR="001C01EE" w:rsidRDefault="00953E50" w:rsidP="005C54E1">
            <w:pPr>
              <w:pStyle w:val="BodyText"/>
            </w:pPr>
            <w:r>
              <w:t>Sanskrit Letter Sound: Ham</w:t>
            </w:r>
          </w:p>
        </w:tc>
        <w:tc>
          <w:tcPr>
            <w:tcW w:w="2430" w:type="dxa"/>
          </w:tcPr>
          <w:p w:rsidR="00B469B8" w:rsidRDefault="00B469B8" w:rsidP="00B469B8">
            <w:pPr>
              <w:pStyle w:val="BodyText"/>
            </w:pPr>
            <w:r>
              <w:t>Shape: Crescent</w:t>
            </w:r>
          </w:p>
          <w:p w:rsidR="00B469B8" w:rsidRDefault="00B469B8" w:rsidP="00B469B8">
            <w:pPr>
              <w:pStyle w:val="BodyText"/>
            </w:pPr>
            <w:r>
              <w:t>Vehicle: Airavata (A white elephant with smoky grey color, the color of fog and cloud representing purity)</w:t>
            </w:r>
          </w:p>
          <w:p w:rsidR="00B469B8" w:rsidRDefault="00B469B8" w:rsidP="00B469B8">
            <w:pPr>
              <w:pStyle w:val="BodyText"/>
            </w:pPr>
            <w:r>
              <w:t>Deity: Panchavaktra Shiva Shiva sitting on Tiger skin with Shakini Shakti sitting in lotus wearing sky-blue sari</w:t>
            </w:r>
            <w:r w:rsidR="001C01EE">
              <w:t>.</w:t>
            </w:r>
          </w:p>
        </w:tc>
        <w:tc>
          <w:tcPr>
            <w:tcW w:w="2785" w:type="dxa"/>
          </w:tcPr>
          <w:p w:rsidR="00380E3F" w:rsidRDefault="00C81568" w:rsidP="006B1699">
            <w:pPr>
              <w:pStyle w:val="BodyText"/>
            </w:pPr>
            <w:r>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p>
        </w:tc>
      </w:tr>
      <w:tr w:rsidR="00380E3F" w:rsidTr="00A65CB0">
        <w:tc>
          <w:tcPr>
            <w:tcW w:w="1975" w:type="dxa"/>
          </w:tcPr>
          <w:p w:rsidR="00380E3F" w:rsidRDefault="00380E3F" w:rsidP="006D336A">
            <w:pPr>
              <w:pStyle w:val="BodyText"/>
            </w:pPr>
            <w:r w:rsidRPr="00760DE1">
              <w:rPr>
                <w:noProof/>
              </w:rPr>
              <w:t>Aagya</w:t>
            </w:r>
            <w:r>
              <w:t xml:space="preserve"> Chakra/ Third Eye Center</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Imagine a</w:t>
            </w:r>
            <w:r>
              <w:t xml:space="preserve"> large bow vertically mounted, with the bowstring stretched, </w:t>
            </w:r>
            <w:r w:rsidR="00BB7B62">
              <w:t xml:space="preserve">we </w:t>
            </w:r>
            <w:r>
              <w:t xml:space="preserve">get a picture of a close </w:t>
            </w:r>
            <w:r>
              <w:lastRenderedPageBreak/>
              <w:t>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located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86" w:name="_Toc48897825"/>
      <w:r w:rsidRPr="00D2746A">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86"/>
    </w:p>
    <w:p w:rsidR="00F12D4B" w:rsidRDefault="006B090D" w:rsidP="006B090D">
      <w:pPr>
        <w:spacing w:line="480" w:lineRule="auto"/>
        <w:ind w:firstLine="720"/>
        <w:jc w:val="both"/>
      </w:pPr>
      <w:r>
        <w:t xml:space="preserve">When Hanuman jumps toward Lanka, the story clearly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of the functions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602718" w:rsidRPr="00EC7303">
        <w:rPr>
          <w:b/>
          <w:bCs/>
        </w:rPr>
        <w:t xml:space="preserve">Hanuman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EC7303" w:rsidRDefault="00EC7303" w:rsidP="00EC7303">
      <w:pPr>
        <w:spacing w:line="480" w:lineRule="auto"/>
        <w:jc w:val="both"/>
        <w:rPr>
          <w:b/>
          <w:bCs/>
        </w:rPr>
      </w:pPr>
    </w:p>
    <w:p w:rsidR="00281C56" w:rsidRDefault="00EC7303" w:rsidP="00EC7303">
      <w:pPr>
        <w:spacing w:line="480" w:lineRule="auto"/>
        <w:jc w:val="both"/>
      </w:pPr>
      <w:r w:rsidRPr="00EC7303">
        <w:rPr>
          <w:b/>
          <w:bCs/>
        </w:rPr>
        <w:lastRenderedPageBreak/>
        <w:t>Events that happened before</w:t>
      </w:r>
      <w:r w:rsidR="00281C56">
        <w:rPr>
          <w:b/>
          <w:bCs/>
        </w:rPr>
        <w:t xml:space="preserve"> in the story</w:t>
      </w:r>
      <w:r w:rsidRPr="00EC7303">
        <w:rPr>
          <w:b/>
          <w:bCs/>
        </w:rPr>
        <w:t>:</w:t>
      </w:r>
      <w:r>
        <w:t xml:space="preserve"> Ravana has abducted Sita to Lamka. Shri Ram sends Hanuman, Jambavan, and others to the south direction to search for Sita. They come to ocean, which they cannot cross. At this point, Jambavan reminds Hanuman about his real nature. </w:t>
      </w:r>
    </w:p>
    <w:p w:rsidR="00281C56" w:rsidRDefault="00397191" w:rsidP="00281C56">
      <w:pPr>
        <w:spacing w:line="480" w:lineRule="auto"/>
        <w:jc w:val="both"/>
      </w:pPr>
      <w:r>
        <w:rPr>
          <w:b/>
          <w:bCs/>
        </w:rPr>
        <w:t>Events i</w:t>
      </w:r>
      <w:r w:rsidR="00281C56" w:rsidRPr="00281C56">
        <w:rPr>
          <w:b/>
          <w:bCs/>
        </w:rPr>
        <w:t>n terms of Chakra</w:t>
      </w:r>
      <w:r w:rsidR="00281C56">
        <w:t>: We know that Hanuman represents Prana in the body. Prana is in Heart Center. Lamka represents Root Center. So, Prana has to jump from Heart Center to Root Center.</w:t>
      </w:r>
    </w:p>
    <w:p w:rsidR="00281C56" w:rsidRDefault="00281C56" w:rsidP="00EC7303">
      <w:pPr>
        <w:spacing w:line="480" w:lineRule="auto"/>
        <w:jc w:val="both"/>
      </w:pPr>
    </w:p>
    <w:p w:rsidR="00EC7303" w:rsidRDefault="00EC7303" w:rsidP="00EC7303">
      <w:pPr>
        <w:spacing w:line="480" w:lineRule="auto"/>
        <w:jc w:val="both"/>
      </w:pPr>
    </w:p>
    <w:p w:rsidR="00602718" w:rsidRDefault="00602718" w:rsidP="00602718">
      <w:pPr>
        <w:spacing w:line="480" w:lineRule="auto"/>
        <w:ind w:firstLine="720"/>
        <w:jc w:val="both"/>
      </w:pPr>
      <w:r>
        <w:t xml:space="preserve">When moment Hanuman realizes his real nature, he begins to grow, as mentioned in verse 5-1-11. The change of size of Hanuman is a reference to the practice of </w:t>
      </w:r>
      <w:r w:rsidR="00AC0DC9">
        <w:t>P</w:t>
      </w:r>
      <w:r>
        <w:t>ranayam</w:t>
      </w:r>
      <w:r w:rsidR="00AC0DC9">
        <w:t>a</w:t>
      </w:r>
      <w:r>
        <w:t>.</w:t>
      </w:r>
    </w:p>
    <w:p w:rsidR="00BD4DB9" w:rsidRDefault="00BD4DB9" w:rsidP="00602718">
      <w:pPr>
        <w:spacing w:line="480" w:lineRule="auto"/>
        <w:ind w:firstLine="720"/>
        <w:jc w:val="both"/>
      </w:pPr>
      <w:r>
        <w:t>Manipura Chakra</w:t>
      </w:r>
      <w:r w:rsidR="00602718">
        <w:t xml:space="preserve"> has a downward-facing red triangle in the middle and fire as its element. If you invert this triangle, we can imagine it as a mountain with a golden hue as referred to in. </w:t>
      </w:r>
      <w:r w:rsidR="00725ED8">
        <w:rPr>
          <w:noProof/>
          <w:lang w:bidi="sa-IN"/>
        </w:rPr>
        <w:drawing>
          <wp:inline distT="0" distB="0" distL="0" distR="0" wp14:anchorId="3739CCDB" wp14:editId="3F74BD48">
            <wp:extent cx="2133600" cy="27845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5172" cy="2786580"/>
                    </a:xfrm>
                    <a:prstGeom prst="rect">
                      <a:avLst/>
                    </a:prstGeom>
                    <a:noFill/>
                    <a:ln>
                      <a:noFill/>
                    </a:ln>
                  </pic:spPr>
                </pic:pic>
              </a:graphicData>
            </a:graphic>
          </wp:inline>
        </w:drawing>
      </w:r>
    </w:p>
    <w:p w:rsidR="00725ED8" w:rsidRDefault="00602718" w:rsidP="00602718">
      <w:pPr>
        <w:spacing w:line="480" w:lineRule="auto"/>
        <w:ind w:firstLine="720"/>
        <w:jc w:val="both"/>
      </w:pPr>
      <w:r>
        <w:t xml:space="preserve">Verse 5-1-133 says that </w:t>
      </w:r>
      <w:r w:rsidR="009B4148">
        <w:t>Hanuman</w:t>
      </w:r>
      <w:r>
        <w:t xml:space="preserve"> touches the mountain and then flies ahead toward Lanka. This touch-and-go logic with respect to the </w:t>
      </w:r>
      <w:r w:rsidR="00BD4DB9">
        <w:t>Manipura Chakra</w:t>
      </w:r>
      <w:r>
        <w:t xml:space="preserve"> indicates that the </w:t>
      </w:r>
      <w:r w:rsidR="00BD4DB9">
        <w:t xml:space="preserve">Prana </w:t>
      </w:r>
      <w:r>
        <w:t xml:space="preserve">passes by this </w:t>
      </w:r>
      <w:r w:rsidR="00BD4DB9">
        <w:t>Chakra</w:t>
      </w:r>
      <w:r>
        <w:t xml:space="preserve">. </w:t>
      </w:r>
      <w:r w:rsidRPr="00725ED8">
        <w:rPr>
          <w:b/>
          <w:bCs/>
        </w:rPr>
        <w:lastRenderedPageBreak/>
        <w:t xml:space="preserve">Verse 5-1-29 and several other verses describe the ocean as an abode of crocodiles. Crocodile symbolizes the </w:t>
      </w:r>
      <w:r w:rsidR="00BD4DB9" w:rsidRPr="00725ED8">
        <w:rPr>
          <w:b/>
          <w:bCs/>
        </w:rPr>
        <w:t>Swadhisthana Chakra</w:t>
      </w:r>
      <w:r w:rsidRPr="00725ED8">
        <w:rPr>
          <w:b/>
          <w:bCs/>
        </w:rPr>
        <w:t>.</w:t>
      </w:r>
      <w:r>
        <w:t xml:space="preserve"> </w:t>
      </w:r>
    </w:p>
    <w:p w:rsidR="00602718" w:rsidRDefault="00602718" w:rsidP="00602718">
      <w:pPr>
        <w:spacing w:line="480" w:lineRule="auto"/>
        <w:ind w:firstLine="720"/>
        <w:jc w:val="both"/>
      </w:pPr>
      <w:r>
        <w:t xml:space="preserve">Next, Surasa, a snake-like animal with bloody red eyes and powerful fangs, attacks </w:t>
      </w:r>
      <w:r w:rsidR="009B4148">
        <w:t>Hanuman</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r>
        <w:t xml:space="preserve"> Initially, </w:t>
      </w:r>
      <w:r w:rsidR="009B4148">
        <w:t>Hanuman</w:t>
      </w:r>
      <w:r>
        <w:t xml:space="preserve"> tries to avoid entering into the mouth of Surasa as she has assumed a horrible form. Surasa has a boon from Lord Brahma that </w:t>
      </w:r>
      <w:r w:rsidR="009B4148">
        <w:t>Hanuman</w:t>
      </w:r>
      <w:r>
        <w:t xml:space="preserve"> must enter into her mouth. </w:t>
      </w:r>
      <w:r w:rsidR="009B4148">
        <w:t>Hanuman</w:t>
      </w:r>
      <w:r>
        <w:t xml:space="preserve"> defeats Surasa by a smart trick. He expands his body, making Surasa open her mouth wider, and then quickly becomes small, enters her mouth, and comes out, avoiding in this way going through her body. </w:t>
      </w:r>
      <w:r w:rsidRPr="00725ED8">
        <w:rPr>
          <w:b/>
          <w:bCs/>
        </w:rPr>
        <w:t xml:space="preserve">We can interpret Surasa’s boon like this: while going toward the </w:t>
      </w:r>
      <w:r w:rsidR="00BD4DB9" w:rsidRPr="00725ED8">
        <w:rPr>
          <w:b/>
          <w:bCs/>
        </w:rPr>
        <w:t>Muladhara Chakra</w:t>
      </w:r>
      <w:r w:rsidRPr="00725ED8">
        <w:rPr>
          <w:b/>
          <w:bCs/>
        </w:rPr>
        <w:t xml:space="preserve">, the </w:t>
      </w:r>
      <w:r w:rsidR="00BD4DB9" w:rsidRPr="00725ED8">
        <w:rPr>
          <w:b/>
          <w:bCs/>
        </w:rPr>
        <w:t xml:space="preserve">Prana </w:t>
      </w:r>
      <w:r w:rsidRPr="00725ED8">
        <w:rPr>
          <w:b/>
          <w:bCs/>
        </w:rPr>
        <w:t xml:space="preserve">must go close to the </w:t>
      </w:r>
      <w:r w:rsidR="00BD4DB9" w:rsidRPr="00725ED8">
        <w:rPr>
          <w:b/>
          <w:bCs/>
        </w:rPr>
        <w:t>Swadhisthana Chakra</w:t>
      </w:r>
      <w:r w:rsidRPr="00725ED8">
        <w:rPr>
          <w:b/>
          <w:bCs/>
        </w:rPr>
        <w:t xml:space="preserve">, but not through it. It is the only path available to the </w:t>
      </w:r>
      <w:r w:rsidR="00BD4DB9" w:rsidRPr="00725ED8">
        <w:rPr>
          <w:b/>
          <w:bCs/>
        </w:rPr>
        <w:t xml:space="preserve">Prana </w:t>
      </w:r>
      <w:r w:rsidRPr="00725ED8">
        <w:rPr>
          <w:b/>
          <w:bCs/>
        </w:rPr>
        <w:t xml:space="preserve">while going toward the </w:t>
      </w:r>
      <w:r w:rsidR="00BD4DB9" w:rsidRPr="00725ED8">
        <w:rPr>
          <w:b/>
          <w:bCs/>
        </w:rPr>
        <w:t>Muladhara Chakra</w:t>
      </w:r>
      <w:r w:rsidRPr="00725ED8">
        <w:rPr>
          <w:b/>
          <w:bCs/>
        </w:rPr>
        <w:t>, and there is no way to avoid it.</w:t>
      </w:r>
      <w:r>
        <w:t xml:space="preserve"> </w:t>
      </w:r>
      <w:r w:rsidR="009B4148">
        <w:t>Hanuman</w:t>
      </w:r>
      <w:r>
        <w:t xml:space="preserve"> making his body large and small is a reference to </w:t>
      </w:r>
      <w:r w:rsidR="008039E6">
        <w:t>Pranayama,</w:t>
      </w:r>
      <w:r>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t>has to pass by closely.</w:t>
      </w:r>
    </w:p>
    <w:p w:rsidR="00602718" w:rsidRDefault="00602718" w:rsidP="00602718">
      <w:pPr>
        <w:spacing w:line="480" w:lineRule="auto"/>
        <w:ind w:firstLine="720"/>
        <w:jc w:val="both"/>
      </w:pPr>
      <w:r>
        <w:t xml:space="preserve">Next, a demon by the name of Simhika attracts </w:t>
      </w:r>
      <w:r w:rsidR="009B4148">
        <w:t>Hanuman</w:t>
      </w:r>
      <w:r>
        <w:t xml:space="preserve"> by his shadow. In verse 5-1-191, we read that her mouth is as big as </w:t>
      </w:r>
      <w:r w:rsidR="009B4148">
        <w:t>Hanuman</w:t>
      </w:r>
      <w:r>
        <w:t xml:space="preserve">’s body, so that he can see her internal organs. This time again, he becomes minuscule and enters into the demon’s mouth. While passing through her, he tears her internal organs with his nails and comes out. </w:t>
      </w:r>
      <w:r w:rsidR="00725ED8" w:rsidRPr="00725ED8">
        <w:rPr>
          <w:b/>
          <w:bCs/>
        </w:rPr>
        <w:t>T</w:t>
      </w:r>
      <w:r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t xml:space="preserve"> The correct practice of </w:t>
      </w:r>
      <w:r w:rsidR="008039E6">
        <w:t xml:space="preserve">Pranayama </w:t>
      </w:r>
      <w:r>
        <w:t>invariably involves applying a Mula-Bandha/Root Lock. We can use the root lock</w:t>
      </w:r>
      <w:r w:rsidR="00725ED8">
        <w:t xml:space="preserve"> to direct the A</w:t>
      </w:r>
      <w:r>
        <w:t>paan</w:t>
      </w:r>
      <w:r w:rsidR="00725ED8">
        <w:t>a</w:t>
      </w:r>
      <w:r>
        <w:t xml:space="preserve">, a form of </w:t>
      </w:r>
      <w:r w:rsidR="00BD4DB9">
        <w:t xml:space="preserve">Prana </w:t>
      </w:r>
      <w:r>
        <w:t xml:space="preserve">that works in the abdomen, upwards. In </w:t>
      </w:r>
      <w:r w:rsidR="008039E6">
        <w:lastRenderedPageBreak/>
        <w:t>Pranayama,</w:t>
      </w:r>
      <w:r>
        <w:t xml:space="preserve"> all we are trying to do is bring these two different forms of </w:t>
      </w:r>
      <w:r w:rsidR="00BD4DB9">
        <w:t xml:space="preserve">Prana </w:t>
      </w:r>
      <w:r>
        <w:t>(</w:t>
      </w:r>
      <w:r w:rsidR="00BD4DB9">
        <w:t xml:space="preserve">Prana </w:t>
      </w:r>
      <w:r>
        <w:t xml:space="preserve">and </w:t>
      </w:r>
      <w:r w:rsidR="00725ED8">
        <w:t>Apaana</w:t>
      </w:r>
      <w:r>
        <w:t xml:space="preserve">) together. We force the </w:t>
      </w:r>
      <w:r w:rsidR="00725ED8">
        <w:t xml:space="preserve">Apaana </w:t>
      </w:r>
      <w:r>
        <w:t xml:space="preserve">upwards by tightening the anus, and force the </w:t>
      </w:r>
      <w:r w:rsidR="00BD4DB9">
        <w:t xml:space="preserve">Prana </w:t>
      </w:r>
      <w:r>
        <w:t xml:space="preserve">downwards by breathing air deep into the stomach. When these two forms of </w:t>
      </w:r>
      <w:r w:rsidR="00BD4DB9">
        <w:t xml:space="preserve">Prana </w:t>
      </w:r>
      <w:r>
        <w:t xml:space="preserve">meet, it creates a connection that facilitates the </w:t>
      </w:r>
      <w:r w:rsidR="00725ED8">
        <w:t>Prana</w:t>
      </w:r>
      <w:r>
        <w:t xml:space="preserve">’s entry into the Muladhar/Root Center. This mixing of two components of the </w:t>
      </w:r>
      <w:r w:rsidR="00BD4DB9">
        <w:t xml:space="preserve">Prana </w:t>
      </w:r>
      <w:r>
        <w:t xml:space="preserve">is an essential precondition for the upward movement of the </w:t>
      </w:r>
      <w:r w:rsidR="00C15A6F">
        <w:t xml:space="preserve">Energy </w:t>
      </w:r>
      <w:r>
        <w:t xml:space="preserve">. </w:t>
      </w:r>
    </w:p>
    <w:p w:rsidR="00602718" w:rsidRPr="00725ED8" w:rsidRDefault="00602718" w:rsidP="00602718">
      <w:pPr>
        <w:spacing w:line="480" w:lineRule="auto"/>
        <w:ind w:firstLine="720"/>
        <w:jc w:val="both"/>
        <w:rPr>
          <w:b/>
          <w:bCs/>
        </w:rPr>
      </w:pPr>
      <w:r w:rsidRPr="00725ED8">
        <w:rPr>
          <w:b/>
          <w:bCs/>
        </w:rPr>
        <w:t>Expanding and contracting the stomach and applying the root lock stretches intestines and rectal organs. Doing it excessively, forcibly, and without a guru’s guidance, may result in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9B4148">
        <w:t>Hanuman</w:t>
      </w:r>
      <w:r>
        <w:t xml:space="preserve"> reaches Lanka again, he becomes regular in size. Verse 5-2-49 tells us that </w:t>
      </w:r>
      <w:r w:rsidR="009B4148">
        <w:t>Hanuman</w:t>
      </w:r>
      <w:r>
        <w:t xml:space="preserve"> reduces himself to the size of a cat while entering Lanka. </w:t>
      </w:r>
      <w:r w:rsidRPr="00725ED8">
        <w:rPr>
          <w:b/>
          <w:bCs/>
        </w:rPr>
        <w:t xml:space="preserve">It indicates that we need a minuscule amount of the </w:t>
      </w:r>
      <w:r w:rsidR="00BD4DB9" w:rsidRPr="00725ED8">
        <w:rPr>
          <w:b/>
          <w:bCs/>
        </w:rPr>
        <w:t xml:space="preserve">Prana </w:t>
      </w:r>
      <w:r w:rsidRPr="00725ED8">
        <w:rPr>
          <w:b/>
          <w:bCs/>
        </w:rPr>
        <w:t xml:space="preserve">to enter into the </w:t>
      </w:r>
      <w:r w:rsidR="00BD4DB9" w:rsidRPr="00725ED8">
        <w:rPr>
          <w:b/>
          <w:bCs/>
        </w:rPr>
        <w:t>Muladhara Chakra</w:t>
      </w:r>
      <w:r w:rsidRPr="00725ED8">
        <w:rPr>
          <w:b/>
          <w:bCs/>
        </w:rPr>
        <w:t xml:space="preserve">. There is no need to use excessive force; we need to avoid strenuous breathing. </w:t>
      </w:r>
    </w:p>
    <w:p w:rsidR="00602718" w:rsidRPr="00725ED8" w:rsidRDefault="00602718" w:rsidP="00602718">
      <w:pPr>
        <w:spacing w:line="480" w:lineRule="auto"/>
        <w:ind w:firstLine="720"/>
        <w:jc w:val="both"/>
        <w:rPr>
          <w:b/>
          <w:bCs/>
        </w:rPr>
      </w:pPr>
      <w:r>
        <w:t xml:space="preserve">When </w:t>
      </w:r>
      <w:r w:rsidR="009B4148">
        <w:t>Hanuman</w:t>
      </w:r>
      <w:r>
        <w:t xml:space="preserve"> is at the gate of the city of Lanka, a female demon attacks him. </w:t>
      </w:r>
      <w:r w:rsidRPr="00725ED8">
        <w:rPr>
          <w:b/>
          <w:bCs/>
        </w:rPr>
        <w:t xml:space="preserve">Verse 5-3-40 mentions that </w:t>
      </w:r>
      <w:r w:rsidR="009B4148" w:rsidRPr="00725ED8">
        <w:rPr>
          <w:b/>
          <w:bCs/>
        </w:rPr>
        <w:t>Hanuman</w:t>
      </w:r>
      <w:r w:rsidRPr="00725ED8">
        <w:rPr>
          <w:b/>
          <w:bCs/>
        </w:rPr>
        <w:t xml:space="preserve"> does not use his full strength to hit her; he hits her as gently as possible. It is a reference to the kind of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process, which in turn reinforces the ego. Here again, we learn that this female demon enjoys a boon granted by Lord Brahma, which is that when a monkey will defeat her, destruction of Lanka will follow. This boon shows us an obvious fact in terms of body-mind processes. </w:t>
      </w:r>
      <w:r w:rsidRPr="00725ED8">
        <w:rPr>
          <w:b/>
          <w:bCs/>
        </w:rPr>
        <w:t xml:space="preserve">When we succeed in doing </w:t>
      </w:r>
      <w:r w:rsidR="008039E6" w:rsidRPr="00725ED8">
        <w:rPr>
          <w:b/>
          <w:bCs/>
        </w:rPr>
        <w:t>Pranayama,</w:t>
      </w:r>
      <w:r w:rsidRPr="00725ED8">
        <w:rPr>
          <w:b/>
          <w:bCs/>
        </w:rPr>
        <w:t xml:space="preserve"> the </w:t>
      </w:r>
      <w:r w:rsidR="00BD4DB9" w:rsidRPr="00725ED8">
        <w:rPr>
          <w:b/>
          <w:bCs/>
        </w:rPr>
        <w:t xml:space="preserve">Prana </w:t>
      </w:r>
      <w:r w:rsidRPr="00725ED8">
        <w:rPr>
          <w:b/>
          <w:bCs/>
        </w:rPr>
        <w:t>will enter the Root Center, and the ego/ahamkar will begin to lose ground.</w:t>
      </w:r>
    </w:p>
    <w:p w:rsidR="00602718" w:rsidRDefault="00602718" w:rsidP="00602718">
      <w:pPr>
        <w:spacing w:line="480" w:lineRule="auto"/>
        <w:ind w:firstLine="720"/>
        <w:jc w:val="both"/>
      </w:pPr>
      <w:r>
        <w:lastRenderedPageBreak/>
        <w:t xml:space="preserve">The role of </w:t>
      </w:r>
      <w:r w:rsidR="008039E6">
        <w:t xml:space="preserve">Pranayama </w:t>
      </w:r>
      <w:r>
        <w:t>ends,</w:t>
      </w:r>
      <w:r w:rsidRPr="00283206">
        <w:t xml:space="preserve"> </w:t>
      </w:r>
      <w:r>
        <w:t xml:space="preserve">when the </w:t>
      </w:r>
      <w:r w:rsidR="00BD4DB9">
        <w:t xml:space="preserve">Prana </w:t>
      </w:r>
      <w:r>
        <w:t xml:space="preserve">enters the Root Center. However, the </w:t>
      </w:r>
      <w:r w:rsidR="00BD4DB9">
        <w:t xml:space="preserve">Prana </w:t>
      </w:r>
      <w:r>
        <w:t xml:space="preserve">/ </w:t>
      </w:r>
      <w:r w:rsidR="009B4148">
        <w:t>Hanuman</w:t>
      </w:r>
      <w:r>
        <w:t>, continues to play a vital role throughout the rest of</w:t>
      </w:r>
      <w:r w:rsidR="00574F80">
        <w:t xml:space="preserve"> Ramayana.</w:t>
      </w:r>
      <w:r>
        <w:t xml:space="preserve"> When </w:t>
      </w:r>
      <w:r w:rsidR="009B4148">
        <w:t>Hanuman</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 xml:space="preserve">Energy </w:t>
      </w:r>
      <w:r>
        <w:t xml:space="preserve">, which manifests itself as fire as well. Her name is Sita, which may mean “coolness” because of the root “sit” in her name, but she is cool only in the presence of Shri Ram. </w:t>
      </w:r>
      <w:r w:rsidRPr="00725ED8">
        <w:rPr>
          <w:b/>
          <w:bCs/>
        </w:rPr>
        <w:t xml:space="preserve">Sita escaping with </w:t>
      </w:r>
      <w:r w:rsidR="009B4148" w:rsidRPr="00725ED8">
        <w:rPr>
          <w:b/>
          <w:bCs/>
        </w:rPr>
        <w:t>Hanuman</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C15A6F">
        <w:t xml:space="preserve">Energy </w:t>
      </w:r>
      <w:r>
        <w:t xml:space="preserve">. This small amount of the </w:t>
      </w:r>
      <w:r w:rsidR="00C15A6F">
        <w:t xml:space="preserve">Energy </w:t>
      </w:r>
      <w:r>
        <w:t xml:space="preserve"> not only burns the </w:t>
      </w:r>
      <w:r w:rsidR="00BD4DB9">
        <w:t>Chakra</w:t>
      </w:r>
      <w:r>
        <w:t xml:space="preserve">, but also heats up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is a direct result of </w:t>
      </w:r>
      <w:r w:rsidR="008039E6">
        <w:t xml:space="preserve">Pranayama </w:t>
      </w:r>
      <w:r>
        <w:t xml:space="preserve">and is an indication that the </w:t>
      </w:r>
      <w:r w:rsidR="00BD4DB9">
        <w:t xml:space="preserve">Prana </w:t>
      </w:r>
      <w:r>
        <w:t xml:space="preserve">has entered the </w:t>
      </w:r>
      <w:r w:rsidR="00BD4DB9">
        <w:t>Muladhara Chakra</w:t>
      </w:r>
      <w:r>
        <w:t xml:space="preserve">. Even a minor twist in this coiled up </w:t>
      </w:r>
      <w:r w:rsidR="00C15A6F">
        <w:t xml:space="preserve">Energy </w:t>
      </w:r>
      <w:r>
        <w:t xml:space="preserve"> can create an unbearable firestorm inside our body. A complete rise of the </w:t>
      </w:r>
      <w:r w:rsidR="00C15A6F">
        <w:t xml:space="preserve">Energy </w:t>
      </w:r>
      <w:r>
        <w:t xml:space="preserve"> at this stage will feel like a nuclear explosion within us; it is best to avoid it.</w:t>
      </w:r>
    </w:p>
    <w:p w:rsidR="00281C56" w:rsidRPr="00281C56" w:rsidRDefault="00602718" w:rsidP="00281C56">
      <w:pPr>
        <w:spacing w:line="480" w:lineRule="auto"/>
        <w:ind w:firstLine="720"/>
        <w:jc w:val="both"/>
        <w:rPr>
          <w:b/>
          <w:bCs/>
        </w:rPr>
      </w:pPr>
      <w:r w:rsidRPr="00281C56">
        <w:rPr>
          <w:b/>
          <w:bCs/>
        </w:rPr>
        <w:t xml:space="preserve">Sage Valmiki is very compassionate in describing this event in advance for us. He famously represents it as </w:t>
      </w:r>
      <w:r w:rsidR="009B4148" w:rsidRPr="00281C56">
        <w:rPr>
          <w:b/>
          <w:bCs/>
        </w:rPr>
        <w:t>Hanuman</w:t>
      </w:r>
      <w:r w:rsidRPr="00281C56">
        <w:rPr>
          <w:b/>
          <w:bCs/>
        </w:rPr>
        <w:t xml:space="preserve"> burning Ravan’s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A similar effect may occur at the </w:t>
      </w:r>
      <w:r w:rsidR="00BD4DB9">
        <w:lastRenderedPageBreak/>
        <w:t>Manipura Chakra</w:t>
      </w:r>
      <w:r>
        <w:t xml:space="preserve"> as well, where a person may succeed in overcoming desires created by the </w:t>
      </w:r>
      <w:r w:rsidR="00BD4DB9">
        <w:t>Swadhisthana Chakra</w:t>
      </w:r>
      <w:r>
        <w:t xml:space="preserve">, but may succumb to those created by the </w:t>
      </w:r>
      <w:r w:rsidR="00BD4DB9">
        <w:t>Manipura Chakra</w:t>
      </w:r>
      <w:r>
        <w:t xml:space="preserve">. </w:t>
      </w: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9B4148" w:rsidRPr="00281C56">
        <w:rPr>
          <w:b/>
          <w:bCs/>
        </w:rPr>
        <w:t>Hanuman</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 xml:space="preserve">/Power Center. The quality of celibacy helps constrain desires flaming out of the </w:t>
      </w:r>
      <w:r w:rsidR="00BD4DB9" w:rsidRPr="00281C56">
        <w:rPr>
          <w:b/>
          <w:bCs/>
        </w:rPr>
        <w:t>Swadhisthana Chakra</w:t>
      </w:r>
      <w:r w:rsidRPr="00281C56">
        <w:rPr>
          <w:b/>
          <w:bCs/>
        </w:rPr>
        <w:t>.</w:t>
      </w:r>
      <w:bookmarkStart w:id="87" w:name="_Toc412487797"/>
      <w:bookmarkStart w:id="88" w:name="_Toc423152525"/>
      <w:bookmarkStart w:id="89" w:name="_Toc423154148"/>
      <w:bookmarkStart w:id="90" w:name="_Toc412487805"/>
      <w:bookmarkStart w:id="91" w:name="_Toc423152534"/>
      <w:bookmarkStart w:id="92" w:name="_Toc423154157"/>
      <w:bookmarkStart w:id="93" w:name="_Toc418306778"/>
    </w:p>
    <w:p w:rsidR="00671AE1" w:rsidRDefault="00D2746A" w:rsidP="00671AE1">
      <w:pPr>
        <w:pStyle w:val="Heading3"/>
        <w:jc w:val="left"/>
      </w:pPr>
      <w:bookmarkStart w:id="94" w:name="_Toc48897826"/>
      <w:r w:rsidRPr="00D2746A">
        <w:t xml:space="preserve">References </w:t>
      </w:r>
      <w:r w:rsidR="00FB69B6" w:rsidRPr="00281C56">
        <w:t xml:space="preserve">to </w:t>
      </w:r>
      <w:r w:rsidR="00671AE1">
        <w:t>Throat Center</w:t>
      </w:r>
      <w:bookmarkEnd w:id="87"/>
      <w:bookmarkEnd w:id="88"/>
      <w:bookmarkEnd w:id="89"/>
      <w:bookmarkEnd w:id="94"/>
    </w:p>
    <w:p w:rsidR="00281C56"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to live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very happy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This is the region of Vishudha</w:t>
      </w:r>
      <w:r w:rsidR="00671AE1">
        <w:t xml:space="preserve"> Chakra. </w:t>
      </w:r>
      <w:r w:rsidR="00671AE1" w:rsidRPr="005C080E">
        <w:rPr>
          <w:b/>
          <w:bCs/>
        </w:rPr>
        <w:t>In order to co-relate Throat Center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t>T</w:t>
      </w:r>
      <w:r w:rsidRPr="006E6A02">
        <w:t xml:space="preserve">hroat </w:t>
      </w:r>
      <w:r>
        <w:t>C</w:t>
      </w:r>
      <w:r w:rsidRPr="006E6A02">
        <w:t>enter</w:t>
      </w:r>
      <w:r>
        <w:t xml:space="preserve">. </w:t>
      </w:r>
      <w:r w:rsidRPr="006E6A02">
        <w:t xml:space="preserve">Throat Center’s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w:t>
      </w:r>
      <w:r>
        <w:lastRenderedPageBreak/>
        <w:t>the word “Panch.</w:t>
      </w:r>
      <w:r w:rsidRPr="006E6A02">
        <w:t xml:space="preserve">” </w:t>
      </w:r>
      <w:r w:rsidRPr="005C080E">
        <w:rPr>
          <w:b/>
          <w:bCs/>
        </w:rPr>
        <w:t xml:space="preserve">The image of the Throat center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description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Pr="005C080E">
        <w:rPr>
          <w:b/>
          <w:bCs/>
        </w:rPr>
        <w:t>un-bright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Pr="005C080E">
        <w:rPr>
          <w:b/>
          <w:bCs/>
        </w:rPr>
        <w:t>a white glittering sand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671AE1" w:rsidP="00671AE1">
      <w:pPr>
        <w:spacing w:line="480" w:lineRule="auto"/>
        <w:ind w:firstLine="720"/>
        <w:jc w:val="both"/>
      </w:pPr>
      <w:r>
        <w:t>G</w:t>
      </w:r>
      <w:r w:rsidRPr="006E6A02">
        <w:t>enerally, we</w:t>
      </w:r>
      <w:r>
        <w:t xml:space="preserve"> may</w:t>
      </w:r>
      <w:r w:rsidRPr="006E6A02">
        <w:t xml:space="preserve"> think about these verses in t</w:t>
      </w:r>
      <w:r>
        <w:t xml:space="preserve">erms of poetic imagination. </w:t>
      </w:r>
      <w:r w:rsidRPr="006E6A02">
        <w:t>However, if we carefully search for Throat Center details, we find some connection</w:t>
      </w:r>
      <w:r>
        <w:t xml:space="preserve">. </w:t>
      </w:r>
      <w:r w:rsidRPr="005C080E">
        <w:rPr>
          <w:b/>
          <w:bCs/>
        </w:rPr>
        <w:t>Also, note that snowfall is an extremely rare event in central India, yet sage Valmiki mentions it many times.</w:t>
      </w:r>
      <w:r>
        <w:t xml:space="preserve"> We get</w:t>
      </w:r>
      <w:r w:rsidRPr="006E6A02">
        <w:t xml:space="preserve"> several lines describing </w:t>
      </w:r>
      <w:r>
        <w:t xml:space="preserve">snowy </w:t>
      </w:r>
      <w:r w:rsidRPr="006E6A02">
        <w:t xml:space="preserve">whiteness can be reference to </w:t>
      </w:r>
      <w:r>
        <w:t>silver crescent in the white circular background in the image of Throat Center and Airavat</w:t>
      </w:r>
      <w:r w:rsidRPr="006E6A02">
        <w:t xml:space="preserve"> 's whiteness</w:t>
      </w:r>
      <w:r>
        <w:t xml:space="preserve">. </w:t>
      </w:r>
      <w:r w:rsidRPr="006E6A02">
        <w:t>The birdcalls in foggy river are</w:t>
      </w:r>
      <w:r>
        <w:t xml:space="preserve"> connected to sense of hearing.</w:t>
      </w:r>
      <w:r w:rsidRPr="006E6A02">
        <w:t xml:space="preserve"> </w:t>
      </w:r>
      <w:r>
        <w:t>E</w:t>
      </w:r>
      <w:r w:rsidRPr="006E6A02">
        <w:t>ars are sense organ of Throat Center</w:t>
      </w:r>
      <w:r>
        <w:t xml:space="preserve">. </w:t>
      </w:r>
    </w:p>
    <w:p w:rsidR="00671AE1" w:rsidRDefault="00671AE1" w:rsidP="005C080E">
      <w:pPr>
        <w:spacing w:line="480" w:lineRule="auto"/>
        <w:ind w:firstLine="720"/>
        <w:jc w:val="both"/>
      </w:pPr>
      <w:r w:rsidRPr="006E6A02">
        <w:t>The deity of Throat Ce</w:t>
      </w:r>
      <w:r w:rsidR="005C080E">
        <w:t xml:space="preserve">nter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he word Jana in Janasthana has to come from plane of Throat Center</w:t>
      </w:r>
      <w:r>
        <w:t xml:space="preserve"> - </w:t>
      </w:r>
      <w:r w:rsidRPr="006E6A02">
        <w:t>Jana-Loka</w:t>
      </w:r>
      <w:r>
        <w:t>.</w:t>
      </w:r>
    </w:p>
    <w:p w:rsidR="009C3C27" w:rsidRDefault="009C3C27" w:rsidP="009C3C27">
      <w:pPr>
        <w:spacing w:line="480" w:lineRule="auto"/>
        <w:ind w:firstLine="720"/>
        <w:jc w:val="both"/>
      </w:pPr>
      <w:r>
        <w:t>When a female demon called as Shurpanakha inquires about Shri Ram and asks if he would like to marry her, Shri Ram refuses her proposal. However, he asks her to marry Laxman</w:t>
      </w:r>
      <w:r w:rsidR="00546E4D">
        <w:t>a</w:t>
      </w:r>
      <w:r>
        <w:t xml:space="preserve">, and tells her that </w:t>
      </w:r>
      <w:r>
        <w:lastRenderedPageBreak/>
        <w:t>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in turn,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indicates high Throat Center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's army consists of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Throat Center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lastRenderedPageBreak/>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Ravan</w:t>
      </w:r>
      <w:r w:rsidR="00546E4D">
        <w:t>a</w:t>
      </w:r>
      <w:r>
        <w:t xml:space="preserve">. </w:t>
      </w:r>
      <w:r>
        <w:rPr>
          <w:noProof/>
        </w:rPr>
        <w:t>It</w:t>
      </w:r>
      <w:r>
        <w:t xml:space="preserve"> fits perfectly with the law of duplication in Ramayan</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Throat Center.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Throat Center. However, what these books describe is an effect of the </w:t>
      </w:r>
      <w:r w:rsidR="00C15A6F">
        <w:t xml:space="preserve">Energy </w:t>
      </w:r>
      <w:r>
        <w:t xml:space="preserve">, not that of the </w:t>
      </w:r>
      <w:r w:rsidR="00C15A6F">
        <w:t>Consciousness</w:t>
      </w:r>
      <w:r>
        <w:t>.</w:t>
      </w:r>
      <w:r>
        <w:br w:type="page"/>
      </w:r>
    </w:p>
    <w:p w:rsidR="007C6596" w:rsidRDefault="00D2746A" w:rsidP="00574F80">
      <w:pPr>
        <w:pStyle w:val="Heading3"/>
        <w:jc w:val="left"/>
      </w:pPr>
      <w:bookmarkStart w:id="95" w:name="_Toc48897827"/>
      <w:bookmarkEnd w:id="90"/>
      <w:bookmarkEnd w:id="91"/>
      <w:bookmarkEnd w:id="92"/>
      <w:r w:rsidRPr="00D2746A">
        <w:lastRenderedPageBreak/>
        <w:t xml:space="preserve">References </w:t>
      </w:r>
      <w:r w:rsidR="00FB69B6" w:rsidRPr="00397191">
        <w:t xml:space="preserve">to </w:t>
      </w:r>
      <w:r w:rsidR="001D1238">
        <w:t>Heart Center</w:t>
      </w:r>
      <w:bookmarkEnd w:id="95"/>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9A0B75" w:rsidRPr="009A0B75">
        <w:t>Ravana had abducted Sita. Shri Ram is searching for her. He clearly misses Sita, and is very much disturbed. Hanuman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Throat Center, </w:t>
      </w:r>
      <w:r>
        <w:t xml:space="preserve">higher </w:t>
      </w:r>
      <w:r w:rsidR="00C15A6F">
        <w:t>Consciousness</w:t>
      </w:r>
      <w:r>
        <w:t xml:space="preserve"> is</w:t>
      </w:r>
      <w:r w:rsidRPr="009A0B75">
        <w:t xml:space="preserve"> coming down to Heart Center.</w:t>
      </w:r>
    </w:p>
    <w:p w:rsidR="007C6596" w:rsidRDefault="007C6596" w:rsidP="007C6596">
      <w:pPr>
        <w:spacing w:line="480" w:lineRule="auto"/>
        <w:ind w:firstLine="720"/>
        <w:jc w:val="both"/>
      </w:pPr>
      <w:r>
        <w:t>Before looking for the references to the Heart Center, let us see its features. Since the story relates to the heart, there is no doubt that there are many emotions involved in it. The Heart Center has air as its element, so we can expect references to air. The sense organ of this center is skin, with a touch being the sense associated with it. The center has black antelope for its vehicle. The presiding deity is Ishan-Rudr Shiv</w:t>
      </w:r>
      <w:r w:rsidR="009A0B75">
        <w:t>a</w:t>
      </w:r>
      <w:r>
        <w:t xml:space="preserve">, who has blue skin and wears the skin of a yellow tiger. The goddess of the Heart Center is Kakini, who wears a sky blue sari and sits on a pink lotus. </w:t>
      </w:r>
    </w:p>
    <w:p w:rsidR="007C6596" w:rsidRDefault="007C6596" w:rsidP="007C6596">
      <w:pPr>
        <w:spacing w:line="480" w:lineRule="auto"/>
        <w:ind w:firstLine="720"/>
        <w:jc w:val="both"/>
      </w:pPr>
      <w:r>
        <w:t>Now, we will now go over each line of chapter 4-1 and see if it has any reference to the Heart Center.</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 4-1-8, colors blue and yellow are mentioned, which are references to the deity of the Heart Center.</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4-1-30 and 32 - strong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4-1-34, there is a slight change in the topic; a reference is made to touch, the sense related to the Heart Center.</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Heart Center. </w:t>
      </w:r>
    </w:p>
    <w:p w:rsidR="007C6596" w:rsidRDefault="007C6596" w:rsidP="007C6596">
      <w:pPr>
        <w:spacing w:line="480" w:lineRule="auto"/>
        <w:ind w:firstLine="720"/>
        <w:jc w:val="both"/>
      </w:pPr>
      <w:r>
        <w:t>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Heart Center.</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Heart Center. </w:t>
      </w:r>
      <w:r w:rsidR="003448CF">
        <w:t xml:space="preserve">We have seen the characters of Vali and Sugriva. Shri Ram replaces Vali with Sugriva. We saw these event as untamable heart being replaced by tamable heart. </w:t>
      </w:r>
      <w:r w:rsidR="003448CF" w:rsidRPr="003448CF">
        <w:rPr>
          <w:b/>
          <w:bCs/>
        </w:rPr>
        <w:t xml:space="preserve">This change happens in spiritual people, when higher </w:t>
      </w:r>
      <w:r w:rsidR="00C15A6F">
        <w:rPr>
          <w:b/>
          <w:bCs/>
        </w:rPr>
        <w:t>Consciousness</w:t>
      </w:r>
      <w:r w:rsidR="003448CF" w:rsidRPr="003448CF">
        <w:rPr>
          <w:b/>
          <w:bCs/>
        </w:rPr>
        <w:t xml:space="preserve"> enters into their heart. This is a major sign or indication of spiritual progress given to us by Sage Valmiki.</w:t>
      </w:r>
      <w:r>
        <w:br w:type="page"/>
      </w:r>
    </w:p>
    <w:p w:rsidR="00931D45" w:rsidRDefault="00D2746A" w:rsidP="00574F80">
      <w:pPr>
        <w:pStyle w:val="Heading3"/>
        <w:jc w:val="left"/>
      </w:pPr>
      <w:bookmarkStart w:id="96" w:name="_Toc48897828"/>
      <w:bookmarkEnd w:id="93"/>
      <w:r w:rsidRPr="00D2746A">
        <w:lastRenderedPageBreak/>
        <w:t xml:space="preserve">References </w:t>
      </w:r>
      <w:r w:rsidR="00FB69B6" w:rsidRPr="00FB69B6">
        <w:t xml:space="preserve">to </w:t>
      </w:r>
      <w:r w:rsidR="001D1238">
        <w:t>T</w:t>
      </w:r>
      <w:r w:rsidR="00D25171">
        <w:t>hird Eye Center</w:t>
      </w:r>
      <w:bookmarkEnd w:id="96"/>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real nature of Sita (as </w:t>
      </w:r>
      <w:r w:rsidR="00C15A6F">
        <w:t xml:space="preserve">Energy </w:t>
      </w:r>
      <w:r>
        <w:t xml:space="preserve">). According to the condition, Sita will marry a man strong enough to put the bowstring on the bow 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 xml:space="preserve"> going upwards</w:t>
      </w:r>
      <w:r w:rsidR="00D25171">
        <w:t xml:space="preserve"> to the top of head</w:t>
      </w:r>
      <w:r w:rsidR="00931D45">
        <w:t>, this is the last knot</w:t>
      </w:r>
      <w:r w:rsidR="002C178C">
        <w:t>. O</w:t>
      </w:r>
      <w:r w:rsidR="00931D45">
        <w:t xml:space="preserve">nce it is open, the </w:t>
      </w:r>
      <w:r w:rsidR="00C15A6F">
        <w:t xml:space="preserve">Energy </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 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 and the </w:t>
      </w:r>
      <w:r w:rsidR="00C15A6F">
        <w:t>Consciousness</w:t>
      </w:r>
      <w:r>
        <w:t xml:space="preserve"> to meet, </w:t>
      </w:r>
      <w:r w:rsidR="002A3E71">
        <w:t>represents</w:t>
      </w:r>
      <w:r>
        <w:t xml:space="preserve"> the condition of king Janak for giving Sita’s hand in marriage to Shri Ram. According to the condition, Sita will marry a man strong enough to put the bowstring on the bow of Lord Shiv. It is not a surprise that Shri Ram manages to do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 xml:space="preserve"> going upwards, which creates a</w:t>
      </w:r>
      <w:r>
        <w:t xml:space="preserve"> strong localized pain inside a hollow head. </w:t>
      </w:r>
      <w:r w:rsidRPr="00087D0C">
        <w:rPr>
          <w:b/>
          <w:bCs/>
        </w:rPr>
        <w:t xml:space="preserve">When the knot opens up, there is a feeling of the </w:t>
      </w:r>
      <w:r w:rsidR="00C15A6F">
        <w:rPr>
          <w:b/>
          <w:bCs/>
        </w:rPr>
        <w:t xml:space="preserve">Energy </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 xml:space="preserve"> is like an explosion.</w:t>
      </w:r>
      <w:r>
        <w:t xml:space="preserve"> Sage Valmiki clearly describes the level of sounds, lights, and waves </w:t>
      </w:r>
      <w:r>
        <w:lastRenderedPageBreak/>
        <w:t xml:space="preserve">associated with it. In verse 1-67-18, he describes them as “an explosion like down plunging thunder” and “shockwaves from an exploding mountain.” The thunderous sound, the explosive lightening, and the waves or vibrations are indication of the movement of a large amount of </w:t>
      </w:r>
      <w:r w:rsidR="00C15A6F">
        <w:t xml:space="preserve">Energy </w:t>
      </w:r>
      <w:r>
        <w:t>. Many Yoga books describe these extraordinary sensations associated with the opening of the Shiv</w:t>
      </w:r>
      <w:r w:rsidR="00CA0676">
        <w:t>a</w:t>
      </w:r>
      <w:r>
        <w:t xml:space="preserve"> Knot.</w:t>
      </w:r>
    </w:p>
    <w:p w:rsidR="001D426A" w:rsidRPr="00D2746A" w:rsidRDefault="00931D45" w:rsidP="001D426A">
      <w:pPr>
        <w:spacing w:line="480" w:lineRule="auto"/>
        <w:ind w:firstLine="720"/>
        <w:jc w:val="both"/>
      </w:pPr>
      <w:r>
        <w:t xml:space="preserve">In ancient India, the bows used to be 6 to 8 feet long shafts, vertically mounted, with a bowstring tied to them just before use. </w:t>
      </w:r>
      <w:r w:rsidRPr="00CA0676">
        <w:rPr>
          <w:b/>
          <w:bCs/>
        </w:rPr>
        <w:t>If you imagine a large bow vertically mounted, with the bowstring stretched, you will get a picture of a close to vertical eye, the Third Eye.</w:t>
      </w:r>
      <w:r>
        <w:t xml:space="preserve"> The Third Eye</w:t>
      </w:r>
      <w:r w:rsidR="001D426A">
        <w:t xml:space="preserve"> Center</w:t>
      </w:r>
      <w:r>
        <w:t xml:space="preserve"> is named after Shiv</w:t>
      </w:r>
      <w:r w:rsidR="00CA0676">
        <w:t>a</w:t>
      </w:r>
      <w:r>
        <w:t>, and is called “Shiv</w:t>
      </w:r>
      <w:r w:rsidR="00CA0676">
        <w:t>a</w:t>
      </w:r>
      <w:r>
        <w:t>-netr</w:t>
      </w:r>
      <w:r w:rsidR="00CA0676">
        <w:t>a</w:t>
      </w:r>
      <w:r>
        <w:t>.” It seems that sage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Third Eye Center. </w:t>
      </w:r>
      <w:bookmarkStart w:id="97" w:name="_Toc412487843"/>
      <w:bookmarkStart w:id="98" w:name="_Toc423152572"/>
      <w:bookmarkStart w:id="99" w:name="_Toc423154195"/>
    </w:p>
    <w:p w:rsidR="008E0020" w:rsidRDefault="008E0020">
      <w:pPr>
        <w:tabs>
          <w:tab w:val="clear" w:pos="360"/>
          <w:tab w:val="clear" w:pos="9360"/>
        </w:tabs>
      </w:pPr>
      <w:r>
        <w:br w:type="page"/>
      </w:r>
    </w:p>
    <w:p w:rsidR="007C6596" w:rsidRDefault="00D2746A" w:rsidP="00574F80">
      <w:pPr>
        <w:pStyle w:val="Heading3"/>
        <w:jc w:val="left"/>
      </w:pPr>
      <w:bookmarkStart w:id="100" w:name="_Toc48897829"/>
      <w:r w:rsidRPr="00D2746A">
        <w:lastRenderedPageBreak/>
        <w:t xml:space="preserve">References </w:t>
      </w:r>
      <w:r w:rsidR="007C6596">
        <w:t xml:space="preserve">to the </w:t>
      </w:r>
      <w:r w:rsidR="00FB69B6">
        <w:t>Sahasrara</w:t>
      </w:r>
      <w:bookmarkEnd w:id="97"/>
      <w:bookmarkEnd w:id="98"/>
      <w:bookmarkEnd w:id="99"/>
      <w:bookmarkEnd w:id="100"/>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Ramayana has three remarkable journeys. We have already seen Hanuman’s critical journey to find Sita in Lanka, and Shri Ram’s journey to Lanka. After Shri Ram’s victory over Ravan and after Sita and Shri Ram realizing their true nature, it is time for the third journey. Sage Valmiki dedicates the complete chapter of 6-123 to Sita’s journey with Shri Ram to Ayodhya from Lanka in Pushpak airplane. At this point in the story, Sita and Shri Ram are together, and they are approaching the city of Ayodhya in the Pushpak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If you consider the currently accepted geographical positions of Ayodhya, Kishkindha, and Lanka, you get a triangular shape. There is no need for an aerial vehicle to go over Kishkindha, as it does not fall on the direct aerial route to Ayodhya from Lanka. Just to confirm that we understand this, in verse 6-123-25, we have Sita asking for a stop to pick up Tara, Sugreev’s wife. Thus, we see that sage Valmiki is clearly indicating to readers that, for Pushpak, these three locations are in a straight line.</w:t>
      </w:r>
    </w:p>
    <w:p w:rsidR="00B26813" w:rsidRDefault="00B26813" w:rsidP="00B26813">
      <w:pPr>
        <w:spacing w:line="480" w:lineRule="auto"/>
        <w:ind w:firstLine="720"/>
        <w:jc w:val="both"/>
      </w:pPr>
      <w:r>
        <w:t xml:space="preserve">The path followed by Pushpak is the path of the Sushumna Nadi in the spine. Therefore, we see Pushpak going from the Root Center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 xml:space="preserve">Energy </w:t>
      </w:r>
      <w:r>
        <w:t xml:space="preserve"> takes this path, when it is entirely free from the Root Center and never returns to the Root Center. This journey is the final ascent of the </w:t>
      </w:r>
      <w:r w:rsidR="00C15A6F">
        <w:t xml:space="preserve">Energy </w:t>
      </w:r>
      <w:r>
        <w:t xml:space="preserve"> toward the </w:t>
      </w:r>
      <w:r w:rsidR="001C04BF">
        <w:t>Sahasrara</w:t>
      </w:r>
      <w:r>
        <w:t>; there is no coming back to the Root Center after this. It is the most documented, coveted and celebrated journey, and yogis call it Kundalini’s ascent to the Sahasrara.</w:t>
      </w:r>
    </w:p>
    <w:p w:rsidR="007C6596" w:rsidRDefault="00F50F4B" w:rsidP="00F50F4B">
      <w:pPr>
        <w:spacing w:line="480" w:lineRule="auto"/>
        <w:jc w:val="both"/>
      </w:pPr>
      <w:r>
        <w:lastRenderedPageBreak/>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 xml:space="preserve">Energy </w:t>
      </w:r>
      <w:r>
        <w:t xml:space="preserve"> are removed, and that a massive flood of the </w:t>
      </w:r>
      <w:r w:rsidR="00C15A6F">
        <w:t xml:space="preserve">Energy </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Pr="00F50F4B">
        <w:rPr>
          <w:b/>
          <w:bCs/>
        </w:rPr>
        <w:t xml:space="preserve">Both these sounds buzzing in the ears are documented types of the </w:t>
      </w:r>
      <w:r w:rsidR="00574F80" w:rsidRPr="00F50F4B">
        <w:rPr>
          <w:b/>
          <w:bCs/>
        </w:rPr>
        <w:t xml:space="preserve">Anahata </w:t>
      </w:r>
      <w:r w:rsidRPr="00F50F4B">
        <w:rPr>
          <w:b/>
          <w:bCs/>
        </w:rPr>
        <w:t xml:space="preserve">sound, and this is indicative of a massive movement of the </w:t>
      </w:r>
      <w:r w:rsidR="00C15A6F">
        <w:rPr>
          <w:b/>
          <w:bCs/>
        </w:rPr>
        <w:t xml:space="preserve">Energy </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9B4148">
        <w:t>Hanuman</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This event indicates activities</w:t>
      </w:r>
      <w:r w:rsidR="00F50F4B" w:rsidRPr="00C93E1D">
        <w:rPr>
          <w:b/>
          <w:bCs/>
        </w:rPr>
        <w:t xml:space="preserve"> of Prana</w:t>
      </w:r>
      <w:r w:rsidRPr="00C93E1D">
        <w:rPr>
          <w:b/>
          <w:bCs/>
        </w:rPr>
        <w:t xml:space="preserve"> all over the body through various nadis.</w:t>
      </w:r>
      <w:r>
        <w:t xml:space="preserve"> All this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lastRenderedPageBreak/>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Sugreev</w:t>
      </w:r>
      <w:r w:rsidR="00C93E1D">
        <w:t>a</w:t>
      </w:r>
      <w:r>
        <w:t xml:space="preserve"> and Vibhishan</w:t>
      </w:r>
      <w:r w:rsidR="00C93E1D">
        <w:t>a</w:t>
      </w:r>
      <w:r>
        <w:t xml:space="preserve"> holding a white whisk over Shri Ram. </w:t>
      </w:r>
      <w:r w:rsidRPr="00C93E1D">
        <w:rPr>
          <w:b/>
          <w:bCs/>
        </w:rPr>
        <w:t xml:space="preserve">We can see that almost everything around Shri Ram is white in color; this indicates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 xml:space="preserve">This occasion does not come without multiple benefits that come as a side effect of the highest state of the human </w:t>
      </w:r>
      <w:r w:rsidR="00C15A6F">
        <w:t>Consciousness</w:t>
      </w:r>
      <w:r>
        <w:t>.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 xml:space="preserve">Energy </w:t>
      </w:r>
      <w:r>
        <w:t xml:space="preserve">, 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he time of ten thousand years definitely indicate</w:t>
      </w:r>
      <w:r w:rsidR="004F2AEE">
        <w:rPr>
          <w:b/>
          <w:bCs/>
        </w:rPr>
        <w:t>s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w:t>
      </w:r>
      <w:r>
        <w:lastRenderedPageBreak/>
        <w:t xml:space="preserve">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have to go to the end of the first chapter, not the last one.</w:t>
      </w:r>
      <w:r>
        <w:t xml:space="preserve"> Verse 1-1-97 mentions that after doing hundreds of horse sacrifices and ruling for thousands of years, Shri Ram went to Lord Brahma’s abode. Thus, sage Valmiki leads us back to the first chapter,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01" w:name="_Toc48897830"/>
      <w:r w:rsidRPr="007B5221">
        <w:lastRenderedPageBreak/>
        <w:t>Shri Ram Defeats Ravana</w:t>
      </w:r>
      <w:r w:rsidR="00EF7446" w:rsidRPr="007B5221">
        <w:t>:</w:t>
      </w:r>
      <w:r w:rsidR="00541AFB" w:rsidRPr="007B5221">
        <w:t xml:space="preserve"> Story and Its Meaning In Terms of Yoga</w:t>
      </w:r>
      <w:bookmarkEnd w:id="101"/>
      <w:r w:rsidR="00EF7446" w:rsidRPr="007B5221">
        <w:t xml:space="preserve">  </w:t>
      </w:r>
    </w:p>
    <w:p w:rsidR="007B5221" w:rsidRDefault="00EF7446" w:rsidP="003757E9">
      <w:pPr>
        <w:tabs>
          <w:tab w:val="clear" w:pos="360"/>
          <w:tab w:val="clear" w:pos="9360"/>
        </w:tabs>
        <w:spacing w:after="200" w:line="480" w:lineRule="auto"/>
        <w:ind w:firstLine="360"/>
        <w:jc w:val="both"/>
        <w:rPr>
          <w:b/>
          <w:bCs/>
        </w:rPr>
      </w:pPr>
      <w:r>
        <w:tab/>
        <w:t xml:space="preserve">Until now, we saw Valmiki Ramayana from different angles. </w:t>
      </w:r>
      <w:r w:rsidR="003757E9">
        <w:rPr>
          <w:b/>
          <w:bCs/>
        </w:rPr>
        <w:t>Now,</w:t>
      </w:r>
      <w:r w:rsidR="003757E9" w:rsidRPr="00B10375">
        <w:rPr>
          <w:b/>
          <w:bCs/>
        </w:rPr>
        <w:t xml:space="preserve"> we will focus on the story and its meaning in terms of Yoga.</w:t>
      </w:r>
    </w:p>
    <w:p w:rsidR="003757E9" w:rsidRPr="00B10375" w:rsidRDefault="003757E9" w:rsidP="003757E9">
      <w:pPr>
        <w:tabs>
          <w:tab w:val="clear" w:pos="360"/>
          <w:tab w:val="clear" w:pos="9360"/>
        </w:tabs>
        <w:spacing w:after="200" w:line="480" w:lineRule="auto"/>
        <w:ind w:firstLine="360"/>
        <w:jc w:val="both"/>
        <w:rPr>
          <w:b/>
          <w:bCs/>
        </w:rPr>
      </w:pPr>
      <w:r w:rsidRPr="00B10375">
        <w:rPr>
          <w:b/>
          <w:bCs/>
        </w:rPr>
        <w:t xml:space="preserve">  </w:t>
      </w:r>
    </w:p>
    <w:p w:rsidR="0036437E" w:rsidRDefault="00FF4BC9" w:rsidP="00541AFB">
      <w:pPr>
        <w:pStyle w:val="Heading2"/>
        <w:jc w:val="left"/>
      </w:pPr>
      <w:bookmarkStart w:id="102" w:name="_Toc48897831"/>
      <w:r>
        <w:t>Sugreev’s Brash Reaction</w:t>
      </w:r>
      <w:bookmarkEnd w:id="102"/>
    </w:p>
    <w:p w:rsidR="007B5221" w:rsidRDefault="007B5221" w:rsidP="0036437E">
      <w:pPr>
        <w:spacing w:line="480" w:lineRule="auto"/>
        <w:ind w:firstLine="720"/>
        <w:jc w:val="both"/>
      </w:pPr>
    </w:p>
    <w:p w:rsidR="0036437E" w:rsidRDefault="0036437E" w:rsidP="0036437E">
      <w:pPr>
        <w:spacing w:line="480" w:lineRule="auto"/>
        <w:ind w:firstLine="720"/>
        <w:jc w:val="both"/>
      </w:pPr>
      <w:r>
        <w:t>In verse 6-40-1, Shri Ram, Sugreev</w:t>
      </w:r>
      <w:r w:rsidR="00C3029C">
        <w:t xml:space="preserve">a, and others ascend Mount Suvela </w:t>
      </w:r>
      <w:r>
        <w:t>to get a good view of Lanka. Before war, any general of an army would like to survey the battlefield from the highest possible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Shri Ram, Sugreev</w:t>
      </w:r>
      <w:r w:rsidR="00C3029C">
        <w:t>a</w:t>
      </w:r>
      <w:r>
        <w:t>, and others see Ravan</w:t>
      </w:r>
      <w:r w:rsidR="00C3029C">
        <w:t>a</w:t>
      </w:r>
      <w:r>
        <w:t xml:space="preserve"> standing outside of his palace, probably, looking at Shri Ram’s army. Verses 6-40-3 to 6-40-6 give a description of Ravan</w:t>
      </w:r>
      <w:r w:rsidR="00C3029C">
        <w:t>a</w:t>
      </w:r>
      <w:r>
        <w:t>. What we get is a description of him that we are already familiar with. Ravan</w:t>
      </w:r>
      <w:r w:rsidR="00C3029C">
        <w:t>a</w:t>
      </w:r>
      <w:r>
        <w:t xml:space="preserve"> is wearing a red cloak, and he had smeared red sandalwood paste all over his body. He is adorned with golden ornaments. He proudly displays scars on his body, which are marks of big battles he has won. We know that Ravan</w:t>
      </w:r>
      <w:r w:rsidR="00C3029C">
        <w:t>a</w:t>
      </w:r>
      <w:r>
        <w:t xml:space="preserve"> stands for ego</w:t>
      </w:r>
      <w:r w:rsidR="00C3029C">
        <w:t>/Ahamkar</w:t>
      </w:r>
      <w:r>
        <w:t>, and his red color comes from the color of the Root Center. In addition to red, the Root Center also has a golden color in it; so, we see that Ravan</w:t>
      </w:r>
      <w:r w:rsidR="00C3029C">
        <w:t>a</w:t>
      </w:r>
      <w:r>
        <w:t xml:space="preserve"> is wearing golden ornaments.</w:t>
      </w:r>
    </w:p>
    <w:p w:rsidR="0036437E" w:rsidRDefault="0036437E" w:rsidP="0036437E">
      <w:pPr>
        <w:spacing w:line="480" w:lineRule="auto"/>
        <w:ind w:firstLine="720"/>
        <w:jc w:val="both"/>
      </w:pPr>
      <w:r>
        <w:t>According to verse 6-40-8, when Sugreev</w:t>
      </w:r>
      <w:r w:rsidR="00C3029C">
        <w:t>a</w:t>
      </w:r>
      <w:r>
        <w:t xml:space="preserve"> sees Ravan</w:t>
      </w:r>
      <w:r w:rsidR="00C3029C">
        <w:t>a</w:t>
      </w:r>
      <w:r>
        <w:t xml:space="preserve"> from the top of Mt. Suvel</w:t>
      </w:r>
      <w:r w:rsidR="00C3029C">
        <w:t>a</w:t>
      </w:r>
      <w:r>
        <w:t>, he becomes angry and in an impulsive reaction, jumps toward Ravan</w:t>
      </w:r>
      <w:r w:rsidR="00C3029C">
        <w:t>a</w:t>
      </w:r>
      <w:r>
        <w:t>. Verse 6-40-9 tells us that Sugreev</w:t>
      </w:r>
      <w:r w:rsidR="00C3029C">
        <w:t>a</w:t>
      </w:r>
      <w:r>
        <w:t xml:space="preserve"> completely underestimates Ravan</w:t>
      </w:r>
      <w:r w:rsidR="00C3029C">
        <w:t>a</w:t>
      </w:r>
      <w:r>
        <w:t xml:space="preserve"> and considers him a mere straw.</w:t>
      </w:r>
    </w:p>
    <w:p w:rsidR="0036437E" w:rsidRDefault="0036437E" w:rsidP="0036437E">
      <w:pPr>
        <w:spacing w:line="480" w:lineRule="auto"/>
        <w:ind w:firstLine="720"/>
        <w:jc w:val="both"/>
      </w:pPr>
      <w:r>
        <w:lastRenderedPageBreak/>
        <w:t>From verses 6-40-10 to 6-40-27, we get the description of a fierce battle between Sugreev</w:t>
      </w:r>
      <w:r w:rsidR="00C3029C">
        <w:t>a</w:t>
      </w:r>
      <w:r>
        <w:t xml:space="preserve"> and Ravan</w:t>
      </w:r>
      <w:r w:rsidR="00C3029C">
        <w:t>a</w:t>
      </w:r>
      <w:r>
        <w:t>. There is no mention of either of them winning; thus, it seems that they were both equal in power. In verse 6-40-28, we read that Ravan</w:t>
      </w:r>
      <w:r w:rsidR="00C3029C">
        <w:t>a</w:t>
      </w:r>
      <w:r>
        <w:t xml:space="preserve"> starts to use his magical powers to fight against Sugreev</w:t>
      </w:r>
      <w:r w:rsidR="00C3029C">
        <w:t>a</w:t>
      </w:r>
      <w:r>
        <w:t>. Sugreev</w:t>
      </w:r>
      <w:r w:rsidR="00C3029C">
        <w:t>a</w:t>
      </w:r>
      <w:r>
        <w:t xml:space="preserve"> recognizes his limitation against Ravan</w:t>
      </w:r>
      <w:r w:rsidR="00C3029C">
        <w:t>a</w:t>
      </w:r>
      <w:r>
        <w:t>’s powerful magic and backs off. Verse 6-40-29 tells us that Sugreev</w:t>
      </w:r>
      <w:r w:rsidR="00C3029C">
        <w:t>a</w:t>
      </w:r>
      <w:r>
        <w:t xml:space="preserve"> jumps back from Ravan</w:t>
      </w:r>
      <w:r w:rsidR="00C3029C">
        <w:t>a</w:t>
      </w:r>
      <w:r>
        <w:t>’s palace and returns to Mt. Suvel</w:t>
      </w:r>
      <w:r w:rsidR="00C3029C">
        <w:t>a,</w:t>
      </w:r>
      <w:r>
        <w:t xml:space="preserve"> where Shri Ram is. </w:t>
      </w:r>
    </w:p>
    <w:p w:rsidR="0036437E" w:rsidRDefault="0036437E" w:rsidP="0036437E">
      <w:pPr>
        <w:spacing w:line="480" w:lineRule="auto"/>
        <w:ind w:firstLine="720"/>
        <w:jc w:val="both"/>
      </w:pPr>
      <w:r>
        <w:t>As expected, Shri Ram clearly does not approve of this misadventure. He tells Sugreev</w:t>
      </w:r>
      <w:r w:rsidR="00C3029C">
        <w:t>a</w:t>
      </w:r>
      <w:r>
        <w:t xml:space="preserve"> that it was a wrong and reckless action, not fit for a king. Sugreev</w:t>
      </w:r>
      <w:r w:rsidR="00C3029C">
        <w:t>a</w:t>
      </w:r>
      <w:r>
        <w:t>’s impulsive attack and the act of backing-off do not make sense to anyone and confuses Ravan</w:t>
      </w:r>
      <w:r w:rsidR="00C3029C">
        <w:t>a</w:t>
      </w:r>
      <w:r>
        <w:t xml:space="preserve"> as well.</w:t>
      </w:r>
    </w:p>
    <w:p w:rsidR="0036437E" w:rsidRDefault="0036437E" w:rsidP="0036437E">
      <w:pPr>
        <w:spacing w:line="480" w:lineRule="auto"/>
        <w:ind w:firstLine="720"/>
        <w:jc w:val="both"/>
      </w:pPr>
      <w:r>
        <w:t>On the contrary, in terms of military strategy to win the war, Shri Ram, and others who stayed with him, missed an excellent opportunity for a quick victory. Ravan</w:t>
      </w:r>
      <w:r w:rsidR="00C3029C">
        <w:t>a</w:t>
      </w:r>
      <w:r>
        <w:t xml:space="preserve"> was a high-value target for Shri Ram’s army, and they saw him without any guards accompanying him. Therefore, killing Ravan</w:t>
      </w:r>
      <w:r w:rsidR="00C3029C">
        <w:t>a</w:t>
      </w:r>
      <w:r>
        <w:t xml:space="preserve"> was the correct military strategy. It would have saved them from bloodsheds and would have ensured a quick victory for them. </w:t>
      </w:r>
    </w:p>
    <w:p w:rsidR="00C3029C" w:rsidRDefault="0036437E" w:rsidP="0036437E">
      <w:pPr>
        <w:spacing w:line="480" w:lineRule="auto"/>
        <w:ind w:firstLine="720"/>
        <w:jc w:val="both"/>
      </w:pPr>
      <w:r>
        <w:t>In fact, Sugreev</w:t>
      </w:r>
      <w:r w:rsidR="00C3029C">
        <w:t>a</w:t>
      </w:r>
      <w:r>
        <w:t>’s impulsive decision to attack Ravan</w:t>
      </w:r>
      <w:r w:rsidR="00C3029C">
        <w:t>a</w:t>
      </w:r>
      <w:r>
        <w:t xml:space="preserve"> in this situation is very logical. Ideally, Shri Ram and others should have followed his lead. If we think in terms of military strategy, where winning the war with minimum losses to your side is the objective, then Shri Ram is wrong. </w:t>
      </w:r>
    </w:p>
    <w:p w:rsidR="00D039BE" w:rsidRDefault="0036437E" w:rsidP="00D039BE">
      <w:pPr>
        <w:spacing w:line="480" w:lineRule="auto"/>
        <w:ind w:firstLine="720"/>
        <w:jc w:val="both"/>
      </w:pPr>
      <w:r>
        <w:t>The only justification for Shri Ram to be correct, in this situation, is if Shri Ram and his army were not ready to start the war yet for some strat</w:t>
      </w:r>
      <w:r w:rsidR="00C3029C">
        <w:t>egic reason. In that case, Sugree</w:t>
      </w:r>
      <w:r>
        <w:t>v</w:t>
      </w:r>
      <w:r w:rsidR="00C3029C">
        <w:t>a</w:t>
      </w:r>
      <w:r>
        <w:t xml:space="preserve"> would have been responsible for provoking a war when his side, for whatever reason, was not yet ready, or when it does not suit his side to go to battle at the given instance. However, this is not the case for Shri Ram’s army because, immediately after scolding Sugreev</w:t>
      </w:r>
      <w:r w:rsidR="00C3029C">
        <w:t>a</w:t>
      </w:r>
      <w:r>
        <w:t xml:space="preserve"> in verse 6-41-26, Shri Ram marches toward the city of Lanka. Nothing happens in between these two events, which means that there is no reason for Sugreev</w:t>
      </w:r>
      <w:r w:rsidR="00D039BE">
        <w:t>a</w:t>
      </w:r>
      <w:r>
        <w:t xml:space="preserve"> or anyone </w:t>
      </w:r>
      <w:r>
        <w:lastRenderedPageBreak/>
        <w:t>to hold back. Therefore, Sugreev</w:t>
      </w:r>
      <w:r w:rsidR="00D039BE">
        <w:t>a</w:t>
      </w:r>
      <w:r>
        <w:t xml:space="preserve"> was correct in attacking Ravan</w:t>
      </w:r>
      <w:r w:rsidR="00D039BE">
        <w:t>a</w:t>
      </w:r>
      <w:r>
        <w:t xml:space="preserve"> at this instance</w:t>
      </w:r>
      <w:r w:rsidR="00D039BE">
        <w:t xml:space="preserve">, </w:t>
      </w:r>
      <w:r>
        <w:t>while Shri Ram is wrong in not following Sugreev</w:t>
      </w:r>
      <w:r w:rsidR="00D039BE">
        <w:t>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then the whole thing reveals itself as an obvious fact. Sage Valmiki explains it very clearly.</w:t>
      </w:r>
    </w:p>
    <w:p w:rsidR="0036437E" w:rsidRDefault="0036437E" w:rsidP="0036437E">
      <w:pPr>
        <w:spacing w:line="480" w:lineRule="auto"/>
        <w:ind w:firstLine="720"/>
        <w:jc w:val="both"/>
      </w:pPr>
      <w:r>
        <w:t>What does it mean when we say that a soft heart (Sugreev</w:t>
      </w:r>
      <w:r w:rsidR="00D039BE">
        <w:t>a</w:t>
      </w:r>
      <w:r>
        <w:t>) attacked the ego (Ravan</w:t>
      </w:r>
      <w:r w:rsidR="00D039BE">
        <w:t>a</w:t>
      </w:r>
      <w:r>
        <w:t xml:space="preserve">), and the </w:t>
      </w:r>
      <w:r w:rsidR="00C15A6F">
        <w:t>Consciousness</w:t>
      </w:r>
      <w:r>
        <w:t xml:space="preserve"> (Shri Ram) stood by?</w:t>
      </w:r>
    </w:p>
    <w:p w:rsidR="0036437E" w:rsidRDefault="0036437E" w:rsidP="0036437E">
      <w:pPr>
        <w:spacing w:line="480" w:lineRule="auto"/>
        <w:ind w:firstLine="720"/>
        <w:jc w:val="both"/>
      </w:pPr>
      <w:r>
        <w:t>This event represents yet another warning sign by sage Valmiki. He warns us not to fight the ego /ahamkar with a soft heart (with the emotions) because it is not possible to defeat the ego/ahamkar emotionally. Although the heart, filled with lots of emotions, seems to be a worthy competitor for the ego/ahamkar, the ego/ahamkar has something more that the heart cannot beat. The ego/ahamkar has a vast array of tricks, and the emotions of the heart have no solutions to those tricks.</w:t>
      </w:r>
    </w:p>
    <w:p w:rsidR="0036437E" w:rsidRDefault="0036437E" w:rsidP="0036437E">
      <w:pPr>
        <w:spacing w:line="480" w:lineRule="auto"/>
        <w:ind w:firstLine="720"/>
        <w:jc w:val="both"/>
      </w:pPr>
      <w:r w:rsidRPr="00D039BE">
        <w:rPr>
          <w:b/>
          <w:bCs/>
        </w:rPr>
        <w:t xml:space="preserve">The central message of this story is that an attempt to go to the higher levels of the </w:t>
      </w:r>
      <w:r w:rsidR="00C15A6F">
        <w:rPr>
          <w:b/>
          <w:bCs/>
        </w:rPr>
        <w:t>Consciousness</w:t>
      </w:r>
      <w:r w:rsidRPr="00D039BE">
        <w:rPr>
          <w:b/>
          <w:bCs/>
        </w:rPr>
        <w:t xml:space="preserve"> should not be an emotional response. Spirituality should not be a knee-jerk action, without any thought in it, for that would allow the ego/ahamkar to win the war quite easily.</w:t>
      </w:r>
      <w:r>
        <w:t xml:space="preserve"> If we understand this warning sign, we can understand the reasons behind Shri Ram’s inactions in this event – he is not ready for the final war with the ego/ahamkar. The existence of an emotional response itself means that the stage is not yet set for the final war with the ego/ahamkar. Therefore, the </w:t>
      </w:r>
      <w:r w:rsidR="00C15A6F">
        <w:t>Consciousness</w:t>
      </w:r>
      <w:r>
        <w:t xml:space="preserve"> has to wait for the right moment.</w:t>
      </w:r>
    </w:p>
    <w:p w:rsidR="0036437E" w:rsidRDefault="0036437E" w:rsidP="0036437E">
      <w:pPr>
        <w:spacing w:line="480" w:lineRule="auto"/>
        <w:ind w:firstLine="720"/>
        <w:jc w:val="both"/>
      </w:pPr>
      <w:r>
        <w:t>In verse 6-41-25, we read that Shri Ram knows the right time, to act against Ravan</w:t>
      </w:r>
      <w:r w:rsidR="00D039BE">
        <w:t>a</w:t>
      </w:r>
      <w:r>
        <w:t xml:space="preserve"> is, and knows that this time is not the right one. Therefore, instead of killing Ravan</w:t>
      </w:r>
      <w:r w:rsidR="00D039BE">
        <w:t>a</w:t>
      </w:r>
      <w:r>
        <w:t xml:space="preserve"> swiftly in a commando style of </w:t>
      </w:r>
      <w:r>
        <w:lastRenderedPageBreak/>
        <w:t>action, Shri Ram advances the entire army toward Lanka. To certify that Shri Ram knew the best time to act, we get many omens, and those signs have nothing to do with the real story. Signs like a harsh wind blowing in verse 6-41-13, and many others until verse 6-41-20, are in the same category – a cover for Shri Ram’s inaction, because he has to wait for the right moment.</w:t>
      </w:r>
    </w:p>
    <w:p w:rsidR="0036437E" w:rsidRDefault="0036437E" w:rsidP="007B5221">
      <w:pPr>
        <w:jc w:val="both"/>
      </w:pPr>
      <w:r>
        <w:br w:type="page"/>
      </w:r>
      <w:bookmarkStart w:id="103" w:name="_Toc412487824"/>
      <w:bookmarkStart w:id="104" w:name="_Toc423152553"/>
      <w:bookmarkStart w:id="105" w:name="_Toc423154176"/>
      <w:r>
        <w:lastRenderedPageBreak/>
        <w:t>Shri Ram’s Strange Message to Ravan</w:t>
      </w:r>
      <w:bookmarkEnd w:id="103"/>
      <w:bookmarkEnd w:id="104"/>
      <w:bookmarkEnd w:id="105"/>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Angad to deliver his final message to Ravan. In verses 6-41-61 to 6-41-73, Shri Ram sends a long and stern message to Ravan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The message Shri Ram sends to Ravan is: When Shri Ram kills Ravan, Ravan will attain the heaven. We would have liked to imagine that Shri Ram told Ravan that Ravan would go to hell for eternity, but we do not see any hate in Shri Ram’s words.</w:t>
      </w:r>
    </w:p>
    <w:p w:rsidR="0036437E" w:rsidRDefault="0036437E" w:rsidP="0036437E">
      <w:pPr>
        <w:spacing w:line="480" w:lineRule="auto"/>
        <w:jc w:val="both"/>
      </w:pPr>
      <w:r w:rsidRPr="00883477">
        <w:rPr>
          <w:noProof/>
          <w:lang w:bidi="sa-IN"/>
        </w:rPr>
        <w:drawing>
          <wp:inline distT="0" distB="0" distL="0" distR="0" wp14:anchorId="361E88A9" wp14:editId="4C6D8A7B">
            <wp:extent cx="5943600" cy="3340828"/>
            <wp:effectExtent l="0" t="0" r="0" b="0"/>
            <wp:docPr id="262" name="Picture 262" descr="C:\Users\Parag\Document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rag\Documents\Untitled.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36437E" w:rsidRPr="00883477" w:rsidRDefault="0036437E" w:rsidP="0036437E">
      <w:pPr>
        <w:spacing w:line="480" w:lineRule="auto"/>
        <w:jc w:val="both"/>
      </w:pPr>
      <w:r>
        <w:t xml:space="preserve">URL: </w:t>
      </w:r>
      <w:hyperlink r:id="rId25" w:history="1">
        <w:r w:rsidRPr="009F1E13">
          <w:rPr>
            <w:rStyle w:val="Hyperlink"/>
            <w:rFonts w:eastAsiaTheme="majorEastAsia"/>
          </w:rPr>
          <w:t>http://valmikiramayan.net/utf8/yuddha/sarga41/yuddha_41_frame.htm</w:t>
        </w:r>
      </w:hyperlink>
      <w:r>
        <w:t xml:space="preserve"> </w:t>
      </w:r>
    </w:p>
    <w:p w:rsidR="0036437E" w:rsidRDefault="0036437E" w:rsidP="0036437E">
      <w:pPr>
        <w:spacing w:line="480" w:lineRule="auto"/>
        <w:ind w:firstLine="720"/>
        <w:jc w:val="both"/>
      </w:pPr>
      <w:r>
        <w:t>Why does Shri Ram say that Ravan will go to the heaven? In general, going to the heaven is a reward, not a punishment for sure. When we consider this verse in relation to our body-mind-</w:t>
      </w:r>
      <w:r w:rsidR="00C15A6F">
        <w:t xml:space="preserve">Energy </w:t>
      </w:r>
      <w:r>
        <w:t>-</w:t>
      </w:r>
      <w:r w:rsidR="00C15A6F">
        <w:lastRenderedPageBreak/>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t xml:space="preserve">When the </w:t>
      </w:r>
      <w:r w:rsidR="00C15A6F">
        <w:t>Consciousness</w:t>
      </w:r>
      <w:r>
        <w:t xml:space="preserve"> terminates the ego, it absorbs or dissolves the ego into itself. Thus, the ego/Ravan will dissolve into the </w:t>
      </w:r>
      <w:r w:rsidR="00C15A6F">
        <w:t>Consciousness</w:t>
      </w:r>
      <w:r>
        <w:t>/Shri Ram. At this point in the story, sage Valmiki cannot say that Shri Ram will absorb Ravan. Note that in some versions of Ramayana, when Shri Ram kills Ravan, Ravan’s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indicated earlier, Shri Ram is beginning to resemble Lord Vishnu/the universal </w:t>
      </w:r>
      <w:r w:rsidR="00C15A6F">
        <w:t>Consciousness</w:t>
      </w:r>
      <w:r>
        <w:t xml:space="preserve">. Now, we can think of Shri Ram as the universal </w:t>
      </w:r>
      <w:r w:rsidR="00C15A6F">
        <w:t>Consciousness</w:t>
      </w:r>
      <w:r>
        <w:t xml:space="preserve">. There are many verses indicate indirectly how Shri Ram looks and behaves like Lord Vishnu. Although Shri Ram realizing that he is Lord Vishnu happens in verse 6-117-13, he begins to appear and sound like Lord Vishnu earlier than that. We also need to keep in mind the thumb rule that says that everything, which is applicable to the body, is also applicable universally. Thus, when we see Shri Ram as the higher </w:t>
      </w:r>
      <w:r w:rsidR="00C15A6F">
        <w:t>Consciousness</w:t>
      </w:r>
      <w:r>
        <w:t xml:space="preserve">, we can also see him as a universal </w:t>
      </w:r>
      <w:r w:rsidR="00C15A6F">
        <w:t>Consciousness</w:t>
      </w:r>
      <w:r>
        <w:t xml:space="preserve"> as they are the one and the same.</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do understand love, but we fail to see that intense hate also brings the same results. We know that love connects people, but so does the hatred; either way there is a string of connection binding the two ends. The nature of the higher </w:t>
      </w:r>
      <w:r w:rsidR="00C15A6F">
        <w:t>Consciousness</w:t>
      </w:r>
      <w:r>
        <w:t xml:space="preserve"> is such that it pulls you toward itself; it does not matter whether you love it or hate it. We see that just as Sugreev connects to Shri Ram by </w:t>
      </w:r>
      <w:r>
        <w:lastRenderedPageBreak/>
        <w:t>love, Ravan connects to Shri Ram because of his hatred for him. Hence, they are both eligible for a pull toward Shri Ram. For that reason, we do not see any hate in Shri Ram’s message to Ravan.</w:t>
      </w:r>
    </w:p>
    <w:p w:rsidR="0036437E" w:rsidRDefault="0036437E" w:rsidP="0036437E">
      <w:pPr>
        <w:spacing w:line="480" w:lineRule="auto"/>
        <w:ind w:firstLine="720"/>
        <w:jc w:val="both"/>
      </w:pPr>
      <w:r>
        <w:t>In verse 6-41-77, Angad delivers Shri Ram’s message to Ravan verbatim. Nevertheless, Angad does omit verse 6-41-66 or anything that mentions that Ravan will go to the heaven. Thus, even those, who fight for Shri Ram, do not know him.</w:t>
      </w:r>
    </w:p>
    <w:p w:rsidR="0036437E" w:rsidRDefault="0036437E" w:rsidP="0036437E">
      <w:pPr>
        <w:jc w:val="both"/>
      </w:pPr>
      <w:r>
        <w:br w:type="page"/>
      </w:r>
    </w:p>
    <w:p w:rsidR="0036437E" w:rsidRDefault="0036437E" w:rsidP="007B5221">
      <w:pPr>
        <w:pStyle w:val="Heading2"/>
        <w:jc w:val="left"/>
      </w:pPr>
      <w:bookmarkStart w:id="106" w:name="_Toc412487825"/>
      <w:bookmarkStart w:id="107" w:name="_Toc423152554"/>
      <w:bookmarkStart w:id="108" w:name="_Toc423154177"/>
      <w:bookmarkStart w:id="109" w:name="_Toc48897832"/>
      <w:r>
        <w:lastRenderedPageBreak/>
        <w:t>Indrajit – A Mighty and an Invisible Warrior</w:t>
      </w:r>
      <w:bookmarkEnd w:id="106"/>
      <w:bookmarkEnd w:id="107"/>
      <w:bookmarkEnd w:id="108"/>
      <w:bookmarkEnd w:id="109"/>
    </w:p>
    <w:p w:rsidR="00694758" w:rsidRDefault="0036437E" w:rsidP="0036437E">
      <w:pPr>
        <w:spacing w:line="480" w:lineRule="auto"/>
        <w:ind w:firstLine="720"/>
        <w:jc w:val="both"/>
      </w:pPr>
      <w:r>
        <w:t>When Ravan</w:t>
      </w:r>
      <w:r w:rsidR="007B5221">
        <w:t>a</w:t>
      </w:r>
      <w:r>
        <w:t xml:space="preserve"> does not pay heed to Shri Ram’s ultimatum, Shri Ram orders Sugreev</w:t>
      </w:r>
      <w:r w:rsidR="007B5221">
        <w:t>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In verse 6-44-30, Angad strikes Indrajit, but instead of fighting with Angad, Indrajit vanishes magically from the battlefield. However, Angad’s victory over Indrajit is short-lived as Indrajit starts using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so much so that according to verse 6-45-16, they are unable to look even up. In verse 6-45-22, Shri Ram falls down to the ground. In verse 6-45-25, Laxman</w:t>
      </w:r>
      <w:r w:rsidR="00694758">
        <w:t>a</w:t>
      </w:r>
      <w:r>
        <w:t xml:space="preserve"> loses hope for his life and falls down too. Luckily, Hanuman,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t xml:space="preserve"> In verse 6-46-10, only Vibhishan</w:t>
      </w:r>
      <w:r w:rsidR="00694758">
        <w:t>a</w:t>
      </w:r>
      <w:r>
        <w:t>, who stands for the satva guna,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Sugreev</w:t>
      </w:r>
      <w:r w:rsidR="00694758">
        <w:t>a</w:t>
      </w:r>
      <w:r>
        <w:t xml:space="preserve"> (soft heart) crying, and Vibhishan</w:t>
      </w:r>
      <w:r w:rsidR="00694758">
        <w:t>a</w:t>
      </w:r>
      <w:r>
        <w:t xml:space="preserve"> trying to console him. </w:t>
      </w:r>
    </w:p>
    <w:p w:rsidR="0036437E" w:rsidRDefault="0036437E" w:rsidP="0036437E">
      <w:pPr>
        <w:spacing w:line="480" w:lineRule="auto"/>
        <w:ind w:firstLine="720"/>
        <w:jc w:val="both"/>
      </w:pPr>
      <w:r>
        <w:lastRenderedPageBreak/>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alive and conscious, but unable to move. </w:t>
      </w:r>
    </w:p>
    <w:p w:rsidR="00694758" w:rsidRDefault="0036437E" w:rsidP="0036437E">
      <w:pPr>
        <w:spacing w:line="480" w:lineRule="auto"/>
        <w:ind w:firstLine="720"/>
        <w:jc w:val="both"/>
      </w:pPr>
      <w:r>
        <w:t>In his cruel way, Ravan</w:t>
      </w:r>
      <w:r w:rsidR="00694758">
        <w:t>a</w:t>
      </w:r>
      <w:r>
        <w:t xml:space="preserve"> sends Sita in his Pushpak</w:t>
      </w:r>
      <w:r w:rsidR="00694758">
        <w:t>a</w:t>
      </w:r>
      <w:r>
        <w:t xml:space="preserve"> airplane to see the dead Shri Ram and Laxman</w:t>
      </w:r>
      <w:r w:rsidR="00694758">
        <w:t>a. S</w:t>
      </w:r>
      <w:r>
        <w:t>he does fall for this ugly trick. Coincidentally, she is accompanied by a female demon Trijata, who points out that Shri Ram and Laxman</w:t>
      </w:r>
      <w:r w:rsidR="00694758">
        <w:t>a</w:t>
      </w:r>
      <w:r>
        <w:t xml:space="preserve"> are alive. In verse 6-48-25, Trijata tells mother Sita that Pushpak</w:t>
      </w:r>
      <w:r w:rsidR="00694758">
        <w:t>a</w:t>
      </w:r>
      <w:r>
        <w:t xml:space="preserve"> airplane could not have come near Shri Ram, had Shri Ram been actually dead. The meaning of this verse is that if Shri Ram were dead (when the </w:t>
      </w:r>
      <w:r w:rsidR="00C15A6F">
        <w:t>Consciousness</w:t>
      </w:r>
      <w:r>
        <w:t xml:space="preserve"> has left the body), Pushpak</w:t>
      </w:r>
      <w:r w:rsidR="00694758">
        <w:t>a could not</w:t>
      </w:r>
      <w:r>
        <w:t xml:space="preserve"> fly. </w:t>
      </w:r>
    </w:p>
    <w:p w:rsidR="0036437E" w:rsidRDefault="00694758" w:rsidP="0036437E">
      <w:pPr>
        <w:spacing w:line="480" w:lineRule="auto"/>
        <w:ind w:firstLine="720"/>
        <w:jc w:val="both"/>
      </w:pPr>
      <w:r>
        <w:t>W</w:t>
      </w:r>
      <w:r w:rsidR="0036437E">
        <w:t xml:space="preserve">hen Sita /the </w:t>
      </w:r>
      <w:r w:rsidR="00C15A6F">
        <w:t xml:space="preserve">Energy </w:t>
      </w:r>
      <w:r w:rsidR="0036437E">
        <w:t xml:space="preserve"> comes close to Shri Ram/the </w:t>
      </w:r>
      <w:r w:rsidR="00C15A6F">
        <w:t>Consciousness</w:t>
      </w:r>
      <w:r w:rsidR="0036437E">
        <w:t>, Shri Ram gets his strength back. Thus, Ravan</w:t>
      </w:r>
      <w:r>
        <w:t>a</w:t>
      </w:r>
      <w:r w:rsidR="0036437E">
        <w:t xml:space="preserve">’s trick backfires on him as it only helps Shri Ram recover his strength. </w:t>
      </w:r>
    </w:p>
    <w:p w:rsidR="0036437E" w:rsidRPr="00086572" w:rsidRDefault="0036437E" w:rsidP="0036437E">
      <w:pPr>
        <w:spacing w:line="480" w:lineRule="auto"/>
        <w:ind w:firstLine="720"/>
        <w:jc w:val="both"/>
        <w:rPr>
          <w:b/>
          <w:bCs/>
        </w:rPr>
      </w:pPr>
      <w:r>
        <w:t xml:space="preserve">Now, we know the logic behind these strange events – if there is no </w:t>
      </w:r>
      <w:r w:rsidR="00C15A6F">
        <w:t>Consciousness</w:t>
      </w:r>
      <w:r>
        <w:t xml:space="preserve">, there is no </w:t>
      </w:r>
      <w:r w:rsidR="00C15A6F">
        <w:t xml:space="preserve">Energy </w:t>
      </w:r>
      <w:r>
        <w:t>, and thus, there is no Pushpak</w:t>
      </w:r>
      <w:r w:rsidR="00694758">
        <w:t>a</w:t>
      </w:r>
      <w:r>
        <w:t xml:space="preserve"> either. </w:t>
      </w:r>
      <w:r w:rsidRPr="00086572">
        <w:rPr>
          <w:b/>
          <w:bCs/>
        </w:rPr>
        <w:t xml:space="preserve">When the ego releases its control over the </w:t>
      </w:r>
      <w:r w:rsidR="00C15A6F">
        <w:rPr>
          <w:b/>
          <w:bCs/>
        </w:rPr>
        <w:t xml:space="preserve">Energy </w:t>
      </w:r>
      <w:r w:rsidRPr="00086572">
        <w:rPr>
          <w:b/>
          <w:bCs/>
        </w:rPr>
        <w:t xml:space="preserve"> and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decides to give up his life and follow Laxman</w:t>
      </w:r>
      <w:r w:rsidR="00694758">
        <w:t>a</w:t>
      </w:r>
      <w:r>
        <w:t xml:space="preserve"> to the region of death. In verse 6-49-24, he orders Sugreev</w:t>
      </w:r>
      <w:r w:rsidR="00694758">
        <w:t>a</w:t>
      </w:r>
      <w:r>
        <w:t xml:space="preserve"> to go back to Kishkindha. Luckily, in verse 6-50-37, the divine eagle Garud</w:t>
      </w:r>
      <w:r w:rsidR="00694758">
        <w:t>a</w:t>
      </w:r>
      <w:r>
        <w:t xml:space="preserve"> comes to the rescue of Shri Ram and Laxman</w:t>
      </w:r>
      <w:r w:rsidR="00694758">
        <w:t>a</w:t>
      </w:r>
      <w:r>
        <w:t>. He tells Shri Ram about the real nature of Indrajit’s arrows. In verse 6-50-49, Garud</w:t>
      </w:r>
      <w:r w:rsidR="00694758">
        <w:t>a</w:t>
      </w:r>
      <w:r>
        <w:t xml:space="preserve"> reveals that the arrows are poisonous snakes. We can interpret poisonous snakes to mean wrong desires of our mind, which bind and sting an extremely advanced yogi. </w:t>
      </w:r>
    </w:p>
    <w:p w:rsidR="0036437E" w:rsidRDefault="0036437E" w:rsidP="0036437E">
      <w:pPr>
        <w:spacing w:line="480" w:lineRule="auto"/>
        <w:ind w:firstLine="720"/>
        <w:jc w:val="both"/>
      </w:pPr>
      <w:r>
        <w:lastRenderedPageBreak/>
        <w:t>So far, we know that Indrajit, son of Ravan</w:t>
      </w:r>
      <w:r w:rsidR="00086572">
        <w:t>a</w:t>
      </w:r>
      <w:r>
        <w:t>, is a mighty and fierce warrior. He can become invisible, and he has already defeated Indr</w:t>
      </w:r>
      <w:r w:rsidR="00086572">
        <w:t>a</w:t>
      </w:r>
      <w:r>
        <w:t xml:space="preserve">, the king of gods. Therefore, Indrajit represents “the invisible power of the ego/ahamkar,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ego/ahamkar,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In the context of our body-mind-</w:t>
      </w:r>
      <w:r w:rsidR="00C15A6F">
        <w:t xml:space="preserve">Energy </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real nature. He omits legalese like: You will know me, if and when you win the battle, and you are in a condition to know me.”</w:t>
      </w:r>
    </w:p>
    <w:p w:rsidR="0036437E" w:rsidRDefault="0036437E" w:rsidP="0036437E">
      <w:pPr>
        <w:spacing w:line="480" w:lineRule="auto"/>
        <w:ind w:firstLine="720"/>
        <w:jc w:val="both"/>
      </w:pPr>
      <w:r>
        <w:t xml:space="preserve">The critical point to note here is that it not easy for Shri Ram to cut through Indrajit’s network of poisonous snakes. It means that even the higher </w:t>
      </w:r>
      <w:r w:rsidR="00C15A6F">
        <w:t>Consciousness</w:t>
      </w:r>
      <w:r>
        <w:t xml:space="preserve"> finds it difficult to rise above the untamed desires created by the invisible ego/ahamkar. Sage Valmiki, however, gives us the solution. In verse 6-</w:t>
      </w:r>
      <w:r>
        <w:lastRenderedPageBreak/>
        <w:t>50-53, he tells Shri Ram the pure-mindedness is Shri Ram’s strength but the demons are deceitful by nature, so, he must be vigilant. This statement works only when we consider it in a spiritual context. In a regular warfare, pure-mindedness against a deceitful enemy is a recipe for defeat and death.</w:t>
      </w:r>
    </w:p>
    <w:p w:rsidR="0036437E" w:rsidRDefault="0036437E" w:rsidP="0036437E">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p>
    <w:p w:rsidR="0036437E" w:rsidRDefault="0036437E" w:rsidP="0077790D">
      <w:pPr>
        <w:pStyle w:val="Heading2"/>
        <w:jc w:val="left"/>
      </w:pPr>
      <w:r>
        <w:br w:type="page"/>
      </w:r>
      <w:bookmarkStart w:id="110" w:name="_Toc412487826"/>
      <w:bookmarkStart w:id="111" w:name="_Toc423152555"/>
      <w:bookmarkStart w:id="112" w:name="_Toc423154178"/>
      <w:bookmarkStart w:id="113" w:name="_Toc48897833"/>
      <w:r>
        <w:lastRenderedPageBreak/>
        <w:t>War Continues, but Shri Ram Does Not Kill</w:t>
      </w:r>
      <w:bookmarkEnd w:id="110"/>
      <w:bookmarkEnd w:id="111"/>
      <w:bookmarkEnd w:id="112"/>
      <w:bookmarkEnd w:id="113"/>
    </w:p>
    <w:p w:rsidR="0036437E" w:rsidRDefault="0036437E" w:rsidP="0036437E">
      <w:pPr>
        <w:spacing w:line="480" w:lineRule="auto"/>
        <w:ind w:firstLine="720"/>
        <w:jc w:val="both"/>
      </w:pPr>
      <w:r>
        <w:t>In verse 6-52-37, Hanuman kills demon Dhrumraksh</w:t>
      </w:r>
      <w:r w:rsidR="00135E90">
        <w:t>a</w:t>
      </w:r>
      <w:r>
        <w:t>, whose name means “Smokey-eyed,” and opens his account of killing named demons. In verse 6-54-35, Angad kills Vajradamshtr</w:t>
      </w:r>
      <w:r w:rsidR="00135E90">
        <w:t>a</w:t>
      </w:r>
      <w:r>
        <w:t xml:space="preserve">, whose name means “Iron rust or bite,” and with this, Angad, the youngest monkey on the battlefield, also opens his account. </w:t>
      </w:r>
    </w:p>
    <w:p w:rsidR="0036437E" w:rsidRDefault="0036437E" w:rsidP="0036437E">
      <w:pPr>
        <w:spacing w:line="480" w:lineRule="auto"/>
        <w:ind w:firstLine="720"/>
        <w:jc w:val="both"/>
      </w:pPr>
      <w:r>
        <w:t>In chapter 6-57, Ravan</w:t>
      </w:r>
      <w:r w:rsidR="00135E90">
        <w:t>a</w:t>
      </w:r>
      <w:r>
        <w:t xml:space="preserve"> sends Akampan</w:t>
      </w:r>
      <w:r w:rsidR="00135E90">
        <w:t>a</w:t>
      </w:r>
      <w:r>
        <w:t>, who is like a dark cloud, to fight Shri Ram’s army. Earlier, Akampan</w:t>
      </w:r>
      <w:r w:rsidR="00135E90">
        <w:t>a</w:t>
      </w:r>
      <w:r>
        <w:t xml:space="preserve"> had escaped the battle of Janasthan</w:t>
      </w:r>
      <w:r w:rsidR="00135E90">
        <w:t>a</w:t>
      </w:r>
      <w:r>
        <w:t xml:space="preserve"> and had given Ravan</w:t>
      </w:r>
      <w:r w:rsidR="00135E90">
        <w:t>a</w:t>
      </w:r>
      <w:r>
        <w:t xml:space="preserve"> the ide</w:t>
      </w:r>
      <w:r w:rsidR="00135E90">
        <w:t xml:space="preserve">a of abducting </w:t>
      </w:r>
      <w:r>
        <w:t>Sita. With this history, Shri Ram needs to fight and kill Akampan</w:t>
      </w:r>
      <w:r w:rsidR="00135E90">
        <w:t>a</w:t>
      </w:r>
      <w:r>
        <w:t>, but he does not do so. Instead, in verse 6-56-30, Hanuman</w:t>
      </w:r>
      <w:r w:rsidR="00135E90">
        <w:t>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fierce battle, in verse 6-58-54, Neel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t>In chapter 6-59, Ravan</w:t>
      </w:r>
      <w:r w:rsidR="00A277F2">
        <w:t>a</w:t>
      </w:r>
      <w:r>
        <w:t xml:space="preserve"> ups the ante and enters the war himself, along with almost every other major demon warrior. Sugreev</w:t>
      </w:r>
      <w:r w:rsidR="00A277F2">
        <w:t>a</w:t>
      </w:r>
      <w:r>
        <w:t xml:space="preserve"> attacks Ravan</w:t>
      </w:r>
      <w:r w:rsidR="00A277F2">
        <w:t>a</w:t>
      </w:r>
      <w:r>
        <w:t xml:space="preserve"> right away, but falls down quickly. In verse 6-59-32, Shri Ram enters into battle, but he does not fight against Ravan</w:t>
      </w:r>
      <w:r w:rsidR="00A277F2">
        <w:t>a</w:t>
      </w:r>
      <w:r>
        <w:t>. On the contrary, in verse 6-59-47, Laxman</w:t>
      </w:r>
      <w:r w:rsidR="00A277F2">
        <w:t>a</w:t>
      </w:r>
      <w:r>
        <w:t xml:space="preserve"> asks Shri Ram’s permission to fight Ravan</w:t>
      </w:r>
      <w:r w:rsidR="00A277F2">
        <w:t>a</w:t>
      </w:r>
      <w:r>
        <w:t>, which Shri Ram is quick to give. Hanuman</w:t>
      </w:r>
      <w:r w:rsidR="00A277F2">
        <w:t>,</w:t>
      </w:r>
      <w:r>
        <w:t xml:space="preserve"> too fights Ravan</w:t>
      </w:r>
      <w:r w:rsidR="00A277F2">
        <w:t>a</w:t>
      </w:r>
      <w:r>
        <w:t>, and he loses the fight. However, according to verse 6-59-70, Ravan</w:t>
      </w:r>
      <w:r w:rsidR="00A277F2">
        <w:t>a does not kill</w:t>
      </w:r>
      <w:r>
        <w:t xml:space="preserve"> Hanuman and allows him to take a rest.</w:t>
      </w:r>
    </w:p>
    <w:p w:rsidR="00BC3B40" w:rsidRDefault="0036437E" w:rsidP="0036437E">
      <w:pPr>
        <w:spacing w:line="480" w:lineRule="auto"/>
        <w:ind w:firstLine="720"/>
        <w:jc w:val="both"/>
      </w:pPr>
      <w:r>
        <w:t>In verse 6-59-90, Ravan defeats Neel. Neel falls on the ground, but gets back up to fight again. After defeating Sugreev</w:t>
      </w:r>
      <w:r w:rsidR="00A17AEF">
        <w:t>a</w:t>
      </w:r>
      <w:r>
        <w:t>, Hanuman, and Neel</w:t>
      </w:r>
      <w:r w:rsidR="00A17AEF">
        <w:t>a</w:t>
      </w:r>
      <w:r>
        <w:t>, Ravan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lastRenderedPageBreak/>
        <w:t>Until this point in the war, the reader feels like he is reading the description of a fierce but typical battle. After this point, there is a sudden turn of events that depict spiritual processes, which is why we see many actions that are hard to explain.</w:t>
      </w:r>
    </w:p>
    <w:p w:rsidR="0036437E" w:rsidRDefault="0036437E" w:rsidP="0036437E">
      <w:pPr>
        <w:spacing w:line="480" w:lineRule="auto"/>
        <w:ind w:firstLine="720"/>
        <w:jc w:val="both"/>
      </w:pPr>
      <w:r>
        <w:t>Ravan</w:t>
      </w:r>
      <w:r w:rsidR="00A17AEF">
        <w:t>a</w:t>
      </w:r>
      <w:r>
        <w:t xml:space="preserve"> has in his arsenal a powerful spear gifted to him by Lord Brahma</w:t>
      </w:r>
      <w:r w:rsidR="00A17AEF">
        <w:t>. H</w:t>
      </w:r>
      <w:r>
        <w:t xml:space="preserve"> shoots that spear into Laxman</w:t>
      </w:r>
      <w:r w:rsidR="00A17AEF">
        <w:t>a</w:t>
      </w:r>
      <w:r>
        <w:t>’s heart. He does not stop there; he rushes to the severely wounded Laxman</w:t>
      </w:r>
      <w:r w:rsidR="00A17AEF">
        <w:t xml:space="preserve">a. Ravana </w:t>
      </w:r>
      <w:r>
        <w:t>takes him by the hand, and tries to pick him up. In verse 6-59-111, sage Valmiki mentions that even though Ravan</w:t>
      </w:r>
      <w:r w:rsidR="00A17AEF">
        <w:t>a</w:t>
      </w:r>
      <w:r>
        <w:t xml:space="preserve"> had lifted huge mountains earlier, he could not lift Laxman</w:t>
      </w:r>
      <w:r w:rsidR="00A17AEF">
        <w:t>a</w:t>
      </w:r>
      <w:r>
        <w:t>. Conscious and almost on the verge of death, Laxman</w:t>
      </w:r>
      <w:r w:rsidR="00A17AEF">
        <w:t>a</w:t>
      </w:r>
      <w:r>
        <w:t xml:space="preserve"> remembers, in verse 6-59-112, that he is a fraction of </w:t>
      </w:r>
      <w:r w:rsidR="00225C32">
        <w:t xml:space="preserve">Lord </w:t>
      </w:r>
      <w:r>
        <w:t>Vishnu.</w:t>
      </w:r>
    </w:p>
    <w:p w:rsidR="0036437E" w:rsidRDefault="0036437E" w:rsidP="0036437E">
      <w:pPr>
        <w:spacing w:line="480" w:lineRule="auto"/>
        <w:ind w:firstLine="720"/>
        <w:jc w:val="both"/>
      </w:pPr>
      <w:r>
        <w:t>Meanwhile, Hanuman gets his strength back and in verse 6-59-114, he strikes Ravan</w:t>
      </w:r>
      <w:r w:rsidR="00A17AEF">
        <w:t>a</w:t>
      </w:r>
      <w:r>
        <w:t xml:space="preserve"> and stops him from killing Laxman</w:t>
      </w:r>
      <w:r w:rsidR="00A17AEF">
        <w:t>a</w:t>
      </w:r>
      <w:r>
        <w:t>. In verse 6-59-119, Laxman</w:t>
      </w:r>
      <w:r w:rsidR="00225C32">
        <w:t>a</w:t>
      </w:r>
      <w:r>
        <w:t xml:space="preserve"> becomes light in weight, to allow Hanuman to pick him up and take him to Shri Ram. The moment Hanuman brings Laxman</w:t>
      </w:r>
      <w:r w:rsidR="00225C32">
        <w:t>a</w:t>
      </w:r>
      <w:r>
        <w:t xml:space="preserve"> near Shri Ram, the spear comes out of Laxman</w:t>
      </w:r>
      <w:r w:rsidR="00225C32">
        <w:t>a</w:t>
      </w:r>
      <w:r>
        <w:t xml:space="preserve">’s heart and returns to Ravan. In verse 6-59-122, Laxman is cured of the wound and becomes fit to fight again. </w:t>
      </w:r>
    </w:p>
    <w:p w:rsidR="0036437E" w:rsidRDefault="0036437E" w:rsidP="0036437E">
      <w:pPr>
        <w:spacing w:line="480" w:lineRule="auto"/>
        <w:ind w:firstLine="720"/>
        <w:jc w:val="both"/>
      </w:pPr>
      <w:r>
        <w:t>Sage Valmiki does not give any details about the spear, except that Lord Brahma had given it to Ravan</w:t>
      </w:r>
      <w:r w:rsidR="00225C32">
        <w:t>a</w:t>
      </w:r>
      <w:r>
        <w:t xml:space="preserve">. Hence, we have to assume that the ego/ahamkar has some inbuilt capacity to make the devoted mind dysfunctional for a short period. According to sage Valmiki, we can employ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revitalizing the devoted mind. Note that Ravan</w:t>
      </w:r>
      <w:r w:rsidR="00225C32">
        <w:t>a</w:t>
      </w:r>
      <w:r>
        <w:t xml:space="preserve"> tried to lift the injured Laxman</w:t>
      </w:r>
      <w:r w:rsidR="00225C32">
        <w:t>a,</w:t>
      </w:r>
      <w:r>
        <w:t xml:space="preserve"> so he could kill him, but he was not able to do so. This event has been set up to emphasize that even though the ego/ahamkar 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lastRenderedPageBreak/>
        <w:t xml:space="preserve">Second, the suggestion to a distressed devoted mind is to remember that it is a part of a higher </w:t>
      </w:r>
      <w:r w:rsidR="00C15A6F">
        <w:t>Consciousness</w:t>
      </w:r>
      <w:r>
        <w:t>, and it will survive. Laxman</w:t>
      </w:r>
      <w:r w:rsidR="00225C32">
        <w:t>a</w:t>
      </w:r>
      <w:r>
        <w:t xml:space="preserve"> knew that Ravan</w:t>
      </w:r>
      <w:r w:rsidR="00225C32">
        <w:t>a</w:t>
      </w:r>
      <w:r>
        <w:t xml:space="preserve"> was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6437E" w:rsidP="0036437E">
      <w:pPr>
        <w:spacing w:line="480" w:lineRule="auto"/>
        <w:ind w:firstLine="720"/>
        <w:jc w:val="both"/>
      </w:pPr>
      <w:r>
        <w:t xml:space="preserve">Just as the devoted mind is a part of a higher </w:t>
      </w:r>
      <w:r w:rsidR="00C15A6F">
        <w:t>Consciousness</w:t>
      </w:r>
      <w:r>
        <w:t xml:space="preserve">, the ego/ahamkar is also a part and function of the higher </w:t>
      </w:r>
      <w:r w:rsidR="00C15A6F">
        <w:t>Consciousness</w:t>
      </w:r>
      <w:r>
        <w:t>, but it does not feel that way. Note that Ravan</w:t>
      </w:r>
      <w:r w:rsidR="00225C32">
        <w:t>a</w:t>
      </w:r>
      <w:r>
        <w:t xml:space="preserve"> is the direct grandson of Lord Brahma; so, he is also a part of the same family, but he separates himself and wants to rule over others.</w:t>
      </w:r>
    </w:p>
    <w:p w:rsidR="0000595A" w:rsidRDefault="0036437E" w:rsidP="0036437E">
      <w:pPr>
        <w:spacing w:line="480" w:lineRule="auto"/>
        <w:ind w:firstLine="720"/>
        <w:jc w:val="both"/>
      </w:pPr>
      <w:r>
        <w:t>In verse 6-59-123, upon seeing that his army has been devastated by Ravan</w:t>
      </w:r>
      <w:r w:rsidR="00225C32">
        <w:t>a</w:t>
      </w:r>
      <w:r>
        <w:t>, Shri Ram enters the war to confront Ravan</w:t>
      </w:r>
      <w:r w:rsidR="00225C32">
        <w:t>a</w:t>
      </w:r>
      <w:r>
        <w:t>. Hanuman sees that Ravan</w:t>
      </w:r>
      <w:r w:rsidR="00225C32">
        <w:t>a</w:t>
      </w:r>
      <w:r>
        <w:t xml:space="preserve"> is in a chariot, whereas Shri Ram is on foot. Thus, Ravan</w:t>
      </w:r>
      <w:r w:rsidR="00225C32">
        <w:t>a</w:t>
      </w:r>
      <w:r>
        <w:t xml:space="preserve"> has a clear strategic military advantage over Shri Ram. To compensate for Ravan</w:t>
      </w:r>
      <w:r w:rsidR="00225C32">
        <w:t>a</w:t>
      </w:r>
      <w:r>
        <w:t xml:space="preserve">’s strategic advantage, Hanuman requests Shri Ram, in verse 6-59-125, to mount on his back. </w:t>
      </w:r>
    </w:p>
    <w:p w:rsidR="0036437E" w:rsidRDefault="0036437E" w:rsidP="0036437E">
      <w:pPr>
        <w:spacing w:line="480" w:lineRule="auto"/>
        <w:ind w:firstLine="720"/>
        <w:jc w:val="both"/>
      </w:pPr>
      <w:r>
        <w:t>Mounting on Lord Hanuman’s back, Shri Ram enters into battle against Ravan</w:t>
      </w:r>
      <w:r w:rsidR="0000595A">
        <w:t>a</w:t>
      </w:r>
      <w:r>
        <w:t>. Interestingly, the first arrows Ravan</w:t>
      </w:r>
      <w:r w:rsidR="0000595A">
        <w:t>a</w:t>
      </w:r>
      <w:r>
        <w:t xml:space="preserve"> shoots are not aimed at Shri Ram, but at Hanuman. Shri Ram destroys Ravan</w:t>
      </w:r>
      <w:r w:rsidR="0000595A">
        <w:t>a</w:t>
      </w:r>
      <w:r>
        <w:t>’s chariot, and finally, in verse 6-59-138, he shoots an arrow into Ravan</w:t>
      </w:r>
      <w:r w:rsidR="0000595A">
        <w:t>a</w:t>
      </w:r>
      <w:r>
        <w:t>’s chest that brings him down. However, in verse 6-59-143, Shri Ram allows Ravan</w:t>
      </w:r>
      <w:r w:rsidR="0000595A">
        <w:t>a</w:t>
      </w:r>
      <w:r>
        <w:t xml:space="preserve"> to walk away, because Ravan</w:t>
      </w:r>
      <w:r w:rsidR="0000595A">
        <w:t>a</w:t>
      </w:r>
      <w:r>
        <w:t xml:space="preserve"> was tired, and as per the rules of war, Shri Ram could not kill him in that condition.</w:t>
      </w:r>
    </w:p>
    <w:p w:rsidR="0036437E" w:rsidRDefault="0036437E" w:rsidP="0036437E">
      <w:pPr>
        <w:spacing w:line="480" w:lineRule="auto"/>
        <w:ind w:firstLine="720"/>
        <w:jc w:val="both"/>
      </w:pPr>
      <w:r>
        <w:t>This kind of moralistic warfare, even from Ravan</w:t>
      </w:r>
      <w:r w:rsidR="0000595A">
        <w:t>a</w:t>
      </w:r>
      <w:r>
        <w:t>’s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lastRenderedPageBreak/>
        <w:t>We have seen that all these characters represent some body-mind-</w:t>
      </w:r>
      <w:r w:rsidR="00C15A6F">
        <w:t xml:space="preserve">Energy </w:t>
      </w:r>
      <w:r>
        <w:t>-</w:t>
      </w:r>
      <w:r w:rsidR="00C15A6F">
        <w:t>Consciousness</w:t>
      </w:r>
      <w:r>
        <w:t xml:space="preserve"> processes within us. If one of them dies, it affects the person unfavorably. Killing Hanuman,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Sugreev</w:t>
      </w:r>
      <w:r w:rsidR="0000595A">
        <w:t>a</w:t>
      </w:r>
      <w:r>
        <w:t xml:space="preserve">, who stands for a soft heart, means that the heart stops beating, the outcome of which is the </w:t>
      </w:r>
      <w:r w:rsidR="0000595A">
        <w:t xml:space="preserve">same as that of killing of </w:t>
      </w:r>
      <w:r>
        <w:t>Hanuman.</w:t>
      </w:r>
    </w:p>
    <w:p w:rsidR="0036437E" w:rsidRDefault="0036437E" w:rsidP="0036437E">
      <w:pPr>
        <w:spacing w:line="480" w:lineRule="auto"/>
        <w:ind w:firstLine="720"/>
        <w:jc w:val="both"/>
      </w:pPr>
      <w:r>
        <w:t>Of all these warriors, Ravan</w:t>
      </w:r>
      <w:r w:rsidR="0000595A">
        <w:t>a</w:t>
      </w:r>
      <w:r>
        <w:t>, the ego/ahamkar within us, actually dies, but the stage is not set for Ravan</w:t>
      </w:r>
      <w:r w:rsidR="0000595A">
        <w:t>a</w:t>
      </w:r>
      <w:r>
        <w:t xml:space="preserve"> to die yet. The higher </w:t>
      </w:r>
      <w:r w:rsidR="00C15A6F">
        <w:t>Consciousness</w:t>
      </w:r>
      <w:r>
        <w:t xml:space="preserve"> has killed the ego/ahamkar in all previous incarnation stories or levels of the </w:t>
      </w:r>
      <w:r w:rsidR="00C15A6F">
        <w:t>Consciousness</w:t>
      </w:r>
      <w:r>
        <w:t xml:space="preserve"> and yet, it has managed to survive. To defeat the ego/ahamkar for the good requires eradicating all associated desires and tendencies. Thus, we see that sage Valmiki writes several chapters on the war before Ravan</w:t>
      </w:r>
      <w:r w:rsidR="005C7C25">
        <w:t>a</w:t>
      </w:r>
      <w:r>
        <w:t>’s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indicates that he took more risk as compared to any another warrior on the battlefield. Hanuman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5C7C25">
      <w:pPr>
        <w:pStyle w:val="Heading2"/>
        <w:jc w:val="left"/>
      </w:pPr>
      <w:bookmarkStart w:id="114" w:name="_Toc412487827"/>
      <w:bookmarkStart w:id="115" w:name="_Toc423152556"/>
      <w:bookmarkStart w:id="116" w:name="_Toc423154179"/>
      <w:bookmarkStart w:id="117" w:name="_Toc48897834"/>
      <w:r>
        <w:t>Kumbhakarn</w:t>
      </w:r>
      <w:r w:rsidR="005C7C25">
        <w:t>a</w:t>
      </w:r>
      <w:r>
        <w:t xml:space="preserve"> – the Tamas Guna of Nature</w:t>
      </w:r>
      <w:bookmarkEnd w:id="114"/>
      <w:bookmarkEnd w:id="115"/>
      <w:bookmarkEnd w:id="116"/>
      <w:bookmarkEnd w:id="117"/>
    </w:p>
    <w:p w:rsidR="0036437E" w:rsidRDefault="0036437E" w:rsidP="0036437E">
      <w:pPr>
        <w:spacing w:line="480" w:lineRule="auto"/>
        <w:ind w:firstLine="720"/>
        <w:jc w:val="both"/>
      </w:pPr>
      <w:r>
        <w:t>Sage Valmiki dedicates a staggering eight chapters to Kumbhakarn</w:t>
      </w:r>
      <w:r w:rsidR="00A96A1A">
        <w:t>a</w:t>
      </w:r>
      <w:r>
        <w:t>, a brother of Ravan</w:t>
      </w:r>
      <w:r w:rsidR="00A96A1A">
        <w:t>a, to underscore his importance.</w:t>
      </w:r>
      <w:r>
        <w:t xml:space="preserve"> </w:t>
      </w:r>
      <w:r w:rsidR="00A96A1A">
        <w:t>H</w:t>
      </w:r>
      <w:r>
        <w:t xml:space="preserve">e depicts </w:t>
      </w:r>
      <w:r w:rsidR="00A96A1A">
        <w:t xml:space="preserve">Kumbhakarna </w:t>
      </w:r>
      <w:r>
        <w:t>as the most feared warrior on the demons’ side. In these chapters, we not only learn about Kumbhakarn</w:t>
      </w:r>
      <w:r w:rsidR="00A96A1A">
        <w:t>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After suffering a humiliating defeat at the hands of Shri Ram, in verse 6-60-13, Ravan</w:t>
      </w:r>
      <w:r w:rsidR="00A96A1A">
        <w:t>a</w:t>
      </w:r>
      <w:r>
        <w:t xml:space="preserve"> decides to wake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 xml:space="preserve">una for storytelling. </w:t>
      </w:r>
      <w:r w:rsidRPr="00A96A1A">
        <w:rPr>
          <w:b/>
          <w:bCs/>
        </w:rPr>
        <w:lastRenderedPageBreak/>
        <w:t>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without any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prefers to sleep for most of the time.</w:t>
      </w:r>
    </w:p>
    <w:p w:rsidR="0036437E" w:rsidRDefault="0036437E" w:rsidP="0036437E">
      <w:pPr>
        <w:spacing w:line="480" w:lineRule="auto"/>
        <w:ind w:firstLine="720"/>
        <w:jc w:val="both"/>
      </w:pPr>
      <w:r>
        <w:t>After receiving Ravan</w:t>
      </w:r>
      <w:r w:rsidR="00A96A1A">
        <w:t>a</w:t>
      </w:r>
      <w:r>
        <w:t>’s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 in other words.</w:t>
      </w:r>
    </w:p>
    <w:p w:rsidR="0036437E" w:rsidRDefault="0036437E" w:rsidP="0036437E">
      <w:pPr>
        <w:spacing w:line="480" w:lineRule="auto"/>
        <w:ind w:firstLine="720"/>
        <w:jc w:val="both"/>
      </w:pPr>
      <w:r>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 as well</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in Ramayan</w:t>
      </w:r>
      <w:r w:rsidR="00A96A1A">
        <w:t>a</w:t>
      </w:r>
      <w:r>
        <w:t xml:space="preserve">, 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very hungry; so, he started eating every living being. In contrast to the other demons, whose strength comes from various </w:t>
      </w:r>
      <w:r>
        <w:lastRenderedPageBreak/>
        <w:t>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Ravan</w:t>
      </w:r>
      <w:r w:rsidR="00A96A1A">
        <w:t>a</w:t>
      </w:r>
      <w:r>
        <w:t xml:space="preserve"> questioned Lord Brahma’s judgment. At Ravan</w:t>
      </w:r>
      <w:r w:rsidR="00A96A1A">
        <w:t>a</w:t>
      </w:r>
      <w:r>
        <w:t>’s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36437E"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 ignorant, insensitive, immoral, dishonest, exploitative, deceptive, unkind, and a host of other such traits. This kind of c</w:t>
      </w:r>
      <w:r w:rsidR="00A96A1A">
        <w:t>haracterization is not accurate.</w:t>
      </w:r>
      <w:r>
        <w:t xml:space="preserve"> </w:t>
      </w:r>
      <w:r w:rsidR="00A96A1A" w:rsidRPr="00A96A1A">
        <w:rPr>
          <w:b/>
          <w:bCs/>
        </w:rPr>
        <w:t>T</w:t>
      </w:r>
      <w:r w:rsidRPr="00A96A1A">
        <w:rPr>
          <w:b/>
          <w:bCs/>
        </w:rPr>
        <w:t xml:space="preserve">he </w:t>
      </w:r>
      <w:r w:rsidR="00A96A1A" w:rsidRPr="00A96A1A">
        <w:rPr>
          <w:b/>
          <w:bCs/>
        </w:rPr>
        <w:t>T</w:t>
      </w:r>
      <w:r w:rsidRPr="00A96A1A">
        <w:rPr>
          <w:b/>
          <w:bCs/>
        </w:rPr>
        <w:t xml:space="preserve">amas </w:t>
      </w:r>
      <w:r w:rsidR="00A96A1A" w:rsidRPr="00A96A1A">
        <w:rPr>
          <w:b/>
          <w:bCs/>
        </w:rPr>
        <w:t>G</w:t>
      </w:r>
      <w:r w:rsidRPr="00A96A1A">
        <w:rPr>
          <w:b/>
          <w:bCs/>
        </w:rPr>
        <w:t>una is just a resistive force of nature</w:t>
      </w:r>
      <w:r w:rsidR="00A96A1A" w:rsidRPr="00A96A1A">
        <w:rPr>
          <w:b/>
          <w:bCs/>
        </w:rPr>
        <w:t>.</w:t>
      </w:r>
      <w:r w:rsidRPr="00A96A1A">
        <w:rPr>
          <w:b/>
          <w:bCs/>
        </w:rPr>
        <w:t xml:space="preserve"> </w:t>
      </w:r>
      <w:r w:rsidR="00A96A1A" w:rsidRPr="00A96A1A">
        <w:rPr>
          <w:b/>
          <w:bCs/>
        </w:rPr>
        <w:t>A</w:t>
      </w:r>
      <w:r w:rsidRPr="00A96A1A">
        <w:rPr>
          <w:b/>
          <w:bCs/>
        </w:rPr>
        <w:t>nything else is a play of ego/ahamkar. That is the reason we do not see sage Valmiki portraying Kumbhakarn</w:t>
      </w:r>
      <w:r w:rsidR="00A96A1A" w:rsidRPr="00A96A1A">
        <w:rPr>
          <w:b/>
          <w:bCs/>
        </w:rPr>
        <w:t>a</w:t>
      </w:r>
      <w:r w:rsidRPr="00A96A1A">
        <w:rPr>
          <w:b/>
          <w:bCs/>
        </w:rPr>
        <w:t xml:space="preserve"> as a villain</w:t>
      </w:r>
      <w:r w:rsidR="00A96A1A" w:rsidRPr="00A96A1A">
        <w:rPr>
          <w:b/>
          <w:bCs/>
        </w:rPr>
        <w:t>,</w:t>
      </w:r>
      <w:r w:rsidRPr="00A96A1A">
        <w:rPr>
          <w:b/>
          <w:bCs/>
        </w:rPr>
        <w:t xml:space="preserve"> even though he fights on the side of the demons.</w:t>
      </w:r>
    </w:p>
    <w:p w:rsidR="0036437E" w:rsidRDefault="0036437E" w:rsidP="0036437E">
      <w:pPr>
        <w:spacing w:line="480" w:lineRule="auto"/>
        <w:ind w:firstLine="720"/>
        <w:jc w:val="both"/>
      </w:pPr>
      <w:r>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Ravan</w:t>
      </w:r>
      <w:r w:rsidR="0039409D">
        <w:t>a</w:t>
      </w:r>
      <w:r>
        <w:t xml:space="preserve"> for not following the duties of a king and tells Ravan</w:t>
      </w:r>
      <w:r w:rsidR="0039409D">
        <w:t>a</w:t>
      </w:r>
      <w:r>
        <w:t xml:space="preserve"> that he is listening to bad advisors. Here, we get a picture of a person, who has very high regard for books and scriptures, and who dislikes brutality and greed for wealth. Even at the cost of getting Ravan</w:t>
      </w:r>
      <w:r w:rsidR="0039409D">
        <w:t>a</w:t>
      </w:r>
      <w:r>
        <w:t xml:space="preserve"> mad at him, Kumbhakarn</w:t>
      </w:r>
      <w:r w:rsidR="0039409D">
        <w:t>a</w:t>
      </w:r>
      <w:r>
        <w:t xml:space="preserve"> does not hesitate to give good advice to Ravan</w:t>
      </w:r>
      <w:r w:rsidR="0039409D">
        <w:t>a</w:t>
      </w:r>
      <w:r>
        <w:t>. At the same time, from verse 6-63-33 to verse 6-63-58, he gently and firmly tells Ravan</w:t>
      </w:r>
      <w:r w:rsidR="0039409D">
        <w:t>a</w:t>
      </w:r>
      <w:r>
        <w:t xml:space="preserve"> that he will do Ravan</w:t>
      </w:r>
      <w:r w:rsidR="0039409D">
        <w:t>a</w:t>
      </w:r>
      <w:r>
        <w:t>’s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Ravan</w:t>
      </w:r>
      <w:r w:rsidR="0039409D">
        <w:t>a</w:t>
      </w:r>
      <w:r>
        <w:t>, rebukes Kumbhakarn</w:t>
      </w:r>
      <w:r w:rsidR="0039409D">
        <w:t>a</w:t>
      </w:r>
      <w:r>
        <w:t xml:space="preserve"> and shows off his talent. According to Mahodar</w:t>
      </w:r>
      <w:r w:rsidR="0039409D">
        <w:t>a</w:t>
      </w:r>
      <w:r>
        <w:t>, Ravan</w:t>
      </w:r>
      <w:r w:rsidR="0039409D">
        <w:t>a</w:t>
      </w:r>
      <w:r>
        <w:t xml:space="preserve"> has carefully considered </w:t>
      </w:r>
      <w:r>
        <w:lastRenderedPageBreak/>
        <w:t>all aspects and consequences before choosing his course of actions. From verses 6-64-4 to 6-64-10, Mahodar</w:t>
      </w:r>
      <w:r w:rsidR="0039409D">
        <w:t>a</w:t>
      </w:r>
      <w:r>
        <w:t xml:space="preserve"> evokes the concepts of karm</w:t>
      </w:r>
      <w:r w:rsidR="0039409D">
        <w:t>a</w:t>
      </w:r>
      <w:r>
        <w:t>, virtue, etc. but ends up justifying Ravan</w:t>
      </w:r>
      <w:r w:rsidR="0039409D">
        <w:t>a</w:t>
      </w:r>
      <w:r>
        <w:t xml:space="preserve">’s actions. These four verses are particularly valuable to us, because they show how good words end up being an instrument of justification of wrong actions. </w:t>
      </w:r>
    </w:p>
    <w:p w:rsidR="0036437E" w:rsidRDefault="0036437E" w:rsidP="0036437E">
      <w:pPr>
        <w:spacing w:line="480" w:lineRule="auto"/>
        <w:ind w:firstLine="720"/>
        <w:jc w:val="both"/>
      </w:pPr>
      <w:r>
        <w:t>In verse 6-64-6, Mahodar</w:t>
      </w:r>
      <w:r w:rsidR="0039409D">
        <w:t>a</w:t>
      </w:r>
      <w:r>
        <w:t xml:space="preserve"> says that righteousness (dharm</w:t>
      </w:r>
      <w:r w:rsidR="0039409D">
        <w:t>a</w:t>
      </w:r>
      <w:r>
        <w:t>), wealth (arth</w:t>
      </w:r>
      <w:r w:rsidR="0039409D">
        <w:t>a</w:t>
      </w:r>
      <w:r>
        <w:t>) and the fulfillment of legitimate desires (kam</w:t>
      </w:r>
      <w:r w:rsidR="0039409D">
        <w:t>a</w:t>
      </w:r>
      <w:r>
        <w:t xml:space="preserve">) always go together. He takes out the fourth word from this list, which is </w:t>
      </w:r>
      <w:r w:rsidR="0039409D">
        <w:t>salvation or liberation (moksha).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Ravan</w:t>
      </w:r>
      <w:r w:rsidR="0039409D">
        <w:t>a</w:t>
      </w:r>
      <w:r>
        <w:t xml:space="preserve">’s abduction of Sita. These verses are difficult to translate and very difficult to interpret because of their twisted logic. </w:t>
      </w:r>
      <w:r w:rsidRPr="0039409D">
        <w:rPr>
          <w:b/>
          <w:bCs/>
        </w:rPr>
        <w:t>In these verses, sage Valmiki demonstrates and gives us yet another warning that the people may quote scriptures out of context to justify wrong actions.</w:t>
      </w:r>
    </w:p>
    <w:p w:rsidR="0036437E" w:rsidRDefault="0036437E" w:rsidP="0036437E">
      <w:pPr>
        <w:spacing w:line="480" w:lineRule="auto"/>
        <w:ind w:firstLine="720"/>
        <w:jc w:val="both"/>
      </w:pPr>
      <w:r>
        <w:t>Mahodar</w:t>
      </w:r>
      <w:r w:rsidR="0039409D">
        <w:t>a</w:t>
      </w:r>
      <w:r>
        <w:t>’s use of scriptures as a means to justify his ends reminds us of the warning given in the Isavasya Upanishad. It says that a person, who merely collects knowledge from the scriptures but does not use it correctly, goes to even more darkness than an individual,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Ravan</w:t>
      </w:r>
      <w:r w:rsidR="0039409D">
        <w:t>a</w:t>
      </w:r>
      <w:r>
        <w:t>’s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in verse 6-65-23, Ravan</w:t>
      </w:r>
      <w:r w:rsidR="0039409D">
        <w:t>a</w:t>
      </w:r>
      <w:r>
        <w:t xml:space="preserve"> orders Kumbhakarn</w:t>
      </w:r>
      <w:r w:rsidR="0039409D">
        <w:t>a</w:t>
      </w:r>
      <w:r>
        <w:t xml:space="preserve"> to go to war along with the army of Lanka against Shri Ram. The discussion of Kumbhakarn</w:t>
      </w:r>
      <w:r w:rsidR="0039409D">
        <w:t>a</w:t>
      </w:r>
      <w:r>
        <w:t xml:space="preserve"> going to the battle alone</w:t>
      </w:r>
      <w:r w:rsidR="0039409D">
        <w:t>, without any of Ravana’s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lastRenderedPageBreak/>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Angad tries to raise the monkeys’ spirits. In verse 6-67-18, Hanuman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quite easily.</w:t>
      </w:r>
    </w:p>
    <w:p w:rsidR="0072474F" w:rsidRDefault="0036437E" w:rsidP="0036437E">
      <w:pPr>
        <w:spacing w:line="480" w:lineRule="auto"/>
        <w:ind w:firstLine="720"/>
        <w:jc w:val="both"/>
      </w:pPr>
      <w:r>
        <w:t>Because of his agility, little Angad manages to give a good fight to Kumbhakarn</w:t>
      </w:r>
      <w:r w:rsidR="0072474F">
        <w:t>a</w:t>
      </w:r>
      <w:r>
        <w:t>. However, in verse 6-67-50, Kumbhakarn</w:t>
      </w:r>
      <w:r w:rsidR="0072474F">
        <w:t>a</w:t>
      </w:r>
      <w:r>
        <w:t xml:space="preserve"> catches Angad in his fist and throws him down; Angad falls unconscious. Sugreev</w:t>
      </w:r>
      <w:r w:rsidR="0072474F">
        <w:t>a</w:t>
      </w:r>
      <w:r>
        <w:t xml:space="preserve"> tries to stop Kumbhakarn</w:t>
      </w:r>
      <w:r w:rsidR="0072474F">
        <w:t>a,</w:t>
      </w:r>
      <w:r>
        <w:t xml:space="preserve"> but does not succeed. Instead, in verse 6-67-62, Kumbhakarn</w:t>
      </w:r>
      <w:r w:rsidR="0072474F">
        <w:t>a</w:t>
      </w:r>
      <w:r>
        <w:t xml:space="preserve"> tries to kill Sugreev</w:t>
      </w:r>
      <w:r w:rsidR="0072474F">
        <w:t>a</w:t>
      </w:r>
      <w:r>
        <w:t xml:space="preserve"> by his spike. Fortu</w:t>
      </w:r>
      <w:r w:rsidR="0072474F">
        <w:t xml:space="preserve">nately, in verse 6-67-63, </w:t>
      </w:r>
      <w:r>
        <w:t>Hanuman steps in and stops the spike from killing Sugreev</w:t>
      </w:r>
      <w:r w:rsidR="0072474F">
        <w:t>a</w:t>
      </w:r>
      <w:r>
        <w:t xml:space="preserve">. </w:t>
      </w:r>
    </w:p>
    <w:p w:rsidR="0036437E" w:rsidRDefault="0072474F" w:rsidP="0036437E">
      <w:pPr>
        <w:spacing w:line="480" w:lineRule="auto"/>
        <w:ind w:firstLine="720"/>
        <w:jc w:val="both"/>
      </w:pPr>
      <w:r>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manages to strike Sugreev</w:t>
      </w:r>
      <w:r>
        <w:t>a</w:t>
      </w:r>
      <w:r w:rsidR="0036437E">
        <w:t xml:space="preserve"> with a mountain, making Sugreev</w:t>
      </w:r>
      <w:r>
        <w:t>a</w:t>
      </w:r>
      <w:r w:rsidR="0036437E">
        <w:t xml:space="preserve"> unconscious. So far, Sugreev</w:t>
      </w:r>
      <w:r>
        <w:t>a</w:t>
      </w:r>
      <w:r w:rsidR="0036437E">
        <w:t xml:space="preserve"> has fallen unconscious three times with no confirmed killing of any named demon to his credit. Instead of killing Sugreev</w:t>
      </w:r>
      <w:r>
        <w:t>a</w:t>
      </w:r>
      <w:r w:rsidR="0036437E">
        <w:t xml:space="preserve"> on the spot, Kumbhakarn</w:t>
      </w:r>
      <w:r>
        <w:t>a</w:t>
      </w:r>
      <w:r w:rsidR="0036437E">
        <w:t xml:space="preserve"> decides to take him to Lanka first and then kill him there.</w:t>
      </w:r>
    </w:p>
    <w:p w:rsidR="0072474F" w:rsidRDefault="0036437E" w:rsidP="0036437E">
      <w:pPr>
        <w:spacing w:line="480" w:lineRule="auto"/>
        <w:ind w:firstLine="720"/>
        <w:jc w:val="both"/>
      </w:pPr>
      <w:r>
        <w:t>In verse 6-67-72, Kumbhakarn</w:t>
      </w:r>
      <w:r w:rsidR="0072474F">
        <w:t>a</w:t>
      </w:r>
      <w:r>
        <w:t xml:space="preserve"> thinks that if he kills Sugreev</w:t>
      </w:r>
      <w:r w:rsidR="0072474F">
        <w:t>a</w:t>
      </w:r>
      <w:r>
        <w:t>, the entire army of Shri Ram will be defeated. This logic works only if we consider Sugreev</w:t>
      </w:r>
      <w:r w:rsidR="0072474F">
        <w:t>a</w:t>
      </w:r>
      <w:r>
        <w:t xml:space="preserve"> to be the heart. When the heart stops, the </w:t>
      </w:r>
      <w:r w:rsidR="00C15A6F">
        <w:t>Consciousness</w:t>
      </w:r>
      <w:r>
        <w:t xml:space="preserve"> has to leave the body. </w:t>
      </w:r>
    </w:p>
    <w:p w:rsidR="0036437E" w:rsidRDefault="0036437E" w:rsidP="0036437E">
      <w:pPr>
        <w:spacing w:line="480" w:lineRule="auto"/>
        <w:ind w:firstLine="720"/>
        <w:jc w:val="both"/>
      </w:pPr>
      <w:r>
        <w:lastRenderedPageBreak/>
        <w:t>Fortunately, in verses 6-67-84 to 6-67-89, Sugreev</w:t>
      </w:r>
      <w:r w:rsidR="0072474F">
        <w:t>a</w:t>
      </w:r>
      <w:r>
        <w:t xml:space="preserve"> regains his </w:t>
      </w:r>
      <w:r w:rsidR="00C15A6F">
        <w:t>Consciousness</w:t>
      </w:r>
      <w:r>
        <w:t>. He escapes from Lanka and unites with Shri Ram. Sugreev</w:t>
      </w:r>
      <w:r w:rsidR="0072474F">
        <w:t>a</w:t>
      </w:r>
      <w:r>
        <w:t xml:space="preserve"> manages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Let us step back a little and see Hanuman’s reaction at the time, when Kumbhakarn</w:t>
      </w:r>
      <w:r w:rsidR="0072474F">
        <w:t>a</w:t>
      </w:r>
      <w:r>
        <w:t xml:space="preserve"> was carrying Sugreev</w:t>
      </w:r>
      <w:r w:rsidR="0072474F">
        <w:t>a</w:t>
      </w:r>
      <w:r>
        <w:t xml:space="preserve"> away to Lanka to kill him. Hanuman could have tried to stop Kumbhakarn</w:t>
      </w:r>
      <w:r w:rsidR="0072474F">
        <w:t>a</w:t>
      </w:r>
      <w:r>
        <w:t xml:space="preserve"> from carrying unconscious Sugreev</w:t>
      </w:r>
      <w:r w:rsidR="0072474F">
        <w:t>a</w:t>
      </w:r>
      <w:r>
        <w:t xml:space="preserve"> away, but he chooses not to do so. From the verse 6-67-74 to verse 6-67-80, Hanuman decides the right course of action for him, while the enemy carries his king away. First, he thinks of killing Kumbhakarn</w:t>
      </w:r>
      <w:r w:rsidR="0072474F">
        <w:t>a</w:t>
      </w:r>
      <w:r>
        <w:t xml:space="preserve"> to help Sugreev</w:t>
      </w:r>
      <w:r w:rsidR="0072474F">
        <w:t>a</w:t>
      </w:r>
      <w:r>
        <w:t>. However, then, he thinks that it would be shameful for Sugreev</w:t>
      </w:r>
      <w:r w:rsidR="0072474F">
        <w:t>a</w:t>
      </w:r>
      <w:r>
        <w:t xml:space="preserve"> to need help. Therefore, in verse 6-67-81, he decides to wait and decides to cheer up the monkey army in the meantime. It does not appear to be logic</w:t>
      </w:r>
      <w:r w:rsidR="0072474F">
        <w:t xml:space="preserve">al. Just a few verses ago, </w:t>
      </w:r>
      <w:r>
        <w:t>Hanuman had stopped the spike hurled by Kumbhakarn</w:t>
      </w:r>
      <w:r w:rsidR="0072474F">
        <w:t>a</w:t>
      </w:r>
      <w:r>
        <w:t xml:space="preserve"> toward Sugreev</w:t>
      </w:r>
      <w:r w:rsidR="0072474F">
        <w:t>a</w:t>
      </w:r>
      <w:r>
        <w:t>. At that time, Sugreev</w:t>
      </w:r>
      <w:r w:rsidR="0072474F">
        <w:t>a</w:t>
      </w:r>
      <w:r>
        <w:t xml:space="preserve"> de</w:t>
      </w:r>
      <w:r w:rsidR="0072474F">
        <w:t xml:space="preserve">finitely needed help, which </w:t>
      </w:r>
      <w:r>
        <w:t xml:space="preserve">Hanuman offered, as </w:t>
      </w:r>
      <w:r w:rsidR="0072474F">
        <w:t>a</w:t>
      </w:r>
      <w:r>
        <w:t xml:space="preserve"> duty. Just a few verses before, all the monkey leaders fought together against Kumbhakarn</w:t>
      </w:r>
      <w:r w:rsidR="0072474F">
        <w:t>a</w:t>
      </w:r>
      <w:r>
        <w:t>. None of them felt any shame in it. So, why would Sugreev</w:t>
      </w:r>
      <w:r w:rsidR="0072474F">
        <w:t>a</w:t>
      </w:r>
      <w:r>
        <w:t xml:space="preserve"> feel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Hanuman.</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manages to give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with </w:t>
      </w:r>
      <w:r>
        <w:lastRenderedPageBreak/>
        <w:t>the intent to kill him. Ideally, Laxman</w:t>
      </w:r>
      <w:r w:rsidR="001361EE">
        <w:t>a</w:t>
      </w:r>
      <w:r>
        <w:t xml:space="preserve"> should have told Kumbhakarn</w:t>
      </w:r>
      <w:r w:rsidR="001361EE">
        <w:t>a</w:t>
      </w:r>
      <w:r>
        <w:t xml:space="preserve"> that he could fight Shri Ram only when Laxman</w:t>
      </w:r>
      <w:r w:rsidR="001361EE">
        <w:t>a</w:t>
      </w:r>
      <w:r>
        <w:t xml:space="preserve"> was dead. It does not make sense to direct an enemy to your king, as it increases the chances of the enemy killing the king.</w:t>
      </w:r>
    </w:p>
    <w:p w:rsidR="0036437E" w:rsidRDefault="0036437E" w:rsidP="0036437E">
      <w:pPr>
        <w:spacing w:line="480" w:lineRule="auto"/>
        <w:ind w:firstLine="720"/>
        <w:jc w:val="both"/>
      </w:pPr>
      <w:r w:rsidRPr="001361EE">
        <w:rPr>
          <w:b/>
          <w:bCs/>
        </w:rPr>
        <w:t>Hanuman</w:t>
      </w:r>
      <w:r w:rsidR="001361EE" w:rsidRPr="001361EE">
        <w:rPr>
          <w:b/>
          <w:bCs/>
        </w:rPr>
        <w:t>a</w:t>
      </w:r>
      <w:r w:rsidRPr="001361EE">
        <w:rPr>
          <w:b/>
          <w:bCs/>
        </w:rPr>
        <w:t xml:space="preserve"> and Laxman</w:t>
      </w:r>
      <w:r w:rsidR="001361EE" w:rsidRPr="001361EE">
        <w:rPr>
          <w:b/>
          <w:bCs/>
        </w:rPr>
        <w:t>a</w:t>
      </w:r>
      <w:r w:rsidRPr="001361EE">
        <w:rPr>
          <w:b/>
          <w:bCs/>
        </w:rPr>
        <w:t xml:space="preserve"> not engaging Kumbhakarn</w:t>
      </w:r>
      <w:r w:rsidR="001361EE">
        <w:rPr>
          <w:b/>
          <w:bCs/>
        </w:rPr>
        <w:t>a</w:t>
      </w:r>
      <w:r w:rsidRPr="001361EE">
        <w:rPr>
          <w:b/>
          <w:bCs/>
        </w:rPr>
        <w:t xml:space="preserve"> and putting Sugreev and Shri Ram in harm’s way is a puzzle of Ramayan.</w:t>
      </w:r>
      <w:r>
        <w:t xml:space="preserve"> </w:t>
      </w:r>
      <w:r w:rsidRPr="001361EE">
        <w:rPr>
          <w:b/>
          <w:bCs/>
        </w:rPr>
        <w:t xml:space="preserve">What Sage Valmiki is suggesting here is that </w:t>
      </w:r>
      <w:r w:rsidR="001361EE" w:rsidRPr="001361EE">
        <w:rPr>
          <w:b/>
          <w:bCs/>
        </w:rPr>
        <w:t>P</w:t>
      </w:r>
      <w:r w:rsidRPr="001361EE">
        <w:rPr>
          <w:b/>
          <w:bCs/>
        </w:rPr>
        <w:t>ran</w:t>
      </w:r>
      <w:r w:rsidR="001361EE" w:rsidRPr="001361EE">
        <w:rPr>
          <w:b/>
          <w:bCs/>
        </w:rPr>
        <w:t>a</w:t>
      </w:r>
      <w:r w:rsidRPr="001361EE">
        <w:rPr>
          <w:b/>
          <w:bCs/>
        </w:rPr>
        <w:t xml:space="preserve"> and a devoted mind, though strong, are no match for the </w:t>
      </w:r>
      <w:r w:rsidR="001361EE" w:rsidRPr="001361EE">
        <w:rPr>
          <w:b/>
          <w:bCs/>
        </w:rPr>
        <w:t>T</w:t>
      </w:r>
      <w:r w:rsidRPr="001361EE">
        <w:rPr>
          <w:b/>
          <w:bCs/>
        </w:rPr>
        <w:t xml:space="preserve">amas </w:t>
      </w:r>
      <w:r w:rsidR="001361EE" w:rsidRPr="001361EE">
        <w:rPr>
          <w:b/>
          <w:bCs/>
        </w:rPr>
        <w:t>G</w:t>
      </w:r>
      <w:r w:rsidRPr="001361EE">
        <w:rPr>
          <w:b/>
          <w:bCs/>
        </w:rPr>
        <w:t xml:space="preserve">una. Only the power of the higher </w:t>
      </w:r>
      <w:r w:rsidR="00C15A6F">
        <w:rPr>
          <w:b/>
          <w:bCs/>
        </w:rPr>
        <w:t>Consciousness</w:t>
      </w:r>
      <w:r w:rsidRPr="001361EE">
        <w:rPr>
          <w:b/>
          <w:bCs/>
        </w:rPr>
        <w:t xml:space="preserve"> can nullify </w:t>
      </w:r>
      <w:r w:rsidR="001361EE" w:rsidRPr="001361EE">
        <w:rPr>
          <w:b/>
          <w:bCs/>
        </w:rPr>
        <w:t>the T</w:t>
      </w:r>
      <w:r w:rsidRPr="001361EE">
        <w:rPr>
          <w:b/>
          <w:bCs/>
        </w:rPr>
        <w:t xml:space="preserve">amas </w:t>
      </w:r>
      <w:r w:rsidR="001361EE" w:rsidRPr="001361EE">
        <w:rPr>
          <w:b/>
          <w:bCs/>
        </w:rPr>
        <w:t>G</w:t>
      </w:r>
      <w:r w:rsidRPr="001361EE">
        <w:rPr>
          <w:b/>
          <w:bCs/>
        </w:rPr>
        <w:t xml:space="preserve">una. </w:t>
      </w:r>
      <w:r>
        <w:t>That is the reason we see Shri Ram killing a named demon for the first time in battle and opening his account.</w:t>
      </w:r>
    </w:p>
    <w:p w:rsidR="0036437E"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At this point, we are unable to devote our mind, because our mind simply refuses to focus. At the same time, we are not able to spare the efforts to do </w:t>
      </w:r>
      <w:r w:rsidR="001361EE">
        <w:t>P</w:t>
      </w:r>
      <w:r>
        <w:t>ranayama. Even if we try, it does not work. Remember that the central premise of Ramayan</w:t>
      </w:r>
      <w:r w:rsidR="001361EE">
        <w:t>a</w:t>
      </w:r>
      <w:r>
        <w:t xml:space="preserve"> is the use of the devoted mind or </w:t>
      </w:r>
      <w:r w:rsidR="001361EE">
        <w:t>P</w:t>
      </w:r>
      <w:r>
        <w:t>ran</w:t>
      </w:r>
      <w:r w:rsidR="001361EE">
        <w:t>a</w:t>
      </w:r>
      <w:r>
        <w:t xml:space="preserve"> to find the </w:t>
      </w:r>
      <w:r w:rsidR="00C15A6F">
        <w:t xml:space="preserve">Energy </w:t>
      </w:r>
      <w:r>
        <w:t xml:space="preserve"> and the </w:t>
      </w:r>
      <w:r w:rsidR="00C15A6F">
        <w:t>Consciousness</w:t>
      </w:r>
      <w:r>
        <w:t xml:space="preserve">. We were able to come this far by following this path, but now these two devices will not work against the power of the </w:t>
      </w:r>
      <w:r w:rsidR="001361EE">
        <w:t>T</w:t>
      </w:r>
      <w:r>
        <w:t>amas</w:t>
      </w:r>
      <w:r w:rsidR="001361EE">
        <w:t xml:space="preserve"> Guna</w:t>
      </w:r>
      <w:r>
        <w:t>. How do we proceed, if the tools we have used so far become blunt against a powerful force? 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 xml:space="preserve">Sage Valmiki’s prescription at this point in the battle is: step aside; do not even engage in either of these two practices. </w:t>
      </w:r>
      <w:r w:rsidR="001361EE" w:rsidRPr="001361EE">
        <w:rPr>
          <w:b/>
          <w:bCs/>
        </w:rPr>
        <w:t>Be aware</w:t>
      </w:r>
      <w:r w:rsidRPr="001361EE">
        <w:rPr>
          <w:b/>
          <w:bCs/>
        </w:rPr>
        <w:t xml:space="preserve"> and leave it up to the </w:t>
      </w:r>
      <w:r w:rsidR="00C15A6F">
        <w:rPr>
          <w:b/>
          <w:bCs/>
        </w:rPr>
        <w:t>Consciousness</w:t>
      </w:r>
      <w:r w:rsidRPr="001361EE">
        <w:rPr>
          <w:b/>
          <w:bCs/>
        </w:rPr>
        <w:t xml:space="preserve"> to fight the the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Hanuman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lastRenderedPageBreak/>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as well as his army. Now, we get to know the reason Kumbhakarn</w:t>
      </w:r>
      <w:r w:rsidR="00986012">
        <w:t>a</w:t>
      </w:r>
      <w:r>
        <w:t xml:space="preserve"> wanted to go to the battle alone. Kumbhakarn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Ravan</w:t>
      </w:r>
      <w:r w:rsidR="00986012">
        <w:t>a</w:t>
      </w:r>
      <w:r>
        <w:t xml:space="preserve"> on morality, he also kills demons on the battlefield. Even though the </w:t>
      </w:r>
      <w:r w:rsidR="00986012">
        <w:t>T</w:t>
      </w:r>
      <w:r>
        <w:t xml:space="preserve">amas </w:t>
      </w:r>
      <w:r w:rsidR="00986012">
        <w:t>G</w:t>
      </w:r>
      <w:r>
        <w:t xml:space="preserve">una fights for the ego/ahamkar, </w:t>
      </w:r>
      <w:r w:rsidR="00986012">
        <w:t>T</w:t>
      </w:r>
      <w:r>
        <w:t xml:space="preserve">amas </w:t>
      </w:r>
      <w:r w:rsidR="00986012">
        <w:t>G</w:t>
      </w:r>
      <w:r>
        <w:t xml:space="preserve">una can be a problem for the ego’s/ahamkar’s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without any regard for a friend or a foe, the </w:t>
      </w:r>
      <w:r w:rsidR="00986012">
        <w:t>T</w:t>
      </w:r>
      <w:r>
        <w:t xml:space="preserve">amas </w:t>
      </w:r>
      <w:r w:rsidR="00986012">
        <w:t>G</w:t>
      </w:r>
      <w:r>
        <w:t>una too takes no sides. That is the reason we see that Ravan</w:t>
      </w:r>
      <w:r w:rsidR="00986012">
        <w:t>a</w:t>
      </w:r>
      <w:r>
        <w:t xml:space="preserve"> does not wake up Kumbhakarn on the first shot of the battle. Rather, he waits until Shri Ram defeats him.</w:t>
      </w:r>
    </w:p>
    <w:p w:rsidR="0036437E" w:rsidRDefault="0036437E" w:rsidP="0036437E">
      <w:pPr>
        <w:spacing w:line="480" w:lineRule="auto"/>
        <w:ind w:firstLine="720"/>
        <w:jc w:val="both"/>
      </w:pPr>
      <w:r>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make him fall on the ground and, then, kill him when he is unable to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w:t>
      </w:r>
      <w:r>
        <w:lastRenderedPageBreak/>
        <w:t>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without any legs or arms. Mighty Kumbhakarn</w:t>
      </w:r>
      <w:r>
        <w:t>a</w:t>
      </w:r>
      <w:r w:rsidR="0036437E">
        <w:t>, with no legs or hands or nose or ears, crawls toward Shri Ram with his mouth as his weapon. In verse 6-67-166, Shri Ram shoots several arrows into the crawling Kumbhakarn’s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36437E">
        <w:t>Kumbhakarn’s head falling in the street of Lanka gives us an estimate of the respective locations of Kumbhakarn</w:t>
      </w:r>
      <w:r>
        <w:t>a</w:t>
      </w:r>
      <w:r w:rsidR="0036437E">
        <w:t xml:space="preserve"> and Shri Ram in the battlefield, with respect to Lanka and the sea. Shri Ram is facing Lanka and has the sea behind him</w:t>
      </w:r>
      <w:r>
        <w:t>. L</w:t>
      </w:r>
      <w:r w:rsidR="0036437E">
        <w:t>egless Kumbhakarn is crawling toward Shri Ram, with his face toward the sea. When Shri Ram cuts off Kumbhakarn</w:t>
      </w:r>
      <w:r>
        <w:t>a</w:t>
      </w:r>
      <w:r w:rsidR="0036437E">
        <w:t xml:space="preserve">’s head with a powerful arrow, we can imagine the force of 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’s legless, dead body managing to reach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lastRenderedPageBreak/>
        <w:tab/>
      </w:r>
      <w:r w:rsidR="0036437E">
        <w:t xml:space="preserve">There is a story in Valmiki Ramayan,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’s dead body into the sea. He indicates that Kumbhakarn</w:t>
      </w:r>
      <w:r w:rsidR="00812967">
        <w:t>a</w:t>
      </w:r>
      <w:r w:rsidR="0036437E">
        <w:t>’s body kept crawling, even after his head had been cut off, and thus, it landed in the sea. Remember the verse 6-67-162 where Kumbhakarn’s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 as well.</w:t>
      </w:r>
    </w:p>
    <w:p w:rsidR="00812967" w:rsidRDefault="00812967" w:rsidP="00812967">
      <w:pPr>
        <w:spacing w:line="480" w:lineRule="auto"/>
        <w:jc w:val="both"/>
      </w:pPr>
      <w:bookmarkStart w:id="118" w:name="_Toc412487828"/>
      <w:bookmarkStart w:id="119" w:name="_Toc423152557"/>
      <w:bookmarkStart w:id="120" w:name="_Toc423154180"/>
    </w:p>
    <w:p w:rsidR="0036437E" w:rsidRDefault="0036437E" w:rsidP="00362C53">
      <w:pPr>
        <w:pStyle w:val="Heading2"/>
        <w:jc w:val="left"/>
      </w:pPr>
      <w:bookmarkStart w:id="121" w:name="_Toc48897835"/>
      <w:r>
        <w:t>Hanuman Brings the Mountain of Herbs to Lanka</w:t>
      </w:r>
      <w:bookmarkEnd w:id="118"/>
      <w:bookmarkEnd w:id="119"/>
      <w:bookmarkEnd w:id="120"/>
      <w:bookmarkEnd w:id="121"/>
    </w:p>
    <w:p w:rsidR="0036437E" w:rsidRDefault="00362C53" w:rsidP="00362C53">
      <w:pPr>
        <w:spacing w:line="480" w:lineRule="auto"/>
        <w:jc w:val="both"/>
      </w:pPr>
      <w:r>
        <w:tab/>
      </w:r>
      <w:r w:rsidR="0036437E">
        <w:t>Even after Kumbhakarn</w:t>
      </w:r>
      <w:r w:rsidR="00D46651">
        <w:t>a</w:t>
      </w:r>
      <w:r w:rsidR="0036437E">
        <w:t>’s death, Ravan still has many great warriors in his army. However, Shri Ram’s army kills them all, one by one.</w:t>
      </w:r>
    </w:p>
    <w:p w:rsidR="0036437E" w:rsidRDefault="00362C53" w:rsidP="00362C53">
      <w:pPr>
        <w:spacing w:line="480" w:lineRule="auto"/>
        <w:jc w:val="both"/>
      </w:pPr>
      <w:r>
        <w:tab/>
      </w:r>
      <w:r w:rsidR="0036437E">
        <w:t>In verse 6-73-21, Indrajit performs a sacrificial fire before entering into the battlefield, again. In verse 6-73-27, he prepares a missile presided over by Lord Brahma, which he is going to use to kill Shri Ram. In general,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lastRenderedPageBreak/>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 hurt and unconscious. This plan does not look like a good plan, because Indrajit may come near them to make sure that they are indeed dead. Luckily, however, Shri Ram’s plan works. Indrajit assumes that Shri Ram and Laxman are indeed dead and returns to Lanka. </w:t>
      </w:r>
    </w:p>
    <w:p w:rsidR="0036437E"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 Apparently, Indrajit did not know this or did not look carefully to ensure that both Shri Ram and Laxman were dead.</w:t>
      </w:r>
    </w:p>
    <w:p w:rsidR="0036437E" w:rsidRDefault="00D46651" w:rsidP="00D46651">
      <w:pPr>
        <w:spacing w:line="480" w:lineRule="auto"/>
        <w:jc w:val="both"/>
      </w:pPr>
      <w:r>
        <w:tab/>
      </w:r>
      <w:r w:rsidR="0036437E">
        <w:t>Vibhishan</w:t>
      </w:r>
      <w:r>
        <w:t>a</w:t>
      </w:r>
      <w:r w:rsidR="0036437E">
        <w:t xml:space="preserve"> and Hanuman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Hanuman before asking about anyone else. Vibhishan</w:t>
      </w:r>
      <w:r w:rsidR="00362C53">
        <w:t>a</w:t>
      </w:r>
      <w:r w:rsidR="0036437E">
        <w:t xml:space="preserve"> questions him, why he is not asking about Shri Ram? </w:t>
      </w:r>
      <w:r w:rsidR="00362C53">
        <w:t>Jambavan</w:t>
      </w:r>
      <w:r w:rsidR="0036437E">
        <w:t xml:space="preserve"> replies, in verse 6-74-22, saying that if Hanuman is alive, then they are all alive</w:t>
      </w:r>
      <w:r w:rsidR="00362C53">
        <w:t>. O</w:t>
      </w:r>
      <w:r w:rsidR="0036437E">
        <w:t xml:space="preserve">therwise, they are dead even if alive. This critical verse underscores Hanuman’s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asks Lord Hanuman to go to the Himalayas to fetch four life-saving herbs. These herbs are located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lastRenderedPageBreak/>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Hanuman flies toward the Himalayas with the speed of the wind, shaking the earth with a powerful sound. In verse 6-74-56, </w:t>
      </w:r>
      <w:r>
        <w:t>H</w:t>
      </w:r>
      <w:r w:rsidR="0036437E">
        <w:t>anuman arrives at the Himalayas, meaning he did not stop anywhere. In addition, there is no mention of any other place on his journey to the Himalayas from Lanka. In verse 6-74-59, he sees the abodes of Indr</w:t>
      </w:r>
      <w:r>
        <w:t>a</w:t>
      </w:r>
      <w:r w:rsidR="0036437E">
        <w:t>, Lord Brahma, Lord Shiv</w:t>
      </w:r>
      <w:r>
        <w:t>a</w:t>
      </w:r>
      <w:r w:rsidR="0036437E">
        <w:t>, Agni (fire god), Kuber (god of wealth), and a few other places. In verse 6-74-60, he sees a sort of a hole through which one can enter into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had described it. In verse 6-74-64, upon learning that someone is looking for them, all the distinguished herbs disappear from sight, preventing Hanuman from seeing them.</w:t>
      </w:r>
    </w:p>
    <w:p w:rsidR="0036437E" w:rsidRDefault="00362C53" w:rsidP="00362C53">
      <w:pPr>
        <w:spacing w:line="480" w:lineRule="auto"/>
        <w:jc w:val="both"/>
      </w:pPr>
      <w:r>
        <w:tab/>
      </w:r>
      <w:r w:rsidR="0036437E">
        <w:t xml:space="preserve">In verse 6-74-65, Lord Hanuman gets angry at the mountain and decides to carry the top of the mountain with herbs to Lanka. Verse 6-74-74 tells us the reason as to why Hanuman brought a whole mountain of herbs back instead of a few herbs. </w:t>
      </w:r>
    </w:p>
    <w:p w:rsidR="0036437E" w:rsidRDefault="00362C53" w:rsidP="00362C53">
      <w:pPr>
        <w:spacing w:line="480" w:lineRule="auto"/>
        <w:jc w:val="both"/>
      </w:pPr>
      <w:r>
        <w:tab/>
      </w:r>
      <w:r w:rsidR="0036437E">
        <w:t>Verse 6-74-69 calls Hanuman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In verses 6-74-75 and 76, Ravan</w:t>
      </w:r>
      <w:r>
        <w:t>a</w:t>
      </w:r>
      <w:r w:rsidR="0036437E">
        <w:t xml:space="preserve"> asks the monkey army to throw the dead bodies of the demons into the sea to honor them. In the Kumbhakarn</w:t>
      </w:r>
      <w:r>
        <w:t>a</w:t>
      </w:r>
      <w:r w:rsidR="0036437E">
        <w:t xml:space="preserve"> story, we saw the meaning of dead demons thrown in the sea, </w:t>
      </w:r>
      <w:r w:rsidR="0036437E">
        <w:lastRenderedPageBreak/>
        <w:t>and this event provides a duplication of the same. Verse 6-74-77 tells us about Hanuman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Hanuman, the first being to find mother Sita in Lanka. Hanuman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First, let us map the geography of the Indian subcontinent to our body, as we have done in all the other stories. We know that Lanka stands for the Root Center</w:t>
      </w:r>
      <w:r w:rsidR="005045DB">
        <w:t>. The</w:t>
      </w:r>
      <w:r w:rsidR="0036437E">
        <w:t xml:space="preserve"> Himalayas, which are to the north, stand for the </w:t>
      </w:r>
      <w:r w:rsidR="005045DB">
        <w:t>Sahasrara</w:t>
      </w:r>
      <w:r w:rsidR="0036437E">
        <w:t>. As verse 6-74-59 mentions, Lord Hanuman saw abodes of Lord Brahma and Lord Shiv</w:t>
      </w:r>
      <w:r w:rsidR="005045DB">
        <w:t>a</w:t>
      </w:r>
      <w:r w:rsidR="0036437E">
        <w:t xml:space="preserve"> in the Himalayas; this indicates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36437E">
        <w:t>Hanuman. Sage Valmiki added this magic-like event, so that Hanuman could find a justification to bring the mountain to Lanka. Let us solve this puzzle.</w:t>
      </w:r>
    </w:p>
    <w:p w:rsidR="0036437E" w:rsidRDefault="005045DB" w:rsidP="005045DB">
      <w:pPr>
        <w:spacing w:line="480" w:lineRule="auto"/>
        <w:jc w:val="both"/>
      </w:pPr>
      <w:r>
        <w:tab/>
      </w:r>
      <w:r w:rsidR="0036437E">
        <w:t xml:space="preserve">Verse 6-74-69 tells us that Hanuman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real form. </w:t>
      </w:r>
    </w:p>
    <w:p w:rsidR="0036437E" w:rsidRPr="004F0CB4" w:rsidRDefault="005045DB" w:rsidP="005045DB">
      <w:pPr>
        <w:spacing w:line="480" w:lineRule="auto"/>
        <w:jc w:val="both"/>
        <w:rPr>
          <w:b/>
          <w:bCs/>
        </w:rPr>
      </w:pPr>
      <w:r>
        <w:tab/>
      </w:r>
      <w:r w:rsidR="0036437E">
        <w:t xml:space="preserve">We saw that to find the dormant </w:t>
      </w:r>
      <w:r w:rsidR="00C15A6F">
        <w:t xml:space="preserve">Energy </w:t>
      </w:r>
      <w:r w:rsidR="0036437E">
        <w:t xml:space="preserve">, the </w:t>
      </w:r>
      <w:r>
        <w:t>P</w:t>
      </w:r>
      <w:r w:rsidR="0036437E">
        <w:t>ran</w:t>
      </w:r>
      <w:r>
        <w:t>a enters the Root Center.</w:t>
      </w:r>
      <w:r w:rsidR="0036437E">
        <w:t xml:space="preserve"> Lord Hanuman finding Sita in Lanka depicts it. Hanuman’s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Hanuman as flying in the air, without describing any other location between the Root Center and the </w:t>
      </w:r>
      <w:r w:rsidRPr="004F0CB4">
        <w:rPr>
          <w:b/>
          <w:bCs/>
        </w:rPr>
        <w:t>Sahasrara</w:t>
      </w:r>
      <w:r w:rsidR="0036437E" w:rsidRPr="004F0CB4">
        <w:rPr>
          <w:b/>
          <w:bCs/>
        </w:rPr>
        <w:t>.</w:t>
      </w:r>
    </w:p>
    <w:p w:rsidR="004F0CB4" w:rsidRDefault="004F0CB4" w:rsidP="004F0CB4">
      <w:pPr>
        <w:spacing w:line="480" w:lineRule="auto"/>
        <w:jc w:val="both"/>
      </w:pPr>
      <w:r>
        <w:lastRenderedPageBreak/>
        <w:tab/>
      </w:r>
      <w:r w:rsidR="0036437E">
        <w:t xml:space="preserve">The </w:t>
      </w:r>
      <w:r>
        <w:t>P</w:t>
      </w:r>
      <w:r w:rsidR="0036437E">
        <w:t>ran</w:t>
      </w:r>
      <w:r>
        <w:t>a</w:t>
      </w:r>
      <w:r w:rsidR="0036437E">
        <w:t xml:space="preserve">’s earlier journey to the Root Center from the Heart Center is not through the Sushumna Nadi, as its access is not open yet. </w:t>
      </w:r>
      <w:r>
        <w:t>T</w:t>
      </w:r>
      <w:r w:rsidR="0036437E">
        <w:t xml:space="preserve">he Sushumna Nadi has its opening in the Root center. Once the </w:t>
      </w:r>
      <w:r>
        <w:t>P</w:t>
      </w:r>
      <w:r w:rsidR="0036437E">
        <w:t>ran</w:t>
      </w:r>
      <w:r>
        <w:t>a</w:t>
      </w:r>
      <w:r w:rsidR="0036437E">
        <w:t xml:space="preserve"> enters the Root Center, it can access the </w:t>
      </w:r>
      <w:r>
        <w:t xml:space="preserve">opening of </w:t>
      </w:r>
      <w:r w:rsidR="0036437E">
        <w:t xml:space="preserve">Sushumna Nadi. </w:t>
      </w:r>
    </w:p>
    <w:p w:rsidR="0036437E" w:rsidRDefault="004F0CB4" w:rsidP="004F0CB4">
      <w:pPr>
        <w:spacing w:line="480" w:lineRule="auto"/>
        <w:jc w:val="both"/>
      </w:pPr>
      <w:r>
        <w:tab/>
      </w:r>
      <w:r w:rsidR="0036437E">
        <w:t xml:space="preserve">In general, yogis depict the </w:t>
      </w:r>
      <w:r w:rsidR="00C15A6F">
        <w:t xml:space="preserve">Energy </w:t>
      </w:r>
      <w:r w:rsidR="0036437E">
        <w:t xml:space="preserve"> or the Kundalini as a snake, with three and half coils, lying dormant in the Root Center. It has an opening of the Sushumna Nadi in its mouth, meaning that it blocks the access to the Sushumna Nadi. When the </w:t>
      </w:r>
      <w:r>
        <w:t>P</w:t>
      </w:r>
      <w:r w:rsidR="0036437E">
        <w:t>ran</w:t>
      </w:r>
      <w:r>
        <w:t>a</w:t>
      </w:r>
      <w:r w:rsidR="0036437E">
        <w:t xml:space="preserve"> finds the </w:t>
      </w:r>
      <w:r w:rsidR="00C15A6F">
        <w:t xml:space="preserve">Energy </w:t>
      </w:r>
      <w:r w:rsidR="0036437E">
        <w:t xml:space="preserve"> in the Root Center, it finds the opening of the Sushumna Nadi automatically. With a guru's grace and some luck, it can enter the Sushumna Nadi and begins to travel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Hanuman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little bit higher than the current normal level, has a medicine-like calming and neutralizing effect on the body. The </w:t>
      </w:r>
      <w:r>
        <w:t>P</w:t>
      </w:r>
      <w:r w:rsidR="0036437E">
        <w:t>ran</w:t>
      </w:r>
      <w:r>
        <w:t>a</w:t>
      </w:r>
      <w:r w:rsidR="0036437E">
        <w:t xml:space="preserve"> reaches the </w:t>
      </w:r>
      <w:r>
        <w:t>Sahasrara</w:t>
      </w:r>
      <w:r w:rsidR="0036437E">
        <w:t xml:space="preserve"> only when the </w:t>
      </w:r>
      <w:r w:rsidR="00C15A6F">
        <w:t xml:space="preserve">Energy </w:t>
      </w:r>
      <w:r w:rsidR="0036437E">
        <w:t xml:space="preserve"> level in the body is substantially higher than the normal </w:t>
      </w:r>
      <w:r w:rsidR="00C15A6F">
        <w:t xml:space="preserve">Energy </w:t>
      </w:r>
      <w:r w:rsidR="0036437E">
        <w:t xml:space="preserve"> level.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C15A6F">
        <w:t xml:space="preserve">Energy </w:t>
      </w:r>
      <w:r w:rsidR="0036437E">
        <w:t xml:space="preserve"> </w:t>
      </w:r>
      <w:r>
        <w:t xml:space="preserve">of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begins to descend from the </w:t>
      </w:r>
      <w:r w:rsidR="004F0CB4">
        <w:t>Sahasrara</w:t>
      </w:r>
      <w:r>
        <w:t xml:space="preserve">, we feel its neutralizing effects strongly against the backdrop of the </w:t>
      </w:r>
      <w:r w:rsidR="00C15A6F">
        <w:t xml:space="preserve">Energy </w:t>
      </w:r>
      <w:r>
        <w:t xml:space="preserve">'s violent movements in the body. The calming effect </w:t>
      </w:r>
      <w:r>
        <w:lastRenderedPageBreak/>
        <w:t xml:space="preserve">slowly descends all the way down to the Root Center and spreads all over the body. If you imagine sitting in a cross-legged position, you see the body in the shape of a triangle. We can imagine this triangular shape as the mountain that Hanuman carried to Lanka or the Root Center. You will find several images of Lord Hanuman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22" w:name="_Toc412487838"/>
      <w:bookmarkStart w:id="123" w:name="_Toc423152567"/>
      <w:bookmarkStart w:id="124" w:name="_Toc423154190"/>
    </w:p>
    <w:p w:rsidR="004F0CB4" w:rsidRDefault="004F0CB4" w:rsidP="004F0CB4">
      <w:pPr>
        <w:spacing w:line="480" w:lineRule="auto"/>
        <w:jc w:val="both"/>
      </w:pPr>
    </w:p>
    <w:p w:rsidR="0036437E" w:rsidRDefault="003F384C" w:rsidP="004F0CB4">
      <w:pPr>
        <w:pStyle w:val="Heading2"/>
        <w:jc w:val="left"/>
      </w:pPr>
      <w:bookmarkStart w:id="125" w:name="_Toc48897836"/>
      <w:r>
        <w:t xml:space="preserve">Laxmana Defeats </w:t>
      </w:r>
      <w:r w:rsidR="0036437E">
        <w:t>Indrajit</w:t>
      </w:r>
      <w:bookmarkEnd w:id="122"/>
      <w:bookmarkEnd w:id="123"/>
      <w:bookmarkEnd w:id="124"/>
      <w:bookmarkEnd w:id="125"/>
    </w:p>
    <w:p w:rsidR="0036437E" w:rsidRDefault="003F384C" w:rsidP="003F384C">
      <w:pPr>
        <w:spacing w:line="480" w:lineRule="auto"/>
        <w:jc w:val="both"/>
      </w:pPr>
      <w:r>
        <w:tab/>
      </w:r>
      <w:r w:rsidR="0036437E">
        <w:t>Upon hearing the news of death of Makaraksh</w:t>
      </w:r>
      <w:r>
        <w:t>a</w:t>
      </w:r>
      <w:r w:rsidR="0036437E">
        <w:t>, Ravan 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sound of the horses, chariot wheels, or the bowstring of Indrajit. Finally, Laxman</w:t>
      </w:r>
      <w:r>
        <w:t>a</w:t>
      </w:r>
      <w:r w:rsidR="0036437E">
        <w:t xml:space="preserve"> decides to employ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t>
      </w:r>
      <w:r w:rsidR="0036437E">
        <w:lastRenderedPageBreak/>
        <w:t>where to point the missile</w:t>
      </w:r>
      <w:r w:rsidR="0036437E" w:rsidRPr="00E57DA5">
        <w:t xml:space="preserve"> </w:t>
      </w:r>
      <w:r w:rsidR="0036437E">
        <w:t>precisely, so he would end up killing all the demons for the sake of killing the invisible Indrajit. Note that there are friendly demons like Vibhishan too.</w:t>
      </w:r>
    </w:p>
    <w:p w:rsidR="0036437E" w:rsidRDefault="00FC1CC4" w:rsidP="00FC1CC4">
      <w:pPr>
        <w:spacing w:line="480" w:lineRule="auto"/>
        <w:jc w:val="both"/>
      </w:pPr>
      <w:r>
        <w:tab/>
      </w:r>
      <w:r w:rsidR="0036437E">
        <w:t xml:space="preserve">By the time Shri Ram decides to thwart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Hanuman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36437E">
        <w:t>Hanuman asks the monkey army to retreat. In verse 6-82-24, Indrajit goes back to perform his ritual sacrifice as his magical power/battery seems to have run out.</w:t>
      </w:r>
    </w:p>
    <w:p w:rsidR="0036437E" w:rsidRDefault="00FC1CC4" w:rsidP="00FC1CC4">
      <w:pPr>
        <w:spacing w:line="480" w:lineRule="auto"/>
        <w:jc w:val="both"/>
      </w:pPr>
      <w:r>
        <w:tab/>
      </w:r>
      <w:r w:rsidR="0036437E">
        <w:t>In verse 6-83-8, Hanuman tells the sad news of the murder of Sita to Shri Ram. In verse 6-83-9, Shri Ram, filled with grief upon hearing this news, falls on the ground. He is conscious but extremely disturbed. From the verse 6-83-13 to verse 6-83-44, Laxman</w:t>
      </w:r>
      <w:r>
        <w:t>a</w:t>
      </w:r>
      <w:r w:rsidR="0036437E">
        <w:t xml:space="preserve"> responds to this sad turn of events with utter frustration. At this stage, we must recognize that Laxman</w:t>
      </w:r>
      <w:r>
        <w:t>a</w:t>
      </w:r>
      <w:r w:rsidR="0036437E">
        <w:t xml:space="preserve"> stands for the devoted mind. Even though he is devoted, he </w:t>
      </w:r>
      <w:r>
        <w:t>represnts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36437E" w:rsidRPr="00FC1CC4" w:rsidRDefault="00FC1CC4" w:rsidP="00FC1CC4">
      <w:pPr>
        <w:spacing w:line="480" w:lineRule="auto"/>
        <w:jc w:val="both"/>
        <w:rPr>
          <w:b/>
          <w:bCs/>
        </w:rPr>
      </w:pPr>
      <w:r>
        <w:tab/>
      </w:r>
      <w:r w:rsidR="0036437E">
        <w:t xml:space="preserve">Luckily, Vibhishan comes to the rescue and tells everyone that Indrajit slayed an illusion of </w:t>
      </w:r>
      <w:r>
        <w:t xml:space="preserve">Sita, not real </w:t>
      </w:r>
      <w:r w:rsidR="0036437E">
        <w:t xml:space="preserve">Sita. In verse 6-84-9, Vibhishan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t>
      </w:r>
      <w:r w:rsidR="0036437E" w:rsidRPr="00FC1CC4">
        <w:rPr>
          <w:b/>
          <w:bCs/>
        </w:rPr>
        <w:lastRenderedPageBreak/>
        <w:t>war, or by any other strategy. Why does Vibhishan say that Sita is not visible by any strategy, when though Ravan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that he is now referring to Sita as the </w:t>
      </w:r>
      <w:r w:rsidR="00C15A6F">
        <w:rPr>
          <w:b/>
          <w:bCs/>
        </w:rPr>
        <w:t xml:space="preserve">Energy </w:t>
      </w:r>
      <w:r w:rsidR="0036437E" w:rsidRPr="00FC1CC4">
        <w:rPr>
          <w:b/>
          <w:bCs/>
        </w:rPr>
        <w:t xml:space="preserve">. He is telling us that it is not possible to perceive </w:t>
      </w:r>
      <w:r w:rsidR="00C15A6F">
        <w:rPr>
          <w:b/>
          <w:bCs/>
        </w:rPr>
        <w:t xml:space="preserve">Energy </w:t>
      </w:r>
      <w:r w:rsidR="0036437E" w:rsidRPr="00FC1CC4">
        <w:rPr>
          <w:b/>
          <w:bCs/>
        </w:rPr>
        <w:t xml:space="preserve"> by employing any strategy that goes beyond our inner forces</w:t>
      </w:r>
      <w:r w:rsidR="0036437E">
        <w:t>. To cover up for this twist, sage Valmiki tells us in verse 6-84-10 that Ravan has evil intentions toward mother Sita; so, he will not kill her.</w:t>
      </w:r>
    </w:p>
    <w:p w:rsidR="0036437E" w:rsidRPr="00FC1CC4" w:rsidRDefault="00FC1CC4" w:rsidP="00FC1CC4">
      <w:pPr>
        <w:spacing w:line="480" w:lineRule="auto"/>
        <w:jc w:val="both"/>
        <w:rPr>
          <w:b/>
          <w:bCs/>
        </w:rPr>
      </w:pPr>
      <w:r>
        <w:tab/>
      </w:r>
      <w:r w:rsidR="0036437E">
        <w:t>In verse 6-84-14, Vibhishan tells Shri Ram that Indrajit gets his magical powers by performing a ritual sacrifice. The only way, to defeat him, is to fight him after his power has run out and before he gets a chance to recharge himself. Until now, Indrajit has proved himself much stronger that anyone in the battlefield, whether fighting alone or collectively. He almost killed Shri Ram and Laxman</w:t>
      </w:r>
      <w:r>
        <w:t>a</w:t>
      </w:r>
      <w:r w:rsidR="0036437E">
        <w:t xml:space="preserve"> twice and managed to push back the monkey army singlehandedly. </w:t>
      </w:r>
      <w:r w:rsidR="0036437E" w:rsidRPr="00FC1CC4">
        <w:rPr>
          <w:b/>
          <w:bCs/>
        </w:rPr>
        <w:t>Now we come to know his fatal weakness – he has an external power source, and his battery life is very short. He needs to recharge his battery regularly. The enemy has a chance to defeat or kill him, when his battery power is weak or dead.</w:t>
      </w:r>
    </w:p>
    <w:p w:rsidR="0036437E" w:rsidRDefault="00FC1CC4" w:rsidP="00FC1CC4">
      <w:pPr>
        <w:spacing w:line="480" w:lineRule="auto"/>
        <w:jc w:val="both"/>
      </w:pPr>
      <w:r>
        <w:tab/>
      </w:r>
      <w:r w:rsidR="0036437E">
        <w:t xml:space="preserve">What process in body-mind is powerful enough temporarily to subdue both the </w:t>
      </w:r>
      <w:r w:rsidR="00C15A6F">
        <w:t>Consciousness</w:t>
      </w:r>
      <w:r w:rsidR="0036437E">
        <w:t xml:space="preserve"> and the devoted mind? The process has to be related to the ego as Indrajit is Ravan’s son. This process must be able to control the sense organs given that its name is Indrajit.</w:t>
      </w:r>
    </w:p>
    <w:p w:rsidR="0036437E" w:rsidRDefault="00FC1CC4" w:rsidP="00FC1CC4">
      <w:pPr>
        <w:spacing w:line="480" w:lineRule="auto"/>
        <w:jc w:val="both"/>
      </w:pPr>
      <w:r>
        <w:tab/>
      </w:r>
      <w:r w:rsidR="0036437E">
        <w:t>In Verse 6-84-15, Vibhishan tells Shri Ram that Indrajit was expecting interruption in his ritual sacrifice from the monkey army. In order to keep the monkey army occupied, until he finished performing his next sacrifice, he tricked them by killing illusory mother Sita. In verse 6-84-18, Vibhishan suggests to Shri Ram that since Shri Ram is still in shock, Laxman</w:t>
      </w:r>
      <w:r>
        <w:t>a</w:t>
      </w:r>
      <w:r w:rsidR="0036437E">
        <w:t xml:space="preserve"> should be allowed to battle Indrajit with the entire monkey army. Following the law of duplication, Shri Ram asks Vibhishan, in verse 6-85-3, to repeat his statements, as he could not understand them.</w:t>
      </w:r>
    </w:p>
    <w:p w:rsidR="0036437E" w:rsidRDefault="00FC1CC4" w:rsidP="00FC1CC4">
      <w:pPr>
        <w:spacing w:line="480" w:lineRule="auto"/>
        <w:jc w:val="both"/>
      </w:pPr>
      <w:r>
        <w:lastRenderedPageBreak/>
        <w:tab/>
      </w:r>
      <w:r w:rsidR="0036437E">
        <w:t>Verses 6-85-14 and 15 tell us about a boon of Lord Brahma to Indrajit. Indrajit cannot be defeated when his magic, powered by his ritual sacrifices, is available to him</w:t>
      </w:r>
      <w:r>
        <w:t>.</w:t>
      </w:r>
      <w:r w:rsidR="0036437E">
        <w:t xml:space="preserve"> Indrajit’s weakness (or curse) is that he is in danger, when he is going to perform or has yet not finished performing his ritual sacrifice.</w:t>
      </w:r>
    </w:p>
    <w:p w:rsidR="0036437E" w:rsidRDefault="00FC1CC4" w:rsidP="00FC1CC4">
      <w:pPr>
        <w:spacing w:line="480" w:lineRule="auto"/>
        <w:jc w:val="both"/>
      </w:pPr>
      <w:r>
        <w:tab/>
      </w:r>
      <w:r w:rsidR="0036437E">
        <w:t>This complex statement of boon (or curse)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choose to interpret it. It works as a boon for Indrajit when his battery is fully charged and as a curse when his battery is down.</w:t>
      </w:r>
    </w:p>
    <w:p w:rsidR="0036437E" w:rsidRDefault="00FC1CC4" w:rsidP="00FC1CC4">
      <w:pPr>
        <w:spacing w:line="480" w:lineRule="auto"/>
        <w:jc w:val="both"/>
      </w:pPr>
      <w:r>
        <w:tab/>
      </w:r>
      <w:r w:rsidR="0036437E">
        <w:t>In verse 6-85-22, Shri Ram directs Laxman</w:t>
      </w:r>
      <w:r>
        <w:t>a</w:t>
      </w:r>
      <w:r w:rsidR="0036437E">
        <w:t xml:space="preserve"> to take Lord Hanuman and the entire army along to kill Indrajit. Indrajit has caused great destruction to Shri Ram’s army. </w:t>
      </w:r>
      <w:r w:rsidR="0036437E" w:rsidRPr="00FC1CC4">
        <w:rPr>
          <w:b/>
          <w:bCs/>
        </w:rPr>
        <w:t>Shri Ram, being the most powerful warrior, should battle against Indrajit, but he does not. Instead, he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36437E" w:rsidRDefault="00FC1CC4" w:rsidP="00FC1CC4">
      <w:pPr>
        <w:spacing w:line="480" w:lineRule="auto"/>
        <w:jc w:val="both"/>
      </w:pPr>
      <w:r>
        <w:tab/>
      </w:r>
      <w:r w:rsidR="0036437E">
        <w:t>In verse 6-86-2 to 6-86-5, Vibhishan tells Laxman</w:t>
      </w:r>
      <w:r>
        <w:t>a</w:t>
      </w:r>
      <w:r w:rsidR="0036437E">
        <w:t xml:space="preserve"> to ignore the demon army, focus on Indrajit, and deny him a chance of becoming invisible. He suggests that Hanuman and the rest of the army should be left to fight the demons, so that Laxman</w:t>
      </w:r>
      <w:r>
        <w:t>a</w:t>
      </w:r>
      <w:r w:rsidR="0036437E">
        <w:t xml:space="preserve"> can interrupt Indrajit’s ritual sacrifice. Again, in verse 6-86-34, when Indrajit is fighting Hanuman, Vibhishan tells Laxman</w:t>
      </w:r>
      <w:r>
        <w:t>a</w:t>
      </w:r>
      <w:r w:rsidR="0036437E">
        <w:t xml:space="preserve"> to fight Indrajit himself. Once again, in verse 87-6-6, Vibhishan shows Laxman</w:t>
      </w:r>
      <w:r w:rsidR="000332CF">
        <w:t>a</w:t>
      </w:r>
      <w:r w:rsidR="0036437E">
        <w:t xml:space="preserve"> the place, where Indrajit performs the ritual sacrifice and asks him to </w:t>
      </w:r>
      <w:r w:rsidR="0036437E">
        <w:lastRenderedPageBreak/>
        <w:t>kill Indrajit. There must be a reason behind Vibhishan repeatedly nudging Laxman</w:t>
      </w:r>
      <w:r w:rsidR="000332CF">
        <w:t>a to kill Indrajit. E</w:t>
      </w:r>
      <w:r w:rsidR="0036437E">
        <w:t>ven before this battle, Vibhishan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36437E">
        <w:t>Hanuman’s back and begins a fierce battle with Indrajit. In verse 88-6-41, Vibhishan asks Laxman to hurry up and kill Indrajit. In verse 88-6-79, seeing that Laxman</w:t>
      </w:r>
      <w:r>
        <w:t>a</w:t>
      </w:r>
      <w:r w:rsidR="0036437E">
        <w:t xml:space="preserve"> is getting tired, Vibhishan starts fighting Indrajit, but he is unable to bear the thought of killing his nephew (also, he was no match for his nephew in the battle). Laxman</w:t>
      </w:r>
      <w:r>
        <w:t>a</w:t>
      </w:r>
      <w:r w:rsidR="0036437E">
        <w:t xml:space="preserve"> joins battle again and after a long and fierce battle, Laxman shoots a missile presided over by 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When Laxman and Vibhishan tell this news of victory to Shri Ram, he becomes happy. In verses 91-6-9 through 12, Shri Ram places Laxman</w:t>
      </w:r>
      <w:r w:rsidR="007367B6">
        <w:t>a</w:t>
      </w:r>
      <w:r w:rsidR="0036437E">
        <w:t xml:space="preserve"> on his lap and smells his head repeatedly. </w:t>
      </w:r>
      <w:r w:rsidR="0036437E" w:rsidRPr="007367B6">
        <w:rPr>
          <w:b/>
          <w:bCs/>
        </w:rPr>
        <w:t>In verses 91-6-13 through 18, Shri Ram says, “When Indrajit is killed, Ravan is as good as killed, so I am victorious.”</w:t>
      </w:r>
    </w:p>
    <w:p w:rsidR="0036437E" w:rsidRDefault="007367B6" w:rsidP="007367B6">
      <w:pPr>
        <w:spacing w:line="480" w:lineRule="auto"/>
        <w:jc w:val="both"/>
      </w:pPr>
      <w:r>
        <w:tab/>
      </w:r>
      <w:r w:rsidR="0036437E">
        <w:t>In these verses, he gives the credit of victory to Hanuman and Vibhishan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Sugreev</w:t>
      </w:r>
      <w:r>
        <w:t>a</w:t>
      </w:r>
      <w:r w:rsidR="0036437E">
        <w:t>, and the army celebrate this victory, the celebration continuing for a long time.</w:t>
      </w:r>
    </w:p>
    <w:p w:rsidR="0036437E" w:rsidRDefault="007367B6" w:rsidP="007367B6">
      <w:pPr>
        <w:spacing w:line="480" w:lineRule="auto"/>
        <w:jc w:val="both"/>
      </w:pPr>
      <w:r>
        <w:tab/>
        <w:t>Earlier in this book, we have seen that the character of Ravana represents the ego/Ahamkar.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buddhi. The ego/ahamkar and the rationalizing intellect together created the mind.” </w:t>
      </w:r>
    </w:p>
    <w:p w:rsidR="00D64F50" w:rsidRDefault="00D64F50" w:rsidP="00D64F50">
      <w:pPr>
        <w:spacing w:line="480" w:lineRule="auto"/>
        <w:jc w:val="both"/>
      </w:pPr>
      <w:r>
        <w:lastRenderedPageBreak/>
        <w:tab/>
      </w:r>
      <w:r w:rsidR="0036437E">
        <w:t>By mere substitution of words, we get: Ravan</w:t>
      </w:r>
      <w:r w:rsidR="007367B6">
        <w:t xml:space="preserve">a representing </w:t>
      </w:r>
      <w:r w:rsidR="0036437E">
        <w:t>the ego</w:t>
      </w:r>
      <w:r w:rsidR="007367B6">
        <w:t xml:space="preserve">/Ahamkar and Mandodari representing </w:t>
      </w:r>
      <w:r w:rsidR="0036437E">
        <w:t>the rationalizing int</w:t>
      </w:r>
      <w:r w:rsidR="007367B6">
        <w:t xml:space="preserve">ellect together gave birth to Indrajit reprenting </w:t>
      </w:r>
      <w:r w:rsidR="0036437E">
        <w:t>the mind. Indrajit as the mind itself fits perfectly with the character of Indrajit. Mind can control the sense organs, which is why his name means “one who won Indr</w:t>
      </w:r>
      <w:r>
        <w:t>a”. Indra word comes ftom Indriya, which mean sense organs.</w:t>
      </w:r>
      <w:r w:rsidR="0036437E">
        <w:t xml:space="preserve"> </w:t>
      </w:r>
    </w:p>
    <w:p w:rsidR="0036437E" w:rsidRDefault="00D64F50" w:rsidP="00D64F50">
      <w:pPr>
        <w:spacing w:line="480" w:lineRule="auto"/>
        <w:jc w:val="both"/>
      </w:pPr>
      <w:r>
        <w:tab/>
      </w:r>
      <w:r w:rsidR="0036437E">
        <w:t>In chapter 6-48, we saw that Indrajit was able to bind Shri Ram and Laxman with a network of serpents, which we interpreted as bad desires of the mind. In this chapter, we saw the symbols of agility, visibility, and power on Indrajit’s chariot. They make sense when we consider Indrajit as the mind.</w:t>
      </w:r>
    </w:p>
    <w:p w:rsidR="0036437E" w:rsidRDefault="00D64F50" w:rsidP="00D64F50">
      <w:pPr>
        <w:spacing w:line="480" w:lineRule="auto"/>
        <w:jc w:val="both"/>
      </w:pPr>
      <w:r>
        <w:tab/>
      </w:r>
      <w:r w:rsidR="0036437E">
        <w:t>In this chapter, we saw that Shri Ram chose not to fight against Indrajit and that Vibhishan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that we know for sure that Laxman</w:t>
      </w:r>
      <w:r w:rsidRPr="00D64F50">
        <w:rPr>
          <w:b/>
          <w:bCs/>
        </w:rPr>
        <w:t>a</w:t>
      </w:r>
      <w:r w:rsidR="0036437E" w:rsidRPr="00D64F50">
        <w:rPr>
          <w:b/>
          <w:bCs/>
        </w:rPr>
        <w:t xml:space="preserve"> represents the devoted mind. With this information, we get a </w:t>
      </w:r>
      <w:r w:rsidRPr="00D64F50">
        <w:rPr>
          <w:b/>
          <w:bCs/>
        </w:rPr>
        <w:t>two</w:t>
      </w:r>
      <w:r w:rsidR="0036437E" w:rsidRPr="00D64F50">
        <w:rPr>
          <w:b/>
          <w:bCs/>
        </w:rPr>
        <w:t>-way split between the mind of an advanced yogi represented by Laxman</w:t>
      </w:r>
      <w:r w:rsidRPr="00D64F50">
        <w:rPr>
          <w:b/>
          <w:bCs/>
        </w:rPr>
        <w:t xml:space="preserve">a </w:t>
      </w:r>
      <w:r>
        <w:rPr>
          <w:b/>
          <w:bCs/>
        </w:rPr>
        <w:t>and Indrajit. It means that a</w:t>
      </w:r>
      <w:r w:rsidR="0036437E" w:rsidRPr="00D64F50">
        <w:rPr>
          <w:b/>
          <w:bCs/>
        </w:rPr>
        <w:t xml:space="preserve"> </w:t>
      </w:r>
      <w:r>
        <w:rPr>
          <w:b/>
          <w:bCs/>
        </w:rPr>
        <w:t>Y</w:t>
      </w:r>
      <w:r w:rsidRPr="00D64F50">
        <w:rPr>
          <w:b/>
          <w:bCs/>
        </w:rPr>
        <w:t xml:space="preserve">ogi has </w:t>
      </w:r>
      <w:r>
        <w:rPr>
          <w:b/>
          <w:bCs/>
        </w:rPr>
        <w:t xml:space="preserve">both,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 devoted mind and the opposite-of-the-devoted-mind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In all probability, it represents some kind of a powerful spell initiated by the opposite-of-the-devoted-mind, which grips a </w:t>
      </w:r>
      <w:r>
        <w:t>Y</w:t>
      </w:r>
      <w:r w:rsidR="0036437E">
        <w:t xml:space="preserve">ogi at this advanced stage. According to sage Valmiki, so long as this spell </w:t>
      </w:r>
      <w:r w:rsidR="0036437E">
        <w:lastRenderedPageBreak/>
        <w:t xml:space="preserve">is active, a </w:t>
      </w:r>
      <w:r>
        <w:t>Y</w:t>
      </w:r>
      <w:r w:rsidR="0036437E">
        <w:t>ogi cannot do or should do anything, to fight this spell. Sage Valmiki recommends that the best thing to do is to wait it out, because even though the spell is powerful, it is short lived. Sage Valmiki clearly mentions that Indrajit’s battery life, powered by an external source, is rather limited. Once his battery is down, he is vulnerable. Laxman</w:t>
      </w:r>
      <w:r>
        <w:t xml:space="preserve">a, with the help of </w:t>
      </w:r>
      <w:r w:rsidR="0036437E">
        <w:t>Hanuman and Vibhishan, easily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initiated by the opposite-of-the-devoted-mind. He recommends waiting it out until the spell ends, and then, guided by the satva guna, to use the devoted mind and the practice of </w:t>
      </w:r>
      <w:r w:rsidR="00D64F50" w:rsidRPr="00FF7529">
        <w:rPr>
          <w:b/>
          <w:bCs/>
        </w:rPr>
        <w:t>P</w:t>
      </w:r>
      <w:r w:rsidR="0036437E" w:rsidRPr="00FF7529">
        <w:rPr>
          <w:b/>
          <w:bCs/>
        </w:rPr>
        <w:t>ranayama to finish off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36437E" w:rsidP="00FF7529">
      <w:pPr>
        <w:spacing w:line="480" w:lineRule="auto"/>
        <w:jc w:val="both"/>
      </w:pPr>
      <w:bookmarkStart w:id="126" w:name="_Toc412487839"/>
      <w:bookmarkStart w:id="127" w:name="_Toc423152568"/>
      <w:bookmarkStart w:id="128" w:name="_Toc423154191"/>
      <w:r>
        <w:t>Ravan at His Best</w:t>
      </w:r>
      <w:bookmarkEnd w:id="126"/>
      <w:bookmarkEnd w:id="127"/>
      <w:bookmarkEnd w:id="128"/>
    </w:p>
    <w:p w:rsidR="0036437E" w:rsidRDefault="0036437E" w:rsidP="0036437E">
      <w:pPr>
        <w:spacing w:line="480" w:lineRule="auto"/>
        <w:ind w:firstLine="720"/>
        <w:jc w:val="both"/>
      </w:pPr>
      <w:r>
        <w:t>After hearing the news of Indrajit’s death, Ravan</w:t>
      </w:r>
      <w:r w:rsidR="006259C2">
        <w:t>a</w:t>
      </w:r>
      <w:r>
        <w:t xml:space="preserve"> becomes furious. In verses 92-6-20, 92-6-34 and 92-6-44, he decides to kill Sita to take revenge. Luckily, in verse 92-6-62, Suparshav</w:t>
      </w:r>
      <w:r w:rsidR="006259C2">
        <w:t>a</w:t>
      </w:r>
      <w:r>
        <w:t>, meaning “good-behind,” a good-natured minister of Ravan stops him from killing Sita. He tells Ravan</w:t>
      </w:r>
      <w:r w:rsidR="006259C2">
        <w:t>a</w:t>
      </w:r>
      <w:r>
        <w:t xml:space="preserve"> to win Sita by killing Shri Ram in war. It is the first time when Ravan</w:t>
      </w:r>
      <w:r w:rsidR="006259C2">
        <w:t>a</w:t>
      </w:r>
      <w:r>
        <w:t xml:space="preserve"> accepts advice from a good-natured minister.</w:t>
      </w:r>
    </w:p>
    <w:p w:rsidR="0036437E" w:rsidRDefault="0036437E" w:rsidP="0036437E">
      <w:pPr>
        <w:spacing w:line="480" w:lineRule="auto"/>
        <w:ind w:firstLine="720"/>
        <w:jc w:val="both"/>
      </w:pPr>
      <w:r>
        <w:t>In verse 93-6-6, Ravan</w:t>
      </w:r>
      <w:r w:rsidR="006259C2">
        <w:t>a</w:t>
      </w:r>
      <w:r>
        <w:t xml:space="preserve"> dispatches the demon army to the battleground, and, in verse 93-6-18, Shri Ram, joins the battle right away. Verse 93-6-21 tells us that the demons are unable to see Shri Ram, who is hitting them, and they end up hitting each other. </w:t>
      </w:r>
      <w:r w:rsidRPr="00C17110">
        <w:rPr>
          <w:b/>
          <w:bCs/>
        </w:rPr>
        <w:t xml:space="preserve">Verse 93-6-23 again mentions that the demons </w:t>
      </w:r>
      <w:r w:rsidRPr="00C17110">
        <w:rPr>
          <w:b/>
          <w:bCs/>
        </w:rPr>
        <w:lastRenderedPageBreak/>
        <w:t xml:space="preserve">fail to see Shri Ram, just as created beings are unable to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For the first time in the war, we learn in verse 93-6-23, that Shri Ram kills several demons. However, no named demon is mentioned among those dead. After hearing the news of defeat of the demons at the hands of Shri Ram, Ravan</w:t>
      </w:r>
      <w:r>
        <w:t>a</w:t>
      </w:r>
      <w:r w:rsidR="0036437E">
        <w:t xml:space="preserve"> enters the battlefield, according to verse 6-95-28.</w:t>
      </w:r>
    </w:p>
    <w:p w:rsidR="0036437E" w:rsidRDefault="00C17110" w:rsidP="00C17110">
      <w:pPr>
        <w:spacing w:line="480" w:lineRule="auto"/>
        <w:jc w:val="both"/>
      </w:pPr>
      <w:r>
        <w:tab/>
      </w:r>
      <w:r w:rsidR="0036437E">
        <w:t>In verse 6-96-16, Sugreev</w:t>
      </w:r>
      <w:r>
        <w:t>a</w:t>
      </w:r>
      <w:r w:rsidR="0036437E">
        <w:t xml:space="preserve"> battles Virupaksh</w:t>
      </w:r>
      <w:r>
        <w:t>a</w:t>
      </w:r>
      <w:r w:rsidR="0036437E">
        <w:t>, whose name means “not-good-looking-eyes.” After a fierce battle, Sugreev</w:t>
      </w:r>
      <w:r>
        <w:t>a</w:t>
      </w:r>
      <w:r w:rsidR="0036437E">
        <w:t xml:space="preserve"> kills the demon. Thus, this demon becomes the second named demon Sugreev killed. In verse 6-97-9, Mahodar</w:t>
      </w:r>
      <w:r>
        <w:t>a</w:t>
      </w:r>
      <w:r w:rsidR="0036437E">
        <w:t>, meaning “big-belly,” enters the battlefield. Sugreev</w:t>
      </w:r>
      <w:r>
        <w:t>a</w:t>
      </w:r>
      <w:r w:rsidR="0036437E">
        <w:t xml:space="preserve"> responds again, and, in verse 6-97-33, kills Mahodar</w:t>
      </w:r>
      <w:r>
        <w:t>a</w:t>
      </w:r>
      <w:r w:rsidR="0036437E">
        <w:t>. In verse 6-98-1, Mahaparshav</w:t>
      </w:r>
      <w:r>
        <w:t>a</w:t>
      </w:r>
      <w:r w:rsidR="0036437E">
        <w:t xml:space="preserve"> or “big behind,” attacks Angad, and, in verse 6-98-22, Angad kills Mahaparshav</w:t>
      </w:r>
      <w:r>
        <w:t>a</w:t>
      </w:r>
      <w:r w:rsidR="0036437E">
        <w:t xml:space="preserve">. </w:t>
      </w:r>
    </w:p>
    <w:p w:rsidR="0036437E" w:rsidRDefault="0036437E" w:rsidP="0036437E">
      <w:pPr>
        <w:spacing w:line="480" w:lineRule="auto"/>
        <w:ind w:firstLine="720"/>
        <w:jc w:val="both"/>
      </w:pPr>
      <w:r>
        <w:t>Now, the only remaining named demon is Ravan</w:t>
      </w:r>
      <w:r w:rsidR="00C17110">
        <w:t>a. I</w:t>
      </w:r>
      <w:r>
        <w:t>n verse 6-99-6, he attacks Shri Ram. Instead of fighting with Ravan</w:t>
      </w:r>
      <w:r w:rsidR="00C17110">
        <w:t>a</w:t>
      </w:r>
      <w:r>
        <w:t xml:space="preserve"> himself, Shri Ram makes Laxman</w:t>
      </w:r>
      <w:r w:rsidR="00C17110">
        <w:t>a</w:t>
      </w:r>
      <w:r>
        <w:t xml:space="preserve"> h</w:t>
      </w:r>
      <w:r w:rsidR="00C17110">
        <w:t>i</w:t>
      </w:r>
      <w:r>
        <w:t>m. However, Ravan</w:t>
      </w:r>
      <w:r w:rsidR="00C17110">
        <w:t>a</w:t>
      </w:r>
      <w:r>
        <w:t xml:space="preserve"> overpowers Laxman and attacks Shri Ram. While Ravan</w:t>
      </w:r>
      <w:r w:rsidR="00C17110">
        <w:t>a</w:t>
      </w:r>
      <w:r>
        <w:t xml:space="preserve"> battles Shri Ram, Laxman</w:t>
      </w:r>
      <w:r w:rsidR="00C17110">
        <w:t>a</w:t>
      </w:r>
      <w:r>
        <w:t xml:space="preserve"> and Vibhishan</w:t>
      </w:r>
      <w:r w:rsidR="00C17110">
        <w:t>a</w:t>
      </w:r>
      <w:r>
        <w:t xml:space="preserve"> destroy Ravan</w:t>
      </w:r>
      <w:r w:rsidR="00C17110">
        <w:t>a</w:t>
      </w:r>
      <w:r>
        <w:t>’s chariot and horses in verses 6-100-13 through 18.</w:t>
      </w:r>
    </w:p>
    <w:p w:rsidR="0036437E" w:rsidRDefault="0036437E" w:rsidP="0036437E">
      <w:pPr>
        <w:spacing w:line="480" w:lineRule="auto"/>
        <w:ind w:firstLine="720"/>
        <w:jc w:val="both"/>
      </w:pPr>
      <w:r>
        <w:t>In verse 6-100-25, Ravan</w:t>
      </w:r>
      <w:r w:rsidR="00C17110">
        <w:t>a</w:t>
      </w:r>
      <w:r>
        <w:t xml:space="preserve"> decides to kill his brother Vibhishan</w:t>
      </w:r>
      <w:r w:rsidR="00C17110">
        <w:t>a</w:t>
      </w:r>
      <w:r>
        <w:t xml:space="preserve"> with a great spear</w:t>
      </w:r>
      <w:r w:rsidR="00C17110">
        <w:t xml:space="preserve"> designed by demon Maya. Laxmana </w:t>
      </w:r>
      <w:r>
        <w:t>attempts to stop Ravan</w:t>
      </w:r>
      <w:r w:rsidR="00C17110">
        <w:t>a</w:t>
      </w:r>
      <w:r>
        <w:t>. Therefore, instead of throwing a spear at Vibhishan</w:t>
      </w:r>
      <w:r w:rsidR="00C17110">
        <w:t>a</w:t>
      </w:r>
      <w:r>
        <w:t>, Ravan 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In verse 6-100-48, Shri Ram vows to either kill Ravan</w:t>
      </w:r>
      <w:r w:rsidR="00C17110">
        <w:t>a</w:t>
      </w:r>
      <w:r>
        <w:t xml:space="preserve"> or die in battle the same day itself. However, in verses 6-101-3 through 23, Shri Ram is ready to give up the war, because Laxman</w:t>
      </w:r>
      <w:r w:rsidR="00C17110">
        <w:t>a</w:t>
      </w:r>
      <w:r>
        <w:t xml:space="preserve"> is almost </w:t>
      </w:r>
      <w:r>
        <w:lastRenderedPageBreak/>
        <w:t>dead. In verse 6-101-24, Sushena tells Shri Ram not to despair, as Laxman</w:t>
      </w:r>
      <w:r w:rsidR="00C17110">
        <w:t>a</w:t>
      </w:r>
      <w:r>
        <w:t xml:space="preserve"> did not die. In verses 6-101-3</w:t>
      </w:r>
      <w:r w:rsidR="00C17110">
        <w:t xml:space="preserve">1 through 33, Sushena asks </w:t>
      </w:r>
      <w:r>
        <w:t>Hanuman to bring life savings herbs again. In verse 6-101-35, Lord Hanuman decides to take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Ravan</w:t>
      </w:r>
      <w:r w:rsidR="00C17110">
        <w:t>a</w:t>
      </w:r>
      <w:r>
        <w:t xml:space="preserve"> that day itself. In verse 6-102-7, seeing that Shri Ram is a foot soldier and Ravan</w:t>
      </w:r>
      <w:r w:rsidR="00C17110">
        <w:t>a</w:t>
      </w:r>
      <w:r>
        <w:t xml:space="preserve"> is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ego/ahamkar.</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od. Unlike most of the characters that we have seen, sage Agastya represents someone outside of our body-mind-</w:t>
      </w:r>
      <w:r w:rsidR="00C15A6F">
        <w:t xml:space="preserve">Energy </w:t>
      </w:r>
      <w:r w:rsidR="0036437E">
        <w:t>-</w:t>
      </w:r>
      <w:r w:rsidR="00C15A6F">
        <w:t>Consciousness</w:t>
      </w:r>
      <w:r w:rsidR="0036437E">
        <w:t xml:space="preserve"> framework. In fact, he represents someone who can see what is happening within our body-mind-</w:t>
      </w:r>
      <w:r w:rsidR="00C15A6F">
        <w:t xml:space="preserve">Energy </w:t>
      </w:r>
      <w:r w:rsidR="0036437E">
        <w:t>-</w:t>
      </w:r>
      <w:r w:rsidR="00C15A6F">
        <w:t>Consciousness</w:t>
      </w:r>
      <w:r w:rsidR="0036437E">
        <w:t xml:space="preserve">. Thus, he can guide or help us during the critical moments of war between our </w:t>
      </w:r>
      <w:r w:rsidR="00C15A6F">
        <w:t>Consciousness</w:t>
      </w:r>
      <w:r w:rsidR="0036437E">
        <w:t xml:space="preserve"> and our ego/ahamkar.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Sage Valmiki adds this odd chapter here, so that he can duplicate its content, when Shri Ram learns about his real nature.</w:t>
      </w:r>
    </w:p>
    <w:p w:rsidR="008E2F47" w:rsidRDefault="00C17110" w:rsidP="00C17110">
      <w:pPr>
        <w:spacing w:line="480" w:lineRule="auto"/>
        <w:jc w:val="both"/>
      </w:pPr>
      <w:r>
        <w:tab/>
      </w:r>
      <w:r w:rsidR="0036437E">
        <w:t>In verse 6-107-55, Shri Ram chops off Ravan</w:t>
      </w:r>
      <w:r w:rsidR="008E2F47">
        <w:t>a</w:t>
      </w:r>
      <w:r w:rsidR="0036437E">
        <w:t>’s head, but a second head appears. Verse 6-107-57 tells us that Shri Ram chops off hundreds of heads of Ravan</w:t>
      </w:r>
      <w:r w:rsidR="008E2F47">
        <w:t>a</w:t>
      </w:r>
      <w:r w:rsidR="0036437E">
        <w:t xml:space="preserve"> and each time new heads appear. The battle goes on for seven days, without any break, even for a moment. </w:t>
      </w:r>
    </w:p>
    <w:p w:rsidR="0036437E" w:rsidRDefault="008E2F47" w:rsidP="00C17110">
      <w:pPr>
        <w:spacing w:line="480" w:lineRule="auto"/>
        <w:jc w:val="both"/>
      </w:pPr>
      <w:r>
        <w:tab/>
      </w:r>
      <w:r w:rsidR="0036437E">
        <w:t>In verse 6-108-2, Indr</w:t>
      </w:r>
      <w:r>
        <w:t>a</w:t>
      </w:r>
      <w:r w:rsidR="0036437E">
        <w:t>’s charioteer Matali suggests using a missile presided over by Lord Brahma against Ravan</w:t>
      </w:r>
      <w:r>
        <w:t>a</w:t>
      </w:r>
      <w:r w:rsidR="0036437E">
        <w:t xml:space="preserve">. In these verses, we get to understand the details about the missile presided over by Lord Brahma. </w:t>
      </w:r>
      <w:r w:rsidR="0036437E" w:rsidRPr="008E2F47">
        <w:rPr>
          <w:b/>
          <w:bCs/>
        </w:rPr>
        <w:t xml:space="preserve">Verse 6-108-6 tells us that it has feathers; its endpoint has fire; it is heavy as mountains, </w:t>
      </w:r>
      <w:r w:rsidR="0036437E" w:rsidRPr="008E2F47">
        <w:rPr>
          <w:b/>
          <w:bCs/>
        </w:rPr>
        <w:lastRenderedPageBreak/>
        <w:t xml:space="preserve">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that our body is made up of the </w:t>
      </w:r>
      <w:r w:rsidR="00C15A6F">
        <w:t xml:space="preserve">Energy </w:t>
      </w:r>
      <w:r w:rsidR="0036437E">
        <w:t xml:space="preserve"> and the </w:t>
      </w:r>
      <w:r w:rsidR="00C15A6F">
        <w:t>Consciousness</w:t>
      </w:r>
      <w:r w:rsidR="0036437E">
        <w:t xml:space="preserve">. The </w:t>
      </w:r>
      <w:r w:rsidR="00C15A6F">
        <w:t xml:space="preserve">Energy </w:t>
      </w:r>
      <w:r w:rsidR="0036437E">
        <w:t xml:space="preserve"> has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body-mind-</w:t>
      </w:r>
      <w:r w:rsidR="00C15A6F">
        <w:rPr>
          <w:b/>
          <w:bCs/>
        </w:rPr>
        <w:t xml:space="preserve">Energy </w:t>
      </w:r>
      <w:r w:rsidR="0036437E" w:rsidRPr="008E405E">
        <w:rPr>
          <w:b/>
          <w:bCs/>
        </w:rPr>
        <w:t>-</w:t>
      </w:r>
      <w:r w:rsidR="00C15A6F">
        <w:rPr>
          <w:b/>
          <w:bCs/>
        </w:rPr>
        <w:t>Consciousness</w:t>
      </w:r>
      <w:r w:rsidR="0036437E" w:rsidRPr="008E405E">
        <w:rPr>
          <w:b/>
          <w:bCs/>
        </w:rPr>
        <w:t xml:space="preserve"> processes. </w:t>
      </w:r>
      <w:r w:rsidR="0036437E">
        <w:t xml:space="preserve">When every single fiber of us, visible or not, is filled with a higher </w:t>
      </w:r>
      <w:r w:rsidR="00C15A6F">
        <w:t>Consciousness</w:t>
      </w:r>
      <w:r w:rsidR="0036437E">
        <w:t>, the ego/ahamkar has no place to hide, and can be defeated for good.</w:t>
      </w:r>
    </w:p>
    <w:p w:rsidR="0036437E" w:rsidRDefault="008E405E" w:rsidP="008E405E">
      <w:pPr>
        <w:spacing w:line="480" w:lineRule="auto"/>
        <w:jc w:val="both"/>
      </w:pPr>
      <w:r>
        <w:tab/>
        <w:t>T</w:t>
      </w:r>
      <w:r w:rsidR="0036437E">
        <w:t>he ego/ahamkar 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In verse 6-108-18, the blazing arrow presided over by Lord Brahma falls upon Ravan</w:t>
      </w:r>
      <w:r>
        <w:t>a</w:t>
      </w:r>
      <w:r w:rsidR="0036437E">
        <w:t>’s heart and tears it off. In the other versions of Ramayan</w:t>
      </w:r>
      <w:r>
        <w:t>a</w:t>
      </w:r>
      <w:r w:rsidR="0036437E">
        <w:t xml:space="preserve">, Shri Ram is asked to </w:t>
      </w:r>
      <w:r>
        <w:t>shoot an arrow</w:t>
      </w:r>
      <w:r w:rsidR="0036437E">
        <w:t xml:space="preserve"> into Ravan</w:t>
      </w:r>
      <w:r>
        <w:t>a</w:t>
      </w:r>
      <w:r w:rsidR="0036437E">
        <w:t xml:space="preserve">’s stomach. </w:t>
      </w:r>
      <w:r w:rsidR="0036437E" w:rsidRPr="008E405E">
        <w:rPr>
          <w:b/>
          <w:bCs/>
        </w:rPr>
        <w:t>In all versions of Ramayan</w:t>
      </w:r>
      <w:r w:rsidRPr="008E405E">
        <w:rPr>
          <w:b/>
          <w:bCs/>
        </w:rPr>
        <w:t>a</w:t>
      </w:r>
      <w:r w:rsidR="0036437E" w:rsidRPr="008E405E">
        <w:rPr>
          <w:b/>
          <w:bCs/>
        </w:rPr>
        <w:t>, we see that Ravan</w:t>
      </w:r>
      <w:r w:rsidRPr="008E405E">
        <w:rPr>
          <w:b/>
          <w:bCs/>
        </w:rPr>
        <w:t>a</w:t>
      </w:r>
      <w:r w:rsidR="0036437E" w:rsidRPr="008E405E">
        <w:rPr>
          <w:b/>
          <w:bCs/>
        </w:rPr>
        <w:t xml:space="preserve"> does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ego/ahamkar in a head-to-head battle. </w:t>
      </w:r>
    </w:p>
    <w:p w:rsidR="0036437E" w:rsidRDefault="008E405E" w:rsidP="008E405E">
      <w:pPr>
        <w:spacing w:line="480" w:lineRule="auto"/>
        <w:jc w:val="both"/>
      </w:pPr>
      <w:r>
        <w:tab/>
      </w:r>
      <w:r w:rsidR="0036437E" w:rsidRPr="008E405E">
        <w:rPr>
          <w:b/>
          <w:bCs/>
        </w:rPr>
        <w:t xml:space="preserve">We know that our ego/ahamkar is an expert in giving arguments that seem to be very logical. Thus, a head-to-head battle with the ego/ahamkar means attempting to defeat it by logical arguments. The ego/ahamkar might lose an argument, but that does not stop it from giving more </w:t>
      </w:r>
      <w:r w:rsidR="0036437E" w:rsidRPr="008E405E">
        <w:rPr>
          <w:b/>
          <w:bCs/>
        </w:rPr>
        <w:lastRenderedPageBreak/>
        <w:t>arguments. One seemingly logical argument replaces another seemingly logical argument, so that eventually, the ego/ahamkar is back in full force.</w:t>
      </w:r>
      <w:r w:rsidR="0036437E">
        <w:t xml:space="preserve"> Ravan</w:t>
      </w:r>
      <w:r>
        <w:t>a</w:t>
      </w:r>
      <w:r w:rsidR="0036437E">
        <w:t xml:space="preserve"> having a new head reflects this phenomenon, where the ego/ahamkar repeatedly rises, even after its complete defeat. Shri Ram can eliminate him only by piercing through his heart or stomach, the heart or the stomach representing his source of power. Our ego/ahamkar is like a very resilient weed (an undesirable grass in the garden) that grows back after we remove it. Only if we uproot it completely, we can get rid of it. Likewise, the ego/ahamkar needs to be eliminated entirely, from its source.</w:t>
      </w:r>
    </w:p>
    <w:p w:rsidR="0036437E" w:rsidRDefault="0036437E" w:rsidP="0036437E">
      <w:pPr>
        <w:spacing w:line="480" w:lineRule="auto"/>
        <w:ind w:firstLine="720"/>
        <w:jc w:val="both"/>
      </w:pPr>
      <w:r>
        <w:t>In verse 6-109-25, Shri Ram tells Vibhishan</w:t>
      </w:r>
      <w:r w:rsidR="008E405E">
        <w:t>a</w:t>
      </w:r>
      <w:r>
        <w:t xml:space="preserve"> to perform Ravan</w:t>
      </w:r>
      <w:r w:rsidR="008E405E">
        <w:t>a</w:t>
      </w:r>
      <w:r>
        <w:t>’s funeral. Until now, they had been throwing the bodies of the demons into the ocean. He also says that hostili</w:t>
      </w:r>
      <w:r w:rsidR="008E405E">
        <w:t>ties end with the enemy’s death.</w:t>
      </w:r>
      <w:r>
        <w:t xml:space="preserve"> Shri Ram says, “Ravan</w:t>
      </w:r>
      <w:r w:rsidR="008E405E">
        <w:t>a</w:t>
      </w:r>
      <w:r>
        <w:t xml:space="preserve"> is as good as mine as yours” and repeats it in verse 6-102-111.</w:t>
      </w:r>
    </w:p>
    <w:p w:rsidR="0036437E" w:rsidRDefault="0036437E" w:rsidP="0036437E">
      <w:pPr>
        <w:spacing w:line="480" w:lineRule="auto"/>
        <w:ind w:firstLine="720"/>
        <w:jc w:val="both"/>
      </w:pPr>
      <w:r>
        <w:t>In other versions of Ramayan</w:t>
      </w:r>
      <w:r w:rsidR="008E405E">
        <w:t>a</w:t>
      </w:r>
      <w:r>
        <w:t>, after Ravan’s death, Ravan</w:t>
      </w:r>
      <w:r w:rsidR="008E405E">
        <w:t>a</w:t>
      </w:r>
      <w:r>
        <w:t xml:space="preserve">’s soul merges into Shri Ram, indicating that the ego/ahamkar 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8E405E">
      <w:pPr>
        <w:pStyle w:val="Heading2"/>
        <w:jc w:val="left"/>
      </w:pPr>
      <w:bookmarkStart w:id="129" w:name="_Toc412487840"/>
      <w:bookmarkStart w:id="130" w:name="_Toc423152569"/>
      <w:bookmarkStart w:id="131" w:name="_Toc423154192"/>
      <w:bookmarkStart w:id="132" w:name="_Toc48897837"/>
      <w:r>
        <w:t>The Real Nature of Mother Sita and Shri Ram</w:t>
      </w:r>
      <w:bookmarkEnd w:id="129"/>
      <w:bookmarkEnd w:id="130"/>
      <w:bookmarkEnd w:id="131"/>
      <w:bookmarkEnd w:id="132"/>
    </w:p>
    <w:p w:rsidR="0036437E" w:rsidRDefault="0036437E" w:rsidP="0036437E">
      <w:pPr>
        <w:spacing w:line="480" w:lineRule="auto"/>
        <w:ind w:firstLine="720"/>
        <w:jc w:val="both"/>
      </w:pPr>
      <w:r>
        <w:t>In vers</w:t>
      </w:r>
      <w:r w:rsidR="006F7267">
        <w:t xml:space="preserve">e 6-112-24, Shri Ram sends </w:t>
      </w:r>
      <w:r>
        <w:t>Han</w:t>
      </w:r>
      <w:r w:rsidR="006F7267">
        <w:t xml:space="preserve">uman as his messenger to </w:t>
      </w:r>
      <w:r>
        <w:t>Sita again. Sage Valmiki dedicates chapter 6-113 to describe the discussions between Sita and Lord Hanuman. In verse 6-113-34, Hanuman requests Sita for her permission to kill all the female demons that tormented her. She refuses this permission saying that female demons did all the bad things to her on Ravan</w:t>
      </w:r>
      <w:r w:rsidR="006F7267">
        <w:t>a</w:t>
      </w:r>
      <w:r>
        <w:t>’s order and forgave those female demons. </w:t>
      </w:r>
    </w:p>
    <w:p w:rsidR="0036437E" w:rsidRDefault="0036437E" w:rsidP="0036437E">
      <w:pPr>
        <w:spacing w:line="480" w:lineRule="auto"/>
        <w:ind w:firstLine="720"/>
        <w:jc w:val="both"/>
      </w:pPr>
      <w:r>
        <w:t>After the defeat of Ravan</w:t>
      </w:r>
      <w:r w:rsidR="006F7267">
        <w:t>a</w:t>
      </w:r>
      <w:r>
        <w:t>,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w:t>
      </w:r>
      <w:r>
        <w:lastRenderedPageBreak/>
        <w:t>to see her husband right away, but Vibhishan</w:t>
      </w:r>
      <w:r w:rsidR="006F7267">
        <w:t>a</w:t>
      </w:r>
      <w:r>
        <w:t xml:space="preserve"> follows Shri Ram’s instructions not to bring her to him in an as-is condition. Vibhishan</w:t>
      </w:r>
      <w:r w:rsidR="006F7267">
        <w:t>a</w:t>
      </w:r>
      <w:r>
        <w:t xml:space="preserve"> brings her in a covered vehicle, but Shri Ram asks him to make her 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is well aware that it is a Public 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tab/>
      </w:r>
      <w:r w:rsidR="0036437E">
        <w:t xml:space="preserve">In verse 6-115-21, Shri Ram tells Sita, “I won you back to restore my honor.” He then tells her that she is “free to go wherever she likes.” </w:t>
      </w:r>
      <w:r w:rsidR="0036437E" w:rsidRPr="00850B91">
        <w:rPr>
          <w:b/>
          <w:bCs/>
        </w:rPr>
        <w:t>In verse 6-116-15, in a befitting reply to Shri Ram, Sita reminds him that she was born out of the earth, and her father, Janak, was a mere disguise for her to be born. Sita tells Shri Ram that “he is behaving like someone who does not know of her real nature”.</w:t>
      </w:r>
      <w:r w:rsidR="0036437E">
        <w:t xml:space="preserve"> However, not wanting to live a life of blame from Shri Ram, she decides to enter into fire and asks Laxman</w:t>
      </w:r>
      <w:r w:rsidR="00850B91">
        <w:t>a</w:t>
      </w:r>
      <w:r w:rsidR="0036437E">
        <w:t xml:space="preserve"> to set up a bonfire. Note that she does not enter into fire to pass any test or to remove any doubts about her purity. </w:t>
      </w:r>
    </w:p>
    <w:p w:rsidR="0036437E" w:rsidRDefault="0036437E" w:rsidP="0036437E">
      <w:pPr>
        <w:spacing w:line="480" w:lineRule="auto"/>
        <w:ind w:firstLine="720"/>
        <w:jc w:val="both"/>
      </w:pPr>
      <w:r>
        <w:t>After telling everyone assembled there, “my heart never moves off of Shri Ram,” in verse 6-116-32, Sita plunges into the blazing fire. In verse 6-117-1, along with everybody else, Shri Ram becomes very sad, and tears roll off from his eyes. He does behave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decide to intervene. In verse 6-117-6, they question Shri Ram as to how he could not recognize himself as god. They ask him </w:t>
      </w:r>
      <w:r w:rsidR="00C068EA">
        <w:t>“</w:t>
      </w:r>
      <w:r>
        <w:t>why he i</w:t>
      </w:r>
      <w:r w:rsidR="00C068EA">
        <w:t>s still behaving like a common man</w:t>
      </w:r>
      <w:r>
        <w:t>?</w:t>
      </w:r>
      <w:r w:rsidR="00C068EA">
        <w:t>”</w:t>
      </w:r>
      <w:r>
        <w:t xml:space="preserve"> </w:t>
      </w:r>
      <w:r w:rsidRPr="004B2332">
        <w:rPr>
          <w:b/>
          <w:bCs/>
        </w:rPr>
        <w:t>In verse 6-117-11, Shri Ram tells them that he thinks he is a normal human being called Ram, the son of Dasharath of the city of Ayodhya. He asks them, “Since you are gods, you tell me who I am. What is my real nature?”</w:t>
      </w:r>
      <w:r w:rsidR="004B2332">
        <w:t xml:space="preserve"> </w:t>
      </w:r>
    </w:p>
    <w:p w:rsidR="0036437E" w:rsidRDefault="004B2332" w:rsidP="004B2332">
      <w:pPr>
        <w:spacing w:line="480" w:lineRule="auto"/>
        <w:jc w:val="both"/>
      </w:pPr>
      <w:r>
        <w:lastRenderedPageBreak/>
        <w:tab/>
        <w:t>I</w:t>
      </w:r>
      <w:r w:rsidR="0036437E">
        <w:t>n previous verses, like in verse 6-117-9, an unnamed god had told Shri Ram, “You are beyond beginning and end of creation.” However, Shri Ram ignored him. The answer to his question had to come from Lord Brahma, as he is the creator of the world. From the verse 6-117-12 to verse 6-117-33, Lord Brahma tells Shri Ram about his real nature.</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you exist before the beginning of creation, you are in the middle of creation and you remain after the end of creation. You are an essential nature of all living beings; your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t>s; you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“You are the sacred syllable AUM; no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lastRenderedPageBreak/>
        <w:t>In verse 6-117-22, he says, “You have thousands of feet, eyes, and heads; you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same state in which she went in.</w:t>
      </w:r>
      <w:r w:rsidR="0036437E">
        <w:t xml:space="preserve"> </w:t>
      </w:r>
      <w:r>
        <w:t>E</w:t>
      </w:r>
      <w:r w:rsidR="0036437E">
        <w:t xml:space="preserve">ven her flower ornaments did not burn in the fire. From verse 6-118-15, Shri Ram tells everyone that he had always known the real nature of his wife, Sita, as the primordial </w:t>
      </w:r>
      <w:r w:rsidR="00C15A6F">
        <w:t xml:space="preserve">Energy </w:t>
      </w:r>
      <w:r w:rsidR="0036437E">
        <w:t>. 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“Ravan</w:t>
      </w:r>
      <w:r w:rsidR="00C068EA">
        <w:t>a</w:t>
      </w:r>
      <w:r>
        <w:t xml:space="preserve"> could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Ravan</w:t>
      </w:r>
      <w:r w:rsidR="00C068EA">
        <w:t>a</w:t>
      </w:r>
      <w:r>
        <w:t xml:space="preserve"> had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is no different from me, just as sunlight is no different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Pushpak</w:t>
      </w:r>
      <w:r>
        <w:t>a</w:t>
      </w:r>
      <w:r w:rsidR="0036437E">
        <w:t xml:space="preserve"> airplane, so they can reach Ayodhya in a day. In verse 6-122-6, Shri Ram asks Vibhishan</w:t>
      </w:r>
      <w:r>
        <w:t>a</w:t>
      </w:r>
      <w:r w:rsidR="0036437E">
        <w:t xml:space="preserve"> to reward the monkey army with gifts of precious gold and ornaments.</w:t>
      </w:r>
    </w:p>
    <w:p w:rsidR="0036437E" w:rsidRDefault="00C068EA" w:rsidP="00C068EA">
      <w:pPr>
        <w:spacing w:line="480" w:lineRule="auto"/>
        <w:jc w:val="both"/>
      </w:pPr>
      <w:r>
        <w:lastRenderedPageBreak/>
        <w:tab/>
      </w:r>
      <w:r w:rsidR="0036437E">
        <w:t>Shri Ram disbands the army and asks Sugreev</w:t>
      </w:r>
      <w:r>
        <w:t>a</w:t>
      </w:r>
      <w:r w:rsidR="0036437E">
        <w:t xml:space="preserve"> to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In verse 6-122-17, Shri Ram bids adieu to everyone and says that he will go to Ayodhya. However, Vibhishan</w:t>
      </w:r>
      <w:r>
        <w:t>a</w:t>
      </w:r>
      <w:r w:rsidR="0036437E">
        <w:t xml:space="preserve"> requests to accompany him to Ayodhya to see his coronation ceremony. Shri Ram gladly accepts this request. In verse 6-122-24, everyone, including Sugreev</w:t>
      </w:r>
      <w:r>
        <w:t>a</w:t>
      </w:r>
      <w:r w:rsidR="0036437E">
        <w:t xml:space="preserve"> and Vibhishan</w:t>
      </w:r>
      <w:r>
        <w:t>a</w:t>
      </w:r>
      <w:r w:rsidR="0036437E">
        <w:t>, along with his counselors, boards the Pushpak</w:t>
      </w:r>
      <w:r>
        <w:t>a</w:t>
      </w:r>
      <w:r w:rsidR="0036437E">
        <w:t xml:space="preserve"> airplane. After Shri Ram duly authorizes the Pushpak</w:t>
      </w:r>
      <w:r>
        <w:t>a</w:t>
      </w:r>
      <w:r w:rsidR="0036437E">
        <w:t xml:space="preserve"> airplane to take them to Ayodhya, it takes off in the sky toward Ayodhya.</w:t>
      </w:r>
    </w:p>
    <w:p w:rsidR="0036437E" w:rsidRDefault="0036437E" w:rsidP="0036437E">
      <w:pPr>
        <w:jc w:val="both"/>
      </w:pPr>
    </w:p>
    <w:p w:rsidR="0036437E" w:rsidRDefault="0036437E" w:rsidP="00C068EA">
      <w:pPr>
        <w:pStyle w:val="Heading2"/>
        <w:jc w:val="left"/>
      </w:pPr>
      <w:bookmarkStart w:id="133" w:name="_Toc412487841"/>
      <w:bookmarkStart w:id="134" w:name="_Toc423152570"/>
      <w:bookmarkStart w:id="135" w:name="_Toc423154193"/>
      <w:bookmarkStart w:id="136" w:name="_Toc48897838"/>
      <w:r>
        <w:t>Arial Journey Back to Ayodhya</w:t>
      </w:r>
      <w:bookmarkEnd w:id="133"/>
      <w:bookmarkEnd w:id="134"/>
      <w:bookmarkEnd w:id="135"/>
      <w:bookmarkEnd w:id="136"/>
    </w:p>
    <w:p w:rsidR="0036437E" w:rsidRDefault="00C068EA" w:rsidP="00C068EA">
      <w:pPr>
        <w:spacing w:line="480" w:lineRule="auto"/>
        <w:jc w:val="both"/>
      </w:pPr>
      <w:r>
        <w:tab/>
      </w:r>
      <w:r w:rsidR="0036437E">
        <w:t>Ramayan</w:t>
      </w:r>
      <w:r>
        <w:t>a</w:t>
      </w:r>
      <w:r w:rsidR="0036437E">
        <w:t xml:space="preserve"> has three remarkable journeys. We have already seen </w:t>
      </w:r>
      <w:r>
        <w:t>Hanuman’s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After Shri Ram’s victory over Ravan</w:t>
      </w:r>
      <w:r w:rsidR="00E43097">
        <w:t>a and</w:t>
      </w:r>
      <w:r w:rsidR="0036437E">
        <w:t xml:space="preserve"> after Sita and Shri Ram realizing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Sita’s journey to Ayodhya from Lanka. It highlights the importance of this journey.</w:t>
      </w:r>
    </w:p>
    <w:p w:rsidR="0036437E" w:rsidRDefault="00E43097" w:rsidP="00E43097">
      <w:pPr>
        <w:spacing w:line="480" w:lineRule="auto"/>
        <w:jc w:val="both"/>
      </w:pPr>
      <w:r>
        <w:tab/>
      </w:r>
      <w:r w:rsidR="0036437E">
        <w:t>The path followed by Pushpak</w:t>
      </w:r>
      <w:r>
        <w:t>a</w:t>
      </w:r>
      <w:r w:rsidR="0036437E">
        <w:t xml:space="preserve"> is nothing but the path of the Sushumna Nadi in the spine. Therefore, we see Pushpak</w:t>
      </w:r>
      <w:r>
        <w:t>a</w:t>
      </w:r>
      <w:r w:rsidR="0036437E">
        <w:t xml:space="preserve"> going from the Root Center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C15A6F">
        <w:t xml:space="preserve">Energy </w:t>
      </w:r>
      <w:r w:rsidR="0036437E">
        <w:t xml:space="preserve"> takes this path, when it is entirely free from the Root Center and never returns to the Root Center. It the context of the Kundalini, Sushumna as a “gracious way to extinguish the fire” sounds more appropriate than other meanings of it found on the internet.</w:t>
      </w:r>
    </w:p>
    <w:p w:rsidR="0036437E" w:rsidRDefault="00E43097" w:rsidP="00E43097">
      <w:pPr>
        <w:spacing w:line="480" w:lineRule="auto"/>
        <w:jc w:val="both"/>
      </w:pPr>
      <w:r>
        <w:lastRenderedPageBreak/>
        <w:tab/>
      </w:r>
      <w:r w:rsidR="0036437E">
        <w:t>If you consider the currently accepted geographical positions of Ayodhya, Kishkindha, and Lanka, you get a triangular shape. There is no need for an aerial vehicle to go over Kishkindha, as it does not fall on the direct aerial route to Ayodhya from Lanka. Just to confirm that we understand this, in verse 6-123-25, we have Sita asking for a stop to pick up Tara, Sugreev</w:t>
      </w:r>
      <w:r>
        <w:t>a</w:t>
      </w:r>
      <w:r w:rsidR="0036437E">
        <w:t>’s wife. Thus, we see that sage Valmiki is clearly indicating to readers that, for Pushpak</w:t>
      </w:r>
      <w:r>
        <w:t>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C15A6F">
        <w:t xml:space="preserve">Energy </w:t>
      </w:r>
      <w:r w:rsidR="00E43097">
        <w:t xml:space="preserve"> toward the Sahasrara</w:t>
      </w:r>
      <w:r>
        <w:t>; there is no coming back to the Root Center after this. It is the most documented, coveted and celebrated journey, and yogis call it Kun</w:t>
      </w:r>
      <w:r w:rsidR="00E43097">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E43097">
      <w:pPr>
        <w:pStyle w:val="Heading2"/>
        <w:jc w:val="left"/>
      </w:pPr>
      <w:bookmarkStart w:id="137" w:name="_Toc412487844"/>
      <w:bookmarkStart w:id="138" w:name="_Toc423152573"/>
      <w:bookmarkStart w:id="139" w:name="_Toc423154196"/>
      <w:bookmarkStart w:id="140" w:name="_Toc48897839"/>
      <w:r>
        <w:t>Uttar</w:t>
      </w:r>
      <w:r w:rsidR="00E43097">
        <w:t>a</w:t>
      </w:r>
      <w:r>
        <w:t xml:space="preserve"> Kand</w:t>
      </w:r>
      <w:r w:rsidR="00E43097">
        <w:t>a</w:t>
      </w:r>
      <w:r>
        <w:t xml:space="preserve"> as a Sequel to Ramayan</w:t>
      </w:r>
      <w:bookmarkEnd w:id="137"/>
      <w:bookmarkEnd w:id="138"/>
      <w:bookmarkEnd w:id="139"/>
      <w:r w:rsidR="00E43097">
        <w:t>a</w:t>
      </w:r>
      <w:bookmarkEnd w:id="140"/>
    </w:p>
    <w:p w:rsidR="0036437E" w:rsidRDefault="00E43097" w:rsidP="00E43097">
      <w:pPr>
        <w:spacing w:line="480" w:lineRule="auto"/>
        <w:jc w:val="both"/>
      </w:pPr>
      <w:r>
        <w:tab/>
      </w:r>
      <w:r w:rsidR="0036437E">
        <w:t>We will study the Uttar</w:t>
      </w:r>
      <w:r>
        <w:t>a</w:t>
      </w:r>
      <w:r w:rsidR="0036437E">
        <w:t xml:space="preserve"> Kand</w:t>
      </w:r>
      <w:r>
        <w:t>a</w:t>
      </w:r>
      <w:r w:rsidR="0036437E">
        <w:t xml:space="preserve"> 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36437E">
        <w:t xml:space="preserve"> Kand</w:t>
      </w:r>
      <w:r>
        <w:t>a</w:t>
      </w:r>
      <w:r w:rsidR="0036437E">
        <w:t>. Since the Uttar</w:t>
      </w:r>
      <w:r>
        <w:t>a</w:t>
      </w:r>
      <w:r w:rsidR="0036437E">
        <w:t xml:space="preserve"> Kand</w:t>
      </w:r>
      <w:r>
        <w:t>a</w:t>
      </w:r>
      <w:r w:rsidR="0036437E">
        <w:t xml:space="preserve"> does not follow the law of duplication that sage Valmiki used extensively, it is certain that sage Valmiki did not </w:t>
      </w:r>
      <w:r>
        <w:t xml:space="preserve">write </w:t>
      </w:r>
      <w:r w:rsidR="0036437E">
        <w:t>it. However, someone with knowledge and compassion comparable to that of sage Valmiki wrote major part of Uttar</w:t>
      </w:r>
      <w:r>
        <w:t>a</w:t>
      </w:r>
      <w:r w:rsidR="0036437E">
        <w:t xml:space="preserve"> Kand</w:t>
      </w:r>
      <w:r>
        <w:t>a</w:t>
      </w:r>
      <w:r w:rsidR="0036437E">
        <w:t>. Hence, it is treasured along with Valmiki Ramayan</w:t>
      </w:r>
      <w:r>
        <w:t>a</w:t>
      </w:r>
      <w:r w:rsidR="0036437E">
        <w:t>.</w:t>
      </w:r>
    </w:p>
    <w:p w:rsidR="0036437E" w:rsidRDefault="00E43097" w:rsidP="00E43097">
      <w:pPr>
        <w:spacing w:line="480" w:lineRule="auto"/>
        <w:jc w:val="both"/>
      </w:pPr>
      <w:r>
        <w:tab/>
      </w:r>
      <w:r w:rsidR="0036437E">
        <w:t>Valmiki Ramayan by Sage Valmiki ends when mother Sita and Shri Ram leave for Lord Brahma’s abode. Uttar</w:t>
      </w:r>
      <w:r>
        <w:t>a</w:t>
      </w:r>
      <w:r w:rsidR="0036437E">
        <w:t xml:space="preserve"> Kand</w:t>
      </w:r>
      <w:r>
        <w:t>a</w:t>
      </w:r>
      <w:r w:rsidR="0036437E">
        <w:t xml:space="preserve"> means “Last Chapter”; it takes a step back and starts the story after Shri Ram becomes the king of Ayodhya.</w:t>
      </w:r>
    </w:p>
    <w:p w:rsidR="0036437E" w:rsidRDefault="00E43097" w:rsidP="00E43097">
      <w:pPr>
        <w:spacing w:line="480" w:lineRule="auto"/>
        <w:jc w:val="both"/>
      </w:pPr>
      <w:r>
        <w:lastRenderedPageBreak/>
        <w:tab/>
      </w:r>
      <w:r w:rsidR="0036437E">
        <w:t>To be fair to the authors of the Uttar</w:t>
      </w:r>
      <w:r>
        <w:t>a</w:t>
      </w:r>
      <w:r w:rsidR="0036437E">
        <w:t xml:space="preserve"> 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modified it to keep it alive. In other words, </w:t>
      </w:r>
      <w:r w:rsidR="00A93A5C">
        <w:t xml:space="preserve">if they had not </w:t>
      </w:r>
      <w:r w:rsidR="0036437E">
        <w:t xml:space="preserve">altered </w:t>
      </w:r>
      <w:r w:rsidR="00A93A5C">
        <w:t>Valmiki Ramayana</w:t>
      </w:r>
      <w:r w:rsidR="0036437E">
        <w:t>, we would possibly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by way of the Uttar</w:t>
      </w:r>
      <w:r>
        <w:t>a</w:t>
      </w:r>
      <w:r w:rsidR="0036437E">
        <w:t xml:space="preserve"> Kand</w:t>
      </w:r>
      <w:r>
        <w:t>a</w:t>
      </w:r>
      <w:r w:rsidR="0036437E">
        <w:t>. By the time the Uttar</w:t>
      </w:r>
      <w:r>
        <w:t>a</w:t>
      </w:r>
      <w:r w:rsidR="0036437E">
        <w:t xml:space="preserve"> Kand</w:t>
      </w:r>
      <w:r>
        <w:t>a</w:t>
      </w:r>
      <w:r w:rsidR="0036437E">
        <w:t xml:space="preserve"> was written, the society in general changed its spiritual practices. It switched from the </w:t>
      </w:r>
      <w:r w:rsidR="00C15A6F">
        <w:t xml:space="preserve">Energy </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 xml:space="preserve">Energy </w:t>
      </w:r>
      <w:r w:rsidR="0036437E">
        <w:t>-</w:t>
      </w:r>
      <w:r w:rsidR="00C15A6F">
        <w:t>Consciousness</w:t>
      </w:r>
      <w:r w:rsidR="0036437E">
        <w:t>. Adhyatm</w:t>
      </w:r>
      <w:r>
        <w:t>a</w:t>
      </w:r>
      <w:r w:rsidR="0036437E">
        <w:t xml:space="preserve"> Ramayan</w:t>
      </w:r>
      <w:r>
        <w:t>a</w:t>
      </w:r>
      <w:r w:rsidR="0036437E">
        <w:t xml:space="preserve"> is a classic example of this trend.</w:t>
      </w:r>
    </w:p>
    <w:p w:rsidR="0036437E" w:rsidRDefault="0036437E" w:rsidP="0036437E">
      <w:pPr>
        <w:spacing w:line="480" w:lineRule="auto"/>
        <w:ind w:firstLine="720"/>
        <w:jc w:val="both"/>
      </w:pPr>
      <w:r>
        <w:t xml:space="preserve">We will refer to the website </w:t>
      </w:r>
      <w:hyperlink r:id="rId26" w:history="1">
        <w:r w:rsidR="00A93A5C" w:rsidRPr="0097116A">
          <w:rPr>
            <w:rStyle w:val="Hyperlink"/>
          </w:rPr>
          <w:t>http://ramayana.tigercoder.com/template.php?c=07uttara</w:t>
        </w:r>
      </w:hyperlink>
      <w:r w:rsidR="00A93A5C">
        <w:t>. It has</w:t>
      </w:r>
      <w:r>
        <w:t xml:space="preserve"> all the chapters of Uttar Kand in detail. There are 111 chapters of the Uttar Kand given on this website. Let us see what information we can find in them. Note that we are interested only in those chapters, which add to our knowledge about </w:t>
      </w:r>
      <w:r w:rsidR="00C15A6F">
        <w:t xml:space="preserve">Energy </w:t>
      </w:r>
      <w:r>
        <w:t>-</w:t>
      </w:r>
      <w:r w:rsidR="00C15A6F">
        <w:t>Consciousness</w:t>
      </w:r>
      <w:r>
        <w:t>.</w:t>
      </w:r>
    </w:p>
    <w:p w:rsidR="00A93A5C" w:rsidRDefault="00A93A5C" w:rsidP="00A93A5C">
      <w:pPr>
        <w:jc w:val="both"/>
      </w:pPr>
      <w:bookmarkStart w:id="141" w:name="_Toc412487845"/>
      <w:bookmarkStart w:id="142" w:name="_Toc423152574"/>
      <w:bookmarkStart w:id="143" w:name="_Toc423154197"/>
    </w:p>
    <w:p w:rsidR="0036437E" w:rsidRDefault="0036437E" w:rsidP="004B0DA2">
      <w:pPr>
        <w:pStyle w:val="Heading2"/>
        <w:jc w:val="left"/>
      </w:pPr>
      <w:bookmarkStart w:id="144" w:name="_Toc48897840"/>
      <w:r>
        <w:t>Separation of Sita and Shri Ram, Again</w:t>
      </w:r>
      <w:bookmarkEnd w:id="141"/>
      <w:bookmarkEnd w:id="142"/>
      <w:bookmarkEnd w:id="143"/>
      <w:bookmarkEnd w:id="144"/>
    </w:p>
    <w:p w:rsidR="0036437E" w:rsidRDefault="00A93A5C" w:rsidP="00A93A5C">
      <w:pPr>
        <w:spacing w:line="480" w:lineRule="auto"/>
        <w:jc w:val="both"/>
      </w:pPr>
      <w:r>
        <w:tab/>
      </w:r>
      <w:r w:rsidR="0036437E">
        <w:t xml:space="preserve">We know that the </w:t>
      </w:r>
      <w:r w:rsidR="00C15A6F">
        <w:t xml:space="preserve">Energy </w:t>
      </w:r>
      <w:r w:rsidR="0036437E">
        <w:t xml:space="preserve"> separated from the </w:t>
      </w:r>
      <w:r w:rsidR="00C15A6F">
        <w:t>Consciousness</w:t>
      </w:r>
      <w:r w:rsidR="0036437E">
        <w:t xml:space="preserve"> according to its wish to create various names and forms. Shri Ram stands for the </w:t>
      </w:r>
      <w:r w:rsidR="00C15A6F">
        <w:t>Consciousness</w:t>
      </w:r>
      <w:r>
        <w:t xml:space="preserve"> and Sita represens the </w:t>
      </w:r>
      <w:r w:rsidR="00C15A6F">
        <w:t xml:space="preserve">Energy </w:t>
      </w:r>
      <w:r>
        <w:t>.</w:t>
      </w:r>
      <w:r w:rsidR="0036437E">
        <w:t xml:space="preserve"> 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lastRenderedPageBreak/>
        <w:t>In chapter 42 of the Uttar</w:t>
      </w:r>
      <w:r w:rsidR="00A93A5C">
        <w:t>a</w:t>
      </w:r>
      <w:r>
        <w:t xml:space="preserve"> Kand</w:t>
      </w:r>
      <w:r w:rsidR="00A93A5C">
        <w:t xml:space="preserve">a, we read that </w:t>
      </w:r>
      <w:r>
        <w:t>Sita is pregnant</w:t>
      </w:r>
      <w:r w:rsidR="00A93A5C">
        <w:t>.</w:t>
      </w:r>
      <w:r>
        <w:t xml:space="preserve"> </w:t>
      </w:r>
      <w:r w:rsidR="00A93A5C">
        <w:t>T</w:t>
      </w:r>
      <w:r>
        <w:t>he happy couple is getting ready for the baby’s arrival. In chapter 43, we learn that Shri Ram hears that the people of Ayodhya find it inapprop</w:t>
      </w:r>
      <w:r w:rsidR="00A93A5C">
        <w:t xml:space="preserve">riate for him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Sita. In their declaration, “people will imitate the king,” they ignore the fact that Shri Ram attacked Lanka and killed Ravan</w:t>
      </w:r>
      <w:r w:rsidR="00A93A5C">
        <w:t>a</w:t>
      </w:r>
      <w:r>
        <w:t xml:space="preserve"> for abducting his wife. In chapter 45, paragraph 4, Shri Ram tells his brothers that he is afraid of criticism and infamy that will arise from the gossip. We are forced to ask ourselves </w:t>
      </w:r>
      <w:r w:rsidR="00A93A5C">
        <w:t>“</w:t>
      </w:r>
      <w:r>
        <w:t>how someone, who attacked a country and killed its king, can be afraid of gossip among his subjects?</w:t>
      </w:r>
      <w:r w:rsidR="00A93A5C">
        <w:t>”</w:t>
      </w:r>
      <w:r>
        <w:t xml:space="preserve"> In addition, we need to refer to the statements of Shri Ram about the real nature of Sita. In verse 6-118-15 of Valmiki Ramayan</w:t>
      </w:r>
      <w:r w:rsidR="00B75A47">
        <w:t>a</w:t>
      </w:r>
      <w:r>
        <w:t>, Shri Ram says, “I know Sita, who is always in my mind, and she has undivided affection to me." In verse 6-118-16, he says, “Ravan</w:t>
      </w:r>
      <w:r w:rsidR="00B75A47">
        <w:t>a</w:t>
      </w:r>
      <w:r>
        <w:t xml:space="preserve"> cannot possibly harm Sita as her power protects her.” In verse 6-118-18, he says, “Sita is a blazing tongue of</w:t>
      </w:r>
      <w:r w:rsidR="00B75A47">
        <w:t xml:space="preserve"> fire.</w:t>
      </w:r>
      <w:r>
        <w:t xml:space="preserve"> Ravan</w:t>
      </w:r>
      <w:r w:rsidR="00B75A47">
        <w:t>a</w:t>
      </w:r>
      <w:r>
        <w:t xml:space="preserve"> has no chance of laying his hands on such a fire.” Shri Ram’s disproportionate response to a silly rumor about Sita, when he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mother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The reintroduction of sage Valmiki in the Uttar</w:t>
      </w:r>
      <w:r>
        <w:t>a</w:t>
      </w:r>
      <w:r w:rsidR="0036437E">
        <w:t xml:space="preserve"> Kand</w:t>
      </w:r>
      <w:r>
        <w:t>a</w:t>
      </w:r>
      <w:r w:rsidR="0036437E">
        <w:t xml:space="preserve"> is a great value addition of the Uttar</w:t>
      </w:r>
      <w:r>
        <w:t>a</w:t>
      </w:r>
      <w:r w:rsidR="0036437E">
        <w:t xml:space="preserve"> Kand</w:t>
      </w:r>
      <w:r>
        <w:t>a</w:t>
      </w:r>
      <w:r w:rsidR="0036437E">
        <w:t>. Sage Valmiki’s role as a guru of Shri Ram’s children is present in Valmiki Ramayana too, but it mentioned in couple of verses only. Uttar</w:t>
      </w:r>
      <w:r>
        <w:t>a</w:t>
      </w:r>
      <w:r w:rsidR="0036437E">
        <w:t xml:space="preserve"> Kand</w:t>
      </w:r>
      <w:r>
        <w:t>a</w:t>
      </w:r>
      <w:r w:rsidR="0036437E">
        <w:t xml:space="preserve"> takes this role,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 xml:space="preserve">Sita and Shri Ram was unavoidable. Chapter 51 contains an excellent story about sage Bhrigu’s curse on Lord Vishnu, and </w:t>
      </w:r>
      <w:r w:rsidR="0036437E">
        <w:lastRenderedPageBreak/>
        <w:t>it links this story back to Shri Ram’s separation from Sita. In this story, in order to kill demons that were hiding behind sage Bhrigu’s wife, Lord Vishnu killed the demons as well as the sage’s wife. Sage Bhrigu cursed Lord Vishnu to have to undergo the p</w:t>
      </w:r>
      <w:r>
        <w:t>ain of separation from his wife.</w:t>
      </w:r>
      <w:r w:rsidR="0036437E">
        <w:t xml:space="preserve"> Lord Vishnu accepted the curse f</w:t>
      </w:r>
      <w:r>
        <w:t>or the betterment of the world.</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36437E">
        <w:t xml:space="preserve"> Kand</w:t>
      </w:r>
      <w:r>
        <w:t>a</w:t>
      </w:r>
      <w:r w:rsidR="0036437E">
        <w:t xml:space="preserve"> was written at a later date as compared to Valmiki Ramayan</w:t>
      </w:r>
      <w:r>
        <w:t>a</w:t>
      </w:r>
      <w:r w:rsidR="0036437E">
        <w:t>.</w:t>
      </w:r>
    </w:p>
    <w:p w:rsidR="0036437E" w:rsidRDefault="00B75A47" w:rsidP="00B75A47">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Shatrughn indirectly represents Shri Ram. Therefore, in a way, the story is telling us that Shri Ram is present at the time of the birth of his kids.</w:t>
      </w:r>
    </w:p>
    <w:p w:rsidR="0036437E" w:rsidRDefault="0036437E" w:rsidP="00865FAD">
      <w:pPr>
        <w:pStyle w:val="Heading2"/>
        <w:jc w:val="left"/>
      </w:pPr>
      <w:r>
        <w:br w:type="page"/>
      </w:r>
      <w:bookmarkStart w:id="145" w:name="_Toc412487846"/>
      <w:bookmarkStart w:id="146" w:name="_Toc423152575"/>
      <w:bookmarkStart w:id="147" w:name="_Toc423154198"/>
      <w:bookmarkStart w:id="148" w:name="_Toc48897841"/>
      <w:r>
        <w:lastRenderedPageBreak/>
        <w:t>Shambuk</w:t>
      </w:r>
      <w:r w:rsidR="00E9201F">
        <w:t>a</w:t>
      </w:r>
      <w:r>
        <w:t xml:space="preserve"> – a Mental Process, Not a Person</w:t>
      </w:r>
      <w:bookmarkEnd w:id="145"/>
      <w:bookmarkEnd w:id="146"/>
      <w:bookmarkEnd w:id="147"/>
      <w:bookmarkEnd w:id="148"/>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a Brahmin had died because of Shambuk</w:t>
      </w:r>
      <w:r>
        <w:t>a</w:t>
      </w:r>
      <w:r w:rsidR="0036437E">
        <w:t>. Shri Ram kills Shambuk</w:t>
      </w:r>
      <w:r>
        <w:t>a</w:t>
      </w:r>
      <w:r w:rsidR="0036437E">
        <w:t>, and the boy comes back to life. The Uttar</w:t>
      </w:r>
      <w:r>
        <w:t>a</w:t>
      </w:r>
      <w:r w:rsidR="0036437E">
        <w:t xml:space="preserve"> Kand</w:t>
      </w:r>
      <w:r>
        <w:t>a</w:t>
      </w:r>
      <w:r w:rsidR="0036437E">
        <w:t xml:space="preserve"> 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tab/>
      </w:r>
      <w:r w:rsidR="0036437E">
        <w:t>Let us see what the word caste means in sage Valmiki’s terminology. Sage Val</w:t>
      </w:r>
      <w:r>
        <w:t xml:space="preserve">miki sees Shri Ram as the </w:t>
      </w:r>
      <w:r w:rsidR="0036437E">
        <w:t xml:space="preserve">the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 xml:space="preserve">Energy </w:t>
      </w:r>
      <w:r w:rsidR="0036437E">
        <w:t>-</w:t>
      </w:r>
      <w:r w:rsidR="00C15A6F">
        <w:t>Consciousness</w:t>
      </w:r>
      <w:r w:rsidR="0036437E">
        <w:t xml:space="preserve">. It tells us how to unlock the </w:t>
      </w:r>
      <w:r w:rsidR="00C15A6F">
        <w:t xml:space="preserve">Energy </w:t>
      </w:r>
      <w:r w:rsidR="0036437E">
        <w:t xml:space="preserve"> trapped in the Root Center by the ego/ahamkar and gives various warning signs in the process.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we realize that these events are happening within us. We have mapped almost all the main characters of Valmiki Ramayan</w:t>
      </w:r>
      <w:r>
        <w:t>a</w:t>
      </w:r>
      <w:r w:rsidR="0036437E">
        <w:t xml:space="preserve"> to our body-mind-</w:t>
      </w:r>
      <w:r w:rsidR="00C15A6F">
        <w:t xml:space="preserve">Energy </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the major</w:t>
      </w:r>
      <w:r>
        <w:t>ity of characters as non-humans.</w:t>
      </w:r>
      <w:r w:rsidR="0036437E">
        <w:t xml:space="preserve"> </w:t>
      </w:r>
      <w:r>
        <w:t>T</w:t>
      </w:r>
      <w:r w:rsidR="0036437E">
        <w:t>hus, Valmiki Ramayan</w:t>
      </w:r>
      <w:r>
        <w:t>a</w:t>
      </w:r>
      <w:r w:rsidR="0036437E">
        <w:t xml:space="preserve"> clearly steers away from any caste-based discrimination. </w:t>
      </w:r>
    </w:p>
    <w:p w:rsidR="0036437E" w:rsidRDefault="00E9201F" w:rsidP="00E9201F">
      <w:pPr>
        <w:spacing w:line="480" w:lineRule="auto"/>
        <w:jc w:val="both"/>
      </w:pPr>
      <w:r>
        <w:tab/>
        <w:t>C</w:t>
      </w:r>
      <w:r w:rsidR="0036437E">
        <w:t xml:space="preserve">hapters 73 to 76 of the Shambuk story must be a puzzle in the realm of </w:t>
      </w:r>
      <w:r w:rsidR="00C15A6F">
        <w:t xml:space="preserve">Energy </w:t>
      </w:r>
      <w:r w:rsidR="0036437E">
        <w:t xml:space="preserve"> </w:t>
      </w:r>
      <w:r w:rsidR="00C15A6F">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lastRenderedPageBreak/>
        <w:t>K</w:t>
      </w:r>
      <w:r w:rsidR="0036437E">
        <w:t>arm</w:t>
      </w:r>
      <w:r>
        <w:t>a</w:t>
      </w:r>
      <w:r w:rsidR="0036437E">
        <w:t xml:space="preserve"> to the death of his son. Next, he says that never before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we have seen that Valmiki Ramayan defines only two Yug</w:t>
      </w:r>
      <w:r>
        <w:t>a</w:t>
      </w:r>
      <w:r w:rsidR="0036437E">
        <w:t>s, and the concept of four Yugs comes from Mahabharat. In this chapter, we come to know that as a Yug</w:t>
      </w:r>
      <w:r>
        <w:t>a</w:t>
      </w:r>
      <w:r w:rsidR="0036437E">
        <w:t xml:space="preserve"> approaches the Kali Yug</w:t>
      </w:r>
      <w:r>
        <w:t>a</w:t>
      </w:r>
      <w:r w:rsidR="0036437E">
        <w:t>, the society allows the lower castes to perform ascetic practices. 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In the next chapter, Shri Ram summons the Pushpak</w:t>
      </w:r>
      <w:r>
        <w:t>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it not only flies but talks too. Reading carefully, we see that Shri Ram first goes to the north, and then he searches the east, the west, and finally, the south. It is useful information as we have seen that the north represents the top of the head, and the south stands for the Root Center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yogasan</w:t>
      </w:r>
      <w:r>
        <w:t>a</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Shambuk</w:t>
      </w:r>
      <w:r>
        <w:t>a</w:t>
      </w:r>
      <w:r w:rsidR="0036437E">
        <w:t>’s head off. We wonder as to why Shri Ram did not give a fair trial to Shambuk</w:t>
      </w:r>
      <w:r>
        <w:t>a</w:t>
      </w:r>
      <w:r w:rsidR="0036437E">
        <w:t xml:space="preserve"> or try any other alternative to avoid life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the Shambuk episode.</w:t>
      </w:r>
    </w:p>
    <w:p w:rsidR="0036437E" w:rsidRDefault="00E9201F" w:rsidP="00E9201F">
      <w:pPr>
        <w:spacing w:line="480" w:lineRule="auto"/>
        <w:jc w:val="both"/>
      </w:pPr>
      <w:r>
        <w:lastRenderedPageBreak/>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36437E">
        <w:t>We know that it is not possible that when a person is killed, another person comes to life. Hence, this story cannot be true in the social, logical, or historical realms. People, who blame Shri Ram for injustice, know that this story cannot be true and that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body-mind-</w:t>
      </w:r>
      <w:r w:rsidR="00C15A6F">
        <w:t xml:space="preserve">Energy </w:t>
      </w:r>
      <w:r w:rsidR="0036437E">
        <w:t>-</w:t>
      </w:r>
      <w:r w:rsidR="00C15A6F">
        <w:t>Consciousness</w:t>
      </w:r>
      <w:r w:rsidR="0036437E">
        <w:t xml:space="preserve"> process. Based on his location at the southern side, which is where the Root Center is, we can understand him to represent some ego-driven, selfish process.</w:t>
      </w:r>
    </w:p>
    <w:p w:rsidR="0036437E" w:rsidRDefault="00A16E3A" w:rsidP="00A16E3A">
      <w:pPr>
        <w:spacing w:line="480" w:lineRule="auto"/>
        <w:jc w:val="both"/>
      </w:pPr>
      <w:r>
        <w:tab/>
      </w:r>
      <w:r w:rsidR="0036437E">
        <w:t>We have seen a pattern in Valmiki Ramayan</w:t>
      </w:r>
      <w:r>
        <w:t>a</w:t>
      </w:r>
      <w:r w:rsidR="0036437E">
        <w:t>, whereby the names of almost all the charac</w:t>
      </w:r>
      <w:r>
        <w:t>ters are related to some chakra</w:t>
      </w:r>
      <w:r w:rsidR="0036437E">
        <w:t>. Shambuk</w:t>
      </w:r>
      <w:r>
        <w:t>a</w:t>
      </w:r>
      <w:r w:rsidR="0036437E">
        <w:t xml:space="preserve"> is no exception. Since he is at the south side, he is connected to the Root Center. Let us take a closer look at this center.</w:t>
      </w:r>
    </w:p>
    <w:p w:rsidR="0036437E" w:rsidRDefault="00A16E3A" w:rsidP="00A16E3A">
      <w:pPr>
        <w:spacing w:line="480" w:lineRule="auto"/>
        <w:jc w:val="both"/>
      </w:pPr>
      <w:r>
        <w:tab/>
      </w:r>
      <w:r w:rsidR="0036437E">
        <w:t xml:space="preserve">A lotus with four petals symbolizes the Root Center.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Root Center. </w:t>
      </w:r>
      <w:r w:rsidR="0036437E">
        <w:t xml:space="preserve">We know that the source of the </w:t>
      </w:r>
      <w:r w:rsidR="00C15A6F">
        <w:t xml:space="preserve">Energy </w:t>
      </w:r>
      <w:r w:rsidR="0036437E">
        <w:t xml:space="preserve"> is in the Root Center. From there, the </w:t>
      </w:r>
      <w:r w:rsidR="00C15A6F">
        <w:t xml:space="preserve">Energy </w:t>
      </w:r>
      <w:r w:rsidR="0036437E">
        <w:t xml:space="preserve"> travels upwards to the top of the head, activating various chakras in the process. </w:t>
      </w:r>
      <w:r w:rsidR="0036437E" w:rsidRPr="00A16E3A">
        <w:rPr>
          <w:b/>
          <w:bCs/>
        </w:rPr>
        <w:t>Shambuk</w:t>
      </w:r>
      <w:r w:rsidRPr="00A16E3A">
        <w:rPr>
          <w:b/>
          <w:bCs/>
        </w:rPr>
        <w:t>a</w:t>
      </w:r>
      <w:r w:rsidR="0036437E" w:rsidRPr="00A16E3A">
        <w:rPr>
          <w:b/>
          <w:bCs/>
        </w:rPr>
        <w:t xml:space="preserve"> was doing austere penances to go to heaven, which means that he was accumulating </w:t>
      </w:r>
      <w:r w:rsidR="00C15A6F">
        <w:rPr>
          <w:b/>
          <w:bCs/>
        </w:rPr>
        <w:t xml:space="preserve">Energy </w:t>
      </w:r>
      <w:r w:rsidR="0036437E" w:rsidRPr="00A16E3A">
        <w:rPr>
          <w:b/>
          <w:bCs/>
        </w:rPr>
        <w:t xml:space="preserve"> for himself. Hence, he represents a block in the path of the </w:t>
      </w:r>
      <w:r w:rsidR="00C15A6F">
        <w:rPr>
          <w:b/>
          <w:bCs/>
        </w:rPr>
        <w:t xml:space="preserve">Energy </w:t>
      </w:r>
      <w:r w:rsidR="0036437E" w:rsidRPr="00A16E3A">
        <w:rPr>
          <w:b/>
          <w:bCs/>
        </w:rPr>
        <w:t>.</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C15A6F">
        <w:t xml:space="preserve">Energy </w:t>
      </w:r>
      <w:r w:rsidR="0036437E">
        <w:t xml:space="preserve"> and the </w:t>
      </w:r>
      <w:r w:rsidR="00C15A6F">
        <w:t>Consciousness</w:t>
      </w:r>
      <w:r w:rsidR="0036437E">
        <w:t xml:space="preserve"> are together, there is no way for any other process, let alone an ego-related process, to raise its head and block the path of the </w:t>
      </w:r>
      <w:r w:rsidR="00C15A6F">
        <w:t xml:space="preserve">Energy </w:t>
      </w:r>
      <w:r w:rsidR="0036437E">
        <w:t>. This story comes only after Shri Ram defeats Ravan</w:t>
      </w:r>
      <w:r>
        <w:t>a</w:t>
      </w:r>
      <w:r w:rsidR="0036437E">
        <w:t xml:space="preserve">, he becomes the king of Ayodhya and </w:t>
      </w:r>
      <w:r w:rsidR="0036437E">
        <w:lastRenderedPageBreak/>
        <w:t xml:space="preserve">Sita separates from him. </w:t>
      </w:r>
      <w:r w:rsidR="0036437E" w:rsidRPr="00A16E3A">
        <w:rPr>
          <w:b/>
          <w:bCs/>
        </w:rPr>
        <w:t xml:space="preserve">Thus, we know that it relates to an extremely advanced yogi, who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C15A6F">
        <w:rPr>
          <w:b/>
          <w:bCs/>
        </w:rPr>
        <w:t xml:space="preserve">Energy </w:t>
      </w:r>
      <w:r w:rsidR="0036437E" w:rsidRPr="00A16E3A">
        <w:rPr>
          <w:b/>
          <w:bCs/>
        </w:rPr>
        <w:t>, depriving other processes of it, which means that this person has a 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t>a, reptrsenting</w:t>
      </w:r>
      <w:r w:rsidR="0036437E">
        <w:t xml:space="preserve"> an ego-related process, the excessive </w:t>
      </w:r>
      <w:r w:rsidR="00C15A6F">
        <w:t xml:space="preserve">Energy </w:t>
      </w:r>
      <w:r w:rsidR="0036437E">
        <w:t xml:space="preserve"> this process blocks is released, and the life of another process, represented by the Brahmin boy, is restored.</w:t>
      </w:r>
    </w:p>
    <w:p w:rsidR="0036437E" w:rsidRDefault="00A16E3A" w:rsidP="00A16E3A">
      <w:pPr>
        <w:spacing w:line="480" w:lineRule="auto"/>
        <w:jc w:val="both"/>
      </w:pPr>
      <w:r>
        <w:tab/>
      </w:r>
      <w:r w:rsidR="0036437E">
        <w:t xml:space="preserve">When we see this story in the </w:t>
      </w:r>
      <w:r w:rsidR="00C15A6F">
        <w:t xml:space="preserve">Energy </w:t>
      </w:r>
      <w:r w:rsidR="0036437E">
        <w:t>-</w:t>
      </w:r>
      <w:r w:rsidR="00C15A6F">
        <w:t>Consciousness</w:t>
      </w:r>
      <w:r w:rsidR="0036437E">
        <w:t xml:space="preserve"> realm, we understand that it has nothing to do with the caste system. The authors did make an unfortunate choice of using caste-based characters, leading to misinterpretation by the future generations. When particular culture creates mythological stories, those stories are relevant to that culture alone. Without the cultural context, the stories lose their right meaning. The misinterpretation of the Shambuk</w:t>
      </w:r>
      <w:r>
        <w:t>a</w:t>
      </w:r>
      <w:r w:rsidR="0036437E">
        <w:t xml:space="preserve"> story is the result of a change in the </w:t>
      </w:r>
      <w:r>
        <w:t xml:space="preserve">spiritual practicesof scociety </w:t>
      </w:r>
      <w:r w:rsidR="0036437E">
        <w:t xml:space="preserve">from the system of </w:t>
      </w:r>
      <w:r w:rsidR="00C15A6F">
        <w:t xml:space="preserve">Energy </w:t>
      </w:r>
      <w:r w:rsidR="0036437E">
        <w:t>-</w:t>
      </w:r>
      <w:r w:rsidR="00C15A6F">
        <w:t>Consciousness</w:t>
      </w:r>
      <w:r w:rsidR="0036437E">
        <w:t xml:space="preserve"> to that of </w:t>
      </w:r>
      <w:r>
        <w:t>K</w:t>
      </w:r>
      <w:r w:rsidR="0036437E">
        <w:t xml:space="preserve">arma or </w:t>
      </w:r>
      <w:r>
        <w:t>B</w:t>
      </w:r>
      <w:r w:rsidR="0036437E">
        <w:t>hakti.</w:t>
      </w:r>
    </w:p>
    <w:p w:rsidR="00A16E3A" w:rsidRDefault="00A16E3A" w:rsidP="00A16E3A">
      <w:pPr>
        <w:spacing w:line="480" w:lineRule="auto"/>
        <w:jc w:val="both"/>
      </w:pPr>
    </w:p>
    <w:p w:rsidR="0036437E" w:rsidRDefault="0036437E" w:rsidP="00A16E3A">
      <w:pPr>
        <w:pStyle w:val="Heading2"/>
        <w:jc w:val="left"/>
      </w:pPr>
      <w:bookmarkStart w:id="149" w:name="_Toc412487848"/>
      <w:bookmarkStart w:id="150" w:name="_Toc423152577"/>
      <w:bookmarkStart w:id="151" w:name="_Toc423154200"/>
      <w:bookmarkStart w:id="152" w:name="_Toc48897842"/>
      <w:r>
        <w:t>End of a Great Life</w:t>
      </w:r>
      <w:bookmarkEnd w:id="149"/>
      <w:bookmarkEnd w:id="150"/>
      <w:bookmarkEnd w:id="151"/>
      <w:bookmarkEnd w:id="152"/>
    </w:p>
    <w:p w:rsidR="0036437E" w:rsidRDefault="00BB7ACC" w:rsidP="00BB7ACC">
      <w:pPr>
        <w:spacing w:line="480" w:lineRule="auto"/>
        <w:jc w:val="both"/>
      </w:pPr>
      <w:r>
        <w:tab/>
      </w:r>
      <w:r w:rsidR="0036437E">
        <w:t>In chapter 90 of the Uttar</w:t>
      </w:r>
      <w:r>
        <w:t>a</w:t>
      </w:r>
      <w:r w:rsidR="0036437E">
        <w:t xml:space="preserve"> Kand</w:t>
      </w:r>
      <w:r>
        <w:t>a</w:t>
      </w:r>
      <w:r w:rsidR="0036437E">
        <w:t>, Shri Ram decides to perform the Ashamedh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Ramayan in Shri Ram’</w:t>
      </w:r>
      <w:r>
        <w:t>s court.</w:t>
      </w:r>
      <w:r w:rsidR="0036437E">
        <w:t xml:space="preserve"> Shri Ram listens to it attentively. </w:t>
      </w:r>
    </w:p>
    <w:p w:rsidR="0036437E" w:rsidRDefault="00BB7ACC" w:rsidP="00BB7ACC">
      <w:pPr>
        <w:spacing w:line="480" w:lineRule="auto"/>
        <w:jc w:val="both"/>
      </w:pPr>
      <w:r>
        <w:lastRenderedPageBreak/>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the context of the </w:t>
      </w:r>
      <w:r w:rsidR="00C15A6F">
        <w:t xml:space="preserve">Energy </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universal </w:t>
      </w:r>
      <w:r w:rsidR="00C15A6F">
        <w:t xml:space="preserve">Energy </w:t>
      </w:r>
      <w:r w:rsidR="0036437E">
        <w:t>. 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C15A6F">
        <w:t xml:space="preserve">Energy </w:t>
      </w:r>
      <w:r>
        <w:t xml:space="preserve"> joining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C15A6F">
        <w:t xml:space="preserve">Energy </w:t>
      </w:r>
      <w:r w:rsidR="0036437E">
        <w:t xml:space="preserve">, giving one more clue about mother Sita’s real nature. The lion throne represents the ferociousness of the </w:t>
      </w:r>
      <w:r w:rsidR="00C15A6F">
        <w:t xml:space="preserve">Energy </w:t>
      </w:r>
      <w:r w:rsidR="0036437E">
        <w:t>.</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real nature and tells him to listen to the rest of </w:t>
      </w:r>
      <w:r>
        <w:lastRenderedPageBreak/>
        <w:t xml:space="preserve">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In chapter 105, the authors of the Uttar</w:t>
      </w:r>
      <w:r>
        <w:t>a</w:t>
      </w:r>
      <w:r w:rsidR="0036437E">
        <w:t xml:space="preserve"> Kand</w:t>
      </w:r>
      <w:r>
        <w:t>a</w:t>
      </w:r>
      <w:r w:rsidR="0036437E">
        <w:t xml:space="preserve"> cleverly add the story of sage Durvasa, so that Laxman</w:t>
      </w:r>
      <w:r>
        <w:t>a</w:t>
      </w:r>
      <w:r w:rsidR="0036437E">
        <w:t xml:space="preserve"> has no choice, but to disrupt the meeting between Shri Ram and Kaal</w:t>
      </w:r>
      <w:r>
        <w:t>, the persinification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into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In chapter 107, Shri Ram decides to leave the earth. Bharat</w:t>
      </w:r>
      <w:r>
        <w:t>a</w:t>
      </w:r>
      <w:r w:rsidR="0036437E">
        <w:t xml:space="preserve"> and Shatrughn</w:t>
      </w:r>
      <w:r>
        <w:t>a</w:t>
      </w:r>
      <w:r w:rsidR="0036437E">
        <w:t xml:space="preserve"> insist on accompanying him to death. Along with them, millions of monkeys and demons accompany Shri Ram. Sugreev</w:t>
      </w:r>
      <w:r>
        <w:t>a</w:t>
      </w:r>
      <w:r w:rsidR="0036437E">
        <w:t xml:space="preserve"> makes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una, will stay alive until the end of the world. Shri Ram asks Hanuman to remain alive as</w:t>
      </w:r>
      <w:r>
        <w:t xml:space="preserve"> it was decided a long time ago.</w:t>
      </w:r>
      <w:r w:rsidR="0036437E">
        <w:t xml:space="preserve"> </w:t>
      </w:r>
      <w:r>
        <w:t>O</w:t>
      </w:r>
      <w:r w:rsidR="0036437E">
        <w:t xml:space="preserve">bviously, </w:t>
      </w:r>
      <w:r>
        <w:t>Hanuman represets P</w:t>
      </w:r>
      <w:r w:rsidR="0036437E">
        <w:t>ran</w:t>
      </w:r>
      <w:r>
        <w:t>a and hence he</w:t>
      </w:r>
      <w:r w:rsidR="0036437E">
        <w:t xml:space="preserve"> cannot die. Hanuman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lastRenderedPageBreak/>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The passing away of Shri Ram is an important event, and it must have a parallel in our body. The reference to river Sharayu is a paramount one, and it offers a great puzzle. The river originates in Lake Manas</w:t>
      </w:r>
      <w:r>
        <w:t>a</w:t>
      </w:r>
      <w:r w:rsidR="0036437E">
        <w:t>, which is believed to be in Brahm 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that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36437E" w:rsidRDefault="0036437E" w:rsidP="0036437E">
      <w:pPr>
        <w:spacing w:line="480" w:lineRule="auto"/>
        <w:ind w:firstLine="720"/>
        <w:jc w:val="both"/>
      </w:pPr>
      <w:r>
        <w:t>Note that even after the devoted mind – Laxman</w:t>
      </w:r>
      <w:r w:rsidR="006646D5">
        <w:t>a</w:t>
      </w:r>
      <w:r>
        <w:t xml:space="preserve"> – has gone, the </w:t>
      </w:r>
      <w:r w:rsidR="00C15A6F">
        <w:t>Consciousness</w:t>
      </w:r>
      <w:r>
        <w:t xml:space="preserve"> is still functional in the body. Note that Laxman</w:t>
      </w:r>
      <w:r w:rsidR="006646D5">
        <w:t>a</w:t>
      </w:r>
      <w:r>
        <w:t xml:space="preserve"> had become unconscious earlier as well, but at that time, Sita was alive, so Shri Ram did not give up his life. Once Shri Ram decides to 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Sugreev (soft heart), and many other related characters follow Shri Ram into the river. Hanuman (</w:t>
      </w:r>
      <w:r w:rsidR="006646D5">
        <w:t>P</w:t>
      </w:r>
      <w:r>
        <w:t>ran</w:t>
      </w:r>
      <w:r w:rsidR="006646D5">
        <w:t>a</w:t>
      </w:r>
      <w:r>
        <w:t>), Vibhishan</w:t>
      </w:r>
      <w:r w:rsidR="006646D5">
        <w:t>a</w:t>
      </w:r>
      <w:r>
        <w:t xml:space="preserve"> (</w:t>
      </w:r>
      <w:r w:rsidR="006646D5">
        <w:t>S</w:t>
      </w:r>
      <w:r>
        <w:t xml:space="preserve">atva </w:t>
      </w:r>
      <w:r w:rsidR="006646D5">
        <w:t>Guna</w:t>
      </w:r>
      <w:r>
        <w:t>), and Jamb</w:t>
      </w:r>
      <w:r w:rsidR="006646D5">
        <w:t>avan (type of Prana)</w:t>
      </w:r>
      <w:r>
        <w:t xml:space="preserve"> are asked to stay back until the end of this world cycle. </w:t>
      </w:r>
    </w:p>
    <w:p w:rsidR="002D285C" w:rsidRDefault="0036437E" w:rsidP="002D285C">
      <w:pPr>
        <w:spacing w:line="480" w:lineRule="auto"/>
        <w:ind w:firstLine="720"/>
        <w:jc w:val="both"/>
        <w:rPr>
          <w:b/>
          <w:bCs/>
        </w:rPr>
      </w:pPr>
      <w:r w:rsidRPr="006646D5">
        <w:rPr>
          <w:b/>
          <w:bCs/>
        </w:rPr>
        <w:t>The tragic ending of this great epic is not so tragic, when we see them as body-mind-</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2D285C" w:rsidRDefault="002D285C" w:rsidP="002D285C">
      <w:pPr>
        <w:spacing w:line="480" w:lineRule="auto"/>
        <w:ind w:firstLine="720"/>
        <w:jc w:val="both"/>
        <w:rPr>
          <w:b/>
          <w:bCs/>
        </w:rPr>
      </w:pPr>
    </w:p>
    <w:p w:rsidR="005E16EB" w:rsidRPr="002D285C" w:rsidRDefault="005E16EB" w:rsidP="002D285C">
      <w:pPr>
        <w:spacing w:line="480" w:lineRule="auto"/>
        <w:ind w:firstLine="720"/>
        <w:jc w:val="center"/>
        <w:rPr>
          <w:b/>
          <w:bCs/>
        </w:rPr>
      </w:pPr>
      <w:r>
        <w:t>AUM</w:t>
      </w:r>
    </w:p>
    <w:sectPr w:rsidR="005E16EB" w:rsidRPr="002D285C" w:rsidSect="008A5F79">
      <w:headerReference w:type="default" r:id="rId27"/>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426" w:rsidRDefault="00525426">
      <w:r>
        <w:separator/>
      </w:r>
    </w:p>
  </w:endnote>
  <w:endnote w:type="continuationSeparator" w:id="0">
    <w:p w:rsidR="00525426" w:rsidRDefault="0052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426" w:rsidRDefault="00525426">
      <w:r>
        <w:separator/>
      </w:r>
    </w:p>
  </w:footnote>
  <w:footnote w:type="continuationSeparator" w:id="0">
    <w:p w:rsidR="00525426" w:rsidRDefault="00525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7F3668">
      <w:rPr>
        <w:rStyle w:val="PageNumber"/>
        <w:noProof/>
      </w:rPr>
      <w:t>78</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12"/>
  </w:num>
  <w:num w:numId="5">
    <w:abstractNumId w:val="19"/>
  </w:num>
  <w:num w:numId="6">
    <w:abstractNumId w:val="1"/>
  </w:num>
  <w:num w:numId="7">
    <w:abstractNumId w:val="16"/>
  </w:num>
  <w:num w:numId="8">
    <w:abstractNumId w:val="11"/>
  </w:num>
  <w:num w:numId="9">
    <w:abstractNumId w:val="5"/>
  </w:num>
  <w:num w:numId="10">
    <w:abstractNumId w:val="0"/>
  </w:num>
  <w:num w:numId="11">
    <w:abstractNumId w:val="4"/>
  </w:num>
  <w:num w:numId="12">
    <w:abstractNumId w:val="15"/>
  </w:num>
  <w:num w:numId="13">
    <w:abstractNumId w:val="10"/>
  </w:num>
  <w:num w:numId="14">
    <w:abstractNumId w:val="2"/>
  </w:num>
  <w:num w:numId="15">
    <w:abstractNumId w:val="6"/>
  </w:num>
  <w:num w:numId="16">
    <w:abstractNumId w:val="20"/>
  </w:num>
  <w:num w:numId="17">
    <w:abstractNumId w:val="17"/>
  </w:num>
  <w:num w:numId="18">
    <w:abstractNumId w:val="18"/>
  </w:num>
  <w:num w:numId="19">
    <w:abstractNumId w:val="3"/>
  </w:num>
  <w:num w:numId="20">
    <w:abstractNumId w:val="13"/>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869"/>
    <w:rsid w:val="0000595A"/>
    <w:rsid w:val="00005A72"/>
    <w:rsid w:val="00007445"/>
    <w:rsid w:val="000105A1"/>
    <w:rsid w:val="00011432"/>
    <w:rsid w:val="000116CD"/>
    <w:rsid w:val="00012655"/>
    <w:rsid w:val="00014345"/>
    <w:rsid w:val="0001646F"/>
    <w:rsid w:val="0001727F"/>
    <w:rsid w:val="00017621"/>
    <w:rsid w:val="00017AF6"/>
    <w:rsid w:val="00020BD8"/>
    <w:rsid w:val="0002219D"/>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500E9"/>
    <w:rsid w:val="0005139E"/>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E0845"/>
    <w:rsid w:val="000E08B5"/>
    <w:rsid w:val="000E102C"/>
    <w:rsid w:val="000E1AAC"/>
    <w:rsid w:val="000E4009"/>
    <w:rsid w:val="000E52F1"/>
    <w:rsid w:val="000E6B16"/>
    <w:rsid w:val="000E7C26"/>
    <w:rsid w:val="000F01DB"/>
    <w:rsid w:val="000F165E"/>
    <w:rsid w:val="000F2357"/>
    <w:rsid w:val="000F27FC"/>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2B4"/>
    <w:rsid w:val="001164FB"/>
    <w:rsid w:val="00116786"/>
    <w:rsid w:val="00117297"/>
    <w:rsid w:val="00117488"/>
    <w:rsid w:val="0012014D"/>
    <w:rsid w:val="00121649"/>
    <w:rsid w:val="00123CD2"/>
    <w:rsid w:val="001245C2"/>
    <w:rsid w:val="00125598"/>
    <w:rsid w:val="0012602F"/>
    <w:rsid w:val="0012628B"/>
    <w:rsid w:val="001264BD"/>
    <w:rsid w:val="001272C8"/>
    <w:rsid w:val="001273B5"/>
    <w:rsid w:val="00127C25"/>
    <w:rsid w:val="00127E75"/>
    <w:rsid w:val="0013100E"/>
    <w:rsid w:val="00131584"/>
    <w:rsid w:val="00131F8B"/>
    <w:rsid w:val="0013222C"/>
    <w:rsid w:val="0013233D"/>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539D"/>
    <w:rsid w:val="0015552B"/>
    <w:rsid w:val="001559FE"/>
    <w:rsid w:val="00157834"/>
    <w:rsid w:val="00157B34"/>
    <w:rsid w:val="00160BA5"/>
    <w:rsid w:val="0016148B"/>
    <w:rsid w:val="001618BE"/>
    <w:rsid w:val="00163B19"/>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233F"/>
    <w:rsid w:val="00182D47"/>
    <w:rsid w:val="00183431"/>
    <w:rsid w:val="001837CD"/>
    <w:rsid w:val="00183AA3"/>
    <w:rsid w:val="00185E3E"/>
    <w:rsid w:val="001871DA"/>
    <w:rsid w:val="00187BA9"/>
    <w:rsid w:val="00187EE0"/>
    <w:rsid w:val="001900AC"/>
    <w:rsid w:val="001900C9"/>
    <w:rsid w:val="00191237"/>
    <w:rsid w:val="00191953"/>
    <w:rsid w:val="0019335C"/>
    <w:rsid w:val="00194628"/>
    <w:rsid w:val="00195FD6"/>
    <w:rsid w:val="00197C99"/>
    <w:rsid w:val="001A17F5"/>
    <w:rsid w:val="001A2251"/>
    <w:rsid w:val="001A2784"/>
    <w:rsid w:val="001A2ADE"/>
    <w:rsid w:val="001A2E1F"/>
    <w:rsid w:val="001A369D"/>
    <w:rsid w:val="001A45E0"/>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9D1"/>
    <w:rsid w:val="001B5A0C"/>
    <w:rsid w:val="001B5E15"/>
    <w:rsid w:val="001C01EE"/>
    <w:rsid w:val="001C04BF"/>
    <w:rsid w:val="001C0947"/>
    <w:rsid w:val="001C0A38"/>
    <w:rsid w:val="001C0EE6"/>
    <w:rsid w:val="001C1165"/>
    <w:rsid w:val="001C25EC"/>
    <w:rsid w:val="001C2F41"/>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200600"/>
    <w:rsid w:val="00201B83"/>
    <w:rsid w:val="0020341C"/>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4378"/>
    <w:rsid w:val="002356BF"/>
    <w:rsid w:val="00235B92"/>
    <w:rsid w:val="00236A20"/>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588F"/>
    <w:rsid w:val="00275C01"/>
    <w:rsid w:val="00275C36"/>
    <w:rsid w:val="002761D5"/>
    <w:rsid w:val="002761D7"/>
    <w:rsid w:val="002761ED"/>
    <w:rsid w:val="00276F4D"/>
    <w:rsid w:val="002778EC"/>
    <w:rsid w:val="00277DAF"/>
    <w:rsid w:val="00280FF4"/>
    <w:rsid w:val="002812CC"/>
    <w:rsid w:val="00281C56"/>
    <w:rsid w:val="00281D3C"/>
    <w:rsid w:val="00283134"/>
    <w:rsid w:val="002839C4"/>
    <w:rsid w:val="002851F0"/>
    <w:rsid w:val="00285818"/>
    <w:rsid w:val="00285DE1"/>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A53"/>
    <w:rsid w:val="002A0E5A"/>
    <w:rsid w:val="002A29F8"/>
    <w:rsid w:val="002A2B2B"/>
    <w:rsid w:val="002A3110"/>
    <w:rsid w:val="002A38BC"/>
    <w:rsid w:val="002A3E71"/>
    <w:rsid w:val="002A4B3E"/>
    <w:rsid w:val="002A5594"/>
    <w:rsid w:val="002A5FC6"/>
    <w:rsid w:val="002A70CE"/>
    <w:rsid w:val="002A72E2"/>
    <w:rsid w:val="002A7300"/>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2616"/>
    <w:rsid w:val="002F2903"/>
    <w:rsid w:val="002F29FF"/>
    <w:rsid w:val="002F2E7E"/>
    <w:rsid w:val="002F35B5"/>
    <w:rsid w:val="002F374C"/>
    <w:rsid w:val="002F47F0"/>
    <w:rsid w:val="002F4B53"/>
    <w:rsid w:val="002F4ED8"/>
    <w:rsid w:val="002F5134"/>
    <w:rsid w:val="002F5827"/>
    <w:rsid w:val="002F671C"/>
    <w:rsid w:val="002F7094"/>
    <w:rsid w:val="002F7A1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69ED"/>
    <w:rsid w:val="00317A12"/>
    <w:rsid w:val="0032155B"/>
    <w:rsid w:val="003216CA"/>
    <w:rsid w:val="003224D7"/>
    <w:rsid w:val="00322D70"/>
    <w:rsid w:val="003245A0"/>
    <w:rsid w:val="00326242"/>
    <w:rsid w:val="0032679E"/>
    <w:rsid w:val="0032682D"/>
    <w:rsid w:val="003271FE"/>
    <w:rsid w:val="00327E58"/>
    <w:rsid w:val="00330372"/>
    <w:rsid w:val="003311CE"/>
    <w:rsid w:val="00331615"/>
    <w:rsid w:val="00331C1B"/>
    <w:rsid w:val="0033255B"/>
    <w:rsid w:val="00333FF1"/>
    <w:rsid w:val="00334155"/>
    <w:rsid w:val="0033426D"/>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638"/>
    <w:rsid w:val="00347723"/>
    <w:rsid w:val="00347C62"/>
    <w:rsid w:val="00350C7E"/>
    <w:rsid w:val="00350DF9"/>
    <w:rsid w:val="0035167A"/>
    <w:rsid w:val="00351A20"/>
    <w:rsid w:val="00353222"/>
    <w:rsid w:val="00354D4D"/>
    <w:rsid w:val="00355B9F"/>
    <w:rsid w:val="00357FDA"/>
    <w:rsid w:val="0036057E"/>
    <w:rsid w:val="00360683"/>
    <w:rsid w:val="00360CD1"/>
    <w:rsid w:val="00360D8D"/>
    <w:rsid w:val="003610B0"/>
    <w:rsid w:val="003611D3"/>
    <w:rsid w:val="003622CF"/>
    <w:rsid w:val="0036265C"/>
    <w:rsid w:val="00362C53"/>
    <w:rsid w:val="003635B3"/>
    <w:rsid w:val="0036437E"/>
    <w:rsid w:val="00364985"/>
    <w:rsid w:val="00364998"/>
    <w:rsid w:val="003649B1"/>
    <w:rsid w:val="00364E3F"/>
    <w:rsid w:val="00365671"/>
    <w:rsid w:val="003656B0"/>
    <w:rsid w:val="003663AD"/>
    <w:rsid w:val="003664AF"/>
    <w:rsid w:val="00366E48"/>
    <w:rsid w:val="003677CF"/>
    <w:rsid w:val="003712F9"/>
    <w:rsid w:val="003719B5"/>
    <w:rsid w:val="00372E86"/>
    <w:rsid w:val="0037335E"/>
    <w:rsid w:val="003741D8"/>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185"/>
    <w:rsid w:val="003A0237"/>
    <w:rsid w:val="003A06CF"/>
    <w:rsid w:val="003A0D17"/>
    <w:rsid w:val="003A11B4"/>
    <w:rsid w:val="003A1C3F"/>
    <w:rsid w:val="003A1E22"/>
    <w:rsid w:val="003A23E5"/>
    <w:rsid w:val="003A41EE"/>
    <w:rsid w:val="003A4F98"/>
    <w:rsid w:val="003A5140"/>
    <w:rsid w:val="003A52CC"/>
    <w:rsid w:val="003A5F8E"/>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5A7"/>
    <w:rsid w:val="003C7925"/>
    <w:rsid w:val="003C7E45"/>
    <w:rsid w:val="003D1098"/>
    <w:rsid w:val="003D2496"/>
    <w:rsid w:val="003D32C2"/>
    <w:rsid w:val="003D3512"/>
    <w:rsid w:val="003D5A8C"/>
    <w:rsid w:val="003D5C39"/>
    <w:rsid w:val="003D67B7"/>
    <w:rsid w:val="003D7EC7"/>
    <w:rsid w:val="003D7FB8"/>
    <w:rsid w:val="003E0283"/>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76E"/>
    <w:rsid w:val="00432213"/>
    <w:rsid w:val="0043253A"/>
    <w:rsid w:val="004327A6"/>
    <w:rsid w:val="00432971"/>
    <w:rsid w:val="00432C65"/>
    <w:rsid w:val="00432CFB"/>
    <w:rsid w:val="00433C2B"/>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E3A"/>
    <w:rsid w:val="004478CF"/>
    <w:rsid w:val="004503C7"/>
    <w:rsid w:val="004505D6"/>
    <w:rsid w:val="00452086"/>
    <w:rsid w:val="00452C8F"/>
    <w:rsid w:val="00452D9A"/>
    <w:rsid w:val="0045301E"/>
    <w:rsid w:val="00453D19"/>
    <w:rsid w:val="00454204"/>
    <w:rsid w:val="00454F6C"/>
    <w:rsid w:val="00455F41"/>
    <w:rsid w:val="0045731C"/>
    <w:rsid w:val="004579AF"/>
    <w:rsid w:val="0046001A"/>
    <w:rsid w:val="00460037"/>
    <w:rsid w:val="0046042F"/>
    <w:rsid w:val="00460D9C"/>
    <w:rsid w:val="004615DE"/>
    <w:rsid w:val="0046283A"/>
    <w:rsid w:val="00462BA7"/>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1C28"/>
    <w:rsid w:val="004A233C"/>
    <w:rsid w:val="004A28A2"/>
    <w:rsid w:val="004A37CB"/>
    <w:rsid w:val="004A3AA6"/>
    <w:rsid w:val="004A3C4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2AEE"/>
    <w:rsid w:val="004F3394"/>
    <w:rsid w:val="004F41E2"/>
    <w:rsid w:val="004F4C05"/>
    <w:rsid w:val="004F5E40"/>
    <w:rsid w:val="004F62F5"/>
    <w:rsid w:val="004F701C"/>
    <w:rsid w:val="004F712D"/>
    <w:rsid w:val="004F7823"/>
    <w:rsid w:val="004F7DAE"/>
    <w:rsid w:val="004F7E38"/>
    <w:rsid w:val="00501382"/>
    <w:rsid w:val="00501C30"/>
    <w:rsid w:val="00501D5E"/>
    <w:rsid w:val="00503363"/>
    <w:rsid w:val="005033AA"/>
    <w:rsid w:val="00503E52"/>
    <w:rsid w:val="0050425F"/>
    <w:rsid w:val="005045DB"/>
    <w:rsid w:val="00504905"/>
    <w:rsid w:val="00504CDB"/>
    <w:rsid w:val="005069D2"/>
    <w:rsid w:val="00510D0C"/>
    <w:rsid w:val="005110FF"/>
    <w:rsid w:val="00511160"/>
    <w:rsid w:val="00513194"/>
    <w:rsid w:val="0051427D"/>
    <w:rsid w:val="00514810"/>
    <w:rsid w:val="00517150"/>
    <w:rsid w:val="0051754F"/>
    <w:rsid w:val="00520CCB"/>
    <w:rsid w:val="00520D65"/>
    <w:rsid w:val="005213F1"/>
    <w:rsid w:val="00523B19"/>
    <w:rsid w:val="00523ED8"/>
    <w:rsid w:val="0052418B"/>
    <w:rsid w:val="0052447A"/>
    <w:rsid w:val="00524AD0"/>
    <w:rsid w:val="00524B15"/>
    <w:rsid w:val="00525426"/>
    <w:rsid w:val="00526711"/>
    <w:rsid w:val="0052711C"/>
    <w:rsid w:val="005274B5"/>
    <w:rsid w:val="00527C7E"/>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5A0E"/>
    <w:rsid w:val="0056615E"/>
    <w:rsid w:val="00570C70"/>
    <w:rsid w:val="00571110"/>
    <w:rsid w:val="00572789"/>
    <w:rsid w:val="00572FDC"/>
    <w:rsid w:val="00574BB5"/>
    <w:rsid w:val="00574D07"/>
    <w:rsid w:val="00574F80"/>
    <w:rsid w:val="00575DBB"/>
    <w:rsid w:val="005766A6"/>
    <w:rsid w:val="00577144"/>
    <w:rsid w:val="00577CED"/>
    <w:rsid w:val="005805FB"/>
    <w:rsid w:val="005809BA"/>
    <w:rsid w:val="00581C8F"/>
    <w:rsid w:val="00581E7B"/>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2A4C"/>
    <w:rsid w:val="005B324A"/>
    <w:rsid w:val="005B45C1"/>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A7E"/>
    <w:rsid w:val="005C29B6"/>
    <w:rsid w:val="005C2B7D"/>
    <w:rsid w:val="005C4AEF"/>
    <w:rsid w:val="005C4F94"/>
    <w:rsid w:val="005C54E1"/>
    <w:rsid w:val="005C5DC7"/>
    <w:rsid w:val="005C6191"/>
    <w:rsid w:val="005C7715"/>
    <w:rsid w:val="005C79C7"/>
    <w:rsid w:val="005C7C25"/>
    <w:rsid w:val="005C7D71"/>
    <w:rsid w:val="005D0488"/>
    <w:rsid w:val="005D066C"/>
    <w:rsid w:val="005D1202"/>
    <w:rsid w:val="005D15C0"/>
    <w:rsid w:val="005D1608"/>
    <w:rsid w:val="005D2916"/>
    <w:rsid w:val="005D342B"/>
    <w:rsid w:val="005D41EA"/>
    <w:rsid w:val="005D4E28"/>
    <w:rsid w:val="005D4F43"/>
    <w:rsid w:val="005D77B5"/>
    <w:rsid w:val="005E16EB"/>
    <w:rsid w:val="005E253E"/>
    <w:rsid w:val="005E36CF"/>
    <w:rsid w:val="005E3A2C"/>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3906"/>
    <w:rsid w:val="006043E6"/>
    <w:rsid w:val="00605BFD"/>
    <w:rsid w:val="00605D7A"/>
    <w:rsid w:val="00606210"/>
    <w:rsid w:val="00607744"/>
    <w:rsid w:val="00607AA2"/>
    <w:rsid w:val="00610188"/>
    <w:rsid w:val="006103E6"/>
    <w:rsid w:val="0061145D"/>
    <w:rsid w:val="00611994"/>
    <w:rsid w:val="00612C05"/>
    <w:rsid w:val="00614605"/>
    <w:rsid w:val="00615FAA"/>
    <w:rsid w:val="0061657D"/>
    <w:rsid w:val="00616D29"/>
    <w:rsid w:val="006204A1"/>
    <w:rsid w:val="00620905"/>
    <w:rsid w:val="006209A5"/>
    <w:rsid w:val="00621799"/>
    <w:rsid w:val="006226C4"/>
    <w:rsid w:val="00622DA7"/>
    <w:rsid w:val="00622EA6"/>
    <w:rsid w:val="00624A2E"/>
    <w:rsid w:val="00625382"/>
    <w:rsid w:val="006259C2"/>
    <w:rsid w:val="00625AC7"/>
    <w:rsid w:val="006263E9"/>
    <w:rsid w:val="006275FF"/>
    <w:rsid w:val="00627CCE"/>
    <w:rsid w:val="00631F73"/>
    <w:rsid w:val="0063244C"/>
    <w:rsid w:val="00632B52"/>
    <w:rsid w:val="00633ACD"/>
    <w:rsid w:val="0063475A"/>
    <w:rsid w:val="00634B3F"/>
    <w:rsid w:val="00634C3B"/>
    <w:rsid w:val="00634CAC"/>
    <w:rsid w:val="00636A14"/>
    <w:rsid w:val="00636DF6"/>
    <w:rsid w:val="00636E25"/>
    <w:rsid w:val="006401A2"/>
    <w:rsid w:val="00640311"/>
    <w:rsid w:val="00641A68"/>
    <w:rsid w:val="00641E89"/>
    <w:rsid w:val="006431C9"/>
    <w:rsid w:val="00643219"/>
    <w:rsid w:val="00643D40"/>
    <w:rsid w:val="00644155"/>
    <w:rsid w:val="006442E9"/>
    <w:rsid w:val="00645683"/>
    <w:rsid w:val="00646310"/>
    <w:rsid w:val="00646A2D"/>
    <w:rsid w:val="00650BC3"/>
    <w:rsid w:val="0065177A"/>
    <w:rsid w:val="00651E8F"/>
    <w:rsid w:val="00651F78"/>
    <w:rsid w:val="0065375A"/>
    <w:rsid w:val="00653C60"/>
    <w:rsid w:val="00653F3E"/>
    <w:rsid w:val="00654E71"/>
    <w:rsid w:val="00654F1D"/>
    <w:rsid w:val="006555D9"/>
    <w:rsid w:val="006563A5"/>
    <w:rsid w:val="00656A3E"/>
    <w:rsid w:val="00657458"/>
    <w:rsid w:val="00657900"/>
    <w:rsid w:val="00660C38"/>
    <w:rsid w:val="00662BE7"/>
    <w:rsid w:val="00662F02"/>
    <w:rsid w:val="00663101"/>
    <w:rsid w:val="0066311F"/>
    <w:rsid w:val="006646D5"/>
    <w:rsid w:val="00664D78"/>
    <w:rsid w:val="00665025"/>
    <w:rsid w:val="0066596F"/>
    <w:rsid w:val="00665B61"/>
    <w:rsid w:val="00665D6E"/>
    <w:rsid w:val="00666984"/>
    <w:rsid w:val="006672E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4935"/>
    <w:rsid w:val="006B5499"/>
    <w:rsid w:val="006B5694"/>
    <w:rsid w:val="006B5F4E"/>
    <w:rsid w:val="006B6168"/>
    <w:rsid w:val="006B7220"/>
    <w:rsid w:val="006B73F9"/>
    <w:rsid w:val="006B7DAC"/>
    <w:rsid w:val="006C019F"/>
    <w:rsid w:val="006C1F43"/>
    <w:rsid w:val="006C372F"/>
    <w:rsid w:val="006C3857"/>
    <w:rsid w:val="006C3B11"/>
    <w:rsid w:val="006C4FD6"/>
    <w:rsid w:val="006C52DC"/>
    <w:rsid w:val="006C56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C70"/>
    <w:rsid w:val="007078EF"/>
    <w:rsid w:val="007101A8"/>
    <w:rsid w:val="007114CB"/>
    <w:rsid w:val="0071269C"/>
    <w:rsid w:val="007143A3"/>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BAC"/>
    <w:rsid w:val="007521E2"/>
    <w:rsid w:val="00752682"/>
    <w:rsid w:val="00752BAB"/>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869"/>
    <w:rsid w:val="007737B0"/>
    <w:rsid w:val="00773A5B"/>
    <w:rsid w:val="007741BA"/>
    <w:rsid w:val="00774B62"/>
    <w:rsid w:val="00774D56"/>
    <w:rsid w:val="00774EDC"/>
    <w:rsid w:val="007753D6"/>
    <w:rsid w:val="00775ACC"/>
    <w:rsid w:val="00776903"/>
    <w:rsid w:val="0077790D"/>
    <w:rsid w:val="00777A28"/>
    <w:rsid w:val="00780E07"/>
    <w:rsid w:val="007810DA"/>
    <w:rsid w:val="007813C8"/>
    <w:rsid w:val="00781F2D"/>
    <w:rsid w:val="00781FFA"/>
    <w:rsid w:val="00782715"/>
    <w:rsid w:val="00783374"/>
    <w:rsid w:val="007843BF"/>
    <w:rsid w:val="007858F2"/>
    <w:rsid w:val="00785C87"/>
    <w:rsid w:val="00786EC5"/>
    <w:rsid w:val="0078728C"/>
    <w:rsid w:val="0078773A"/>
    <w:rsid w:val="00787EE2"/>
    <w:rsid w:val="00790188"/>
    <w:rsid w:val="0079092F"/>
    <w:rsid w:val="007913E9"/>
    <w:rsid w:val="0079203C"/>
    <w:rsid w:val="007968BC"/>
    <w:rsid w:val="00797486"/>
    <w:rsid w:val="007A005F"/>
    <w:rsid w:val="007A1195"/>
    <w:rsid w:val="007A2AD0"/>
    <w:rsid w:val="007A313B"/>
    <w:rsid w:val="007A3FBA"/>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C0922"/>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764"/>
    <w:rsid w:val="007E2568"/>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9E6"/>
    <w:rsid w:val="00803AFA"/>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E8"/>
    <w:rsid w:val="00883527"/>
    <w:rsid w:val="008835F2"/>
    <w:rsid w:val="00883F30"/>
    <w:rsid w:val="0088597E"/>
    <w:rsid w:val="00886F58"/>
    <w:rsid w:val="0089025D"/>
    <w:rsid w:val="00890375"/>
    <w:rsid w:val="00891CB1"/>
    <w:rsid w:val="008926F0"/>
    <w:rsid w:val="00893280"/>
    <w:rsid w:val="008944E6"/>
    <w:rsid w:val="00895D8D"/>
    <w:rsid w:val="00895F86"/>
    <w:rsid w:val="00895F9D"/>
    <w:rsid w:val="00896754"/>
    <w:rsid w:val="00896D04"/>
    <w:rsid w:val="008A0652"/>
    <w:rsid w:val="008A1A16"/>
    <w:rsid w:val="008A3DB8"/>
    <w:rsid w:val="008A3E37"/>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D0E84"/>
    <w:rsid w:val="008D13CE"/>
    <w:rsid w:val="008D389D"/>
    <w:rsid w:val="008D4251"/>
    <w:rsid w:val="008D525B"/>
    <w:rsid w:val="008D6093"/>
    <w:rsid w:val="008D6421"/>
    <w:rsid w:val="008D6AA9"/>
    <w:rsid w:val="008D7918"/>
    <w:rsid w:val="008D7E2F"/>
    <w:rsid w:val="008E0020"/>
    <w:rsid w:val="008E2A36"/>
    <w:rsid w:val="008E2F47"/>
    <w:rsid w:val="008E36F0"/>
    <w:rsid w:val="008E3B43"/>
    <w:rsid w:val="008E3C48"/>
    <w:rsid w:val="008E405E"/>
    <w:rsid w:val="008E4917"/>
    <w:rsid w:val="008E57DC"/>
    <w:rsid w:val="008E709D"/>
    <w:rsid w:val="008E7C0F"/>
    <w:rsid w:val="008F0BC8"/>
    <w:rsid w:val="008F103F"/>
    <w:rsid w:val="008F1479"/>
    <w:rsid w:val="008F2124"/>
    <w:rsid w:val="008F2A9D"/>
    <w:rsid w:val="008F2C0E"/>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440"/>
    <w:rsid w:val="00941EC4"/>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474F"/>
    <w:rsid w:val="0097535B"/>
    <w:rsid w:val="00975521"/>
    <w:rsid w:val="00975A72"/>
    <w:rsid w:val="00975C77"/>
    <w:rsid w:val="00975E0F"/>
    <w:rsid w:val="0097637C"/>
    <w:rsid w:val="009776D0"/>
    <w:rsid w:val="009778C2"/>
    <w:rsid w:val="00982FDE"/>
    <w:rsid w:val="009839EF"/>
    <w:rsid w:val="00983DE9"/>
    <w:rsid w:val="0098466F"/>
    <w:rsid w:val="00984671"/>
    <w:rsid w:val="00984F64"/>
    <w:rsid w:val="00986012"/>
    <w:rsid w:val="00987C75"/>
    <w:rsid w:val="00990140"/>
    <w:rsid w:val="00990A21"/>
    <w:rsid w:val="00991230"/>
    <w:rsid w:val="0099137E"/>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B34"/>
    <w:rsid w:val="009B047B"/>
    <w:rsid w:val="009B09E4"/>
    <w:rsid w:val="009B0F8D"/>
    <w:rsid w:val="009B1E57"/>
    <w:rsid w:val="009B21BA"/>
    <w:rsid w:val="009B2D9E"/>
    <w:rsid w:val="009B2E1E"/>
    <w:rsid w:val="009B2E4F"/>
    <w:rsid w:val="009B3514"/>
    <w:rsid w:val="009B374B"/>
    <w:rsid w:val="009B4148"/>
    <w:rsid w:val="009B46C6"/>
    <w:rsid w:val="009B4D59"/>
    <w:rsid w:val="009B5161"/>
    <w:rsid w:val="009B5223"/>
    <w:rsid w:val="009B577D"/>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D147E"/>
    <w:rsid w:val="009D1A52"/>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3118"/>
    <w:rsid w:val="00A04ABD"/>
    <w:rsid w:val="00A052A2"/>
    <w:rsid w:val="00A055B4"/>
    <w:rsid w:val="00A0563D"/>
    <w:rsid w:val="00A06515"/>
    <w:rsid w:val="00A07245"/>
    <w:rsid w:val="00A07305"/>
    <w:rsid w:val="00A10B68"/>
    <w:rsid w:val="00A10D54"/>
    <w:rsid w:val="00A131D0"/>
    <w:rsid w:val="00A151E7"/>
    <w:rsid w:val="00A169F6"/>
    <w:rsid w:val="00A16E3A"/>
    <w:rsid w:val="00A17134"/>
    <w:rsid w:val="00A17286"/>
    <w:rsid w:val="00A172F3"/>
    <w:rsid w:val="00A17AEF"/>
    <w:rsid w:val="00A17B4B"/>
    <w:rsid w:val="00A20038"/>
    <w:rsid w:val="00A21230"/>
    <w:rsid w:val="00A2187F"/>
    <w:rsid w:val="00A219D8"/>
    <w:rsid w:val="00A2235D"/>
    <w:rsid w:val="00A229FB"/>
    <w:rsid w:val="00A23850"/>
    <w:rsid w:val="00A2432A"/>
    <w:rsid w:val="00A26456"/>
    <w:rsid w:val="00A26936"/>
    <w:rsid w:val="00A26D11"/>
    <w:rsid w:val="00A2717E"/>
    <w:rsid w:val="00A27715"/>
    <w:rsid w:val="00A277F2"/>
    <w:rsid w:val="00A27D96"/>
    <w:rsid w:val="00A302D2"/>
    <w:rsid w:val="00A31555"/>
    <w:rsid w:val="00A32134"/>
    <w:rsid w:val="00A32A8E"/>
    <w:rsid w:val="00A3421F"/>
    <w:rsid w:val="00A34899"/>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5913"/>
    <w:rsid w:val="00A464D1"/>
    <w:rsid w:val="00A47C65"/>
    <w:rsid w:val="00A5008B"/>
    <w:rsid w:val="00A50823"/>
    <w:rsid w:val="00A5091C"/>
    <w:rsid w:val="00A51193"/>
    <w:rsid w:val="00A53440"/>
    <w:rsid w:val="00A5395A"/>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A40"/>
    <w:rsid w:val="00A73C9D"/>
    <w:rsid w:val="00A73CAB"/>
    <w:rsid w:val="00A74EA8"/>
    <w:rsid w:val="00A74F3B"/>
    <w:rsid w:val="00A754F4"/>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C77"/>
    <w:rsid w:val="00A95E0E"/>
    <w:rsid w:val="00A95E2A"/>
    <w:rsid w:val="00A95FFB"/>
    <w:rsid w:val="00A96A1A"/>
    <w:rsid w:val="00A96AB2"/>
    <w:rsid w:val="00A96AE2"/>
    <w:rsid w:val="00A970C2"/>
    <w:rsid w:val="00AA04FA"/>
    <w:rsid w:val="00AA074A"/>
    <w:rsid w:val="00AA0786"/>
    <w:rsid w:val="00AA0835"/>
    <w:rsid w:val="00AA0AEA"/>
    <w:rsid w:val="00AA23E5"/>
    <w:rsid w:val="00AA2FFF"/>
    <w:rsid w:val="00AA31DC"/>
    <w:rsid w:val="00AA3422"/>
    <w:rsid w:val="00AA4277"/>
    <w:rsid w:val="00AA46BC"/>
    <w:rsid w:val="00AA69FD"/>
    <w:rsid w:val="00AA751D"/>
    <w:rsid w:val="00AB063D"/>
    <w:rsid w:val="00AB08F1"/>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3315"/>
    <w:rsid w:val="00AC3B15"/>
    <w:rsid w:val="00AC3D1F"/>
    <w:rsid w:val="00AC46A5"/>
    <w:rsid w:val="00AC52EF"/>
    <w:rsid w:val="00AC5618"/>
    <w:rsid w:val="00AC56AC"/>
    <w:rsid w:val="00AC6BC9"/>
    <w:rsid w:val="00AC75AE"/>
    <w:rsid w:val="00AC7AED"/>
    <w:rsid w:val="00AD0509"/>
    <w:rsid w:val="00AD0DDE"/>
    <w:rsid w:val="00AD3170"/>
    <w:rsid w:val="00AD3577"/>
    <w:rsid w:val="00AD3BE3"/>
    <w:rsid w:val="00AD451C"/>
    <w:rsid w:val="00AD5062"/>
    <w:rsid w:val="00AD68FC"/>
    <w:rsid w:val="00AD6A6D"/>
    <w:rsid w:val="00AE0645"/>
    <w:rsid w:val="00AE0FED"/>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87F"/>
    <w:rsid w:val="00B04A60"/>
    <w:rsid w:val="00B04D72"/>
    <w:rsid w:val="00B050EB"/>
    <w:rsid w:val="00B05D1F"/>
    <w:rsid w:val="00B05FE7"/>
    <w:rsid w:val="00B06219"/>
    <w:rsid w:val="00B0716B"/>
    <w:rsid w:val="00B10375"/>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49F3"/>
    <w:rsid w:val="00B25341"/>
    <w:rsid w:val="00B254A1"/>
    <w:rsid w:val="00B25DE7"/>
    <w:rsid w:val="00B26091"/>
    <w:rsid w:val="00B26813"/>
    <w:rsid w:val="00B2775C"/>
    <w:rsid w:val="00B30342"/>
    <w:rsid w:val="00B316E3"/>
    <w:rsid w:val="00B32541"/>
    <w:rsid w:val="00B32BA4"/>
    <w:rsid w:val="00B32CF8"/>
    <w:rsid w:val="00B343EC"/>
    <w:rsid w:val="00B353D7"/>
    <w:rsid w:val="00B35EE4"/>
    <w:rsid w:val="00B3658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D4"/>
    <w:rsid w:val="00B50BFE"/>
    <w:rsid w:val="00B50CB1"/>
    <w:rsid w:val="00B5190C"/>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29EC"/>
    <w:rsid w:val="00B634D9"/>
    <w:rsid w:val="00B64377"/>
    <w:rsid w:val="00B65472"/>
    <w:rsid w:val="00B667C6"/>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6283"/>
    <w:rsid w:val="00B867FA"/>
    <w:rsid w:val="00B87B84"/>
    <w:rsid w:val="00B92381"/>
    <w:rsid w:val="00B924B8"/>
    <w:rsid w:val="00B9260F"/>
    <w:rsid w:val="00B92EE2"/>
    <w:rsid w:val="00B93830"/>
    <w:rsid w:val="00B95650"/>
    <w:rsid w:val="00B95FF3"/>
    <w:rsid w:val="00B965AA"/>
    <w:rsid w:val="00B969F0"/>
    <w:rsid w:val="00B974E3"/>
    <w:rsid w:val="00BA2059"/>
    <w:rsid w:val="00BA25D3"/>
    <w:rsid w:val="00BA2AA6"/>
    <w:rsid w:val="00BA2C07"/>
    <w:rsid w:val="00BA2FF0"/>
    <w:rsid w:val="00BA36BA"/>
    <w:rsid w:val="00BA4217"/>
    <w:rsid w:val="00BA454A"/>
    <w:rsid w:val="00BA588E"/>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4EE"/>
    <w:rsid w:val="00C66EC8"/>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119B"/>
    <w:rsid w:val="00C914C3"/>
    <w:rsid w:val="00C91F9C"/>
    <w:rsid w:val="00C93A51"/>
    <w:rsid w:val="00C93CA9"/>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9BF"/>
    <w:rsid w:val="00CA4C0A"/>
    <w:rsid w:val="00CA536D"/>
    <w:rsid w:val="00CA5831"/>
    <w:rsid w:val="00CA5D33"/>
    <w:rsid w:val="00CA69A2"/>
    <w:rsid w:val="00CA69E3"/>
    <w:rsid w:val="00CA6DDF"/>
    <w:rsid w:val="00CA77FF"/>
    <w:rsid w:val="00CA7C29"/>
    <w:rsid w:val="00CB0613"/>
    <w:rsid w:val="00CB0EC2"/>
    <w:rsid w:val="00CB280F"/>
    <w:rsid w:val="00CB2839"/>
    <w:rsid w:val="00CB2C53"/>
    <w:rsid w:val="00CB3D82"/>
    <w:rsid w:val="00CB437C"/>
    <w:rsid w:val="00CB619D"/>
    <w:rsid w:val="00CB62E0"/>
    <w:rsid w:val="00CB68E8"/>
    <w:rsid w:val="00CB6914"/>
    <w:rsid w:val="00CB72AD"/>
    <w:rsid w:val="00CB7311"/>
    <w:rsid w:val="00CB742A"/>
    <w:rsid w:val="00CC1D33"/>
    <w:rsid w:val="00CC1F4F"/>
    <w:rsid w:val="00CC3098"/>
    <w:rsid w:val="00CC3181"/>
    <w:rsid w:val="00CC36D4"/>
    <w:rsid w:val="00CC4044"/>
    <w:rsid w:val="00CC661F"/>
    <w:rsid w:val="00CC6A10"/>
    <w:rsid w:val="00CD0D38"/>
    <w:rsid w:val="00CD0F49"/>
    <w:rsid w:val="00CD2595"/>
    <w:rsid w:val="00CD2A65"/>
    <w:rsid w:val="00CD2F55"/>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158E"/>
    <w:rsid w:val="00CF16B4"/>
    <w:rsid w:val="00CF1A1C"/>
    <w:rsid w:val="00CF23BA"/>
    <w:rsid w:val="00CF27D6"/>
    <w:rsid w:val="00CF34DC"/>
    <w:rsid w:val="00CF35EE"/>
    <w:rsid w:val="00CF3C3F"/>
    <w:rsid w:val="00CF3EB5"/>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39BE"/>
    <w:rsid w:val="00D0470F"/>
    <w:rsid w:val="00D04B8E"/>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33E3"/>
    <w:rsid w:val="00D337E4"/>
    <w:rsid w:val="00D34D07"/>
    <w:rsid w:val="00D37332"/>
    <w:rsid w:val="00D37D84"/>
    <w:rsid w:val="00D402EE"/>
    <w:rsid w:val="00D406F8"/>
    <w:rsid w:val="00D40F23"/>
    <w:rsid w:val="00D428A5"/>
    <w:rsid w:val="00D42CCE"/>
    <w:rsid w:val="00D4368C"/>
    <w:rsid w:val="00D443FE"/>
    <w:rsid w:val="00D44512"/>
    <w:rsid w:val="00D44803"/>
    <w:rsid w:val="00D44974"/>
    <w:rsid w:val="00D44B61"/>
    <w:rsid w:val="00D45CE3"/>
    <w:rsid w:val="00D46651"/>
    <w:rsid w:val="00D47F32"/>
    <w:rsid w:val="00D500F8"/>
    <w:rsid w:val="00D506E5"/>
    <w:rsid w:val="00D50E7B"/>
    <w:rsid w:val="00D50FC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4F50"/>
    <w:rsid w:val="00D665B8"/>
    <w:rsid w:val="00D6685E"/>
    <w:rsid w:val="00D66F8D"/>
    <w:rsid w:val="00D67454"/>
    <w:rsid w:val="00D67A55"/>
    <w:rsid w:val="00D67FD7"/>
    <w:rsid w:val="00D70027"/>
    <w:rsid w:val="00D7041A"/>
    <w:rsid w:val="00D706BD"/>
    <w:rsid w:val="00D70DDD"/>
    <w:rsid w:val="00D725F3"/>
    <w:rsid w:val="00D72F07"/>
    <w:rsid w:val="00D73370"/>
    <w:rsid w:val="00D73D44"/>
    <w:rsid w:val="00D73D9C"/>
    <w:rsid w:val="00D74353"/>
    <w:rsid w:val="00D75070"/>
    <w:rsid w:val="00D75605"/>
    <w:rsid w:val="00D8012C"/>
    <w:rsid w:val="00D82843"/>
    <w:rsid w:val="00D82CE6"/>
    <w:rsid w:val="00D83A51"/>
    <w:rsid w:val="00D83F10"/>
    <w:rsid w:val="00D84121"/>
    <w:rsid w:val="00D8522F"/>
    <w:rsid w:val="00D86092"/>
    <w:rsid w:val="00D864A1"/>
    <w:rsid w:val="00D876DE"/>
    <w:rsid w:val="00D90207"/>
    <w:rsid w:val="00D91418"/>
    <w:rsid w:val="00D921CA"/>
    <w:rsid w:val="00D93232"/>
    <w:rsid w:val="00D93A17"/>
    <w:rsid w:val="00D9515C"/>
    <w:rsid w:val="00D9575B"/>
    <w:rsid w:val="00D97C32"/>
    <w:rsid w:val="00DA09C4"/>
    <w:rsid w:val="00DA2822"/>
    <w:rsid w:val="00DA2ADC"/>
    <w:rsid w:val="00DA2ADD"/>
    <w:rsid w:val="00DA3CAE"/>
    <w:rsid w:val="00DA433B"/>
    <w:rsid w:val="00DA4A20"/>
    <w:rsid w:val="00DA4ADF"/>
    <w:rsid w:val="00DA553F"/>
    <w:rsid w:val="00DA685A"/>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498"/>
    <w:rsid w:val="00DC553C"/>
    <w:rsid w:val="00DC5BE1"/>
    <w:rsid w:val="00DC6188"/>
    <w:rsid w:val="00DC647E"/>
    <w:rsid w:val="00DC6DA8"/>
    <w:rsid w:val="00DC7353"/>
    <w:rsid w:val="00DC78CF"/>
    <w:rsid w:val="00DD087F"/>
    <w:rsid w:val="00DD0DB1"/>
    <w:rsid w:val="00DD116E"/>
    <w:rsid w:val="00DD1493"/>
    <w:rsid w:val="00DD170E"/>
    <w:rsid w:val="00DD2972"/>
    <w:rsid w:val="00DD317A"/>
    <w:rsid w:val="00DD3522"/>
    <w:rsid w:val="00DD396C"/>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51F0"/>
    <w:rsid w:val="00E0721B"/>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2261"/>
    <w:rsid w:val="00E43097"/>
    <w:rsid w:val="00E43381"/>
    <w:rsid w:val="00E43DF6"/>
    <w:rsid w:val="00E45A4F"/>
    <w:rsid w:val="00E45E38"/>
    <w:rsid w:val="00E50FBC"/>
    <w:rsid w:val="00E51205"/>
    <w:rsid w:val="00E51A8D"/>
    <w:rsid w:val="00E51BAA"/>
    <w:rsid w:val="00E5206B"/>
    <w:rsid w:val="00E521C9"/>
    <w:rsid w:val="00E522C5"/>
    <w:rsid w:val="00E52FA6"/>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5115"/>
    <w:rsid w:val="00E65437"/>
    <w:rsid w:val="00E672CD"/>
    <w:rsid w:val="00E675C7"/>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A26"/>
    <w:rsid w:val="00E97AFA"/>
    <w:rsid w:val="00E97F1D"/>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4442"/>
    <w:rsid w:val="00EC446C"/>
    <w:rsid w:val="00EC4982"/>
    <w:rsid w:val="00EC5593"/>
    <w:rsid w:val="00EC58CE"/>
    <w:rsid w:val="00EC5FD3"/>
    <w:rsid w:val="00EC67A5"/>
    <w:rsid w:val="00EC6E50"/>
    <w:rsid w:val="00EC7303"/>
    <w:rsid w:val="00EC7B34"/>
    <w:rsid w:val="00EC7CEA"/>
    <w:rsid w:val="00ED03E3"/>
    <w:rsid w:val="00ED077A"/>
    <w:rsid w:val="00ED0C2A"/>
    <w:rsid w:val="00ED1022"/>
    <w:rsid w:val="00ED1B84"/>
    <w:rsid w:val="00ED282E"/>
    <w:rsid w:val="00ED2FEA"/>
    <w:rsid w:val="00ED3AD4"/>
    <w:rsid w:val="00ED4178"/>
    <w:rsid w:val="00ED4CE7"/>
    <w:rsid w:val="00ED5FCA"/>
    <w:rsid w:val="00ED6168"/>
    <w:rsid w:val="00ED6F70"/>
    <w:rsid w:val="00ED7B51"/>
    <w:rsid w:val="00EE04D7"/>
    <w:rsid w:val="00EE081C"/>
    <w:rsid w:val="00EE0B01"/>
    <w:rsid w:val="00EE1B04"/>
    <w:rsid w:val="00EE1C52"/>
    <w:rsid w:val="00EE1F54"/>
    <w:rsid w:val="00EE2C54"/>
    <w:rsid w:val="00EE3F44"/>
    <w:rsid w:val="00EE534E"/>
    <w:rsid w:val="00EE578A"/>
    <w:rsid w:val="00EE596F"/>
    <w:rsid w:val="00EE7250"/>
    <w:rsid w:val="00EF0821"/>
    <w:rsid w:val="00EF0920"/>
    <w:rsid w:val="00EF0A05"/>
    <w:rsid w:val="00EF0EB8"/>
    <w:rsid w:val="00EF2F04"/>
    <w:rsid w:val="00EF32FA"/>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7468"/>
    <w:rsid w:val="00F12B77"/>
    <w:rsid w:val="00F12D4B"/>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7195"/>
    <w:rsid w:val="00FA78A1"/>
    <w:rsid w:val="00FA7F5C"/>
    <w:rsid w:val="00FB0FCD"/>
    <w:rsid w:val="00FB1367"/>
    <w:rsid w:val="00FB19FD"/>
    <w:rsid w:val="00FB2377"/>
    <w:rsid w:val="00FB2EE9"/>
    <w:rsid w:val="00FB3263"/>
    <w:rsid w:val="00FB3E7E"/>
    <w:rsid w:val="00FB3EA3"/>
    <w:rsid w:val="00FB4934"/>
    <w:rsid w:val="00FB58E5"/>
    <w:rsid w:val="00FB69B6"/>
    <w:rsid w:val="00FB7AD0"/>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2FF422-4F61-49F2-9A0D-E81EB5C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6.gif"/><Relationship Id="rId26" Type="http://schemas.openxmlformats.org/officeDocument/2006/relationships/hyperlink" Target="http://ramayana.tigercoder.com/template.php?c=07uttara" TargetMode="External"/><Relationship Id="rId3" Type="http://schemas.openxmlformats.org/officeDocument/2006/relationships/numbering" Target="numbering.xml"/><Relationship Id="rId21" Type="http://schemas.openxmlformats.org/officeDocument/2006/relationships/hyperlink" Target="http://en.wikipedia.org/wiki/Vertebral_column" TargetMode="External"/><Relationship Id="rId7" Type="http://schemas.openxmlformats.org/officeDocument/2006/relationships/footnotes" Target="footnotes.xml"/><Relationship Id="rId12" Type="http://schemas.openxmlformats.org/officeDocument/2006/relationships/hyperlink" Target="http://valmikiramayan.net/utf8/sundara/sarga51/sundara_51_frame.htm" TargetMode="External"/><Relationship Id="rId17" Type="http://schemas.openxmlformats.org/officeDocument/2006/relationships/hyperlink" Target="http://valmikiramayan.net/utf8/sundara/sarga64/sundara_64_frame.htm" TargetMode="External"/><Relationship Id="rId25" Type="http://schemas.openxmlformats.org/officeDocument/2006/relationships/hyperlink" Target="http://valmikiramayan.net/utf8/yuddha/sarga41/yuddha_41_frame.htm" TargetMode="External"/><Relationship Id="rId2" Type="http://schemas.openxmlformats.org/officeDocument/2006/relationships/customXml" Target="../customXml/item2.xml"/><Relationship Id="rId16" Type="http://schemas.openxmlformats.org/officeDocument/2006/relationships/hyperlink" Target="http://valmikiramayan.net/utf8/sundara/sarga57/sundara_57_frame.htm" TargetMode="External"/><Relationship Id="rId20" Type="http://schemas.openxmlformats.org/officeDocument/2006/relationships/hyperlink" Target="http://www.tantra-kundalini.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8.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valmikiramayan.net/utf8/yuddha/sarga22/yuddha_22_frame.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valmikiramayan.net/utf8/sundara/sarga55/sundara_55_frame.htm" TargetMode="External"/><Relationship Id="rId22" Type="http://schemas.openxmlformats.org/officeDocument/2006/relationships/hyperlink" Target="http://en.wikipedia.org/wiki/Coccyx"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885557"/>
    <w:rsid w:val="008958A3"/>
    <w:rsid w:val="009638D8"/>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37D089DF-7AEB-4C72-9EA5-388A1AD5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12768</TotalTime>
  <Pages>178</Pages>
  <Words>44661</Words>
  <Characters>254572</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298636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Spiritual Side of Yoga from Ramayana</dc:subject>
  <dc:creator>home PC</dc:creator>
  <cp:keywords/>
  <dc:description/>
  <cp:lastModifiedBy>Parag Gandhe</cp:lastModifiedBy>
  <cp:revision>154</cp:revision>
  <cp:lastPrinted>2017-05-13T12:01:00Z</cp:lastPrinted>
  <dcterms:created xsi:type="dcterms:W3CDTF">2018-07-02T20:42:00Z</dcterms:created>
  <dcterms:modified xsi:type="dcterms:W3CDTF">2020-08-21T22:54:00Z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