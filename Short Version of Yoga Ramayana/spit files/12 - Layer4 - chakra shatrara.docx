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96" w:rsidRPr="003834DF" w:rsidRDefault="00D2746A" w:rsidP="000306D1">
      <w:pPr>
        <w:pStyle w:val="Heading2"/>
        <w:spacing w:line="276" w:lineRule="auto"/>
        <w:jc w:val="left"/>
        <w:rPr>
          <w:rFonts w:ascii="Garamond" w:hAnsi="Garamond"/>
        </w:rPr>
      </w:pPr>
      <w:bookmarkStart w:id="0" w:name="_Toc418306778"/>
      <w:bookmarkStart w:id="1" w:name="_Toc50132287"/>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2" w:name="_Toc50132288"/>
      <w:bookmarkEnd w:id="0"/>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2"/>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w:t>
      </w:r>
      <w:r w:rsidRPr="006D5A9B">
        <w:rPr>
          <w:rFonts w:ascii="Garamond" w:hAnsi="Garamond"/>
          <w:b/>
          <w:bCs/>
          <w:sz w:val="22"/>
          <w:szCs w:val="22"/>
        </w:rPr>
        <w:lastRenderedPageBreak/>
        <w:t xml:space="preserve">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3" w:name="_Toc412487843"/>
      <w:bookmarkStart w:id="4" w:name="_Toc423152572"/>
      <w:bookmarkStart w:id="5"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6" w:name="_Toc50132289"/>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3"/>
      <w:bookmarkEnd w:id="4"/>
      <w:bookmarkEnd w:id="5"/>
      <w:bookmarkEnd w:id="6"/>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lastRenderedPageBreak/>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E77E51" w:rsidRPr="00523456" w:rsidRDefault="007C6596" w:rsidP="00523456">
      <w:pPr>
        <w:spacing w:after="0" w:line="276"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bookmarkStart w:id="7" w:name="_GoBack"/>
      <w:bookmarkEnd w:id="7"/>
    </w:p>
    <w:sectPr w:rsidR="00E77E51" w:rsidRPr="00523456"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216" w:rsidRDefault="00064216">
      <w:r>
        <w:separator/>
      </w:r>
    </w:p>
  </w:endnote>
  <w:endnote w:type="continuationSeparator" w:id="0">
    <w:p w:rsidR="00064216" w:rsidRDefault="0006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523456">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523456">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216" w:rsidRDefault="00064216">
      <w:r>
        <w:separator/>
      </w:r>
    </w:p>
  </w:footnote>
  <w:footnote w:type="continuationSeparator" w:id="0">
    <w:p w:rsidR="00064216" w:rsidRDefault="00064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523456">
      <w:rPr>
        <w:rFonts w:ascii="Garamond" w:hAnsi="Garamond"/>
        <w:sz w:val="16"/>
        <w:szCs w:val="16"/>
      </w:rPr>
      <w:fldChar w:fldCharType="separate"/>
    </w:r>
    <w:r w:rsidR="00523456">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216"/>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456"/>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DB8BA89C-EC07-4A5C-871F-0E55A6E7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TotalTime>
  <Pages>8</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