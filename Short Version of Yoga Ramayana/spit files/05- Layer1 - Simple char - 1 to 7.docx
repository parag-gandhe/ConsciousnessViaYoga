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5ACC" w:rsidRPr="00C548BC" w:rsidRDefault="00851144" w:rsidP="000306D1">
      <w:pPr>
        <w:pStyle w:val="Heading1"/>
        <w:spacing w:line="276" w:lineRule="auto"/>
        <w:rPr>
          <w:rFonts w:ascii="Garamond" w:hAnsi="Garamond"/>
        </w:rPr>
      </w:pPr>
      <w:bookmarkStart w:id="0" w:name="_Toc50132242"/>
      <w:r w:rsidRPr="00C548BC">
        <w:rPr>
          <w:rFonts w:ascii="Garamond" w:hAnsi="Garamond"/>
        </w:rPr>
        <w:t xml:space="preserve">Layer 1: Character </w:t>
      </w:r>
      <w:r w:rsidR="00BC0674" w:rsidRPr="00C548BC">
        <w:rPr>
          <w:rFonts w:ascii="Garamond" w:hAnsi="Garamond"/>
        </w:rPr>
        <w:t>as</w:t>
      </w:r>
      <w:r w:rsidR="00CD49E6" w:rsidRPr="00C548BC">
        <w:rPr>
          <w:rFonts w:ascii="Garamond" w:hAnsi="Garamond"/>
        </w:rPr>
        <w:t xml:space="preserve"> a</w:t>
      </w:r>
      <w:r w:rsidR="00775ACC" w:rsidRPr="00C548BC">
        <w:rPr>
          <w:rFonts w:ascii="Garamond" w:hAnsi="Garamond"/>
        </w:rPr>
        <w:t xml:space="preserve"> </w:t>
      </w:r>
      <w:r w:rsidR="00CD49E6" w:rsidRPr="00C548BC">
        <w:rPr>
          <w:rFonts w:ascii="Garamond" w:hAnsi="Garamond"/>
        </w:rPr>
        <w:t>Yoga</w:t>
      </w:r>
      <w:r w:rsidR="00B50BFE" w:rsidRPr="00C548BC">
        <w:rPr>
          <w:rFonts w:ascii="Garamond" w:hAnsi="Garamond"/>
        </w:rPr>
        <w:t xml:space="preserve"> </w:t>
      </w:r>
      <w:r w:rsidR="00CD49E6" w:rsidRPr="00C548BC">
        <w:rPr>
          <w:rFonts w:ascii="Garamond" w:hAnsi="Garamond"/>
        </w:rPr>
        <w:t>Concept</w:t>
      </w:r>
      <w:bookmarkEnd w:id="0"/>
    </w:p>
    <w:p w:rsidR="00B1327D" w:rsidRDefault="00B1327D" w:rsidP="000306D1">
      <w:pPr>
        <w:spacing w:after="0" w:line="276" w:lineRule="auto"/>
        <w:jc w:val="both"/>
        <w:rPr>
          <w:rFonts w:ascii="Garamond" w:hAnsi="Garamond"/>
          <w:sz w:val="22"/>
          <w:szCs w:val="22"/>
        </w:rPr>
      </w:pPr>
      <w:r>
        <w:rPr>
          <w:rFonts w:ascii="Garamond" w:hAnsi="Garamond"/>
          <w:sz w:val="22"/>
          <w:szCs w:val="22"/>
        </w:rPr>
        <w:tab/>
      </w:r>
    </w:p>
    <w:p w:rsidR="0009663C" w:rsidRPr="006D5A9B" w:rsidRDefault="0009663C" w:rsidP="000306D1">
      <w:pPr>
        <w:spacing w:after="0" w:line="276" w:lineRule="auto"/>
        <w:jc w:val="both"/>
        <w:rPr>
          <w:rFonts w:ascii="Garamond" w:hAnsi="Garamond"/>
          <w:sz w:val="22"/>
          <w:szCs w:val="22"/>
        </w:rPr>
      </w:pPr>
      <w:r w:rsidRPr="006D5A9B">
        <w:rPr>
          <w:rFonts w:ascii="Garamond" w:hAnsi="Garamond"/>
          <w:sz w:val="22"/>
          <w:szCs w:val="22"/>
        </w:rPr>
        <w:t>We saw that there are four layers in Valmiki Ra</w:t>
      </w:r>
      <w:r w:rsidR="00C66F78">
        <w:rPr>
          <w:rFonts w:ascii="Garamond" w:hAnsi="Garamond"/>
          <w:sz w:val="22"/>
          <w:szCs w:val="22"/>
        </w:rPr>
        <w:t>mayana. They are – 1) Character as a Yoga Concept</w:t>
      </w:r>
      <w:r w:rsidRPr="006D5A9B">
        <w:rPr>
          <w:rFonts w:ascii="Garamond" w:hAnsi="Garamond"/>
          <w:sz w:val="22"/>
          <w:szCs w:val="22"/>
        </w:rPr>
        <w:t xml:space="preserve"> 2) Character</w:t>
      </w:r>
      <w:r w:rsidR="0052711C" w:rsidRPr="006D5A9B">
        <w:rPr>
          <w:rFonts w:ascii="Garamond" w:hAnsi="Garamond"/>
          <w:sz w:val="22"/>
          <w:szCs w:val="22"/>
        </w:rPr>
        <w:t>’</w:t>
      </w:r>
      <w:r w:rsidRPr="006D5A9B">
        <w:rPr>
          <w:rFonts w:ascii="Garamond" w:hAnsi="Garamond"/>
          <w:sz w:val="22"/>
          <w:szCs w:val="22"/>
        </w:rPr>
        <w:t xml:space="preserve">s </w:t>
      </w:r>
      <w:r w:rsidR="0052711C" w:rsidRPr="006D5A9B">
        <w:rPr>
          <w:rFonts w:ascii="Garamond" w:hAnsi="Garamond"/>
          <w:sz w:val="22"/>
          <w:szCs w:val="22"/>
        </w:rPr>
        <w:t>R</w:t>
      </w:r>
      <w:r w:rsidRPr="006D5A9B">
        <w:rPr>
          <w:rFonts w:ascii="Garamond" w:hAnsi="Garamond"/>
          <w:sz w:val="22"/>
          <w:szCs w:val="22"/>
        </w:rPr>
        <w:t xml:space="preserve">elationship with </w:t>
      </w:r>
      <w:r w:rsidR="0052711C" w:rsidRPr="006D5A9B">
        <w:rPr>
          <w:rFonts w:ascii="Garamond" w:hAnsi="Garamond"/>
          <w:sz w:val="22"/>
          <w:szCs w:val="22"/>
        </w:rPr>
        <w:t>E</w:t>
      </w:r>
      <w:r w:rsidRPr="006D5A9B">
        <w:rPr>
          <w:rFonts w:ascii="Garamond" w:hAnsi="Garamond"/>
          <w:sz w:val="22"/>
          <w:szCs w:val="22"/>
        </w:rPr>
        <w:t xml:space="preserve">ach </w:t>
      </w:r>
      <w:r w:rsidR="0052711C" w:rsidRPr="006D5A9B">
        <w:rPr>
          <w:rFonts w:ascii="Garamond" w:hAnsi="Garamond"/>
          <w:sz w:val="22"/>
          <w:szCs w:val="22"/>
        </w:rPr>
        <w:t>O</w:t>
      </w:r>
      <w:r w:rsidRPr="006D5A9B">
        <w:rPr>
          <w:rFonts w:ascii="Garamond" w:hAnsi="Garamond"/>
          <w:sz w:val="22"/>
          <w:szCs w:val="22"/>
        </w:rPr>
        <w:t xml:space="preserve">ther 3) Safeguards for </w:t>
      </w:r>
      <w:r w:rsidR="0052711C" w:rsidRPr="006D5A9B">
        <w:rPr>
          <w:rFonts w:ascii="Garamond" w:hAnsi="Garamond"/>
          <w:sz w:val="22"/>
          <w:szCs w:val="22"/>
        </w:rPr>
        <w:t>S</w:t>
      </w:r>
      <w:r w:rsidRPr="006D5A9B">
        <w:rPr>
          <w:rFonts w:ascii="Garamond" w:hAnsi="Garamond"/>
          <w:sz w:val="22"/>
          <w:szCs w:val="22"/>
        </w:rPr>
        <w:t xml:space="preserve">piritual </w:t>
      </w:r>
      <w:r w:rsidR="0052711C" w:rsidRPr="006D5A9B">
        <w:rPr>
          <w:rFonts w:ascii="Garamond" w:hAnsi="Garamond"/>
          <w:sz w:val="22"/>
          <w:szCs w:val="22"/>
        </w:rPr>
        <w:t>A</w:t>
      </w:r>
      <w:r w:rsidRPr="006D5A9B">
        <w:rPr>
          <w:rFonts w:ascii="Garamond" w:hAnsi="Garamond"/>
          <w:sz w:val="22"/>
          <w:szCs w:val="22"/>
        </w:rPr>
        <w:t xml:space="preserve">spirants and 4) </w:t>
      </w:r>
      <w:r w:rsidR="0052711C" w:rsidRPr="006D5A9B">
        <w:rPr>
          <w:rFonts w:ascii="Garamond" w:hAnsi="Garamond"/>
          <w:sz w:val="22"/>
          <w:szCs w:val="22"/>
        </w:rPr>
        <w:t xml:space="preserve">Indirect References to </w:t>
      </w:r>
      <w:r w:rsidRPr="006D5A9B">
        <w:rPr>
          <w:rFonts w:ascii="Garamond" w:hAnsi="Garamond"/>
          <w:sz w:val="22"/>
          <w:szCs w:val="22"/>
        </w:rPr>
        <w:t xml:space="preserve">Chakras. </w:t>
      </w:r>
    </w:p>
    <w:p w:rsidR="0052711C" w:rsidRPr="006D5A9B" w:rsidRDefault="0009663C"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Here we will </w:t>
      </w:r>
      <w:r w:rsidR="0052711C" w:rsidRPr="006D5A9B">
        <w:rPr>
          <w:rFonts w:ascii="Garamond" w:hAnsi="Garamond"/>
          <w:sz w:val="22"/>
          <w:szCs w:val="22"/>
        </w:rPr>
        <w:t>study Yoga</w:t>
      </w:r>
      <w:r w:rsidR="001E4ACC" w:rsidRPr="006D5A9B">
        <w:rPr>
          <w:rFonts w:ascii="Garamond" w:hAnsi="Garamond"/>
          <w:sz w:val="22"/>
          <w:szCs w:val="22"/>
        </w:rPr>
        <w:t xml:space="preserve"> interpretation only few characters. </w:t>
      </w:r>
      <w:r w:rsidR="002761D7" w:rsidRPr="006D5A9B">
        <w:rPr>
          <w:rFonts w:ascii="Garamond" w:hAnsi="Garamond"/>
          <w:sz w:val="22"/>
          <w:szCs w:val="22"/>
        </w:rPr>
        <w:t xml:space="preserve">For </w:t>
      </w:r>
      <w:r w:rsidR="0052711C" w:rsidRPr="006D5A9B">
        <w:rPr>
          <w:rFonts w:ascii="Garamond" w:hAnsi="Garamond"/>
          <w:sz w:val="22"/>
          <w:szCs w:val="22"/>
        </w:rPr>
        <w:t xml:space="preserve">all </w:t>
      </w:r>
      <w:r w:rsidR="002761D7" w:rsidRPr="006D5A9B">
        <w:rPr>
          <w:rFonts w:ascii="Garamond" w:hAnsi="Garamond"/>
          <w:sz w:val="22"/>
          <w:szCs w:val="22"/>
        </w:rPr>
        <w:t xml:space="preserve">other characters, please read </w:t>
      </w:r>
      <w:r w:rsidR="0052711C" w:rsidRPr="006D5A9B">
        <w:rPr>
          <w:rFonts w:ascii="Garamond" w:hAnsi="Garamond"/>
          <w:sz w:val="22"/>
          <w:szCs w:val="22"/>
        </w:rPr>
        <w:t>e-</w:t>
      </w:r>
      <w:r w:rsidR="002761D7" w:rsidRPr="006D5A9B">
        <w:rPr>
          <w:rFonts w:ascii="Garamond" w:hAnsi="Garamond"/>
          <w:sz w:val="22"/>
          <w:szCs w:val="22"/>
        </w:rPr>
        <w:t xml:space="preserve">book Yoga Ramayana. </w:t>
      </w:r>
    </w:p>
    <w:p w:rsidR="00C029EB" w:rsidRPr="00EF703B" w:rsidRDefault="0052711C"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1E4ACC" w:rsidRPr="006D5A9B">
        <w:rPr>
          <w:rFonts w:ascii="Garamond" w:hAnsi="Garamond"/>
          <w:b/>
          <w:bCs/>
          <w:sz w:val="22"/>
          <w:szCs w:val="22"/>
        </w:rPr>
        <w:t xml:space="preserve">We will classify </w:t>
      </w:r>
      <w:r w:rsidR="002761D7" w:rsidRPr="006D5A9B">
        <w:rPr>
          <w:rFonts w:ascii="Garamond" w:hAnsi="Garamond"/>
          <w:b/>
          <w:bCs/>
          <w:sz w:val="22"/>
          <w:szCs w:val="22"/>
        </w:rPr>
        <w:t>the characters</w:t>
      </w:r>
      <w:r w:rsidR="001E4ACC" w:rsidRPr="006D5A9B">
        <w:rPr>
          <w:rFonts w:ascii="Garamond" w:hAnsi="Garamond"/>
          <w:b/>
          <w:bCs/>
          <w:sz w:val="22"/>
          <w:szCs w:val="22"/>
        </w:rPr>
        <w:t xml:space="preserve"> according to their complexity to understand</w:t>
      </w:r>
      <w:r w:rsidR="00DD2857" w:rsidRPr="006D5A9B">
        <w:rPr>
          <w:rFonts w:ascii="Garamond" w:hAnsi="Garamond"/>
          <w:b/>
          <w:bCs/>
          <w:sz w:val="22"/>
          <w:szCs w:val="22"/>
        </w:rPr>
        <w:t xml:space="preserve"> the </w:t>
      </w:r>
      <w:r w:rsidR="002761D7" w:rsidRPr="006D5A9B">
        <w:rPr>
          <w:rFonts w:ascii="Garamond" w:hAnsi="Garamond"/>
          <w:b/>
          <w:bCs/>
          <w:sz w:val="22"/>
          <w:szCs w:val="22"/>
        </w:rPr>
        <w:t>Yoga</w:t>
      </w:r>
      <w:r w:rsidR="00DD2857" w:rsidRPr="006D5A9B">
        <w:rPr>
          <w:rFonts w:ascii="Garamond" w:hAnsi="Garamond"/>
          <w:b/>
          <w:bCs/>
          <w:sz w:val="22"/>
          <w:szCs w:val="22"/>
        </w:rPr>
        <w:t xml:space="preserve"> concept it represents</w:t>
      </w:r>
      <w:r w:rsidR="001E4ACC" w:rsidRPr="006D5A9B">
        <w:rPr>
          <w:rFonts w:ascii="Garamond" w:hAnsi="Garamond"/>
          <w:b/>
          <w:bCs/>
          <w:sz w:val="22"/>
          <w:szCs w:val="22"/>
        </w:rPr>
        <w:t>: Easy</w:t>
      </w:r>
      <w:r w:rsidR="00207064" w:rsidRPr="006D5A9B">
        <w:rPr>
          <w:rFonts w:ascii="Garamond" w:hAnsi="Garamond"/>
          <w:b/>
          <w:bCs/>
          <w:sz w:val="22"/>
          <w:szCs w:val="22"/>
        </w:rPr>
        <w:t xml:space="preserve"> to understand</w:t>
      </w:r>
      <w:r w:rsidR="001E4ACC" w:rsidRPr="006D5A9B">
        <w:rPr>
          <w:rFonts w:ascii="Garamond" w:hAnsi="Garamond"/>
          <w:b/>
          <w:bCs/>
          <w:sz w:val="22"/>
          <w:szCs w:val="22"/>
        </w:rPr>
        <w:t xml:space="preserve">, </w:t>
      </w:r>
      <w:r w:rsidR="00207064" w:rsidRPr="006D5A9B">
        <w:rPr>
          <w:rFonts w:ascii="Garamond" w:hAnsi="Garamond"/>
          <w:b/>
          <w:bCs/>
          <w:sz w:val="22"/>
          <w:szCs w:val="22"/>
        </w:rPr>
        <w:t>Difficult to u</w:t>
      </w:r>
      <w:r w:rsidR="005C2B7D" w:rsidRPr="006D5A9B">
        <w:rPr>
          <w:rFonts w:ascii="Garamond" w:hAnsi="Garamond"/>
          <w:b/>
          <w:bCs/>
          <w:sz w:val="22"/>
          <w:szCs w:val="22"/>
        </w:rPr>
        <w:t xml:space="preserve">nderstand </w:t>
      </w:r>
      <w:r w:rsidR="001E4ACC" w:rsidRPr="006D5A9B">
        <w:rPr>
          <w:rFonts w:ascii="Garamond" w:hAnsi="Garamond"/>
          <w:b/>
          <w:bCs/>
          <w:sz w:val="22"/>
          <w:szCs w:val="22"/>
        </w:rPr>
        <w:t xml:space="preserve">and </w:t>
      </w:r>
      <w:r w:rsidR="004311FC" w:rsidRPr="006D5A9B">
        <w:rPr>
          <w:rFonts w:ascii="Garamond" w:hAnsi="Garamond"/>
          <w:b/>
          <w:bCs/>
          <w:sz w:val="22"/>
          <w:szCs w:val="22"/>
        </w:rPr>
        <w:t>Hard to understand</w:t>
      </w:r>
      <w:r w:rsidR="001E4ACC" w:rsidRPr="006D5A9B">
        <w:rPr>
          <w:rFonts w:ascii="Garamond" w:hAnsi="Garamond"/>
          <w:b/>
          <w:bCs/>
          <w:sz w:val="22"/>
          <w:szCs w:val="22"/>
        </w:rPr>
        <w:t>.</w:t>
      </w:r>
      <w:r w:rsidR="00C029EB" w:rsidRPr="006D5A9B">
        <w:rPr>
          <w:rFonts w:ascii="Garamond" w:hAnsi="Garamond"/>
          <w:b/>
          <w:bCs/>
          <w:sz w:val="22"/>
          <w:szCs w:val="22"/>
        </w:rPr>
        <w:t xml:space="preserve"> </w:t>
      </w:r>
      <w:r w:rsidR="002A0A53" w:rsidRPr="00EF703B">
        <w:rPr>
          <w:rFonts w:ascii="Garamond" w:hAnsi="Garamond"/>
          <w:sz w:val="22"/>
          <w:szCs w:val="22"/>
        </w:rPr>
        <w:t>Few</w:t>
      </w:r>
      <w:r w:rsidR="00C029EB" w:rsidRPr="00EF703B">
        <w:rPr>
          <w:rFonts w:ascii="Garamond" w:hAnsi="Garamond"/>
          <w:sz w:val="22"/>
          <w:szCs w:val="22"/>
        </w:rPr>
        <w:t xml:space="preserve"> characters become </w:t>
      </w:r>
      <w:r w:rsidR="004311FC" w:rsidRPr="00EF703B">
        <w:rPr>
          <w:rFonts w:ascii="Garamond" w:hAnsi="Garamond"/>
          <w:sz w:val="22"/>
          <w:szCs w:val="22"/>
        </w:rPr>
        <w:t>hard to understand</w:t>
      </w:r>
      <w:r w:rsidR="00C029EB" w:rsidRPr="00EF703B">
        <w:rPr>
          <w:rFonts w:ascii="Garamond" w:hAnsi="Garamond"/>
          <w:sz w:val="22"/>
          <w:szCs w:val="22"/>
        </w:rPr>
        <w:t xml:space="preserve"> because their meaning depend upon some other concept</w:t>
      </w:r>
      <w:r w:rsidRPr="00EF703B">
        <w:rPr>
          <w:rFonts w:ascii="Garamond" w:hAnsi="Garamond"/>
          <w:sz w:val="22"/>
          <w:szCs w:val="22"/>
        </w:rPr>
        <w:t>.</w:t>
      </w:r>
      <w:r w:rsidR="0009663C" w:rsidRPr="00EF703B">
        <w:rPr>
          <w:rFonts w:ascii="Garamond" w:hAnsi="Garamond"/>
          <w:sz w:val="22"/>
          <w:szCs w:val="22"/>
        </w:rPr>
        <w:t xml:space="preserve"> </w:t>
      </w:r>
    </w:p>
    <w:p w:rsidR="00EF703B" w:rsidRDefault="008A0652" w:rsidP="000306D1">
      <w:pPr>
        <w:spacing w:after="0" w:line="276" w:lineRule="auto"/>
        <w:ind w:firstLine="288"/>
        <w:jc w:val="both"/>
        <w:rPr>
          <w:rFonts w:ascii="Garamond" w:hAnsi="Garamond"/>
          <w:b/>
          <w:bCs/>
          <w:sz w:val="22"/>
          <w:szCs w:val="22"/>
        </w:rPr>
      </w:pPr>
      <w:r w:rsidRPr="006D5A9B">
        <w:rPr>
          <w:rFonts w:ascii="Garamond" w:hAnsi="Garamond"/>
          <w:sz w:val="22"/>
          <w:szCs w:val="22"/>
        </w:rPr>
        <w:tab/>
        <w:t xml:space="preserve">Ramayana is seemingly a simple story of victory of Shri Ram over a </w:t>
      </w:r>
      <w:r w:rsidR="008F370A" w:rsidRPr="006D5A9B">
        <w:rPr>
          <w:rFonts w:ascii="Garamond" w:hAnsi="Garamond"/>
          <w:sz w:val="22"/>
          <w:szCs w:val="22"/>
        </w:rPr>
        <w:t xml:space="preserve">Ravana. </w:t>
      </w:r>
      <w:r w:rsidRPr="006D5A9B">
        <w:rPr>
          <w:rFonts w:ascii="Garamond" w:hAnsi="Garamond"/>
          <w:sz w:val="22"/>
          <w:szCs w:val="22"/>
        </w:rPr>
        <w:t xml:space="preserve">However, we find an incredible level of complexity, if we map characters used in Ramayana to ourselves. </w:t>
      </w:r>
      <w:r w:rsidR="00BD5CA6" w:rsidRPr="006D5A9B">
        <w:rPr>
          <w:rFonts w:ascii="Garamond" w:hAnsi="Garamond"/>
          <w:sz w:val="22"/>
          <w:szCs w:val="22"/>
        </w:rPr>
        <w:t>When we realize that these are not just characters, they become</w:t>
      </w:r>
      <w:r w:rsidR="00555ADE" w:rsidRPr="006D5A9B">
        <w:rPr>
          <w:rFonts w:ascii="Garamond" w:hAnsi="Garamond"/>
          <w:sz w:val="22"/>
          <w:szCs w:val="22"/>
        </w:rPr>
        <w:t xml:space="preserve"> mind-boggling puzzles</w:t>
      </w:r>
      <w:r w:rsidRPr="006D5A9B">
        <w:rPr>
          <w:rFonts w:ascii="Garamond" w:hAnsi="Garamond"/>
          <w:sz w:val="22"/>
          <w:szCs w:val="22"/>
        </w:rPr>
        <w:t xml:space="preserve">. </w:t>
      </w:r>
      <w:r w:rsidRPr="006D5A9B">
        <w:rPr>
          <w:rFonts w:ascii="Garamond" w:hAnsi="Garamond"/>
          <w:b/>
          <w:bCs/>
          <w:sz w:val="22"/>
          <w:szCs w:val="22"/>
        </w:rPr>
        <w:t xml:space="preserve">They are real-life </w:t>
      </w:r>
      <w:r w:rsidR="00B868CE" w:rsidRPr="006D5A9B">
        <w:rPr>
          <w:rFonts w:ascii="Garamond" w:hAnsi="Garamond"/>
          <w:b/>
          <w:bCs/>
          <w:sz w:val="22"/>
          <w:szCs w:val="22"/>
        </w:rPr>
        <w:t>processes</w:t>
      </w:r>
      <w:r w:rsidRPr="006D5A9B">
        <w:rPr>
          <w:rFonts w:ascii="Garamond" w:hAnsi="Garamond"/>
          <w:b/>
          <w:bCs/>
          <w:sz w:val="22"/>
          <w:szCs w:val="22"/>
        </w:rPr>
        <w:t xml:space="preserve"> </w:t>
      </w:r>
      <w:r w:rsidR="00625382" w:rsidRPr="006D5A9B">
        <w:rPr>
          <w:rFonts w:ascii="Garamond" w:hAnsi="Garamond"/>
          <w:b/>
          <w:bCs/>
          <w:sz w:val="22"/>
          <w:szCs w:val="22"/>
        </w:rPr>
        <w:t>within us</w:t>
      </w:r>
      <w:r w:rsidR="007A7753" w:rsidRPr="006D5A9B">
        <w:rPr>
          <w:rFonts w:ascii="Garamond" w:hAnsi="Garamond"/>
          <w:b/>
          <w:bCs/>
          <w:sz w:val="22"/>
          <w:szCs w:val="22"/>
        </w:rPr>
        <w:t>.</w:t>
      </w:r>
      <w:r w:rsidR="00625382" w:rsidRPr="006D5A9B">
        <w:rPr>
          <w:rFonts w:ascii="Garamond" w:hAnsi="Garamond"/>
          <w:b/>
          <w:bCs/>
          <w:sz w:val="22"/>
          <w:szCs w:val="22"/>
        </w:rPr>
        <w:t xml:space="preserve"> </w:t>
      </w:r>
      <w:r w:rsidR="007A7753" w:rsidRPr="006D5A9B">
        <w:rPr>
          <w:rFonts w:ascii="Garamond" w:hAnsi="Garamond"/>
          <w:b/>
          <w:bCs/>
          <w:sz w:val="22"/>
          <w:szCs w:val="22"/>
        </w:rPr>
        <w:t>They</w:t>
      </w:r>
      <w:r w:rsidRPr="006D5A9B">
        <w:rPr>
          <w:rFonts w:ascii="Garamond" w:hAnsi="Garamond"/>
          <w:b/>
          <w:bCs/>
          <w:sz w:val="22"/>
          <w:szCs w:val="22"/>
        </w:rPr>
        <w:t xml:space="preserve"> matter to us most, </w:t>
      </w:r>
      <w:r w:rsidR="00B868CE" w:rsidRPr="006D5A9B">
        <w:rPr>
          <w:rFonts w:ascii="Garamond" w:hAnsi="Garamond"/>
          <w:b/>
          <w:bCs/>
          <w:sz w:val="22"/>
          <w:szCs w:val="22"/>
        </w:rPr>
        <w:t>as a difficult to understand</w:t>
      </w:r>
      <w:r w:rsidRPr="006D5A9B">
        <w:rPr>
          <w:rFonts w:ascii="Garamond" w:hAnsi="Garamond"/>
          <w:b/>
          <w:bCs/>
          <w:sz w:val="22"/>
          <w:szCs w:val="22"/>
        </w:rPr>
        <w:t xml:space="preserve"> </w:t>
      </w:r>
      <w:r w:rsidR="00B868CE" w:rsidRPr="006D5A9B">
        <w:rPr>
          <w:rFonts w:ascii="Garamond" w:hAnsi="Garamond"/>
          <w:b/>
          <w:bCs/>
          <w:sz w:val="22"/>
          <w:szCs w:val="22"/>
        </w:rPr>
        <w:t>Yoga concepts.</w:t>
      </w:r>
    </w:p>
    <w:p w:rsidR="00EF703B" w:rsidRDefault="00EF703B" w:rsidP="000306D1">
      <w:pPr>
        <w:spacing w:after="0" w:line="276" w:lineRule="auto"/>
        <w:ind w:firstLine="288"/>
        <w:jc w:val="both"/>
        <w:rPr>
          <w:rFonts w:ascii="Garamond" w:hAnsi="Garamond"/>
          <w:b/>
          <w:bCs/>
          <w:sz w:val="22"/>
          <w:szCs w:val="22"/>
        </w:rPr>
      </w:pPr>
    </w:p>
    <w:p w:rsidR="005B46CD" w:rsidRPr="00C548BC" w:rsidRDefault="005B46CD" w:rsidP="000306D1">
      <w:pPr>
        <w:pStyle w:val="Heading2"/>
        <w:spacing w:line="276" w:lineRule="auto"/>
        <w:jc w:val="left"/>
        <w:rPr>
          <w:rFonts w:ascii="Garamond" w:hAnsi="Garamond"/>
        </w:rPr>
      </w:pPr>
      <w:bookmarkStart w:id="1" w:name="_Toc50132243"/>
      <w:r w:rsidRPr="00C548BC">
        <w:rPr>
          <w:rFonts w:ascii="Garamond" w:hAnsi="Garamond"/>
        </w:rPr>
        <w:t>Easy</w:t>
      </w:r>
      <w:r w:rsidR="00B76D89" w:rsidRPr="00C548BC">
        <w:rPr>
          <w:rFonts w:ascii="Garamond" w:hAnsi="Garamond"/>
        </w:rPr>
        <w:t xml:space="preserve"> to Understand</w:t>
      </w:r>
      <w:r w:rsidRPr="00C548BC">
        <w:rPr>
          <w:rFonts w:ascii="Garamond" w:hAnsi="Garamond"/>
        </w:rPr>
        <w:t xml:space="preserve"> Character # 1: Sita</w:t>
      </w:r>
      <w:bookmarkEnd w:id="1"/>
    </w:p>
    <w:p w:rsidR="00265C44" w:rsidRPr="006D5A9B" w:rsidRDefault="00265C44" w:rsidP="000306D1">
      <w:pPr>
        <w:spacing w:after="0" w:line="276" w:lineRule="auto"/>
        <w:ind w:firstLine="288"/>
        <w:jc w:val="both"/>
        <w:rPr>
          <w:rFonts w:ascii="Garamond" w:hAnsi="Garamond"/>
          <w:sz w:val="22"/>
          <w:szCs w:val="22"/>
        </w:rPr>
      </w:pPr>
      <w:r w:rsidRPr="006D5A9B">
        <w:rPr>
          <w:rFonts w:ascii="Garamond" w:hAnsi="Garamond"/>
          <w:sz w:val="22"/>
          <w:szCs w:val="22"/>
        </w:rPr>
        <w:tab/>
        <w:t>There are hundreds of characters in Ramayana</w:t>
      </w:r>
      <w:r w:rsidR="00555ADE" w:rsidRPr="006D5A9B">
        <w:rPr>
          <w:rFonts w:ascii="Garamond" w:hAnsi="Garamond"/>
          <w:sz w:val="22"/>
          <w:szCs w:val="22"/>
        </w:rPr>
        <w:t>.</w:t>
      </w:r>
      <w:r w:rsidRPr="006D5A9B">
        <w:rPr>
          <w:rFonts w:ascii="Garamond" w:hAnsi="Garamond"/>
          <w:sz w:val="22"/>
          <w:szCs w:val="22"/>
        </w:rPr>
        <w:t xml:space="preserve"> </w:t>
      </w:r>
      <w:r w:rsidR="00555ADE" w:rsidRPr="006D5A9B">
        <w:rPr>
          <w:rFonts w:ascii="Garamond" w:hAnsi="Garamond"/>
          <w:sz w:val="22"/>
          <w:szCs w:val="22"/>
        </w:rPr>
        <w:t>E</w:t>
      </w:r>
      <w:r w:rsidRPr="006D5A9B">
        <w:rPr>
          <w:rFonts w:ascii="Garamond" w:hAnsi="Garamond"/>
          <w:sz w:val="22"/>
          <w:szCs w:val="22"/>
        </w:rPr>
        <w:t xml:space="preserve">ach character has </w:t>
      </w:r>
      <w:r w:rsidR="00555ADE" w:rsidRPr="006D5A9B">
        <w:rPr>
          <w:rFonts w:ascii="Garamond" w:hAnsi="Garamond"/>
          <w:sz w:val="22"/>
          <w:szCs w:val="22"/>
        </w:rPr>
        <w:t xml:space="preserve">its own </w:t>
      </w:r>
      <w:r w:rsidRPr="006D5A9B">
        <w:rPr>
          <w:rFonts w:ascii="Garamond" w:hAnsi="Garamond"/>
          <w:sz w:val="22"/>
          <w:szCs w:val="22"/>
        </w:rPr>
        <w:t>puzzle for the reader</w:t>
      </w:r>
      <w:r w:rsidR="00FD3947" w:rsidRPr="006D5A9B">
        <w:rPr>
          <w:rFonts w:ascii="Garamond" w:hAnsi="Garamond"/>
          <w:sz w:val="22"/>
          <w:szCs w:val="22"/>
        </w:rPr>
        <w:t>.</w:t>
      </w:r>
      <w:r w:rsidRPr="006D5A9B">
        <w:rPr>
          <w:rFonts w:ascii="Garamond" w:hAnsi="Garamond"/>
          <w:sz w:val="22"/>
          <w:szCs w:val="22"/>
        </w:rPr>
        <w:t xml:space="preserve"> </w:t>
      </w:r>
      <w:r w:rsidR="00FD3947" w:rsidRPr="006D5A9B">
        <w:rPr>
          <w:rFonts w:ascii="Garamond" w:hAnsi="Garamond"/>
          <w:sz w:val="22"/>
          <w:szCs w:val="22"/>
        </w:rPr>
        <w:t>However,</w:t>
      </w:r>
      <w:r w:rsidRPr="006D5A9B">
        <w:rPr>
          <w:rFonts w:ascii="Garamond" w:hAnsi="Garamond"/>
          <w:sz w:val="22"/>
          <w:szCs w:val="22"/>
        </w:rPr>
        <w:t xml:space="preserve"> no other character throws more puzzles at the reader than the character of Sita.</w:t>
      </w:r>
      <w:r w:rsidR="00FD3947" w:rsidRPr="006D5A9B">
        <w:rPr>
          <w:rFonts w:ascii="Garamond" w:hAnsi="Garamond"/>
          <w:b/>
          <w:bCs/>
          <w:sz w:val="22"/>
          <w:szCs w:val="22"/>
        </w:rPr>
        <w:t xml:space="preserve"> </w:t>
      </w:r>
      <w:r w:rsidR="00FD3947" w:rsidRPr="006D5A9B">
        <w:rPr>
          <w:rFonts w:ascii="Garamond" w:hAnsi="Garamond"/>
          <w:sz w:val="22"/>
          <w:szCs w:val="22"/>
        </w:rPr>
        <w:t>I</w:t>
      </w:r>
      <w:r w:rsidRPr="006D5A9B">
        <w:rPr>
          <w:rFonts w:ascii="Garamond" w:hAnsi="Garamond"/>
          <w:sz w:val="22"/>
          <w:szCs w:val="22"/>
        </w:rPr>
        <w:t xml:space="preserve">f we consider her just </w:t>
      </w:r>
      <w:r w:rsidR="00FD3947" w:rsidRPr="006D5A9B">
        <w:rPr>
          <w:rFonts w:ascii="Garamond" w:hAnsi="Garamond"/>
          <w:sz w:val="22"/>
          <w:szCs w:val="22"/>
        </w:rPr>
        <w:t>as a</w:t>
      </w:r>
      <w:r w:rsidRPr="006D5A9B">
        <w:rPr>
          <w:rFonts w:ascii="Garamond" w:hAnsi="Garamond"/>
          <w:sz w:val="22"/>
          <w:szCs w:val="22"/>
        </w:rPr>
        <w:t xml:space="preserve"> human</w:t>
      </w:r>
      <w:r w:rsidR="00FD3947" w:rsidRPr="006D5A9B">
        <w:rPr>
          <w:rFonts w:ascii="Garamond" w:hAnsi="Garamond"/>
          <w:sz w:val="22"/>
          <w:szCs w:val="22"/>
        </w:rPr>
        <w:t xml:space="preserve">, it is not </w:t>
      </w:r>
      <w:r w:rsidR="00FD3947" w:rsidRPr="006D5A9B">
        <w:rPr>
          <w:rFonts w:ascii="Garamond" w:hAnsi="Garamond"/>
          <w:sz w:val="22"/>
          <w:szCs w:val="22"/>
        </w:rPr>
        <w:lastRenderedPageBreak/>
        <w:t>possible to understand her role</w:t>
      </w:r>
      <w:r w:rsidRPr="006D5A9B">
        <w:rPr>
          <w:rFonts w:ascii="Garamond" w:hAnsi="Garamond"/>
          <w:sz w:val="22"/>
          <w:szCs w:val="22"/>
        </w:rPr>
        <w:t>.</w:t>
      </w:r>
      <w:r w:rsidRPr="006D5A9B">
        <w:rPr>
          <w:rFonts w:ascii="Garamond" w:hAnsi="Garamond"/>
          <w:b/>
          <w:bCs/>
          <w:sz w:val="22"/>
          <w:szCs w:val="22"/>
        </w:rPr>
        <w:t xml:space="preserve"> Unless we consider her as an Energy/Shakti</w:t>
      </w:r>
      <w:r w:rsidR="00175682" w:rsidRPr="006D5A9B">
        <w:rPr>
          <w:rFonts w:ascii="Garamond" w:hAnsi="Garamond"/>
          <w:b/>
          <w:bCs/>
          <w:sz w:val="22"/>
          <w:szCs w:val="22"/>
        </w:rPr>
        <w:t>/Kundalini</w:t>
      </w:r>
      <w:r w:rsidRPr="006D5A9B">
        <w:rPr>
          <w:rFonts w:ascii="Garamond" w:hAnsi="Garamond"/>
          <w:b/>
          <w:bCs/>
          <w:sz w:val="22"/>
          <w:szCs w:val="22"/>
        </w:rPr>
        <w:t>, to solve these puzzles is impossible.</w:t>
      </w:r>
      <w:r w:rsidRPr="006D5A9B">
        <w:rPr>
          <w:rFonts w:ascii="Garamond" w:hAnsi="Garamond"/>
          <w:sz w:val="22"/>
          <w:szCs w:val="22"/>
        </w:rPr>
        <w:t xml:space="preserve"> Let us take some time to un</w:t>
      </w:r>
      <w:r w:rsidR="00257402" w:rsidRPr="006D5A9B">
        <w:rPr>
          <w:rFonts w:ascii="Garamond" w:hAnsi="Garamond"/>
          <w:sz w:val="22"/>
          <w:szCs w:val="22"/>
        </w:rPr>
        <w:t>derstand her character in depth.</w:t>
      </w:r>
      <w:r w:rsidRPr="006D5A9B">
        <w:rPr>
          <w:rFonts w:ascii="Garamond" w:hAnsi="Garamond"/>
          <w:sz w:val="22"/>
          <w:szCs w:val="22"/>
        </w:rPr>
        <w:t xml:space="preserve"> </w:t>
      </w:r>
      <w:r w:rsidR="00257402" w:rsidRPr="006D5A9B">
        <w:rPr>
          <w:rFonts w:ascii="Garamond" w:hAnsi="Garamond"/>
          <w:sz w:val="22"/>
          <w:szCs w:val="22"/>
        </w:rPr>
        <w:t>N</w:t>
      </w:r>
      <w:r w:rsidRPr="006D5A9B">
        <w:rPr>
          <w:rFonts w:ascii="Garamond" w:hAnsi="Garamond"/>
          <w:sz w:val="22"/>
          <w:szCs w:val="22"/>
        </w:rPr>
        <w:t>o amount of ink and paper is enou</w:t>
      </w:r>
      <w:r w:rsidR="00752F63" w:rsidRPr="006D5A9B">
        <w:rPr>
          <w:rFonts w:ascii="Garamond" w:hAnsi="Garamond"/>
          <w:sz w:val="22"/>
          <w:szCs w:val="22"/>
        </w:rPr>
        <w:t>gh to underline her importance.</w:t>
      </w:r>
    </w:p>
    <w:p w:rsidR="00752F63" w:rsidRPr="00DC117C" w:rsidRDefault="00752F63"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Sita’s birth is a mystery. As the legend goes, king </w:t>
      </w:r>
      <w:r w:rsidR="00CF590E" w:rsidRPr="006D5A9B">
        <w:rPr>
          <w:rFonts w:ascii="Garamond" w:hAnsi="Garamond"/>
          <w:sz w:val="22"/>
          <w:szCs w:val="22"/>
        </w:rPr>
        <w:t>Janaka</w:t>
      </w:r>
      <w:r w:rsidRPr="006D5A9B">
        <w:rPr>
          <w:rFonts w:ascii="Garamond" w:hAnsi="Garamond"/>
          <w:sz w:val="22"/>
          <w:szCs w:val="22"/>
        </w:rPr>
        <w:t xml:space="preserve"> found a box with a baby inside while tilli</w:t>
      </w:r>
      <w:r w:rsidR="00153755" w:rsidRPr="006D5A9B">
        <w:rPr>
          <w:rFonts w:ascii="Garamond" w:hAnsi="Garamond"/>
          <w:sz w:val="22"/>
          <w:szCs w:val="22"/>
        </w:rPr>
        <w:t>ng the land. Think for a moment;</w:t>
      </w:r>
      <w:r w:rsidRPr="006D5A9B">
        <w:rPr>
          <w:rFonts w:ascii="Garamond" w:hAnsi="Garamond"/>
          <w:sz w:val="22"/>
          <w:szCs w:val="22"/>
        </w:rPr>
        <w:t xml:space="preserve"> if someone had put a live baby underneath land, then that person had already tilled the land. If someone had dug a hole and put a baby in it a few days before, king </w:t>
      </w:r>
      <w:r w:rsidR="00CF590E" w:rsidRPr="006D5A9B">
        <w:rPr>
          <w:rFonts w:ascii="Garamond" w:hAnsi="Garamond"/>
          <w:sz w:val="22"/>
          <w:szCs w:val="22"/>
        </w:rPr>
        <w:t>Janaka</w:t>
      </w:r>
      <w:r w:rsidRPr="006D5A9B">
        <w:rPr>
          <w:rFonts w:ascii="Garamond" w:hAnsi="Garamond"/>
          <w:sz w:val="22"/>
          <w:szCs w:val="22"/>
        </w:rPr>
        <w:t xml:space="preserve"> should have found a de</w:t>
      </w:r>
      <w:r w:rsidR="00134F21" w:rsidRPr="006D5A9B">
        <w:rPr>
          <w:rFonts w:ascii="Garamond" w:hAnsi="Garamond"/>
          <w:sz w:val="22"/>
          <w:szCs w:val="22"/>
        </w:rPr>
        <w:t>ad baby or only a skeleton</w:t>
      </w:r>
      <w:r w:rsidRPr="006D5A9B">
        <w:rPr>
          <w:rFonts w:ascii="Garamond" w:hAnsi="Garamond"/>
          <w:sz w:val="22"/>
          <w:szCs w:val="22"/>
        </w:rPr>
        <w:t xml:space="preserve">. Tilling of land and discovery of a live baby </w:t>
      </w:r>
      <w:r w:rsidR="00AA7917" w:rsidRPr="006D5A9B">
        <w:rPr>
          <w:rFonts w:ascii="Garamond" w:hAnsi="Garamond"/>
          <w:sz w:val="22"/>
          <w:szCs w:val="22"/>
        </w:rPr>
        <w:t>cannot</w:t>
      </w:r>
      <w:r w:rsidRPr="006D5A9B">
        <w:rPr>
          <w:rFonts w:ascii="Garamond" w:hAnsi="Garamond"/>
          <w:sz w:val="22"/>
          <w:szCs w:val="22"/>
        </w:rPr>
        <w:t xml:space="preserve"> </w:t>
      </w:r>
      <w:r w:rsidR="00AA7917" w:rsidRPr="006D5A9B">
        <w:rPr>
          <w:rFonts w:ascii="Garamond" w:hAnsi="Garamond"/>
          <w:sz w:val="22"/>
          <w:szCs w:val="22"/>
        </w:rPr>
        <w:t xml:space="preserve">happen </w:t>
      </w:r>
      <w:r w:rsidRPr="006D5A9B">
        <w:rPr>
          <w:rFonts w:ascii="Garamond" w:hAnsi="Garamond"/>
          <w:sz w:val="22"/>
          <w:szCs w:val="22"/>
        </w:rPr>
        <w:t xml:space="preserve">at the same time. </w:t>
      </w:r>
      <w:r w:rsidRPr="00DC117C">
        <w:rPr>
          <w:rFonts w:ascii="Garamond" w:hAnsi="Garamond"/>
          <w:sz w:val="22"/>
          <w:szCs w:val="22"/>
        </w:rPr>
        <w:t>Then, how do we explain the riddle of Sita’s birth at the human level?</w:t>
      </w:r>
      <w:r w:rsidRPr="006D5A9B">
        <w:rPr>
          <w:rFonts w:ascii="Garamond" w:hAnsi="Garamond"/>
          <w:b/>
          <w:bCs/>
          <w:sz w:val="22"/>
          <w:szCs w:val="22"/>
        </w:rPr>
        <w:t xml:space="preserve"> The only answer is that she represents an </w:t>
      </w:r>
      <w:r w:rsidR="00134F21" w:rsidRPr="006D5A9B">
        <w:rPr>
          <w:rFonts w:ascii="Garamond" w:hAnsi="Garamond"/>
          <w:b/>
          <w:bCs/>
          <w:sz w:val="22"/>
          <w:szCs w:val="22"/>
        </w:rPr>
        <w:t>E</w:t>
      </w:r>
      <w:r w:rsidRPr="006D5A9B">
        <w:rPr>
          <w:rFonts w:ascii="Garamond" w:hAnsi="Garamond"/>
          <w:b/>
          <w:bCs/>
          <w:sz w:val="22"/>
          <w:szCs w:val="22"/>
        </w:rPr>
        <w:t xml:space="preserve">nergy. </w:t>
      </w:r>
      <w:r w:rsidRPr="00DC117C">
        <w:rPr>
          <w:rFonts w:ascii="Garamond" w:hAnsi="Garamond"/>
          <w:sz w:val="22"/>
          <w:szCs w:val="22"/>
        </w:rPr>
        <w:t xml:space="preserve">The suggestion by Valmiki that she was not born normally matches Newton’s law of </w:t>
      </w:r>
      <w:r w:rsidR="00207064" w:rsidRPr="00DC117C">
        <w:rPr>
          <w:rFonts w:ascii="Garamond" w:hAnsi="Garamond"/>
          <w:sz w:val="22"/>
          <w:szCs w:val="22"/>
        </w:rPr>
        <w:t>Energy</w:t>
      </w:r>
      <w:r w:rsidRPr="00DC117C">
        <w:rPr>
          <w:rFonts w:ascii="Garamond" w:hAnsi="Garamond"/>
          <w:sz w:val="22"/>
          <w:szCs w:val="22"/>
        </w:rPr>
        <w:t xml:space="preserve">. Both agree that we cannot create </w:t>
      </w:r>
      <w:r w:rsidR="00207064" w:rsidRPr="00DC117C">
        <w:rPr>
          <w:rFonts w:ascii="Garamond" w:hAnsi="Garamond"/>
          <w:sz w:val="22"/>
          <w:szCs w:val="22"/>
        </w:rPr>
        <w:t>Energy</w:t>
      </w:r>
      <w:r w:rsidRPr="00DC117C">
        <w:rPr>
          <w:rFonts w:ascii="Garamond" w:hAnsi="Garamond"/>
          <w:sz w:val="22"/>
          <w:szCs w:val="22"/>
        </w:rPr>
        <w:t xml:space="preserve">. </w:t>
      </w:r>
    </w:p>
    <w:p w:rsidR="00752F63" w:rsidRPr="006D5A9B" w:rsidRDefault="00752F63"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When Sita is ready to dissolve her appearance, she requests the earth to open up and swallow her. If she were an ordinary human being, we could have justified her birth as adoption by king </w:t>
      </w:r>
      <w:r w:rsidR="00CF590E" w:rsidRPr="006D5A9B">
        <w:rPr>
          <w:rFonts w:ascii="Garamond" w:hAnsi="Garamond"/>
          <w:sz w:val="22"/>
          <w:szCs w:val="22"/>
        </w:rPr>
        <w:t>Janaka</w:t>
      </w:r>
      <w:r w:rsidRPr="006D5A9B">
        <w:rPr>
          <w:rFonts w:ascii="Garamond" w:hAnsi="Garamond"/>
          <w:sz w:val="22"/>
          <w:szCs w:val="22"/>
        </w:rPr>
        <w:t xml:space="preserve">. However, we cannot explain her disappearance </w:t>
      </w:r>
      <w:r w:rsidR="00B171D2" w:rsidRPr="006D5A9B">
        <w:rPr>
          <w:rFonts w:ascii="Garamond" w:hAnsi="Garamond"/>
          <w:sz w:val="22"/>
          <w:szCs w:val="22"/>
        </w:rPr>
        <w:t>as a human. H</w:t>
      </w:r>
      <w:r w:rsidRPr="006D5A9B">
        <w:rPr>
          <w:rFonts w:ascii="Garamond" w:hAnsi="Garamond"/>
          <w:sz w:val="22"/>
          <w:szCs w:val="22"/>
        </w:rPr>
        <w:t xml:space="preserve">umans cannot create earthquakes on-demand. </w:t>
      </w:r>
      <w:r w:rsidRPr="006D5A9B">
        <w:rPr>
          <w:rFonts w:ascii="Garamond" w:hAnsi="Garamond"/>
          <w:b/>
          <w:bCs/>
          <w:sz w:val="22"/>
          <w:szCs w:val="22"/>
        </w:rPr>
        <w:t xml:space="preserve">Sita represents </w:t>
      </w:r>
      <w:r w:rsidR="00B171D2" w:rsidRPr="006D5A9B">
        <w:rPr>
          <w:rFonts w:ascii="Garamond" w:hAnsi="Garamond"/>
          <w:b/>
          <w:bCs/>
          <w:sz w:val="22"/>
          <w:szCs w:val="22"/>
        </w:rPr>
        <w:t>the E</w:t>
      </w:r>
      <w:r w:rsidRPr="006D5A9B">
        <w:rPr>
          <w:rFonts w:ascii="Garamond" w:hAnsi="Garamond"/>
          <w:b/>
          <w:bCs/>
          <w:sz w:val="22"/>
          <w:szCs w:val="22"/>
        </w:rPr>
        <w:t xml:space="preserve">nergy, and </w:t>
      </w:r>
      <w:r w:rsidR="00B171D2" w:rsidRPr="006D5A9B">
        <w:rPr>
          <w:rFonts w:ascii="Garamond" w:hAnsi="Garamond"/>
          <w:b/>
          <w:bCs/>
          <w:sz w:val="22"/>
          <w:szCs w:val="22"/>
        </w:rPr>
        <w:t>the E</w:t>
      </w:r>
      <w:r w:rsidRPr="006D5A9B">
        <w:rPr>
          <w:rFonts w:ascii="Garamond" w:hAnsi="Garamond"/>
          <w:b/>
          <w:bCs/>
          <w:sz w:val="22"/>
          <w:szCs w:val="22"/>
        </w:rPr>
        <w:t xml:space="preserve">nergy cannot be destroyed, which </w:t>
      </w:r>
      <w:r w:rsidR="00153755" w:rsidRPr="006D5A9B">
        <w:rPr>
          <w:rFonts w:ascii="Garamond" w:hAnsi="Garamond"/>
          <w:b/>
          <w:bCs/>
          <w:sz w:val="22"/>
          <w:szCs w:val="22"/>
        </w:rPr>
        <w:t>means</w:t>
      </w:r>
      <w:r w:rsidR="00B171D2" w:rsidRPr="006D5A9B">
        <w:rPr>
          <w:rFonts w:ascii="Garamond" w:hAnsi="Garamond"/>
          <w:b/>
          <w:bCs/>
          <w:sz w:val="22"/>
          <w:szCs w:val="22"/>
        </w:rPr>
        <w:t xml:space="preserve"> she cannot die like humans. </w:t>
      </w:r>
      <w:r w:rsidR="00B171D2" w:rsidRPr="0011545D">
        <w:rPr>
          <w:rFonts w:ascii="Garamond" w:hAnsi="Garamond"/>
          <w:sz w:val="22"/>
          <w:szCs w:val="22"/>
        </w:rPr>
        <w:t>Hence,</w:t>
      </w:r>
      <w:r w:rsidRPr="0011545D">
        <w:rPr>
          <w:rFonts w:ascii="Garamond" w:hAnsi="Garamond"/>
          <w:sz w:val="22"/>
          <w:szCs w:val="22"/>
        </w:rPr>
        <w:t xml:space="preserve"> she disappears into the earth. Thus, we see that sage Valmiki’s representation of </w:t>
      </w:r>
      <w:r w:rsidR="00207064" w:rsidRPr="0011545D">
        <w:rPr>
          <w:rFonts w:ascii="Garamond" w:hAnsi="Garamond"/>
          <w:sz w:val="22"/>
          <w:szCs w:val="22"/>
        </w:rPr>
        <w:t>Energy</w:t>
      </w:r>
      <w:r w:rsidRPr="0011545D">
        <w:rPr>
          <w:rFonts w:ascii="Garamond" w:hAnsi="Garamond"/>
          <w:sz w:val="22"/>
          <w:szCs w:val="22"/>
        </w:rPr>
        <w:t xml:space="preserve"> matches Newton’s law of </w:t>
      </w:r>
      <w:r w:rsidR="00207064" w:rsidRPr="0011545D">
        <w:rPr>
          <w:rFonts w:ascii="Garamond" w:hAnsi="Garamond"/>
          <w:sz w:val="22"/>
          <w:szCs w:val="22"/>
        </w:rPr>
        <w:t>Energy</w:t>
      </w:r>
      <w:r w:rsidRPr="0011545D">
        <w:rPr>
          <w:rFonts w:ascii="Garamond" w:hAnsi="Garamond"/>
          <w:sz w:val="22"/>
          <w:szCs w:val="22"/>
        </w:rPr>
        <w:t>.</w:t>
      </w:r>
    </w:p>
    <w:p w:rsidR="00B45CAF" w:rsidRPr="006D5A9B" w:rsidRDefault="00752F63" w:rsidP="000306D1">
      <w:pPr>
        <w:spacing w:after="0" w:line="276" w:lineRule="auto"/>
        <w:ind w:firstLine="288"/>
        <w:jc w:val="both"/>
        <w:rPr>
          <w:rFonts w:ascii="Garamond" w:hAnsi="Garamond"/>
          <w:sz w:val="22"/>
          <w:szCs w:val="22"/>
        </w:rPr>
      </w:pPr>
      <w:r w:rsidRPr="006D5A9B">
        <w:rPr>
          <w:rFonts w:ascii="Garamond" w:hAnsi="Garamond"/>
          <w:sz w:val="22"/>
          <w:szCs w:val="22"/>
        </w:rPr>
        <w:t>L</w:t>
      </w:r>
      <w:r w:rsidR="00B45CAF" w:rsidRPr="006D5A9B">
        <w:rPr>
          <w:rFonts w:ascii="Garamond" w:hAnsi="Garamond"/>
          <w:sz w:val="22"/>
          <w:szCs w:val="22"/>
        </w:rPr>
        <w:t xml:space="preserve">et us go directly to Valmiki Ramayana and confirm that sage Valmiki saw Sita as </w:t>
      </w:r>
      <w:r w:rsidR="00B171D2" w:rsidRPr="006D5A9B">
        <w:rPr>
          <w:rFonts w:ascii="Garamond" w:hAnsi="Garamond"/>
          <w:sz w:val="22"/>
          <w:szCs w:val="22"/>
        </w:rPr>
        <w:t xml:space="preserve">the </w:t>
      </w:r>
      <w:r w:rsidR="00B45CAF" w:rsidRPr="006D5A9B">
        <w:rPr>
          <w:rFonts w:ascii="Garamond" w:hAnsi="Garamond"/>
          <w:sz w:val="22"/>
          <w:szCs w:val="22"/>
        </w:rPr>
        <w:t>Energy/Shakti</w:t>
      </w:r>
      <w:r w:rsidR="00175682" w:rsidRPr="006D5A9B">
        <w:rPr>
          <w:rFonts w:ascii="Garamond" w:hAnsi="Garamond"/>
          <w:sz w:val="22"/>
          <w:szCs w:val="22"/>
        </w:rPr>
        <w:t>/ Kundalini</w:t>
      </w:r>
      <w:r w:rsidRPr="006D5A9B">
        <w:rPr>
          <w:rFonts w:ascii="Garamond" w:hAnsi="Garamond"/>
          <w:sz w:val="22"/>
          <w:szCs w:val="22"/>
        </w:rPr>
        <w:t>. We will study the</w:t>
      </w:r>
      <w:r w:rsidR="00B45CAF" w:rsidRPr="006D5A9B">
        <w:rPr>
          <w:rFonts w:ascii="Garamond" w:hAnsi="Garamond"/>
          <w:sz w:val="22"/>
          <w:szCs w:val="22"/>
        </w:rPr>
        <w:t xml:space="preserve"> verses where </w:t>
      </w:r>
      <w:r w:rsidR="00A34230" w:rsidRPr="006D5A9B">
        <w:rPr>
          <w:rFonts w:ascii="Garamond" w:hAnsi="Garamond"/>
          <w:sz w:val="22"/>
          <w:szCs w:val="22"/>
        </w:rPr>
        <w:t>Hanumana</w:t>
      </w:r>
      <w:r w:rsidR="00B45CAF" w:rsidRPr="006D5A9B">
        <w:rPr>
          <w:rFonts w:ascii="Garamond" w:hAnsi="Garamond"/>
          <w:sz w:val="22"/>
          <w:szCs w:val="22"/>
        </w:rPr>
        <w:t xml:space="preserve"> first saw Sita. </w:t>
      </w:r>
      <w:r w:rsidRPr="006D5A9B">
        <w:rPr>
          <w:rFonts w:ascii="Garamond" w:hAnsi="Garamond"/>
          <w:sz w:val="22"/>
          <w:szCs w:val="22"/>
        </w:rPr>
        <w:t>Sage Valmiki</w:t>
      </w:r>
      <w:r w:rsidR="00B45CAF" w:rsidRPr="006D5A9B">
        <w:rPr>
          <w:rFonts w:ascii="Garamond" w:hAnsi="Garamond"/>
          <w:sz w:val="22"/>
          <w:szCs w:val="22"/>
        </w:rPr>
        <w:t xml:space="preserve"> dedicates three chapters to describe Sita in captivity of </w:t>
      </w:r>
      <w:r w:rsidR="008F370A" w:rsidRPr="006D5A9B">
        <w:rPr>
          <w:rFonts w:ascii="Garamond" w:hAnsi="Garamond"/>
          <w:sz w:val="22"/>
          <w:szCs w:val="22"/>
        </w:rPr>
        <w:t>Ravana from</w:t>
      </w:r>
      <w:r w:rsidR="00B45CAF" w:rsidRPr="006D5A9B">
        <w:rPr>
          <w:rFonts w:ascii="Garamond" w:hAnsi="Garamond"/>
          <w:sz w:val="22"/>
          <w:szCs w:val="22"/>
        </w:rPr>
        <w:t xml:space="preserve"> </w:t>
      </w:r>
      <w:proofErr w:type="spellStart"/>
      <w:r w:rsidR="00A34230" w:rsidRPr="006D5A9B">
        <w:rPr>
          <w:rFonts w:ascii="Garamond" w:hAnsi="Garamond"/>
          <w:sz w:val="22"/>
          <w:szCs w:val="22"/>
        </w:rPr>
        <w:t>Hanumana</w:t>
      </w:r>
      <w:r w:rsidR="00B45CAF" w:rsidRPr="006D5A9B">
        <w:rPr>
          <w:rFonts w:ascii="Garamond" w:hAnsi="Garamond"/>
          <w:sz w:val="22"/>
          <w:szCs w:val="22"/>
        </w:rPr>
        <w:t>’s</w:t>
      </w:r>
      <w:proofErr w:type="spellEnd"/>
      <w:r w:rsidR="00B45CAF" w:rsidRPr="006D5A9B">
        <w:rPr>
          <w:rFonts w:ascii="Garamond" w:hAnsi="Garamond"/>
          <w:sz w:val="22"/>
          <w:szCs w:val="22"/>
        </w:rPr>
        <w:t xml:space="preserve"> perspective.</w:t>
      </w:r>
    </w:p>
    <w:p w:rsidR="00B45CAF" w:rsidRPr="006D5A9B" w:rsidRDefault="00B45CAF" w:rsidP="000306D1">
      <w:pPr>
        <w:spacing w:after="0" w:line="276" w:lineRule="auto"/>
        <w:ind w:firstLine="288"/>
        <w:jc w:val="both"/>
        <w:rPr>
          <w:rFonts w:ascii="Garamond" w:hAnsi="Garamond"/>
          <w:sz w:val="22"/>
          <w:szCs w:val="22"/>
        </w:rPr>
      </w:pPr>
      <w:r w:rsidRPr="006D5A9B">
        <w:rPr>
          <w:rFonts w:ascii="Garamond" w:hAnsi="Garamond"/>
          <w:sz w:val="22"/>
          <w:szCs w:val="22"/>
        </w:rPr>
        <w:t>Sage Valmiki sets this moment intentionally in the early morning hours, when everything appears golden and fiery red.</w:t>
      </w:r>
      <w:r w:rsidRPr="006D5A9B">
        <w:rPr>
          <w:rFonts w:ascii="Garamond" w:hAnsi="Garamond"/>
          <w:b/>
          <w:bCs/>
          <w:sz w:val="22"/>
          <w:szCs w:val="22"/>
        </w:rPr>
        <w:t xml:space="preserve"> The verses in these chapters are the most beautiful and critical verses of Ramayan</w:t>
      </w:r>
      <w:r w:rsidR="00175682" w:rsidRPr="006D5A9B">
        <w:rPr>
          <w:rFonts w:ascii="Garamond" w:hAnsi="Garamond"/>
          <w:b/>
          <w:bCs/>
          <w:sz w:val="22"/>
          <w:szCs w:val="22"/>
        </w:rPr>
        <w:t>a. T</w:t>
      </w:r>
      <w:r w:rsidRPr="006D5A9B">
        <w:rPr>
          <w:rFonts w:ascii="Garamond" w:hAnsi="Garamond"/>
          <w:b/>
          <w:bCs/>
          <w:sz w:val="22"/>
          <w:szCs w:val="22"/>
        </w:rPr>
        <w:t xml:space="preserve">herefore, we will read each verse carefully. </w:t>
      </w:r>
      <w:r w:rsidRPr="006D5A9B">
        <w:rPr>
          <w:rFonts w:ascii="Garamond" w:hAnsi="Garamond"/>
          <w:sz w:val="22"/>
          <w:szCs w:val="22"/>
        </w:rPr>
        <w:t xml:space="preserve">We will try to see if these descriptions create specific images in our mind and help us in our search for </w:t>
      </w:r>
      <w:r w:rsidR="00B171D2" w:rsidRPr="006D5A9B">
        <w:rPr>
          <w:rFonts w:ascii="Garamond" w:hAnsi="Garamond"/>
          <w:sz w:val="22"/>
          <w:szCs w:val="22"/>
        </w:rPr>
        <w:t>the E</w:t>
      </w:r>
      <w:r w:rsidRPr="006D5A9B">
        <w:rPr>
          <w:rFonts w:ascii="Garamond" w:hAnsi="Garamond"/>
          <w:sz w:val="22"/>
          <w:szCs w:val="22"/>
        </w:rPr>
        <w:t xml:space="preserve">nergy in our </w:t>
      </w:r>
      <w:r w:rsidR="002A38BC" w:rsidRPr="006D5A9B">
        <w:rPr>
          <w:rFonts w:ascii="Garamond" w:hAnsi="Garamond"/>
          <w:sz w:val="22"/>
          <w:szCs w:val="22"/>
        </w:rPr>
        <w:t>Muladhara</w:t>
      </w:r>
      <w:r w:rsidRPr="006D5A9B">
        <w:rPr>
          <w:rFonts w:ascii="Garamond" w:hAnsi="Garamond"/>
          <w:sz w:val="22"/>
          <w:szCs w:val="22"/>
        </w:rPr>
        <w:t xml:space="preserve"> </w:t>
      </w:r>
      <w:r w:rsidR="00BD4DB9" w:rsidRPr="006D5A9B">
        <w:rPr>
          <w:rFonts w:ascii="Garamond" w:hAnsi="Garamond"/>
          <w:sz w:val="22"/>
          <w:szCs w:val="22"/>
        </w:rPr>
        <w:t>Chakra</w:t>
      </w:r>
      <w:r w:rsidRPr="006D5A9B">
        <w:rPr>
          <w:rFonts w:ascii="Garamond" w:hAnsi="Garamond"/>
          <w:sz w:val="22"/>
          <w:szCs w:val="22"/>
        </w:rPr>
        <w:t xml:space="preserve">. </w:t>
      </w:r>
      <w:r w:rsidR="00BA6FC3" w:rsidRPr="006D5A9B">
        <w:rPr>
          <w:rFonts w:ascii="Garamond" w:hAnsi="Garamond"/>
          <w:sz w:val="22"/>
          <w:szCs w:val="22"/>
        </w:rPr>
        <w:t xml:space="preserve">Please focus on </w:t>
      </w:r>
      <w:r w:rsidRPr="006D5A9B">
        <w:rPr>
          <w:rFonts w:ascii="Garamond" w:hAnsi="Garamond"/>
          <w:sz w:val="22"/>
          <w:szCs w:val="22"/>
        </w:rPr>
        <w:t>the words that evoke the golden-fire color or words like “braid” and “snake.” In addition, note the specific details of highly energetic, moving, or bright object encapsulated by some cover.</w:t>
      </w:r>
    </w:p>
    <w:p w:rsidR="00175682"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5-14-38 tells us </w:t>
      </w:r>
      <w:r w:rsidR="00A34230" w:rsidRPr="006D5A9B">
        <w:rPr>
          <w:rFonts w:ascii="Garamond" w:hAnsi="Garamond"/>
          <w:sz w:val="22"/>
          <w:szCs w:val="22"/>
        </w:rPr>
        <w:t>Hanumana</w:t>
      </w:r>
      <w:r w:rsidRPr="006D5A9B">
        <w:rPr>
          <w:rFonts w:ascii="Garamond" w:hAnsi="Garamond"/>
          <w:sz w:val="22"/>
          <w:szCs w:val="22"/>
        </w:rPr>
        <w:t xml:space="preserve"> saw land,</w:t>
      </w:r>
      <w:r w:rsidR="002D00D9" w:rsidRPr="006D5A9B">
        <w:rPr>
          <w:rFonts w:ascii="Garamond" w:hAnsi="Garamond"/>
          <w:sz w:val="22"/>
          <w:szCs w:val="22"/>
        </w:rPr>
        <w:t xml:space="preserve"> springs, and trees in a golden-</w:t>
      </w:r>
      <w:r w:rsidRPr="006D5A9B">
        <w:rPr>
          <w:rFonts w:ascii="Garamond" w:hAnsi="Garamond"/>
          <w:sz w:val="22"/>
          <w:szCs w:val="22"/>
        </w:rPr>
        <w:t>fire color.</w:t>
      </w:r>
    </w:p>
    <w:p w:rsidR="00175682"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5-14-39 says </w:t>
      </w:r>
      <w:r w:rsidR="00A34230" w:rsidRPr="006D5A9B">
        <w:rPr>
          <w:rFonts w:ascii="Garamond" w:hAnsi="Garamond"/>
          <w:sz w:val="22"/>
          <w:szCs w:val="22"/>
        </w:rPr>
        <w:t>Hanumana</w:t>
      </w:r>
      <w:r w:rsidRPr="006D5A9B">
        <w:rPr>
          <w:rFonts w:ascii="Garamond" w:hAnsi="Garamond"/>
          <w:sz w:val="22"/>
          <w:szCs w:val="22"/>
        </w:rPr>
        <w:t xml:space="preserve"> saw his body glowing in golden red color, because of the light radiating from the surroundings. If you visit any temple of </w:t>
      </w:r>
      <w:r w:rsidR="00A34230" w:rsidRPr="006D5A9B">
        <w:rPr>
          <w:rFonts w:ascii="Garamond" w:hAnsi="Garamond"/>
          <w:sz w:val="22"/>
          <w:szCs w:val="22"/>
        </w:rPr>
        <w:lastRenderedPageBreak/>
        <w:t>Hanumana</w:t>
      </w:r>
      <w:r w:rsidRPr="006D5A9B">
        <w:rPr>
          <w:rFonts w:ascii="Garamond" w:hAnsi="Garamond"/>
          <w:sz w:val="22"/>
          <w:szCs w:val="22"/>
        </w:rPr>
        <w:t>, you will find him in golden red color; that color comes from these verses.</w:t>
      </w:r>
    </w:p>
    <w:p w:rsidR="00175682"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5-15-19 through 5-15-35, sage Valmiki gives the description of Sita in the Ashok garden. It is also a description of the </w:t>
      </w:r>
      <w:r w:rsidR="00B171D2" w:rsidRPr="006D5A9B">
        <w:rPr>
          <w:rFonts w:ascii="Garamond" w:hAnsi="Garamond"/>
          <w:sz w:val="22"/>
          <w:szCs w:val="22"/>
        </w:rPr>
        <w:t>E</w:t>
      </w:r>
      <w:r w:rsidRPr="006D5A9B">
        <w:rPr>
          <w:rFonts w:ascii="Garamond" w:hAnsi="Garamond"/>
          <w:sz w:val="22"/>
          <w:szCs w:val="22"/>
        </w:rPr>
        <w:t xml:space="preserve">nergy in our body locked up at the </w:t>
      </w:r>
      <w:r w:rsidR="00B35EE4" w:rsidRPr="006D5A9B">
        <w:rPr>
          <w:rFonts w:ascii="Garamond" w:hAnsi="Garamond"/>
          <w:sz w:val="22"/>
          <w:szCs w:val="22"/>
        </w:rPr>
        <w:t xml:space="preserve">Muladhara </w:t>
      </w:r>
      <w:r w:rsidR="00BD4DB9" w:rsidRPr="006D5A9B">
        <w:rPr>
          <w:rFonts w:ascii="Garamond" w:hAnsi="Garamond"/>
          <w:sz w:val="22"/>
          <w:szCs w:val="22"/>
        </w:rPr>
        <w:t>Chakra</w:t>
      </w:r>
      <w:r w:rsidRPr="006D5A9B">
        <w:rPr>
          <w:rFonts w:ascii="Garamond" w:hAnsi="Garamond"/>
          <w:sz w:val="22"/>
          <w:szCs w:val="22"/>
        </w:rPr>
        <w:t xml:space="preserve">. In verse 5-15-19, </w:t>
      </w:r>
      <w:r w:rsidR="00A34230" w:rsidRPr="006D5A9B">
        <w:rPr>
          <w:rFonts w:ascii="Garamond" w:hAnsi="Garamond"/>
          <w:sz w:val="22"/>
          <w:szCs w:val="22"/>
        </w:rPr>
        <w:t>Hanumana</w:t>
      </w:r>
      <w:r w:rsidRPr="006D5A9B">
        <w:rPr>
          <w:rFonts w:ascii="Garamond" w:hAnsi="Garamond"/>
          <w:sz w:val="22"/>
          <w:szCs w:val="22"/>
        </w:rPr>
        <w:t xml:space="preserve"> sees Sita for the first time. She is wearing an ochre colored sari, which is soiled. Female demons surround her. She is weak </w:t>
      </w:r>
      <w:r w:rsidR="00207064" w:rsidRPr="006D5A9B">
        <w:rPr>
          <w:rFonts w:ascii="Garamond" w:hAnsi="Garamond"/>
          <w:sz w:val="22"/>
          <w:szCs w:val="22"/>
        </w:rPr>
        <w:t>because of</w:t>
      </w:r>
      <w:r w:rsidRPr="006D5A9B">
        <w:rPr>
          <w:rFonts w:ascii="Garamond" w:hAnsi="Garamond"/>
          <w:sz w:val="22"/>
          <w:szCs w:val="22"/>
        </w:rPr>
        <w:t xml:space="preserve"> fasting. She looks very </w:t>
      </w:r>
      <w:r w:rsidR="00207064" w:rsidRPr="006D5A9B">
        <w:rPr>
          <w:rFonts w:ascii="Garamond" w:hAnsi="Garamond"/>
          <w:sz w:val="22"/>
          <w:szCs w:val="22"/>
        </w:rPr>
        <w:t>miserable</w:t>
      </w:r>
      <w:r w:rsidRPr="006D5A9B">
        <w:rPr>
          <w:rFonts w:ascii="Garamond" w:hAnsi="Garamond"/>
          <w:sz w:val="22"/>
          <w:szCs w:val="22"/>
        </w:rPr>
        <w:t>.</w:t>
      </w:r>
    </w:p>
    <w:p w:rsidR="00175682"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5-15-20 describes Sita as a form that emerged out of the fire, glowing with radiance, but veiled in smoke</w:t>
      </w:r>
    </w:p>
    <w:p w:rsidR="00656A3E"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5-15-21, sage Valmiki describes Sita as a lotus plant without a</w:t>
      </w:r>
      <w:r w:rsidR="00E830A3" w:rsidRPr="006D5A9B">
        <w:rPr>
          <w:rFonts w:ascii="Garamond" w:hAnsi="Garamond"/>
          <w:sz w:val="22"/>
          <w:szCs w:val="22"/>
        </w:rPr>
        <w:t xml:space="preserve"> </w:t>
      </w:r>
      <w:r w:rsidR="00656A3E" w:rsidRPr="006D5A9B">
        <w:rPr>
          <w:rFonts w:ascii="Garamond" w:hAnsi="Garamond"/>
          <w:sz w:val="22"/>
          <w:szCs w:val="22"/>
        </w:rPr>
        <w:t>lotus flower, covered with mud. T</w:t>
      </w:r>
      <w:r w:rsidR="00E830A3" w:rsidRPr="006D5A9B">
        <w:rPr>
          <w:rFonts w:ascii="Garamond" w:hAnsi="Garamond"/>
          <w:sz w:val="22"/>
          <w:szCs w:val="22"/>
        </w:rPr>
        <w:t xml:space="preserve">he mud </w:t>
      </w:r>
      <w:r w:rsidR="00656A3E" w:rsidRPr="006D5A9B">
        <w:rPr>
          <w:rFonts w:ascii="Garamond" w:hAnsi="Garamond"/>
          <w:sz w:val="22"/>
          <w:szCs w:val="22"/>
        </w:rPr>
        <w:t>is symbolic of earth, which is an element of the Muladhara Chakra.</w:t>
      </w:r>
    </w:p>
    <w:p w:rsidR="00175682"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5-15-24 compares the condition of her being surrounded by female demons with that of a deer separated from it</w:t>
      </w:r>
      <w:r w:rsidR="005972F5" w:rsidRPr="006D5A9B">
        <w:rPr>
          <w:rFonts w:ascii="Garamond" w:hAnsi="Garamond"/>
          <w:sz w:val="22"/>
          <w:szCs w:val="22"/>
        </w:rPr>
        <w:t xml:space="preserve">s herd and surrounded by hounds, </w:t>
      </w:r>
      <w:r w:rsidR="00207064" w:rsidRPr="006D5A9B">
        <w:rPr>
          <w:rFonts w:ascii="Garamond" w:hAnsi="Garamond"/>
          <w:sz w:val="22"/>
          <w:szCs w:val="22"/>
        </w:rPr>
        <w:t>showing</w:t>
      </w:r>
      <w:r w:rsidR="005972F5" w:rsidRPr="006D5A9B">
        <w:rPr>
          <w:rFonts w:ascii="Garamond" w:hAnsi="Garamond"/>
          <w:sz w:val="22"/>
          <w:szCs w:val="22"/>
        </w:rPr>
        <w:t xml:space="preserve"> the agility with which the Energy moves.</w:t>
      </w:r>
    </w:p>
    <w:p w:rsidR="00175682" w:rsidRPr="006D5A9B" w:rsidRDefault="00B35EE4" w:rsidP="000306D1">
      <w:pPr>
        <w:pStyle w:val="ListParagraph"/>
        <w:numPr>
          <w:ilvl w:val="0"/>
          <w:numId w:val="7"/>
        </w:numPr>
        <w:tabs>
          <w:tab w:val="clear" w:pos="360"/>
          <w:tab w:val="clear" w:pos="9360"/>
        </w:tabs>
        <w:spacing w:after="0" w:line="276" w:lineRule="auto"/>
        <w:ind w:left="0" w:firstLine="288"/>
        <w:jc w:val="both"/>
        <w:rPr>
          <w:rFonts w:ascii="Garamond" w:hAnsi="Garamond"/>
          <w:b/>
          <w:bCs/>
          <w:sz w:val="22"/>
          <w:szCs w:val="22"/>
        </w:rPr>
      </w:pPr>
      <w:r w:rsidRPr="006D5A9B">
        <w:rPr>
          <w:rFonts w:ascii="Garamond" w:hAnsi="Garamond"/>
          <w:b/>
          <w:bCs/>
          <w:sz w:val="22"/>
          <w:szCs w:val="22"/>
        </w:rPr>
        <w:t>V</w:t>
      </w:r>
      <w:r w:rsidR="00175682" w:rsidRPr="006D5A9B">
        <w:rPr>
          <w:rFonts w:ascii="Garamond" w:hAnsi="Garamond"/>
          <w:b/>
          <w:bCs/>
          <w:sz w:val="22"/>
          <w:szCs w:val="22"/>
        </w:rPr>
        <w:t xml:space="preserve">erse 5-15-25 describes Sita as a braid made up of three flexible strands of hair </w:t>
      </w:r>
      <w:r w:rsidR="00AA7917" w:rsidRPr="006D5A9B">
        <w:rPr>
          <w:rFonts w:ascii="Garamond" w:hAnsi="Garamond"/>
          <w:b/>
          <w:bCs/>
          <w:sz w:val="22"/>
          <w:szCs w:val="22"/>
        </w:rPr>
        <w:t xml:space="preserve">and as a coiled up snake - </w:t>
      </w:r>
      <w:r w:rsidR="00175682" w:rsidRPr="006D5A9B">
        <w:rPr>
          <w:rFonts w:ascii="Garamond" w:hAnsi="Garamond"/>
          <w:b/>
          <w:bCs/>
          <w:sz w:val="22"/>
          <w:szCs w:val="22"/>
        </w:rPr>
        <w:t>a classic description of the Kundalini.</w:t>
      </w:r>
    </w:p>
    <w:p w:rsidR="00175682"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5-15-32 again describes her as a fire covered by smoke and as a forgotten treasure.</w:t>
      </w:r>
    </w:p>
    <w:p w:rsidR="00175682"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5-15-37, sage Valmiki mentions that she is wearing a coat of dust and looks like a bright moon covered by clouds.</w:t>
      </w:r>
    </w:p>
    <w:p w:rsidR="00175682"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5-16-25 again says that her body is smeared with dirt just as a lotus plant is smeared with mud. Note that dirt is symbolic of earth, which is an element of the </w:t>
      </w:r>
      <w:r w:rsidR="00B35EE4" w:rsidRPr="006D5A9B">
        <w:rPr>
          <w:rFonts w:ascii="Garamond" w:hAnsi="Garamond"/>
          <w:sz w:val="22"/>
          <w:szCs w:val="22"/>
        </w:rPr>
        <w:t xml:space="preserve">Muladhara </w:t>
      </w:r>
      <w:r w:rsidR="00BD4DB9" w:rsidRPr="006D5A9B">
        <w:rPr>
          <w:rFonts w:ascii="Garamond" w:hAnsi="Garamond"/>
          <w:sz w:val="22"/>
          <w:szCs w:val="22"/>
        </w:rPr>
        <w:t>Chakra</w:t>
      </w:r>
      <w:r w:rsidRPr="006D5A9B">
        <w:rPr>
          <w:rFonts w:ascii="Garamond" w:hAnsi="Garamond"/>
          <w:sz w:val="22"/>
          <w:szCs w:val="22"/>
        </w:rPr>
        <w:t>.</w:t>
      </w:r>
    </w:p>
    <w:p w:rsidR="00175682"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5-20-7 gives the same description, but this time through the eyes of </w:t>
      </w:r>
      <w:r w:rsidR="008F370A" w:rsidRPr="006D5A9B">
        <w:rPr>
          <w:rFonts w:ascii="Garamond" w:hAnsi="Garamond"/>
          <w:sz w:val="22"/>
          <w:szCs w:val="22"/>
        </w:rPr>
        <w:t>Ravana,</w:t>
      </w:r>
      <w:r w:rsidRPr="006D5A9B">
        <w:rPr>
          <w:rFonts w:ascii="Garamond" w:hAnsi="Garamond"/>
          <w:sz w:val="22"/>
          <w:szCs w:val="22"/>
        </w:rPr>
        <w:t xml:space="preserve"> who comes to see Sita to convince her to marry him, so he can avoid </w:t>
      </w:r>
      <w:r w:rsidR="00207064" w:rsidRPr="006D5A9B">
        <w:rPr>
          <w:rFonts w:ascii="Garamond" w:hAnsi="Garamond"/>
          <w:sz w:val="22"/>
          <w:szCs w:val="22"/>
        </w:rPr>
        <w:t>a likely attack</w:t>
      </w:r>
      <w:r w:rsidRPr="006D5A9B">
        <w:rPr>
          <w:rFonts w:ascii="Garamond" w:hAnsi="Garamond"/>
          <w:sz w:val="22"/>
          <w:szCs w:val="22"/>
        </w:rPr>
        <w:t xml:space="preserve"> from Shri Ram.</w:t>
      </w:r>
    </w:p>
    <w:p w:rsidR="00175682"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b/>
          <w:bCs/>
          <w:sz w:val="22"/>
          <w:szCs w:val="22"/>
        </w:rPr>
      </w:pPr>
      <w:r w:rsidRPr="006D5A9B">
        <w:rPr>
          <w:rFonts w:ascii="Garamond" w:hAnsi="Garamond"/>
          <w:b/>
          <w:bCs/>
          <w:sz w:val="22"/>
          <w:szCs w:val="22"/>
        </w:rPr>
        <w:t xml:space="preserve">In verse 5-19-9, </w:t>
      </w:r>
      <w:r w:rsidR="008F370A" w:rsidRPr="006D5A9B">
        <w:rPr>
          <w:rFonts w:ascii="Garamond" w:hAnsi="Garamond"/>
          <w:b/>
          <w:bCs/>
          <w:sz w:val="22"/>
          <w:szCs w:val="22"/>
        </w:rPr>
        <w:t>Ravana sees</w:t>
      </w:r>
      <w:r w:rsidRPr="006D5A9B">
        <w:rPr>
          <w:rFonts w:ascii="Garamond" w:hAnsi="Garamond"/>
          <w:b/>
          <w:bCs/>
          <w:sz w:val="22"/>
          <w:szCs w:val="22"/>
        </w:rPr>
        <w:t xml:space="preserve"> her as a great, writhing female serpent bound in a spell.</w:t>
      </w:r>
    </w:p>
    <w:p w:rsidR="00175682"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b/>
          <w:bCs/>
          <w:sz w:val="22"/>
          <w:szCs w:val="22"/>
        </w:rPr>
      </w:pPr>
      <w:r w:rsidRPr="006D5A9B">
        <w:rPr>
          <w:rFonts w:ascii="Garamond" w:hAnsi="Garamond"/>
          <w:b/>
          <w:bCs/>
          <w:sz w:val="22"/>
          <w:szCs w:val="22"/>
        </w:rPr>
        <w:t xml:space="preserve">Verse 5-19-13 says that </w:t>
      </w:r>
      <w:r w:rsidR="008F370A" w:rsidRPr="006D5A9B">
        <w:rPr>
          <w:rFonts w:ascii="Garamond" w:hAnsi="Garamond"/>
          <w:b/>
          <w:bCs/>
          <w:sz w:val="22"/>
          <w:szCs w:val="22"/>
        </w:rPr>
        <w:t>Ravana sees</w:t>
      </w:r>
      <w:r w:rsidRPr="006D5A9B">
        <w:rPr>
          <w:rFonts w:ascii="Garamond" w:hAnsi="Garamond"/>
          <w:b/>
          <w:bCs/>
          <w:sz w:val="22"/>
          <w:szCs w:val="22"/>
        </w:rPr>
        <w:t xml:space="preserve"> her as a blazing faraway fire, capable of destroying the world.</w:t>
      </w:r>
    </w:p>
    <w:p w:rsidR="00896754" w:rsidRPr="006D5A9B" w:rsidRDefault="00175682"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Verses 5-20-9 and 5-20-13 are critical as they contain the exact description of the Kundalini coiled up at the </w:t>
      </w:r>
      <w:r w:rsidR="005E3980" w:rsidRPr="006D5A9B">
        <w:rPr>
          <w:rFonts w:ascii="Garamond" w:hAnsi="Garamond"/>
          <w:sz w:val="22"/>
          <w:szCs w:val="22"/>
        </w:rPr>
        <w:t>Muladhara Chakra</w:t>
      </w:r>
      <w:r w:rsidRPr="006D5A9B">
        <w:rPr>
          <w:rFonts w:ascii="Garamond" w:hAnsi="Garamond"/>
          <w:sz w:val="22"/>
          <w:szCs w:val="22"/>
        </w:rPr>
        <w:t>. If you search the internet, you will come across several pages that describe the Kundalini in the same words.</w:t>
      </w:r>
      <w:r w:rsidR="00D44974" w:rsidRPr="006D5A9B">
        <w:rPr>
          <w:rFonts w:ascii="Garamond" w:hAnsi="Garamond"/>
          <w:sz w:val="22"/>
          <w:szCs w:val="22"/>
        </w:rPr>
        <w:t xml:space="preserve"> </w:t>
      </w:r>
      <w:r w:rsidRPr="006D5A9B">
        <w:rPr>
          <w:rFonts w:ascii="Garamond" w:hAnsi="Garamond"/>
          <w:b/>
          <w:bCs/>
          <w:sz w:val="22"/>
          <w:szCs w:val="22"/>
        </w:rPr>
        <w:t xml:space="preserve">These verses prove that sage Valmiki saw Sita as the Kundalini, the </w:t>
      </w:r>
      <w:r w:rsidR="003772AE" w:rsidRPr="006D5A9B">
        <w:rPr>
          <w:rFonts w:ascii="Garamond" w:hAnsi="Garamond"/>
          <w:b/>
          <w:bCs/>
          <w:sz w:val="22"/>
          <w:szCs w:val="22"/>
        </w:rPr>
        <w:t>E</w:t>
      </w:r>
      <w:r w:rsidRPr="006D5A9B">
        <w:rPr>
          <w:rFonts w:ascii="Garamond" w:hAnsi="Garamond"/>
          <w:b/>
          <w:bCs/>
          <w:sz w:val="22"/>
          <w:szCs w:val="22"/>
        </w:rPr>
        <w:t xml:space="preserve">nergy </w:t>
      </w:r>
      <w:r w:rsidRPr="006D5A9B">
        <w:rPr>
          <w:rFonts w:ascii="Garamond" w:hAnsi="Garamond"/>
          <w:b/>
          <w:bCs/>
          <w:sz w:val="22"/>
          <w:szCs w:val="22"/>
        </w:rPr>
        <w:lastRenderedPageBreak/>
        <w:t xml:space="preserve">locked up in the </w:t>
      </w:r>
      <w:r w:rsidR="00D44974" w:rsidRPr="006D5A9B">
        <w:rPr>
          <w:rFonts w:ascii="Garamond" w:hAnsi="Garamond"/>
          <w:b/>
          <w:bCs/>
          <w:sz w:val="22"/>
          <w:szCs w:val="22"/>
        </w:rPr>
        <w:t xml:space="preserve">Muladhara </w:t>
      </w:r>
      <w:r w:rsidR="00BD4DB9" w:rsidRPr="006D5A9B">
        <w:rPr>
          <w:rFonts w:ascii="Garamond" w:hAnsi="Garamond"/>
          <w:b/>
          <w:bCs/>
          <w:sz w:val="22"/>
          <w:szCs w:val="22"/>
        </w:rPr>
        <w:t>Chakra</w:t>
      </w:r>
      <w:r w:rsidRPr="006D5A9B">
        <w:rPr>
          <w:rFonts w:ascii="Garamond" w:hAnsi="Garamond"/>
          <w:b/>
          <w:bCs/>
          <w:sz w:val="22"/>
          <w:szCs w:val="22"/>
        </w:rPr>
        <w:t>.</w:t>
      </w:r>
      <w:r w:rsidR="00CF590E" w:rsidRPr="006D5A9B">
        <w:rPr>
          <w:rFonts w:ascii="Garamond" w:hAnsi="Garamond"/>
          <w:b/>
          <w:bCs/>
          <w:sz w:val="22"/>
          <w:szCs w:val="22"/>
        </w:rPr>
        <w:t xml:space="preserve"> </w:t>
      </w:r>
      <w:r w:rsidR="00CF590E" w:rsidRPr="006D5A9B">
        <w:rPr>
          <w:rFonts w:ascii="Garamond" w:hAnsi="Garamond"/>
          <w:sz w:val="22"/>
          <w:szCs w:val="22"/>
        </w:rPr>
        <w:t xml:space="preserve">In case you </w:t>
      </w:r>
      <w:r w:rsidR="00153755" w:rsidRPr="006D5A9B">
        <w:rPr>
          <w:rFonts w:ascii="Garamond" w:hAnsi="Garamond"/>
          <w:sz w:val="22"/>
          <w:szCs w:val="22"/>
        </w:rPr>
        <w:t xml:space="preserve">still </w:t>
      </w:r>
      <w:r w:rsidR="00CF590E" w:rsidRPr="006D5A9B">
        <w:rPr>
          <w:rFonts w:ascii="Garamond" w:hAnsi="Garamond"/>
          <w:sz w:val="22"/>
          <w:szCs w:val="22"/>
        </w:rPr>
        <w:t>have doubt, please read the next paragraphs carefully.</w:t>
      </w:r>
    </w:p>
    <w:p w:rsidR="00B16099" w:rsidRPr="006D5A9B" w:rsidRDefault="00B1609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Let us review the verses at the end of Valmiki Ramayana, where Shri Ram defeats Ravana. After the war ends, and Vibhishana becomes the king of Lanka. Shri Ram asks Vibhishana to bring Sita to him. In verse 6-115-21, Shri Ram tells Sita, “I won you back to restore my honor.” He then tells her she is “free to go wherever she likes.” </w:t>
      </w:r>
    </w:p>
    <w:p w:rsidR="00B16099" w:rsidRPr="006D5A9B" w:rsidRDefault="00B16099"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In verse 6-116-15, in a befitting response to Shri Ram, Sita reminds him she was born out of the earth, and her father, king </w:t>
      </w:r>
      <w:r w:rsidR="00CF590E" w:rsidRPr="006D5A9B">
        <w:rPr>
          <w:rFonts w:ascii="Garamond" w:hAnsi="Garamond"/>
          <w:b/>
          <w:bCs/>
          <w:sz w:val="22"/>
          <w:szCs w:val="22"/>
        </w:rPr>
        <w:t>Janaka</w:t>
      </w:r>
      <w:r w:rsidRPr="006D5A9B">
        <w:rPr>
          <w:rFonts w:ascii="Garamond" w:hAnsi="Garamond"/>
          <w:b/>
          <w:bCs/>
          <w:sz w:val="22"/>
          <w:szCs w:val="22"/>
        </w:rPr>
        <w:t>, was a mere disguise for her to be born.</w:t>
      </w:r>
      <w:r w:rsidRPr="006D5A9B">
        <w:rPr>
          <w:rFonts w:ascii="Garamond" w:hAnsi="Garamond"/>
          <w:sz w:val="22"/>
          <w:szCs w:val="22"/>
        </w:rPr>
        <w:t xml:space="preserve"> Sita tells Shri Ram that “he is behaving like someone who does not know of her actual nature”. However, not wanting to live a life of blame, she plans to enter fire and asks Laxmana to set up a bonfire. </w:t>
      </w:r>
      <w:r w:rsidRPr="006D5A9B">
        <w:rPr>
          <w:rFonts w:ascii="Garamond" w:hAnsi="Garamond"/>
          <w:b/>
          <w:bCs/>
          <w:sz w:val="22"/>
          <w:szCs w:val="22"/>
        </w:rPr>
        <w:t xml:space="preserve">Note that Sita does not enter fire to pass any test or to remove any doubts about her purity. </w:t>
      </w:r>
      <w:r w:rsidRPr="006D5A9B">
        <w:rPr>
          <w:rFonts w:ascii="Garamond" w:hAnsi="Garamond"/>
          <w:sz w:val="22"/>
          <w:szCs w:val="22"/>
        </w:rPr>
        <w:t xml:space="preserve">After telling everyone assembled there, “my heart never moves off of Shri Ram,” in verse 6-116-32, Sita plunges into the blazing fire. </w:t>
      </w:r>
    </w:p>
    <w:p w:rsidR="00B16099" w:rsidRPr="006D5A9B" w:rsidRDefault="00B16099" w:rsidP="000306D1">
      <w:pPr>
        <w:spacing w:after="0" w:line="276" w:lineRule="auto"/>
        <w:ind w:firstLine="288"/>
        <w:jc w:val="both"/>
        <w:rPr>
          <w:rFonts w:ascii="Garamond" w:hAnsi="Garamond"/>
          <w:b/>
          <w:bCs/>
          <w:sz w:val="22"/>
          <w:szCs w:val="22"/>
        </w:rPr>
      </w:pPr>
      <w:r w:rsidRPr="006D5A9B">
        <w:rPr>
          <w:rFonts w:ascii="Garamond" w:hAnsi="Garamond"/>
          <w:sz w:val="22"/>
          <w:szCs w:val="22"/>
        </w:rPr>
        <w:t>In verse 6-118-1, the fire god appears in person, with Sita in his hand. Verse 6-118-4 tells us that Sita comes out of the fire in precisely the same state in which she went in. Even her flower ornaments did not burn in the fire.</w:t>
      </w:r>
      <w:r w:rsidRPr="006D5A9B">
        <w:rPr>
          <w:rFonts w:ascii="Garamond" w:hAnsi="Garamond"/>
          <w:b/>
          <w:bCs/>
          <w:sz w:val="22"/>
          <w:szCs w:val="22"/>
        </w:rPr>
        <w:t xml:space="preserve"> </w:t>
      </w:r>
      <w:r w:rsidR="00153755" w:rsidRPr="006D5A9B">
        <w:rPr>
          <w:rFonts w:ascii="Garamond" w:hAnsi="Garamond"/>
          <w:b/>
          <w:bCs/>
          <w:sz w:val="22"/>
          <w:szCs w:val="22"/>
        </w:rPr>
        <w:t xml:space="preserve">What can go thru fire and come out unharmed? </w:t>
      </w:r>
      <w:r w:rsidRPr="006D5A9B">
        <w:rPr>
          <w:rFonts w:ascii="Garamond" w:hAnsi="Garamond"/>
          <w:b/>
          <w:bCs/>
          <w:sz w:val="22"/>
          <w:szCs w:val="22"/>
        </w:rPr>
        <w:t xml:space="preserve">Only fire can go through fire and come out unharmed. </w:t>
      </w:r>
    </w:p>
    <w:p w:rsidR="00B16099" w:rsidRPr="006D5A9B" w:rsidRDefault="00B16099" w:rsidP="000306D1">
      <w:pPr>
        <w:spacing w:after="0" w:line="276" w:lineRule="auto"/>
        <w:ind w:firstLine="288"/>
        <w:jc w:val="both"/>
        <w:rPr>
          <w:rFonts w:ascii="Garamond" w:hAnsi="Garamond"/>
          <w:sz w:val="22"/>
          <w:szCs w:val="22"/>
        </w:rPr>
      </w:pPr>
      <w:r w:rsidRPr="006D5A9B">
        <w:rPr>
          <w:rFonts w:ascii="Garamond" w:hAnsi="Garamond"/>
          <w:sz w:val="22"/>
          <w:szCs w:val="22"/>
        </w:rPr>
        <w:t>From verse 6-118-15, Shri Ram tells everyone that he had always known the actual nature of his wife, Sita, as the Energy. Having known this, he had ignored her jumping in the fire, as he knew the fire could not burn fire.</w:t>
      </w:r>
    </w:p>
    <w:p w:rsidR="00B16099" w:rsidRPr="006D5A9B" w:rsidRDefault="00B16099" w:rsidP="000306D1">
      <w:pPr>
        <w:pStyle w:val="ListParagraph"/>
        <w:numPr>
          <w:ilvl w:val="0"/>
          <w:numId w:val="11"/>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6-118-15, he says, “I know Sita, who is always in my mind, and she has undivided affection for me.” </w:t>
      </w:r>
    </w:p>
    <w:p w:rsidR="00B16099" w:rsidRPr="006D5A9B" w:rsidRDefault="00B16099" w:rsidP="000306D1">
      <w:pPr>
        <w:pStyle w:val="ListParagraph"/>
        <w:numPr>
          <w:ilvl w:val="0"/>
          <w:numId w:val="11"/>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6-118-16, he says, “Ravana could not harm her as her own power protects Sita.”</w:t>
      </w:r>
    </w:p>
    <w:p w:rsidR="00B16099" w:rsidRPr="006D5A9B" w:rsidRDefault="00B16099" w:rsidP="000306D1">
      <w:pPr>
        <w:pStyle w:val="ListParagraph"/>
        <w:numPr>
          <w:ilvl w:val="0"/>
          <w:numId w:val="11"/>
        </w:numPr>
        <w:tabs>
          <w:tab w:val="clear" w:pos="360"/>
          <w:tab w:val="clear" w:pos="9360"/>
        </w:tabs>
        <w:spacing w:after="0" w:line="276" w:lineRule="auto"/>
        <w:ind w:left="0" w:firstLine="288"/>
        <w:jc w:val="both"/>
        <w:rPr>
          <w:rFonts w:ascii="Garamond" w:hAnsi="Garamond"/>
          <w:b/>
          <w:bCs/>
          <w:sz w:val="22"/>
          <w:szCs w:val="22"/>
        </w:rPr>
      </w:pPr>
      <w:r w:rsidRPr="006D5A9B">
        <w:rPr>
          <w:rFonts w:ascii="Garamond" w:hAnsi="Garamond"/>
          <w:b/>
          <w:bCs/>
          <w:sz w:val="22"/>
          <w:szCs w:val="22"/>
        </w:rPr>
        <w:t>In verse 6-118-18, he says, “Sita is a blazing tongue of fire; Ravana had no chance of laying his hands on such a fire.”</w:t>
      </w:r>
    </w:p>
    <w:p w:rsidR="00B16099" w:rsidRPr="006D5A9B" w:rsidRDefault="00B16099" w:rsidP="000306D1">
      <w:pPr>
        <w:pStyle w:val="ListParagraph"/>
        <w:numPr>
          <w:ilvl w:val="0"/>
          <w:numId w:val="11"/>
        </w:numPr>
        <w:tabs>
          <w:tab w:val="clear" w:pos="360"/>
          <w:tab w:val="clear" w:pos="9360"/>
        </w:tabs>
        <w:spacing w:after="0" w:line="276" w:lineRule="auto"/>
        <w:ind w:left="0" w:firstLine="288"/>
        <w:jc w:val="both"/>
        <w:rPr>
          <w:rFonts w:ascii="Garamond" w:hAnsi="Garamond"/>
          <w:b/>
          <w:bCs/>
          <w:sz w:val="22"/>
          <w:szCs w:val="22"/>
        </w:rPr>
      </w:pPr>
      <w:r w:rsidRPr="006D5A9B">
        <w:rPr>
          <w:rFonts w:ascii="Garamond" w:hAnsi="Garamond"/>
          <w:b/>
          <w:bCs/>
          <w:sz w:val="22"/>
          <w:szCs w:val="22"/>
        </w:rPr>
        <w:t>In verse 6-118-19, he says, “Sita does not differ from me, just as sunlight does not differ from the sun.”</w:t>
      </w:r>
    </w:p>
    <w:p w:rsidR="00B16099" w:rsidRPr="006D5A9B" w:rsidRDefault="00B16099" w:rsidP="000306D1">
      <w:pPr>
        <w:tabs>
          <w:tab w:val="clear" w:pos="360"/>
          <w:tab w:val="clear" w:pos="9360"/>
        </w:tabs>
        <w:spacing w:after="0" w:line="276" w:lineRule="auto"/>
        <w:ind w:firstLine="288"/>
        <w:jc w:val="both"/>
        <w:rPr>
          <w:rFonts w:ascii="Garamond" w:hAnsi="Garamond"/>
          <w:sz w:val="22"/>
          <w:szCs w:val="22"/>
        </w:rPr>
      </w:pPr>
      <w:r w:rsidRPr="006D5A9B">
        <w:rPr>
          <w:rFonts w:ascii="Garamond" w:hAnsi="Garamond"/>
          <w:sz w:val="22"/>
          <w:szCs w:val="22"/>
        </w:rPr>
        <w:t xml:space="preserve">These verses tell us the Sita is the Energy. In Yoga terms, the Energy and Consciousness are always together. Hence, Shri Ram must represent the Consciousness. </w:t>
      </w:r>
    </w:p>
    <w:p w:rsidR="0011545D" w:rsidRDefault="00B16099" w:rsidP="000306D1">
      <w:pPr>
        <w:tabs>
          <w:tab w:val="clear" w:pos="360"/>
          <w:tab w:val="clear" w:pos="9360"/>
        </w:tabs>
        <w:spacing w:after="0" w:line="276" w:lineRule="auto"/>
        <w:ind w:firstLine="288"/>
        <w:jc w:val="both"/>
        <w:rPr>
          <w:rFonts w:ascii="Garamond" w:hAnsi="Garamond"/>
          <w:sz w:val="22"/>
          <w:szCs w:val="22"/>
        </w:rPr>
      </w:pPr>
      <w:r w:rsidRPr="006D5A9B">
        <w:rPr>
          <w:rFonts w:ascii="Garamond" w:hAnsi="Garamond"/>
          <w:sz w:val="22"/>
          <w:szCs w:val="22"/>
        </w:rPr>
        <w:t xml:space="preserve">Here we learn about Sita’s actual nature </w:t>
      </w:r>
      <w:r w:rsidR="00153755" w:rsidRPr="006D5A9B">
        <w:rPr>
          <w:rFonts w:ascii="Garamond" w:hAnsi="Garamond"/>
          <w:sz w:val="22"/>
          <w:szCs w:val="22"/>
        </w:rPr>
        <w:t>first,</w:t>
      </w:r>
      <w:r w:rsidRPr="006D5A9B">
        <w:rPr>
          <w:rFonts w:ascii="Garamond" w:hAnsi="Garamond"/>
          <w:sz w:val="22"/>
          <w:szCs w:val="22"/>
        </w:rPr>
        <w:t xml:space="preserve"> and then we come to understand Shri Ram’s nature. We get an important message here for a Yogi – we understand the Energy first and then the Consciousness.</w:t>
      </w:r>
    </w:p>
    <w:p w:rsidR="00B16099" w:rsidRPr="006D5A9B" w:rsidRDefault="00B16099" w:rsidP="000306D1">
      <w:pPr>
        <w:tabs>
          <w:tab w:val="clear" w:pos="360"/>
          <w:tab w:val="clear" w:pos="9360"/>
        </w:tabs>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 </w:t>
      </w:r>
    </w:p>
    <w:p w:rsidR="00896754" w:rsidRPr="00C548BC" w:rsidRDefault="00896754" w:rsidP="000306D1">
      <w:pPr>
        <w:pStyle w:val="Heading2"/>
        <w:spacing w:line="276" w:lineRule="auto"/>
        <w:jc w:val="left"/>
        <w:rPr>
          <w:rFonts w:ascii="Garamond" w:hAnsi="Garamond"/>
        </w:rPr>
      </w:pPr>
      <w:bookmarkStart w:id="2" w:name="_Toc50132244"/>
      <w:r w:rsidRPr="00C548BC">
        <w:rPr>
          <w:rFonts w:ascii="Garamond" w:hAnsi="Garamond"/>
        </w:rPr>
        <w:t xml:space="preserve">Easy </w:t>
      </w:r>
      <w:r w:rsidR="00B76D89" w:rsidRPr="00C548BC">
        <w:rPr>
          <w:rFonts w:ascii="Garamond" w:hAnsi="Garamond"/>
        </w:rPr>
        <w:t xml:space="preserve">to Understand </w:t>
      </w:r>
      <w:r w:rsidRPr="00C548BC">
        <w:rPr>
          <w:rFonts w:ascii="Garamond" w:hAnsi="Garamond"/>
        </w:rPr>
        <w:t>Character # 2: Shri Ram</w:t>
      </w:r>
      <w:bookmarkEnd w:id="2"/>
    </w:p>
    <w:p w:rsidR="00B16099" w:rsidRPr="006D5A9B" w:rsidRDefault="00B1609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After giving a stern reply to Shri Ram that He is acting like a common man and behaving as if He does not know her real nature as an Energy, Sita jumps into </w:t>
      </w:r>
      <w:r w:rsidR="003212FB" w:rsidRPr="006D5A9B">
        <w:rPr>
          <w:rFonts w:ascii="Garamond" w:hAnsi="Garamond"/>
          <w:sz w:val="22"/>
          <w:szCs w:val="22"/>
        </w:rPr>
        <w:t>the blazing</w:t>
      </w:r>
      <w:r w:rsidRPr="006D5A9B">
        <w:rPr>
          <w:rFonts w:ascii="Garamond" w:hAnsi="Garamond"/>
          <w:sz w:val="22"/>
          <w:szCs w:val="22"/>
        </w:rPr>
        <w:t xml:space="preserve"> fire. In verse 6-117-1 we read, Shri Ram becomes very sad, and tears roll off from his eyes. At this instance, He behaves like an ordinary man. </w:t>
      </w:r>
    </w:p>
    <w:p w:rsidR="00896754" w:rsidRPr="006D5A9B" w:rsidRDefault="00896754" w:rsidP="000306D1">
      <w:pPr>
        <w:spacing w:after="0" w:line="276" w:lineRule="auto"/>
        <w:ind w:firstLine="288"/>
        <w:jc w:val="both"/>
        <w:rPr>
          <w:rFonts w:ascii="Garamond" w:hAnsi="Garamond"/>
          <w:sz w:val="22"/>
          <w:szCs w:val="22"/>
        </w:rPr>
      </w:pPr>
      <w:r w:rsidRPr="006D5A9B">
        <w:rPr>
          <w:rFonts w:ascii="Garamond" w:hAnsi="Garamond"/>
          <w:sz w:val="22"/>
          <w:szCs w:val="22"/>
        </w:rPr>
        <w:t>After witnessing this sad turn of these events, Lord Brahma, Lord Shiv</w:t>
      </w:r>
      <w:r w:rsidR="00991230" w:rsidRPr="006D5A9B">
        <w:rPr>
          <w:rFonts w:ascii="Garamond" w:hAnsi="Garamond"/>
          <w:sz w:val="22"/>
          <w:szCs w:val="22"/>
        </w:rPr>
        <w:t>a</w:t>
      </w:r>
      <w:r w:rsidRPr="006D5A9B">
        <w:rPr>
          <w:rFonts w:ascii="Garamond" w:hAnsi="Garamond"/>
          <w:sz w:val="22"/>
          <w:szCs w:val="22"/>
        </w:rPr>
        <w:t>, Indr</w:t>
      </w:r>
      <w:r w:rsidR="00991230" w:rsidRPr="006D5A9B">
        <w:rPr>
          <w:rFonts w:ascii="Garamond" w:hAnsi="Garamond"/>
          <w:sz w:val="22"/>
          <w:szCs w:val="22"/>
        </w:rPr>
        <w:t>a</w:t>
      </w:r>
      <w:r w:rsidRPr="006D5A9B">
        <w:rPr>
          <w:rFonts w:ascii="Garamond" w:hAnsi="Garamond"/>
          <w:sz w:val="22"/>
          <w:szCs w:val="22"/>
        </w:rPr>
        <w:t xml:space="preserve">, and a host of other gods, intervene. In verse 6-117-6, they question Shri Ram how he could not recognize himself as </w:t>
      </w:r>
      <w:r w:rsidR="00181E29" w:rsidRPr="006D5A9B">
        <w:rPr>
          <w:rFonts w:ascii="Garamond" w:hAnsi="Garamond"/>
          <w:sz w:val="22"/>
          <w:szCs w:val="22"/>
        </w:rPr>
        <w:t>a god</w:t>
      </w:r>
      <w:r w:rsidR="003212FB" w:rsidRPr="006D5A9B">
        <w:rPr>
          <w:rFonts w:ascii="Garamond" w:hAnsi="Garamond"/>
          <w:sz w:val="22"/>
          <w:szCs w:val="22"/>
        </w:rPr>
        <w:t>. They ask H</w:t>
      </w:r>
      <w:r w:rsidRPr="006D5A9B">
        <w:rPr>
          <w:rFonts w:ascii="Garamond" w:hAnsi="Garamond"/>
          <w:sz w:val="22"/>
          <w:szCs w:val="22"/>
        </w:rPr>
        <w:t>im</w:t>
      </w:r>
      <w:r w:rsidR="003212FB" w:rsidRPr="006D5A9B">
        <w:rPr>
          <w:rFonts w:ascii="Garamond" w:hAnsi="Garamond"/>
          <w:sz w:val="22"/>
          <w:szCs w:val="22"/>
        </w:rPr>
        <w:t>,</w:t>
      </w:r>
      <w:r w:rsidRPr="006D5A9B">
        <w:rPr>
          <w:rFonts w:ascii="Garamond" w:hAnsi="Garamond"/>
          <w:sz w:val="22"/>
          <w:szCs w:val="22"/>
        </w:rPr>
        <w:t xml:space="preserve"> </w:t>
      </w:r>
      <w:r w:rsidR="00207064" w:rsidRPr="006D5A9B">
        <w:rPr>
          <w:rFonts w:ascii="Garamond" w:hAnsi="Garamond"/>
          <w:sz w:val="22"/>
          <w:szCs w:val="22"/>
        </w:rPr>
        <w:t>“</w:t>
      </w:r>
      <w:r w:rsidR="00714512" w:rsidRPr="006D5A9B">
        <w:rPr>
          <w:rFonts w:ascii="Garamond" w:hAnsi="Garamond"/>
          <w:sz w:val="22"/>
          <w:szCs w:val="22"/>
        </w:rPr>
        <w:t>Why</w:t>
      </w:r>
      <w:r w:rsidRPr="006D5A9B">
        <w:rPr>
          <w:rFonts w:ascii="Garamond" w:hAnsi="Garamond"/>
          <w:sz w:val="22"/>
          <w:szCs w:val="22"/>
        </w:rPr>
        <w:t xml:space="preserve"> he is still behaving like a </w:t>
      </w:r>
      <w:r w:rsidR="00207064" w:rsidRPr="006D5A9B">
        <w:rPr>
          <w:rFonts w:ascii="Garamond" w:hAnsi="Garamond"/>
          <w:sz w:val="22"/>
          <w:szCs w:val="22"/>
        </w:rPr>
        <w:t>commoner?”</w:t>
      </w:r>
      <w:r w:rsidRPr="006D5A9B">
        <w:rPr>
          <w:rFonts w:ascii="Garamond" w:hAnsi="Garamond"/>
          <w:sz w:val="22"/>
          <w:szCs w:val="22"/>
        </w:rPr>
        <w:t xml:space="preserve"> In verse 6-117-11, Shri Ram tells them he thinks he is a normal human being called Ram, the son of Dasharath</w:t>
      </w:r>
      <w:r w:rsidR="003772AE" w:rsidRPr="006D5A9B">
        <w:rPr>
          <w:rFonts w:ascii="Garamond" w:hAnsi="Garamond"/>
          <w:sz w:val="22"/>
          <w:szCs w:val="22"/>
        </w:rPr>
        <w:t>a,</w:t>
      </w:r>
      <w:r w:rsidRPr="006D5A9B">
        <w:rPr>
          <w:rFonts w:ascii="Garamond" w:hAnsi="Garamond"/>
          <w:sz w:val="22"/>
          <w:szCs w:val="22"/>
        </w:rPr>
        <w:t xml:space="preserve"> of the city of Ayodhya. He asks them, “Since you are gods, you tell me who I am. What is my </w:t>
      </w:r>
      <w:r w:rsidR="00207064" w:rsidRPr="006D5A9B">
        <w:rPr>
          <w:rFonts w:ascii="Garamond" w:hAnsi="Garamond"/>
          <w:sz w:val="22"/>
          <w:szCs w:val="22"/>
        </w:rPr>
        <w:t>actual nature</w:t>
      </w:r>
      <w:r w:rsidRPr="006D5A9B">
        <w:rPr>
          <w:rFonts w:ascii="Garamond" w:hAnsi="Garamond"/>
          <w:sz w:val="22"/>
          <w:szCs w:val="22"/>
        </w:rPr>
        <w:t>?”</w:t>
      </w:r>
    </w:p>
    <w:p w:rsidR="00896754" w:rsidRPr="006D5A9B" w:rsidRDefault="00896754"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From the verse 6-117-12 to verse 6-117-33, Lord Brahma tells Shri Ram about his </w:t>
      </w:r>
      <w:r w:rsidR="00207064" w:rsidRPr="006D5A9B">
        <w:rPr>
          <w:rFonts w:ascii="Garamond" w:hAnsi="Garamond"/>
          <w:sz w:val="22"/>
          <w:szCs w:val="22"/>
        </w:rPr>
        <w:t>actual nature</w:t>
      </w:r>
      <w:r w:rsidRPr="006D5A9B">
        <w:rPr>
          <w:rFonts w:ascii="Garamond" w:hAnsi="Garamond"/>
          <w:sz w:val="22"/>
          <w:szCs w:val="22"/>
        </w:rPr>
        <w:t>.</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6-117-12, Lord Brahma tells Shri Ram, “You are Lord Vishnu, wielding the discus.”</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b/>
          <w:bCs/>
          <w:sz w:val="22"/>
          <w:szCs w:val="22"/>
        </w:rPr>
        <w:t xml:space="preserve">In verse 6-117-14, he says, “You are the </w:t>
      </w:r>
      <w:r w:rsidR="003A23CB" w:rsidRPr="006D5A9B">
        <w:rPr>
          <w:rFonts w:ascii="Garamond" w:hAnsi="Garamond"/>
          <w:b/>
          <w:bCs/>
          <w:sz w:val="22"/>
          <w:szCs w:val="22"/>
        </w:rPr>
        <w:t>U</w:t>
      </w:r>
      <w:r w:rsidRPr="006D5A9B">
        <w:rPr>
          <w:rFonts w:ascii="Garamond" w:hAnsi="Garamond"/>
          <w:b/>
          <w:bCs/>
          <w:sz w:val="22"/>
          <w:szCs w:val="22"/>
        </w:rPr>
        <w:t xml:space="preserve">niversal </w:t>
      </w:r>
      <w:r w:rsidR="00C15A6F" w:rsidRPr="006D5A9B">
        <w:rPr>
          <w:rFonts w:ascii="Garamond" w:hAnsi="Garamond"/>
          <w:b/>
          <w:bCs/>
          <w:sz w:val="22"/>
          <w:szCs w:val="22"/>
        </w:rPr>
        <w:t>Consciousness</w:t>
      </w:r>
      <w:r w:rsidRPr="006D5A9B">
        <w:rPr>
          <w:rFonts w:ascii="Garamond" w:hAnsi="Garamond"/>
          <w:b/>
          <w:bCs/>
          <w:sz w:val="22"/>
          <w:szCs w:val="22"/>
        </w:rPr>
        <w:t>;</w:t>
      </w:r>
      <w:r w:rsidRPr="006D5A9B">
        <w:rPr>
          <w:rFonts w:ascii="Garamond" w:hAnsi="Garamond"/>
          <w:sz w:val="22"/>
          <w:szCs w:val="22"/>
        </w:rPr>
        <w:t xml:space="preserve"> you exist before the beginning of creation, you are in the middle of creation and you remain after </w:t>
      </w:r>
      <w:r w:rsidR="00207064" w:rsidRPr="006D5A9B">
        <w:rPr>
          <w:rFonts w:ascii="Garamond" w:hAnsi="Garamond"/>
          <w:sz w:val="22"/>
          <w:szCs w:val="22"/>
        </w:rPr>
        <w:t xml:space="preserve">the </w:t>
      </w:r>
      <w:r w:rsidRPr="006D5A9B">
        <w:rPr>
          <w:rFonts w:ascii="Garamond" w:hAnsi="Garamond"/>
          <w:sz w:val="22"/>
          <w:szCs w:val="22"/>
        </w:rPr>
        <w:t>creation</w:t>
      </w:r>
      <w:r w:rsidR="00207064" w:rsidRPr="006D5A9B">
        <w:rPr>
          <w:rFonts w:ascii="Garamond" w:hAnsi="Garamond"/>
          <w:sz w:val="22"/>
          <w:szCs w:val="22"/>
        </w:rPr>
        <w:t xml:space="preserve"> ends</w:t>
      </w:r>
      <w:r w:rsidRPr="006D5A9B">
        <w:rPr>
          <w:rFonts w:ascii="Garamond" w:hAnsi="Garamond"/>
          <w:sz w:val="22"/>
          <w:szCs w:val="22"/>
        </w:rPr>
        <w:t>. You are an essential nature of all living beings; your presence is everywhere, and you are four armed (Lord Vishnu).”</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6-117-15, he tells Shri Ram, “You are the lord of senses of human beings; you are the soul of the entire universe.”</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6-117-16, he says, “You are the rationalizing intellect; you are the origin and dissolution of the entire creation.”</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6-117-17, he says, “You are behind the working of all senses; you offer protection and refuge to everyone.”</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6-117-18, he says, “You are the essential teaching of the Ved</w:t>
      </w:r>
      <w:r w:rsidR="00991230" w:rsidRPr="006D5A9B">
        <w:rPr>
          <w:rFonts w:ascii="Garamond" w:hAnsi="Garamond"/>
          <w:sz w:val="22"/>
          <w:szCs w:val="22"/>
        </w:rPr>
        <w:t>a</w:t>
      </w:r>
      <w:r w:rsidRPr="006D5A9B">
        <w:rPr>
          <w:rFonts w:ascii="Garamond" w:hAnsi="Garamond"/>
          <w:sz w:val="22"/>
          <w:szCs w:val="22"/>
        </w:rPr>
        <w:t>s</w:t>
      </w:r>
      <w:r w:rsidR="00AA7917" w:rsidRPr="006D5A9B">
        <w:rPr>
          <w:rFonts w:ascii="Garamond" w:hAnsi="Garamond"/>
          <w:sz w:val="22"/>
          <w:szCs w:val="22"/>
        </w:rPr>
        <w:t>.</w:t>
      </w:r>
      <w:r w:rsidRPr="006D5A9B">
        <w:rPr>
          <w:rFonts w:ascii="Garamond" w:hAnsi="Garamond"/>
          <w:sz w:val="22"/>
          <w:szCs w:val="22"/>
        </w:rPr>
        <w:t xml:space="preserve"> </w:t>
      </w:r>
      <w:r w:rsidR="00AA7917" w:rsidRPr="006D5A9B">
        <w:rPr>
          <w:rFonts w:ascii="Garamond" w:hAnsi="Garamond"/>
          <w:sz w:val="22"/>
          <w:szCs w:val="22"/>
        </w:rPr>
        <w:t>Y</w:t>
      </w:r>
      <w:r w:rsidRPr="006D5A9B">
        <w:rPr>
          <w:rFonts w:ascii="Garamond" w:hAnsi="Garamond"/>
          <w:sz w:val="22"/>
          <w:szCs w:val="22"/>
        </w:rPr>
        <w:t>ou are the first creator of all worlds and the Lord of all.”</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6-117-20, he says, “</w:t>
      </w:r>
      <w:r w:rsidR="00991230" w:rsidRPr="006D5A9B">
        <w:rPr>
          <w:rFonts w:ascii="Garamond" w:hAnsi="Garamond"/>
          <w:sz w:val="22"/>
          <w:szCs w:val="22"/>
        </w:rPr>
        <w:t>You are the sacred syllable AUM.</w:t>
      </w:r>
      <w:r w:rsidRPr="006D5A9B">
        <w:rPr>
          <w:rFonts w:ascii="Garamond" w:hAnsi="Garamond"/>
          <w:sz w:val="22"/>
          <w:szCs w:val="22"/>
        </w:rPr>
        <w:t xml:space="preserve"> </w:t>
      </w:r>
      <w:r w:rsidR="00991230" w:rsidRPr="006D5A9B">
        <w:rPr>
          <w:rFonts w:ascii="Garamond" w:hAnsi="Garamond"/>
          <w:sz w:val="22"/>
          <w:szCs w:val="22"/>
        </w:rPr>
        <w:t>N</w:t>
      </w:r>
      <w:r w:rsidRPr="006D5A9B">
        <w:rPr>
          <w:rFonts w:ascii="Garamond" w:hAnsi="Garamond"/>
          <w:sz w:val="22"/>
          <w:szCs w:val="22"/>
        </w:rPr>
        <w:t>o one knows your origin or your end; no one knows who you are.”</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6-117-21, he says, “You appear in all created beings, as you appear in a cow and a Brahmin; you exist in all quarters, mountains, and rivers.”</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6-117-22, he says, “You have thousands of feet, eyes, and heads; you bear the earth with all its living beings and its mountains.”</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6-117-24, he says, “Brahma, the creator, is like your heart; all other gods are like mere hair on your limbs.”</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lastRenderedPageBreak/>
        <w:t>In verse 6-117-25, he says, “There is nothing in this world without you.”</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6-117-28, he says, “Sita is no other than Goddess Laxmi, and you are Lord Vishnu.”</w:t>
      </w:r>
    </w:p>
    <w:p w:rsidR="00B16099" w:rsidRPr="006D5A9B" w:rsidRDefault="00B16099" w:rsidP="000306D1">
      <w:pPr>
        <w:tabs>
          <w:tab w:val="clear" w:pos="360"/>
          <w:tab w:val="clear" w:pos="9360"/>
        </w:tabs>
        <w:spacing w:after="0" w:line="276" w:lineRule="auto"/>
        <w:ind w:firstLine="288"/>
        <w:jc w:val="both"/>
        <w:rPr>
          <w:rFonts w:ascii="Garamond" w:hAnsi="Garamond"/>
          <w:sz w:val="22"/>
          <w:szCs w:val="22"/>
        </w:rPr>
      </w:pPr>
      <w:r w:rsidRPr="006D5A9B">
        <w:rPr>
          <w:rFonts w:ascii="Garamond" w:hAnsi="Garamond"/>
          <w:sz w:val="22"/>
          <w:szCs w:val="22"/>
        </w:rPr>
        <w:t xml:space="preserve">The verses describe Shri Ram as Universal Consciousness. This event happens at the end of Valmiki Ramayana. At the end of this book, we will see the event where Shri Ram assumes </w:t>
      </w:r>
      <w:r w:rsidR="00BD3586" w:rsidRPr="006D5A9B">
        <w:rPr>
          <w:rFonts w:ascii="Garamond" w:hAnsi="Garamond"/>
          <w:sz w:val="22"/>
          <w:szCs w:val="22"/>
        </w:rPr>
        <w:t>the form</w:t>
      </w:r>
      <w:r w:rsidRPr="006D5A9B">
        <w:rPr>
          <w:rFonts w:ascii="Garamond" w:hAnsi="Garamond"/>
          <w:sz w:val="22"/>
          <w:szCs w:val="22"/>
        </w:rPr>
        <w:t xml:space="preserve"> of Lord Vishnu. Shri Ram represents both Consciousness operating within the body and Universal Consciousness. We will focus on Shri Ram as Consciousness. </w:t>
      </w:r>
    </w:p>
    <w:p w:rsidR="00B16099" w:rsidRDefault="00B16099" w:rsidP="000306D1">
      <w:pPr>
        <w:tabs>
          <w:tab w:val="clear" w:pos="360"/>
          <w:tab w:val="clear" w:pos="9360"/>
        </w:tabs>
        <w:spacing w:after="0" w:line="276" w:lineRule="auto"/>
        <w:ind w:firstLine="288"/>
        <w:jc w:val="both"/>
        <w:rPr>
          <w:rFonts w:ascii="Garamond" w:hAnsi="Garamond"/>
          <w:sz w:val="22"/>
          <w:szCs w:val="22"/>
        </w:rPr>
      </w:pPr>
      <w:r w:rsidRPr="006D5A9B">
        <w:rPr>
          <w:rFonts w:ascii="Garamond" w:hAnsi="Garamond"/>
          <w:sz w:val="22"/>
          <w:szCs w:val="22"/>
        </w:rPr>
        <w:t xml:space="preserve">We are used to thinking </w:t>
      </w:r>
      <w:r w:rsidR="00BD3586" w:rsidRPr="006D5A9B">
        <w:rPr>
          <w:rFonts w:ascii="Garamond" w:hAnsi="Garamond"/>
          <w:sz w:val="22"/>
          <w:szCs w:val="22"/>
        </w:rPr>
        <w:t>of Shri</w:t>
      </w:r>
      <w:r w:rsidRPr="006D5A9B">
        <w:rPr>
          <w:rFonts w:ascii="Garamond" w:hAnsi="Garamond"/>
          <w:sz w:val="22"/>
          <w:szCs w:val="22"/>
        </w:rPr>
        <w:t xml:space="preserve"> Ram as a God. But when Yoga tells us He is the Consciousness within us, then we cannot really understand what does that mean. We do not have any idea about our Consciousness. That is okay. Sage Valmiki knows that we do not understand the Consciousness. He wrote Ramayana to teach us about it and to give us indirect ways to approach it. </w:t>
      </w:r>
    </w:p>
    <w:p w:rsidR="00515DF8" w:rsidRPr="006D5A9B" w:rsidRDefault="00515DF8" w:rsidP="000306D1">
      <w:pPr>
        <w:tabs>
          <w:tab w:val="clear" w:pos="360"/>
          <w:tab w:val="clear" w:pos="9360"/>
        </w:tabs>
        <w:spacing w:after="0" w:line="276" w:lineRule="auto"/>
        <w:ind w:firstLine="288"/>
        <w:jc w:val="both"/>
        <w:rPr>
          <w:rFonts w:ascii="Garamond" w:hAnsi="Garamond"/>
          <w:sz w:val="22"/>
          <w:szCs w:val="22"/>
        </w:rPr>
      </w:pPr>
    </w:p>
    <w:p w:rsidR="00666984" w:rsidRPr="00C548BC" w:rsidRDefault="00666984" w:rsidP="000306D1">
      <w:pPr>
        <w:pStyle w:val="Heading2"/>
        <w:spacing w:line="276" w:lineRule="auto"/>
        <w:jc w:val="left"/>
        <w:rPr>
          <w:rFonts w:ascii="Garamond" w:hAnsi="Garamond"/>
        </w:rPr>
      </w:pPr>
      <w:bookmarkStart w:id="3" w:name="_Toc50132245"/>
      <w:r w:rsidRPr="00C548BC">
        <w:rPr>
          <w:rFonts w:ascii="Garamond" w:hAnsi="Garamond"/>
        </w:rPr>
        <w:t xml:space="preserve">Easy </w:t>
      </w:r>
      <w:r w:rsidR="00B76D89" w:rsidRPr="00C548BC">
        <w:rPr>
          <w:rFonts w:ascii="Garamond" w:hAnsi="Garamond"/>
        </w:rPr>
        <w:t xml:space="preserve">to Understand </w:t>
      </w:r>
      <w:r w:rsidRPr="00C548BC">
        <w:rPr>
          <w:rFonts w:ascii="Garamond" w:hAnsi="Garamond"/>
        </w:rPr>
        <w:t xml:space="preserve">Character # </w:t>
      </w:r>
      <w:r w:rsidR="002A0A53" w:rsidRPr="00C548BC">
        <w:rPr>
          <w:rFonts w:ascii="Garamond" w:hAnsi="Garamond"/>
        </w:rPr>
        <w:t>3</w:t>
      </w:r>
      <w:r w:rsidRPr="00C548BC">
        <w:rPr>
          <w:rFonts w:ascii="Garamond" w:hAnsi="Garamond"/>
        </w:rPr>
        <w:t xml:space="preserve">: </w:t>
      </w:r>
      <w:r w:rsidR="00A34230" w:rsidRPr="00C548BC">
        <w:rPr>
          <w:rFonts w:ascii="Garamond" w:hAnsi="Garamond"/>
        </w:rPr>
        <w:t>Hanumana</w:t>
      </w:r>
      <w:bookmarkEnd w:id="3"/>
    </w:p>
    <w:p w:rsidR="00666984" w:rsidRPr="006D5A9B" w:rsidRDefault="00A34230" w:rsidP="000306D1">
      <w:pPr>
        <w:spacing w:after="0" w:line="276" w:lineRule="auto"/>
        <w:ind w:firstLine="288"/>
        <w:jc w:val="both"/>
        <w:rPr>
          <w:rFonts w:ascii="Garamond" w:hAnsi="Garamond"/>
          <w:sz w:val="22"/>
          <w:szCs w:val="22"/>
        </w:rPr>
      </w:pPr>
      <w:r w:rsidRPr="006D5A9B">
        <w:rPr>
          <w:rFonts w:ascii="Garamond" w:hAnsi="Garamond"/>
          <w:b/>
          <w:bCs/>
          <w:sz w:val="22"/>
          <w:szCs w:val="22"/>
        </w:rPr>
        <w:t>Hanumana</w:t>
      </w:r>
      <w:r w:rsidR="00666984" w:rsidRPr="006D5A9B">
        <w:rPr>
          <w:rFonts w:ascii="Garamond" w:hAnsi="Garamond"/>
          <w:b/>
          <w:bCs/>
          <w:sz w:val="22"/>
          <w:szCs w:val="22"/>
        </w:rPr>
        <w:t xml:space="preserve"> is “the most important character” of the story for us. </w:t>
      </w:r>
      <w:r w:rsidR="00666984" w:rsidRPr="006D5A9B">
        <w:rPr>
          <w:rFonts w:ascii="Garamond" w:hAnsi="Garamond"/>
          <w:sz w:val="22"/>
          <w:szCs w:val="22"/>
        </w:rPr>
        <w:t xml:space="preserve">He is the catalyst that brings Sita and Shri Ram together and </w:t>
      </w:r>
      <w:r w:rsidR="00207064" w:rsidRPr="006D5A9B">
        <w:rPr>
          <w:rFonts w:ascii="Garamond" w:hAnsi="Garamond"/>
          <w:sz w:val="22"/>
          <w:szCs w:val="22"/>
        </w:rPr>
        <w:t>speeds up</w:t>
      </w:r>
      <w:r w:rsidR="00666984" w:rsidRPr="006D5A9B">
        <w:rPr>
          <w:rFonts w:ascii="Garamond" w:hAnsi="Garamond"/>
          <w:sz w:val="22"/>
          <w:szCs w:val="22"/>
        </w:rPr>
        <w:t xml:space="preserve"> the action in</w:t>
      </w:r>
      <w:r w:rsidR="00515DF8">
        <w:rPr>
          <w:rFonts w:ascii="Garamond" w:hAnsi="Garamond"/>
          <w:sz w:val="22"/>
          <w:szCs w:val="22"/>
        </w:rPr>
        <w:t xml:space="preserve"> the war. Sage Valmiki </w:t>
      </w:r>
      <w:r w:rsidR="00666984" w:rsidRPr="006D5A9B">
        <w:rPr>
          <w:rFonts w:ascii="Garamond" w:hAnsi="Garamond"/>
          <w:sz w:val="22"/>
          <w:szCs w:val="22"/>
        </w:rPr>
        <w:t>give</w:t>
      </w:r>
      <w:r w:rsidR="00515DF8">
        <w:rPr>
          <w:rFonts w:ascii="Garamond" w:hAnsi="Garamond"/>
          <w:sz w:val="22"/>
          <w:szCs w:val="22"/>
        </w:rPr>
        <w:t>s</w:t>
      </w:r>
      <w:r w:rsidR="00666984" w:rsidRPr="006D5A9B">
        <w:rPr>
          <w:rFonts w:ascii="Garamond" w:hAnsi="Garamond"/>
          <w:sz w:val="22"/>
          <w:szCs w:val="22"/>
        </w:rPr>
        <w:t xml:space="preserve"> us many clues about </w:t>
      </w:r>
      <w:r w:rsidR="00515DF8">
        <w:rPr>
          <w:rFonts w:ascii="Garamond" w:hAnsi="Garamond"/>
          <w:sz w:val="22"/>
          <w:szCs w:val="22"/>
        </w:rPr>
        <w:t xml:space="preserve">real nature of </w:t>
      </w:r>
      <w:r w:rsidRPr="006D5A9B">
        <w:rPr>
          <w:rFonts w:ascii="Garamond" w:hAnsi="Garamond"/>
          <w:sz w:val="22"/>
          <w:szCs w:val="22"/>
        </w:rPr>
        <w:t>Hanumana</w:t>
      </w:r>
      <w:r w:rsidR="00666984" w:rsidRPr="006D5A9B">
        <w:rPr>
          <w:rFonts w:ascii="Garamond" w:hAnsi="Garamond"/>
          <w:sz w:val="22"/>
          <w:szCs w:val="22"/>
        </w:rPr>
        <w:t xml:space="preserve">. </w:t>
      </w:r>
    </w:p>
    <w:p w:rsidR="00666984" w:rsidRPr="006D5A9B" w:rsidRDefault="00A34230" w:rsidP="000306D1">
      <w:pPr>
        <w:spacing w:after="0" w:line="276" w:lineRule="auto"/>
        <w:ind w:firstLine="288"/>
        <w:jc w:val="both"/>
        <w:rPr>
          <w:rFonts w:ascii="Garamond" w:hAnsi="Garamond"/>
          <w:sz w:val="22"/>
          <w:szCs w:val="22"/>
        </w:rPr>
      </w:pPr>
      <w:r w:rsidRPr="006D5A9B">
        <w:rPr>
          <w:rFonts w:ascii="Garamond" w:hAnsi="Garamond"/>
          <w:b/>
          <w:bCs/>
          <w:sz w:val="22"/>
          <w:szCs w:val="22"/>
        </w:rPr>
        <w:t>Hanumana</w:t>
      </w:r>
      <w:r w:rsidR="00666984" w:rsidRPr="006D5A9B">
        <w:rPr>
          <w:rFonts w:ascii="Garamond" w:hAnsi="Garamond"/>
          <w:b/>
          <w:bCs/>
          <w:sz w:val="22"/>
          <w:szCs w:val="22"/>
        </w:rPr>
        <w:t xml:space="preserve"> is the son of the air god, which connects him directly to air, and thus, to</w:t>
      </w:r>
      <w:r w:rsidR="00207064" w:rsidRPr="006D5A9B">
        <w:rPr>
          <w:rFonts w:ascii="Garamond" w:hAnsi="Garamond"/>
          <w:b/>
          <w:bCs/>
          <w:sz w:val="22"/>
          <w:szCs w:val="22"/>
        </w:rPr>
        <w:t xml:space="preserve"> our</w:t>
      </w:r>
      <w:r w:rsidR="00666984" w:rsidRPr="006D5A9B">
        <w:rPr>
          <w:rFonts w:ascii="Garamond" w:hAnsi="Garamond"/>
          <w:b/>
          <w:bCs/>
          <w:sz w:val="22"/>
          <w:szCs w:val="22"/>
        </w:rPr>
        <w:t xml:space="preserve"> breath. He stands for the </w:t>
      </w:r>
      <w:r w:rsidR="007B0ED9" w:rsidRPr="006D5A9B">
        <w:rPr>
          <w:rFonts w:ascii="Garamond" w:hAnsi="Garamond"/>
          <w:b/>
          <w:bCs/>
          <w:sz w:val="22"/>
          <w:szCs w:val="22"/>
        </w:rPr>
        <w:t>P</w:t>
      </w:r>
      <w:r w:rsidR="00666984" w:rsidRPr="006D5A9B">
        <w:rPr>
          <w:rFonts w:ascii="Garamond" w:hAnsi="Garamond"/>
          <w:b/>
          <w:bCs/>
          <w:sz w:val="22"/>
          <w:szCs w:val="22"/>
        </w:rPr>
        <w:t>rana in our body, which we take in through the air.</w:t>
      </w:r>
      <w:r w:rsidR="00666984" w:rsidRPr="006D5A9B">
        <w:rPr>
          <w:rFonts w:ascii="Garamond" w:hAnsi="Garamond"/>
          <w:sz w:val="22"/>
          <w:szCs w:val="22"/>
        </w:rPr>
        <w:t xml:space="preserve"> The </w:t>
      </w:r>
      <w:r w:rsidR="007B0ED9" w:rsidRPr="006D5A9B">
        <w:rPr>
          <w:rFonts w:ascii="Garamond" w:hAnsi="Garamond"/>
          <w:sz w:val="22"/>
          <w:szCs w:val="22"/>
        </w:rPr>
        <w:t>P</w:t>
      </w:r>
      <w:r w:rsidR="00666984" w:rsidRPr="006D5A9B">
        <w:rPr>
          <w:rFonts w:ascii="Garamond" w:hAnsi="Garamond"/>
          <w:sz w:val="22"/>
          <w:szCs w:val="22"/>
        </w:rPr>
        <w:t xml:space="preserve">rana is a form of </w:t>
      </w:r>
      <w:r w:rsidR="005C0BA2" w:rsidRPr="006D5A9B">
        <w:rPr>
          <w:rFonts w:ascii="Garamond" w:hAnsi="Garamond"/>
          <w:sz w:val="22"/>
          <w:szCs w:val="22"/>
        </w:rPr>
        <w:t>the E</w:t>
      </w:r>
      <w:r w:rsidR="00666984" w:rsidRPr="006D5A9B">
        <w:rPr>
          <w:rFonts w:ascii="Garamond" w:hAnsi="Garamond"/>
          <w:sz w:val="22"/>
          <w:szCs w:val="22"/>
        </w:rPr>
        <w:t>nergy in our body</w:t>
      </w:r>
      <w:r w:rsidR="001F30C7" w:rsidRPr="006D5A9B">
        <w:rPr>
          <w:rFonts w:ascii="Garamond" w:hAnsi="Garamond"/>
          <w:sz w:val="22"/>
          <w:szCs w:val="22"/>
        </w:rPr>
        <w:t>.</w:t>
      </w:r>
      <w:r w:rsidR="00666984" w:rsidRPr="006D5A9B">
        <w:rPr>
          <w:rFonts w:ascii="Garamond" w:hAnsi="Garamond"/>
          <w:sz w:val="22"/>
          <w:szCs w:val="22"/>
        </w:rPr>
        <w:t xml:space="preserve"> </w:t>
      </w:r>
      <w:r w:rsidR="001F30C7" w:rsidRPr="006D5A9B">
        <w:rPr>
          <w:rFonts w:ascii="Garamond" w:hAnsi="Garamond"/>
          <w:sz w:val="22"/>
          <w:szCs w:val="22"/>
        </w:rPr>
        <w:t>I</w:t>
      </w:r>
      <w:r w:rsidR="00666984" w:rsidRPr="006D5A9B">
        <w:rPr>
          <w:rFonts w:ascii="Garamond" w:hAnsi="Garamond"/>
          <w:sz w:val="22"/>
          <w:szCs w:val="22"/>
        </w:rPr>
        <w:t xml:space="preserve">t </w:t>
      </w:r>
      <w:r w:rsidR="00207064" w:rsidRPr="006D5A9B">
        <w:rPr>
          <w:rFonts w:ascii="Garamond" w:hAnsi="Garamond"/>
          <w:sz w:val="22"/>
          <w:szCs w:val="22"/>
        </w:rPr>
        <w:t>differs</w:t>
      </w:r>
      <w:r w:rsidR="00666984" w:rsidRPr="006D5A9B">
        <w:rPr>
          <w:rFonts w:ascii="Garamond" w:hAnsi="Garamond"/>
          <w:sz w:val="22"/>
          <w:szCs w:val="22"/>
        </w:rPr>
        <w:t xml:space="preserve"> from the </w:t>
      </w:r>
      <w:r w:rsidR="005C0BA2" w:rsidRPr="006D5A9B">
        <w:rPr>
          <w:rFonts w:ascii="Garamond" w:hAnsi="Garamond"/>
          <w:sz w:val="22"/>
          <w:szCs w:val="22"/>
        </w:rPr>
        <w:t>E</w:t>
      </w:r>
      <w:r w:rsidR="00666984" w:rsidRPr="006D5A9B">
        <w:rPr>
          <w:rFonts w:ascii="Garamond" w:hAnsi="Garamond"/>
          <w:sz w:val="22"/>
          <w:szCs w:val="22"/>
        </w:rPr>
        <w:t xml:space="preserve">nergy we have discussed so far, which is the consort of the </w:t>
      </w:r>
      <w:r w:rsidR="005C0BA2" w:rsidRPr="006D5A9B">
        <w:rPr>
          <w:rFonts w:ascii="Garamond" w:hAnsi="Garamond"/>
          <w:sz w:val="22"/>
          <w:szCs w:val="22"/>
        </w:rPr>
        <w:t>C</w:t>
      </w:r>
      <w:r w:rsidR="00666984" w:rsidRPr="006D5A9B">
        <w:rPr>
          <w:rFonts w:ascii="Garamond" w:hAnsi="Garamond"/>
          <w:sz w:val="22"/>
          <w:szCs w:val="22"/>
        </w:rPr>
        <w:t>onsciousness. To describe this relationship in a better way, sage Valmiki has depicted the relationship betwee</w:t>
      </w:r>
      <w:r w:rsidR="007B0ED9" w:rsidRPr="006D5A9B">
        <w:rPr>
          <w:rFonts w:ascii="Garamond" w:hAnsi="Garamond"/>
          <w:sz w:val="22"/>
          <w:szCs w:val="22"/>
        </w:rPr>
        <w:t xml:space="preserve">n Sita and </w:t>
      </w:r>
      <w:r w:rsidRPr="006D5A9B">
        <w:rPr>
          <w:rFonts w:ascii="Garamond" w:hAnsi="Garamond"/>
          <w:sz w:val="22"/>
          <w:szCs w:val="22"/>
        </w:rPr>
        <w:t>Hanumana</w:t>
      </w:r>
      <w:r w:rsidR="007B0ED9" w:rsidRPr="006D5A9B">
        <w:rPr>
          <w:rFonts w:ascii="Garamond" w:hAnsi="Garamond"/>
          <w:sz w:val="22"/>
          <w:szCs w:val="22"/>
        </w:rPr>
        <w:t xml:space="preserve"> as that of </w:t>
      </w:r>
      <w:r w:rsidR="00666984" w:rsidRPr="006D5A9B">
        <w:rPr>
          <w:rFonts w:ascii="Garamond" w:hAnsi="Garamond"/>
          <w:sz w:val="22"/>
          <w:szCs w:val="22"/>
        </w:rPr>
        <w:t xml:space="preserve">a </w:t>
      </w:r>
      <w:r w:rsidR="005C0BA2" w:rsidRPr="006D5A9B">
        <w:rPr>
          <w:rFonts w:ascii="Garamond" w:hAnsi="Garamond"/>
          <w:sz w:val="22"/>
          <w:szCs w:val="22"/>
        </w:rPr>
        <w:t xml:space="preserve">mother and a </w:t>
      </w:r>
      <w:r w:rsidR="00666984" w:rsidRPr="006D5A9B">
        <w:rPr>
          <w:rFonts w:ascii="Garamond" w:hAnsi="Garamond"/>
          <w:sz w:val="22"/>
          <w:szCs w:val="22"/>
        </w:rPr>
        <w:t>child. The relationship betwee</w:t>
      </w:r>
      <w:r w:rsidR="007B0ED9" w:rsidRPr="006D5A9B">
        <w:rPr>
          <w:rFonts w:ascii="Garamond" w:hAnsi="Garamond"/>
          <w:sz w:val="22"/>
          <w:szCs w:val="22"/>
        </w:rPr>
        <w:t>n the P</w:t>
      </w:r>
      <w:r w:rsidR="00666984" w:rsidRPr="006D5A9B">
        <w:rPr>
          <w:rFonts w:ascii="Garamond" w:hAnsi="Garamond"/>
          <w:sz w:val="22"/>
          <w:szCs w:val="22"/>
        </w:rPr>
        <w:t xml:space="preserve">rana and the breath needs no explanation. Prana, the vital breath, circulates through our body and performs various functions. We will learn about the functions of the </w:t>
      </w:r>
      <w:r w:rsidR="001F30C7" w:rsidRPr="006D5A9B">
        <w:rPr>
          <w:rFonts w:ascii="Garamond" w:hAnsi="Garamond"/>
          <w:sz w:val="22"/>
          <w:szCs w:val="22"/>
        </w:rPr>
        <w:t>P</w:t>
      </w:r>
      <w:r w:rsidR="00666984" w:rsidRPr="006D5A9B">
        <w:rPr>
          <w:rFonts w:ascii="Garamond" w:hAnsi="Garamond"/>
          <w:sz w:val="22"/>
          <w:szCs w:val="22"/>
        </w:rPr>
        <w:t xml:space="preserve">rana in subsequent chapters. </w:t>
      </w:r>
    </w:p>
    <w:p w:rsidR="00A131D0" w:rsidRPr="006D5A9B" w:rsidRDefault="00A131D0"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After </w:t>
      </w:r>
      <w:r w:rsidR="003104D3" w:rsidRPr="006D5A9B">
        <w:rPr>
          <w:rFonts w:ascii="Garamond" w:hAnsi="Garamond"/>
          <w:sz w:val="22"/>
          <w:szCs w:val="22"/>
        </w:rPr>
        <w:t>Jambavan</w:t>
      </w:r>
      <w:r w:rsidRPr="006D5A9B">
        <w:rPr>
          <w:rFonts w:ascii="Garamond" w:hAnsi="Garamond"/>
          <w:sz w:val="22"/>
          <w:szCs w:val="22"/>
        </w:rPr>
        <w:t xml:space="preserve"> reminds </w:t>
      </w:r>
      <w:r w:rsidR="00A34230" w:rsidRPr="006D5A9B">
        <w:rPr>
          <w:rFonts w:ascii="Garamond" w:hAnsi="Garamond"/>
          <w:sz w:val="22"/>
          <w:szCs w:val="22"/>
        </w:rPr>
        <w:t>Hanumana</w:t>
      </w:r>
      <w:r w:rsidRPr="006D5A9B">
        <w:rPr>
          <w:rFonts w:ascii="Garamond" w:hAnsi="Garamond"/>
          <w:sz w:val="22"/>
          <w:szCs w:val="22"/>
        </w:rPr>
        <w:t xml:space="preserve"> of his real nature, </w:t>
      </w:r>
      <w:r w:rsidR="00A34230" w:rsidRPr="006D5A9B">
        <w:rPr>
          <w:rFonts w:ascii="Garamond" w:hAnsi="Garamond"/>
          <w:sz w:val="22"/>
          <w:szCs w:val="22"/>
        </w:rPr>
        <w:t>Hanumana</w:t>
      </w:r>
      <w:r w:rsidRPr="006D5A9B">
        <w:rPr>
          <w:rFonts w:ascii="Garamond" w:hAnsi="Garamond"/>
          <w:sz w:val="22"/>
          <w:szCs w:val="22"/>
        </w:rPr>
        <w:t xml:space="preserve"> jumps over the ocean toward </w:t>
      </w:r>
      <w:r w:rsidR="00AD68FC" w:rsidRPr="006D5A9B">
        <w:rPr>
          <w:rFonts w:ascii="Garamond" w:hAnsi="Garamond"/>
          <w:sz w:val="22"/>
          <w:szCs w:val="22"/>
        </w:rPr>
        <w:t xml:space="preserve">the </w:t>
      </w:r>
      <w:r w:rsidRPr="006D5A9B">
        <w:rPr>
          <w:rFonts w:ascii="Garamond" w:hAnsi="Garamond"/>
          <w:sz w:val="22"/>
          <w:szCs w:val="22"/>
        </w:rPr>
        <w:t xml:space="preserve">Lanka. Although he performs several heroic deeds in this story, his journey to locate abducted Sita has no parallel. </w:t>
      </w:r>
      <w:r w:rsidR="005128C2" w:rsidRPr="006D5A9B">
        <w:rPr>
          <w:rFonts w:ascii="Garamond" w:hAnsi="Garamond"/>
          <w:b/>
          <w:bCs/>
          <w:sz w:val="22"/>
          <w:szCs w:val="22"/>
        </w:rPr>
        <w:t>When</w:t>
      </w:r>
      <w:r w:rsidR="005128C2" w:rsidRPr="006D5A9B">
        <w:rPr>
          <w:rFonts w:ascii="Garamond" w:hAnsi="Garamond"/>
          <w:sz w:val="22"/>
          <w:szCs w:val="22"/>
        </w:rPr>
        <w:t xml:space="preserve"> </w:t>
      </w:r>
      <w:r w:rsidR="00A34230" w:rsidRPr="006D5A9B">
        <w:rPr>
          <w:rFonts w:ascii="Garamond" w:hAnsi="Garamond"/>
          <w:b/>
          <w:bCs/>
          <w:sz w:val="22"/>
          <w:szCs w:val="22"/>
        </w:rPr>
        <w:t>Hanumana</w:t>
      </w:r>
      <w:r w:rsidRPr="006D5A9B">
        <w:rPr>
          <w:rFonts w:ascii="Garamond" w:hAnsi="Garamond"/>
          <w:b/>
          <w:bCs/>
          <w:sz w:val="22"/>
          <w:szCs w:val="22"/>
        </w:rPr>
        <w:t xml:space="preserve"> jumps toward Lanka, the story mentions all the events and locations in between, which we can use as reference to the </w:t>
      </w:r>
      <w:r w:rsidR="00BD4DB9" w:rsidRPr="006D5A9B">
        <w:rPr>
          <w:rFonts w:ascii="Garamond" w:hAnsi="Garamond"/>
          <w:b/>
          <w:bCs/>
          <w:sz w:val="22"/>
          <w:szCs w:val="22"/>
        </w:rPr>
        <w:t>Chakra</w:t>
      </w:r>
      <w:r w:rsidRPr="006D5A9B">
        <w:rPr>
          <w:rFonts w:ascii="Garamond" w:hAnsi="Garamond"/>
          <w:b/>
          <w:bCs/>
          <w:sz w:val="22"/>
          <w:szCs w:val="22"/>
        </w:rPr>
        <w:t>s</w:t>
      </w:r>
      <w:r w:rsidRPr="00D6032F">
        <w:rPr>
          <w:rFonts w:ascii="Garamond" w:hAnsi="Garamond"/>
          <w:sz w:val="22"/>
          <w:szCs w:val="22"/>
        </w:rPr>
        <w:t xml:space="preserve">. In addition, his actions show us the way to go through the </w:t>
      </w:r>
      <w:r w:rsidR="00BD4DB9" w:rsidRPr="00D6032F">
        <w:rPr>
          <w:rFonts w:ascii="Garamond" w:hAnsi="Garamond"/>
          <w:sz w:val="22"/>
          <w:szCs w:val="22"/>
        </w:rPr>
        <w:t>Chakra</w:t>
      </w:r>
      <w:r w:rsidR="00AD68FC" w:rsidRPr="00D6032F">
        <w:rPr>
          <w:rFonts w:ascii="Garamond" w:hAnsi="Garamond"/>
          <w:sz w:val="22"/>
          <w:szCs w:val="22"/>
        </w:rPr>
        <w:t>s</w:t>
      </w:r>
      <w:r w:rsidRPr="00D6032F">
        <w:rPr>
          <w:rFonts w:ascii="Garamond" w:hAnsi="Garamond"/>
          <w:sz w:val="22"/>
          <w:szCs w:val="22"/>
        </w:rPr>
        <w:t>, their effects, and the precautions to take to avoid danger.</w:t>
      </w:r>
      <w:r w:rsidRPr="006D5A9B">
        <w:rPr>
          <w:rFonts w:ascii="Garamond" w:hAnsi="Garamond"/>
          <w:sz w:val="22"/>
          <w:szCs w:val="22"/>
        </w:rPr>
        <w:t xml:space="preserve"> </w:t>
      </w:r>
      <w:r w:rsidR="00AD68FC" w:rsidRPr="006D5A9B">
        <w:rPr>
          <w:rFonts w:ascii="Garamond" w:hAnsi="Garamond"/>
          <w:sz w:val="22"/>
          <w:szCs w:val="22"/>
        </w:rPr>
        <w:t>We will see them when we discuss Chakras.</w:t>
      </w:r>
    </w:p>
    <w:p w:rsidR="0036437E" w:rsidRPr="006D5A9B" w:rsidRDefault="00A131D0"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One </w:t>
      </w:r>
      <w:r w:rsidR="00207064" w:rsidRPr="006D5A9B">
        <w:rPr>
          <w:rFonts w:ascii="Garamond" w:hAnsi="Garamond"/>
          <w:sz w:val="22"/>
          <w:szCs w:val="22"/>
        </w:rPr>
        <w:t>function</w:t>
      </w:r>
      <w:r w:rsidRPr="006D5A9B">
        <w:rPr>
          <w:rFonts w:ascii="Garamond" w:hAnsi="Garamond"/>
          <w:sz w:val="22"/>
          <w:szCs w:val="22"/>
        </w:rPr>
        <w:t xml:space="preserve"> of the </w:t>
      </w:r>
      <w:r w:rsidR="00FD6397" w:rsidRPr="006D5A9B">
        <w:rPr>
          <w:rFonts w:ascii="Garamond" w:hAnsi="Garamond"/>
          <w:sz w:val="22"/>
          <w:szCs w:val="22"/>
        </w:rPr>
        <w:t>P</w:t>
      </w:r>
      <w:r w:rsidRPr="006D5A9B">
        <w:rPr>
          <w:rFonts w:ascii="Garamond" w:hAnsi="Garamond"/>
          <w:sz w:val="22"/>
          <w:szCs w:val="22"/>
        </w:rPr>
        <w:t xml:space="preserve">rana is to jump over the Manipura and Swadhisthana </w:t>
      </w:r>
      <w:r w:rsidR="00BD4DB9" w:rsidRPr="006D5A9B">
        <w:rPr>
          <w:rFonts w:ascii="Garamond" w:hAnsi="Garamond"/>
          <w:sz w:val="22"/>
          <w:szCs w:val="22"/>
        </w:rPr>
        <w:t>Chakra</w:t>
      </w:r>
      <w:r w:rsidRPr="006D5A9B">
        <w:rPr>
          <w:rFonts w:ascii="Garamond" w:hAnsi="Garamond"/>
          <w:sz w:val="22"/>
          <w:szCs w:val="22"/>
        </w:rPr>
        <w:t xml:space="preserve">s to the Muladhara </w:t>
      </w:r>
      <w:r w:rsidR="00BD4DB9" w:rsidRPr="006D5A9B">
        <w:rPr>
          <w:rFonts w:ascii="Garamond" w:hAnsi="Garamond"/>
          <w:sz w:val="22"/>
          <w:szCs w:val="22"/>
        </w:rPr>
        <w:t>Chakra</w:t>
      </w:r>
      <w:r w:rsidRPr="006D5A9B">
        <w:rPr>
          <w:rFonts w:ascii="Garamond" w:hAnsi="Garamond"/>
          <w:sz w:val="22"/>
          <w:szCs w:val="22"/>
        </w:rPr>
        <w:t xml:space="preserve">. In later chapters, we will study Valmiki Ramayana verse by verse, and </w:t>
      </w:r>
      <w:r w:rsidR="007B6A26" w:rsidRPr="006D5A9B">
        <w:rPr>
          <w:rFonts w:ascii="Garamond" w:hAnsi="Garamond"/>
          <w:sz w:val="22"/>
          <w:szCs w:val="22"/>
        </w:rPr>
        <w:t>find out their</w:t>
      </w:r>
      <w:r w:rsidRPr="006D5A9B">
        <w:rPr>
          <w:rFonts w:ascii="Garamond" w:hAnsi="Garamond"/>
          <w:sz w:val="22"/>
          <w:szCs w:val="22"/>
        </w:rPr>
        <w:t xml:space="preserve"> correlations with the </w:t>
      </w:r>
      <w:r w:rsidR="00BD4DB9" w:rsidRPr="006D5A9B">
        <w:rPr>
          <w:rFonts w:ascii="Garamond" w:hAnsi="Garamond"/>
          <w:sz w:val="22"/>
          <w:szCs w:val="22"/>
        </w:rPr>
        <w:t>Chakra</w:t>
      </w:r>
      <w:r w:rsidRPr="006D5A9B">
        <w:rPr>
          <w:rFonts w:ascii="Garamond" w:hAnsi="Garamond"/>
          <w:sz w:val="22"/>
          <w:szCs w:val="22"/>
        </w:rPr>
        <w:t xml:space="preserve">s. </w:t>
      </w:r>
    </w:p>
    <w:p w:rsidR="007270EF" w:rsidRPr="006D5A9B" w:rsidRDefault="007270EF"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Prana is a vital component of the air that we breathe. </w:t>
      </w:r>
      <w:r w:rsidR="005128C2" w:rsidRPr="006D5A9B">
        <w:rPr>
          <w:rFonts w:ascii="Garamond" w:hAnsi="Garamond"/>
          <w:sz w:val="22"/>
          <w:szCs w:val="22"/>
        </w:rPr>
        <w:t xml:space="preserve">Hence, Sage Valmiki describes the relationship between the air god and Hanumana as that </w:t>
      </w:r>
      <w:r w:rsidR="00274E82" w:rsidRPr="006D5A9B">
        <w:rPr>
          <w:rFonts w:ascii="Garamond" w:hAnsi="Garamond"/>
          <w:sz w:val="22"/>
          <w:szCs w:val="22"/>
        </w:rPr>
        <w:t>of a</w:t>
      </w:r>
      <w:r w:rsidR="005128C2" w:rsidRPr="006D5A9B">
        <w:rPr>
          <w:rFonts w:ascii="Garamond" w:hAnsi="Garamond"/>
          <w:sz w:val="22"/>
          <w:szCs w:val="22"/>
        </w:rPr>
        <w:t xml:space="preserve"> father-son duo. </w:t>
      </w:r>
      <w:r w:rsidRPr="006D5A9B">
        <w:rPr>
          <w:rFonts w:ascii="Garamond" w:hAnsi="Garamond"/>
          <w:sz w:val="22"/>
          <w:szCs w:val="22"/>
        </w:rPr>
        <w:t xml:space="preserve">Prana </w:t>
      </w:r>
      <w:r w:rsidR="00207064" w:rsidRPr="006D5A9B">
        <w:rPr>
          <w:rFonts w:ascii="Garamond" w:hAnsi="Garamond"/>
          <w:sz w:val="22"/>
          <w:szCs w:val="22"/>
        </w:rPr>
        <w:t>sustains</w:t>
      </w:r>
      <w:r w:rsidR="005128C2" w:rsidRPr="006D5A9B">
        <w:rPr>
          <w:rFonts w:ascii="Garamond" w:hAnsi="Garamond"/>
          <w:sz w:val="22"/>
          <w:szCs w:val="22"/>
        </w:rPr>
        <w:t xml:space="preserve"> our life;</w:t>
      </w:r>
      <w:r w:rsidRPr="006D5A9B">
        <w:rPr>
          <w:rFonts w:ascii="Garamond" w:hAnsi="Garamond"/>
          <w:sz w:val="22"/>
          <w:szCs w:val="22"/>
        </w:rPr>
        <w:t xml:space="preserve"> </w:t>
      </w:r>
      <w:r w:rsidR="005128C2" w:rsidRPr="006D5A9B">
        <w:rPr>
          <w:rFonts w:ascii="Garamond" w:hAnsi="Garamond"/>
          <w:sz w:val="22"/>
          <w:szCs w:val="22"/>
        </w:rPr>
        <w:t>w</w:t>
      </w:r>
      <w:r w:rsidRPr="006D5A9B">
        <w:rPr>
          <w:rFonts w:ascii="Garamond" w:hAnsi="Garamond"/>
          <w:sz w:val="22"/>
          <w:szCs w:val="22"/>
        </w:rPr>
        <w:t xml:space="preserve">hen it goes out of the body, we die. However, sustaining life is a very broad term and needs an accurate definition. Let us see what it means. </w:t>
      </w:r>
    </w:p>
    <w:p w:rsidR="007270EF" w:rsidRPr="006D5A9B" w:rsidRDefault="007270EF" w:rsidP="000306D1">
      <w:pPr>
        <w:spacing w:after="0" w:line="276" w:lineRule="auto"/>
        <w:ind w:firstLine="288"/>
        <w:jc w:val="both"/>
        <w:rPr>
          <w:rFonts w:ascii="Garamond" w:hAnsi="Garamond"/>
          <w:sz w:val="22"/>
          <w:szCs w:val="22"/>
        </w:rPr>
      </w:pPr>
      <w:r w:rsidRPr="006D5A9B">
        <w:rPr>
          <w:rFonts w:ascii="Garamond" w:hAnsi="Garamond"/>
          <w:b/>
          <w:bCs/>
          <w:sz w:val="22"/>
          <w:szCs w:val="22"/>
        </w:rPr>
        <w:t>Within our body, the Prana is responsible for many activities. These are classified into two groups</w:t>
      </w:r>
      <w:r w:rsidR="005128C2" w:rsidRPr="006D5A9B">
        <w:rPr>
          <w:rFonts w:ascii="Garamond" w:hAnsi="Garamond"/>
          <w:b/>
          <w:bCs/>
          <w:sz w:val="22"/>
          <w:szCs w:val="22"/>
        </w:rPr>
        <w:t xml:space="preserve"> </w:t>
      </w:r>
      <w:r w:rsidR="00207064" w:rsidRPr="006D5A9B">
        <w:rPr>
          <w:rFonts w:ascii="Garamond" w:hAnsi="Garamond"/>
          <w:b/>
          <w:bCs/>
          <w:sz w:val="22"/>
          <w:szCs w:val="22"/>
        </w:rPr>
        <w:t>–</w:t>
      </w:r>
      <w:r w:rsidR="005128C2" w:rsidRPr="006D5A9B">
        <w:rPr>
          <w:rFonts w:ascii="Garamond" w:hAnsi="Garamond"/>
          <w:b/>
          <w:bCs/>
          <w:sz w:val="22"/>
          <w:szCs w:val="22"/>
        </w:rPr>
        <w:t xml:space="preserve"> </w:t>
      </w:r>
      <w:r w:rsidR="00207064" w:rsidRPr="006D5A9B">
        <w:rPr>
          <w:rFonts w:ascii="Garamond" w:hAnsi="Garamond"/>
          <w:b/>
          <w:bCs/>
          <w:sz w:val="22"/>
          <w:szCs w:val="22"/>
        </w:rPr>
        <w:t>major and minor,</w:t>
      </w:r>
      <w:r w:rsidRPr="006D5A9B">
        <w:rPr>
          <w:rFonts w:ascii="Garamond" w:hAnsi="Garamond"/>
          <w:b/>
          <w:bCs/>
          <w:sz w:val="22"/>
          <w:szCs w:val="22"/>
        </w:rPr>
        <w:t xml:space="preserve"> both numbering five.</w:t>
      </w:r>
      <w:r w:rsidRPr="006D5A9B">
        <w:rPr>
          <w:rFonts w:ascii="Garamond" w:hAnsi="Garamond"/>
          <w:sz w:val="22"/>
          <w:szCs w:val="22"/>
        </w:rPr>
        <w:t xml:space="preserve"> Since the Prana is a form of </w:t>
      </w:r>
      <w:r w:rsidR="00207064" w:rsidRPr="006D5A9B">
        <w:rPr>
          <w:rFonts w:ascii="Garamond" w:hAnsi="Garamond"/>
          <w:sz w:val="22"/>
          <w:szCs w:val="22"/>
        </w:rPr>
        <w:t>Energy</w:t>
      </w:r>
      <w:r w:rsidRPr="006D5A9B">
        <w:rPr>
          <w:rFonts w:ascii="Garamond" w:hAnsi="Garamond"/>
          <w:sz w:val="22"/>
          <w:szCs w:val="22"/>
        </w:rPr>
        <w:t xml:space="preserve">, all these activities are movement or heat related. </w:t>
      </w:r>
      <w:r w:rsidR="003F49B2" w:rsidRPr="006D5A9B">
        <w:rPr>
          <w:rFonts w:ascii="Garamond" w:hAnsi="Garamond"/>
          <w:sz w:val="22"/>
          <w:szCs w:val="22"/>
        </w:rPr>
        <w:t>To</w:t>
      </w:r>
      <w:r w:rsidRPr="006D5A9B">
        <w:rPr>
          <w:rFonts w:ascii="Garamond" w:hAnsi="Garamond"/>
          <w:sz w:val="22"/>
          <w:szCs w:val="22"/>
        </w:rPr>
        <w:t xml:space="preserve"> understand the Prana, we must track its movements in our body. When we can identify a particular movement, we can apply logic to see the </w:t>
      </w:r>
      <w:r w:rsidR="005128C2" w:rsidRPr="006D5A9B">
        <w:rPr>
          <w:rFonts w:ascii="Garamond" w:hAnsi="Garamond"/>
          <w:sz w:val="22"/>
          <w:szCs w:val="22"/>
        </w:rPr>
        <w:t>Prana</w:t>
      </w:r>
      <w:r w:rsidR="00C15A6F" w:rsidRPr="006D5A9B">
        <w:rPr>
          <w:rFonts w:ascii="Garamond" w:hAnsi="Garamond"/>
          <w:sz w:val="22"/>
          <w:szCs w:val="22"/>
        </w:rPr>
        <w:t xml:space="preserve"> </w:t>
      </w:r>
      <w:r w:rsidRPr="006D5A9B">
        <w:rPr>
          <w:rFonts w:ascii="Garamond" w:hAnsi="Garamond"/>
          <w:sz w:val="22"/>
          <w:szCs w:val="22"/>
        </w:rPr>
        <w:t xml:space="preserve">behind it. </w:t>
      </w:r>
    </w:p>
    <w:p w:rsidR="00B36D3E" w:rsidRPr="006D5A9B" w:rsidRDefault="00B36D3E" w:rsidP="000306D1">
      <w:pPr>
        <w:spacing w:after="0" w:line="276" w:lineRule="auto"/>
        <w:ind w:firstLine="288"/>
        <w:jc w:val="both"/>
        <w:rPr>
          <w:rFonts w:ascii="Garamond" w:hAnsi="Garamond"/>
          <w:sz w:val="22"/>
          <w:szCs w:val="22"/>
        </w:rPr>
      </w:pPr>
      <w:r w:rsidRPr="006D5A9B">
        <w:rPr>
          <w:rFonts w:ascii="Garamond" w:hAnsi="Garamond"/>
          <w:b/>
          <w:bCs/>
          <w:sz w:val="22"/>
          <w:szCs w:val="22"/>
        </w:rPr>
        <w:t>M</w:t>
      </w:r>
      <w:r w:rsidR="007270EF" w:rsidRPr="006D5A9B">
        <w:rPr>
          <w:rFonts w:ascii="Garamond" w:hAnsi="Garamond"/>
          <w:b/>
          <w:bCs/>
          <w:sz w:val="22"/>
          <w:szCs w:val="22"/>
        </w:rPr>
        <w:t xml:space="preserve">ost prominent movement in our body is the beating of the heart. </w:t>
      </w:r>
      <w:r w:rsidR="00C15A6F" w:rsidRPr="006D5A9B">
        <w:rPr>
          <w:rFonts w:ascii="Garamond" w:hAnsi="Garamond"/>
          <w:b/>
          <w:bCs/>
          <w:sz w:val="22"/>
          <w:szCs w:val="22"/>
        </w:rPr>
        <w:t xml:space="preserve">Energy </w:t>
      </w:r>
      <w:r w:rsidR="007270EF" w:rsidRPr="006D5A9B">
        <w:rPr>
          <w:rFonts w:ascii="Garamond" w:hAnsi="Garamond"/>
          <w:b/>
          <w:bCs/>
          <w:sz w:val="22"/>
          <w:szCs w:val="22"/>
        </w:rPr>
        <w:t xml:space="preserve">or the force that makes our heart beat is called </w:t>
      </w:r>
      <w:r w:rsidR="00FD6397" w:rsidRPr="006D5A9B">
        <w:rPr>
          <w:rFonts w:ascii="Garamond" w:hAnsi="Garamond"/>
          <w:b/>
          <w:bCs/>
          <w:sz w:val="22"/>
          <w:szCs w:val="22"/>
        </w:rPr>
        <w:t xml:space="preserve">the </w:t>
      </w:r>
      <w:r w:rsidR="007270EF" w:rsidRPr="006D5A9B">
        <w:rPr>
          <w:rFonts w:ascii="Garamond" w:hAnsi="Garamond"/>
          <w:b/>
          <w:bCs/>
          <w:sz w:val="22"/>
          <w:szCs w:val="22"/>
        </w:rPr>
        <w:t xml:space="preserve">Prana. </w:t>
      </w:r>
      <w:r w:rsidRPr="006D5A9B">
        <w:rPr>
          <w:rFonts w:ascii="Garamond" w:hAnsi="Garamond"/>
          <w:sz w:val="22"/>
          <w:szCs w:val="22"/>
        </w:rPr>
        <w:t>P</w:t>
      </w:r>
      <w:r w:rsidR="007270EF" w:rsidRPr="006D5A9B">
        <w:rPr>
          <w:rFonts w:ascii="Garamond" w:hAnsi="Garamond"/>
          <w:sz w:val="22"/>
          <w:szCs w:val="22"/>
        </w:rPr>
        <w:t>rimary source of Prana is the air we breathe</w:t>
      </w:r>
      <w:r w:rsidRPr="006D5A9B">
        <w:rPr>
          <w:rFonts w:ascii="Garamond" w:hAnsi="Garamond"/>
          <w:sz w:val="22"/>
          <w:szCs w:val="22"/>
        </w:rPr>
        <w:t>;</w:t>
      </w:r>
      <w:r w:rsidR="007270EF" w:rsidRPr="006D5A9B">
        <w:rPr>
          <w:rFonts w:ascii="Garamond" w:hAnsi="Garamond"/>
          <w:sz w:val="22"/>
          <w:szCs w:val="22"/>
        </w:rPr>
        <w:t xml:space="preserve"> </w:t>
      </w:r>
      <w:r w:rsidRPr="006D5A9B">
        <w:rPr>
          <w:rFonts w:ascii="Garamond" w:hAnsi="Garamond"/>
          <w:sz w:val="22"/>
          <w:szCs w:val="22"/>
        </w:rPr>
        <w:t>f</w:t>
      </w:r>
      <w:r w:rsidR="007270EF" w:rsidRPr="006D5A9B">
        <w:rPr>
          <w:rFonts w:ascii="Garamond" w:hAnsi="Garamond"/>
          <w:sz w:val="22"/>
          <w:szCs w:val="22"/>
        </w:rPr>
        <w:t xml:space="preserve">ood is the secondary source. </w:t>
      </w:r>
    </w:p>
    <w:p w:rsidR="007270EF" w:rsidRPr="006D5A9B" w:rsidRDefault="00B36D3E" w:rsidP="000306D1">
      <w:pPr>
        <w:spacing w:after="0" w:line="276" w:lineRule="auto"/>
        <w:ind w:firstLine="288"/>
        <w:jc w:val="both"/>
        <w:rPr>
          <w:rFonts w:ascii="Garamond" w:hAnsi="Garamond"/>
          <w:sz w:val="22"/>
          <w:szCs w:val="22"/>
        </w:rPr>
      </w:pPr>
      <w:r w:rsidRPr="006D5A9B">
        <w:rPr>
          <w:rFonts w:ascii="Garamond" w:hAnsi="Garamond"/>
          <w:sz w:val="22"/>
          <w:szCs w:val="22"/>
        </w:rPr>
        <w:t>S</w:t>
      </w:r>
      <w:r w:rsidR="007270EF" w:rsidRPr="006D5A9B">
        <w:rPr>
          <w:rFonts w:ascii="Garamond" w:hAnsi="Garamond"/>
          <w:sz w:val="22"/>
          <w:szCs w:val="22"/>
        </w:rPr>
        <w:t xml:space="preserve">econd major activity of the Prana is in the abdomen region, where it controls excretion-related movements of the body. Here, it is called Apaana, and it is a critical concept in Yoga. </w:t>
      </w:r>
      <w:r w:rsidR="007270EF" w:rsidRPr="006D5A9B">
        <w:rPr>
          <w:rFonts w:ascii="Garamond" w:hAnsi="Garamond"/>
          <w:b/>
          <w:bCs/>
          <w:sz w:val="22"/>
          <w:szCs w:val="22"/>
        </w:rPr>
        <w:t>Shri Krishna introduces Prana and Apaana in Gita. He summarizes the complete science of Yoga as the “mixing of the Prana and the Apaana”.</w:t>
      </w:r>
      <w:r w:rsidR="007270EF" w:rsidRPr="006D5A9B">
        <w:rPr>
          <w:rFonts w:ascii="Garamond" w:hAnsi="Garamond"/>
          <w:sz w:val="22"/>
          <w:szCs w:val="22"/>
        </w:rPr>
        <w:t xml:space="preserve"> This d</w:t>
      </w:r>
      <w:r w:rsidRPr="006D5A9B">
        <w:rPr>
          <w:rFonts w:ascii="Garamond" w:hAnsi="Garamond"/>
          <w:sz w:val="22"/>
          <w:szCs w:val="22"/>
        </w:rPr>
        <w:t>escription looks rather simple</w:t>
      </w:r>
      <w:r w:rsidR="007270EF" w:rsidRPr="006D5A9B">
        <w:rPr>
          <w:rFonts w:ascii="Garamond" w:hAnsi="Garamond"/>
          <w:sz w:val="22"/>
          <w:szCs w:val="22"/>
        </w:rPr>
        <w:t xml:space="preserve">, but it </w:t>
      </w:r>
      <w:r w:rsidRPr="006D5A9B">
        <w:rPr>
          <w:rFonts w:ascii="Garamond" w:hAnsi="Garamond"/>
          <w:sz w:val="22"/>
          <w:szCs w:val="22"/>
        </w:rPr>
        <w:t>is very difficult to understand its meaning</w:t>
      </w:r>
      <w:r w:rsidR="007270EF" w:rsidRPr="006D5A9B">
        <w:rPr>
          <w:rFonts w:ascii="Garamond" w:hAnsi="Garamond"/>
          <w:sz w:val="22"/>
          <w:szCs w:val="22"/>
        </w:rPr>
        <w:t xml:space="preserve">. </w:t>
      </w:r>
    </w:p>
    <w:p w:rsidR="007270EF" w:rsidRPr="006D5A9B" w:rsidRDefault="00A745EA" w:rsidP="000306D1">
      <w:pPr>
        <w:spacing w:after="0" w:line="276" w:lineRule="auto"/>
        <w:ind w:firstLine="288"/>
        <w:jc w:val="both"/>
        <w:rPr>
          <w:rFonts w:ascii="Garamond" w:hAnsi="Garamond"/>
          <w:sz w:val="22"/>
          <w:szCs w:val="22"/>
        </w:rPr>
      </w:pPr>
      <w:r w:rsidRPr="006D5A9B">
        <w:rPr>
          <w:rFonts w:ascii="Garamond" w:hAnsi="Garamond"/>
          <w:sz w:val="22"/>
          <w:szCs w:val="22"/>
        </w:rPr>
        <w:t>Understanding</w:t>
      </w:r>
      <w:r w:rsidR="007270EF" w:rsidRPr="006D5A9B">
        <w:rPr>
          <w:rFonts w:ascii="Garamond" w:hAnsi="Garamond"/>
          <w:sz w:val="22"/>
          <w:szCs w:val="22"/>
        </w:rPr>
        <w:t xml:space="preserve"> </w:t>
      </w:r>
      <w:r w:rsidRPr="006D5A9B">
        <w:rPr>
          <w:rFonts w:ascii="Garamond" w:hAnsi="Garamond"/>
          <w:sz w:val="22"/>
          <w:szCs w:val="22"/>
        </w:rPr>
        <w:t>what Apaana is can be difficult. M</w:t>
      </w:r>
      <w:r w:rsidR="007270EF" w:rsidRPr="006D5A9B">
        <w:rPr>
          <w:rFonts w:ascii="Garamond" w:hAnsi="Garamond"/>
          <w:sz w:val="22"/>
          <w:szCs w:val="22"/>
        </w:rPr>
        <w:t xml:space="preserve">aking it move upwards toward the Prana is even more challenging. The way is to learn the root lock, practice it for a good amount of time with a wait-and-watch approach. When the root lock </w:t>
      </w:r>
      <w:r w:rsidR="00207064" w:rsidRPr="006D5A9B">
        <w:rPr>
          <w:rFonts w:ascii="Garamond" w:hAnsi="Garamond"/>
          <w:sz w:val="22"/>
          <w:szCs w:val="22"/>
        </w:rPr>
        <w:t>triggers</w:t>
      </w:r>
      <w:r w:rsidR="007270EF" w:rsidRPr="006D5A9B">
        <w:rPr>
          <w:rFonts w:ascii="Garamond" w:hAnsi="Garamond"/>
          <w:sz w:val="22"/>
          <w:szCs w:val="22"/>
        </w:rPr>
        <w:t xml:space="preserve"> the upward movement of the stomach on its own (the word, Yoga uses, is flying instead of moving), you will know the power of Apaana. </w:t>
      </w:r>
    </w:p>
    <w:p w:rsidR="008A53A3" w:rsidRPr="006D5A9B" w:rsidRDefault="003A3ADA"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name of </w:t>
      </w:r>
      <w:r w:rsidR="00B36D3E" w:rsidRPr="006D5A9B">
        <w:rPr>
          <w:rFonts w:ascii="Garamond" w:hAnsi="Garamond"/>
          <w:sz w:val="22"/>
          <w:szCs w:val="22"/>
        </w:rPr>
        <w:t>Prana operating</w:t>
      </w:r>
      <w:r w:rsidR="007270EF" w:rsidRPr="006D5A9B">
        <w:rPr>
          <w:rFonts w:ascii="Garamond" w:hAnsi="Garamond"/>
          <w:sz w:val="22"/>
          <w:szCs w:val="22"/>
        </w:rPr>
        <w:t xml:space="preserve"> in the throat and head </w:t>
      </w:r>
      <w:r w:rsidRPr="006D5A9B">
        <w:rPr>
          <w:rFonts w:ascii="Garamond" w:hAnsi="Garamond"/>
          <w:sz w:val="22"/>
          <w:szCs w:val="22"/>
        </w:rPr>
        <w:t>region</w:t>
      </w:r>
      <w:r w:rsidR="007270EF" w:rsidRPr="006D5A9B">
        <w:rPr>
          <w:rFonts w:ascii="Garamond" w:hAnsi="Garamond"/>
          <w:sz w:val="22"/>
          <w:szCs w:val="22"/>
        </w:rPr>
        <w:t xml:space="preserve"> is Udaana. These are very low-frequency vibrations. One of the strange things about the Udaana is that its activities go a few centimeters above our head. </w:t>
      </w:r>
      <w:r w:rsidRPr="006D5A9B">
        <w:rPr>
          <w:rFonts w:ascii="Garamond" w:hAnsi="Garamond"/>
          <w:sz w:val="22"/>
          <w:szCs w:val="22"/>
        </w:rPr>
        <w:t xml:space="preserve">The name of </w:t>
      </w:r>
      <w:r w:rsidR="00B36D3E" w:rsidRPr="006D5A9B">
        <w:rPr>
          <w:rFonts w:ascii="Garamond" w:hAnsi="Garamond"/>
          <w:sz w:val="22"/>
          <w:szCs w:val="22"/>
        </w:rPr>
        <w:t>Prana operating</w:t>
      </w:r>
      <w:r w:rsidR="007270EF" w:rsidRPr="006D5A9B">
        <w:rPr>
          <w:rFonts w:ascii="Garamond" w:hAnsi="Garamond"/>
          <w:sz w:val="22"/>
          <w:szCs w:val="22"/>
        </w:rPr>
        <w:t xml:space="preserve"> in the stomach is Samaana.</w:t>
      </w:r>
      <w:r w:rsidR="00B36D3E" w:rsidRPr="006D5A9B">
        <w:rPr>
          <w:rFonts w:ascii="Garamond" w:hAnsi="Garamond"/>
          <w:sz w:val="22"/>
          <w:szCs w:val="22"/>
        </w:rPr>
        <w:t xml:space="preserve"> It and is responsible for digestion.</w:t>
      </w:r>
      <w:r w:rsidR="007270EF" w:rsidRPr="006D5A9B">
        <w:rPr>
          <w:rFonts w:ascii="Garamond" w:hAnsi="Garamond"/>
          <w:sz w:val="22"/>
          <w:szCs w:val="22"/>
        </w:rPr>
        <w:t xml:space="preserve"> </w:t>
      </w:r>
      <w:r w:rsidRPr="006D5A9B">
        <w:rPr>
          <w:rFonts w:ascii="Garamond" w:hAnsi="Garamond"/>
          <w:sz w:val="22"/>
          <w:szCs w:val="22"/>
        </w:rPr>
        <w:t xml:space="preserve">The name of </w:t>
      </w:r>
      <w:r w:rsidR="00B36D3E" w:rsidRPr="006D5A9B">
        <w:rPr>
          <w:rFonts w:ascii="Garamond" w:hAnsi="Garamond"/>
          <w:sz w:val="22"/>
          <w:szCs w:val="22"/>
        </w:rPr>
        <w:t>Prana which</w:t>
      </w:r>
      <w:r w:rsidR="007270EF" w:rsidRPr="006D5A9B">
        <w:rPr>
          <w:rFonts w:ascii="Garamond" w:hAnsi="Garamond"/>
          <w:sz w:val="22"/>
          <w:szCs w:val="22"/>
        </w:rPr>
        <w:t xml:space="preserve"> circ</w:t>
      </w:r>
      <w:r w:rsidR="00274E82" w:rsidRPr="006D5A9B">
        <w:rPr>
          <w:rFonts w:ascii="Garamond" w:hAnsi="Garamond"/>
          <w:sz w:val="22"/>
          <w:szCs w:val="22"/>
        </w:rPr>
        <w:t>ulates blood in the entire body</w:t>
      </w:r>
      <w:r w:rsidR="007270EF" w:rsidRPr="006D5A9B">
        <w:rPr>
          <w:rFonts w:ascii="Garamond" w:hAnsi="Garamond"/>
          <w:sz w:val="22"/>
          <w:szCs w:val="22"/>
        </w:rPr>
        <w:t xml:space="preserve"> is Vyaana. </w:t>
      </w:r>
    </w:p>
    <w:p w:rsidR="007270EF" w:rsidRPr="006D5A9B" w:rsidRDefault="00207064" w:rsidP="000306D1">
      <w:pPr>
        <w:spacing w:after="0" w:line="276" w:lineRule="auto"/>
        <w:ind w:firstLine="288"/>
        <w:jc w:val="both"/>
        <w:rPr>
          <w:rFonts w:ascii="Garamond" w:hAnsi="Garamond"/>
          <w:sz w:val="22"/>
          <w:szCs w:val="22"/>
        </w:rPr>
      </w:pPr>
      <w:r w:rsidRPr="006D5A9B">
        <w:rPr>
          <w:rFonts w:ascii="Garamond" w:hAnsi="Garamond"/>
          <w:sz w:val="22"/>
          <w:szCs w:val="22"/>
        </w:rPr>
        <w:t>Besides</w:t>
      </w:r>
      <w:r w:rsidR="007270EF" w:rsidRPr="006D5A9B">
        <w:rPr>
          <w:rFonts w:ascii="Garamond" w:hAnsi="Garamond"/>
          <w:sz w:val="22"/>
          <w:szCs w:val="22"/>
        </w:rPr>
        <w:t xml:space="preserve"> these five major Prana</w:t>
      </w:r>
      <w:r w:rsidR="008F370A" w:rsidRPr="006D5A9B">
        <w:rPr>
          <w:rFonts w:ascii="Garamond" w:hAnsi="Garamond"/>
          <w:sz w:val="22"/>
          <w:szCs w:val="22"/>
        </w:rPr>
        <w:t>(</w:t>
      </w:r>
      <w:r w:rsidR="007270EF" w:rsidRPr="006D5A9B">
        <w:rPr>
          <w:rFonts w:ascii="Garamond" w:hAnsi="Garamond"/>
          <w:sz w:val="22"/>
          <w:szCs w:val="22"/>
        </w:rPr>
        <w:t>s</w:t>
      </w:r>
      <w:r w:rsidR="008F370A" w:rsidRPr="006D5A9B">
        <w:rPr>
          <w:rFonts w:ascii="Garamond" w:hAnsi="Garamond"/>
          <w:sz w:val="22"/>
          <w:szCs w:val="22"/>
        </w:rPr>
        <w:t>)</w:t>
      </w:r>
      <w:r w:rsidR="007270EF" w:rsidRPr="006D5A9B">
        <w:rPr>
          <w:rFonts w:ascii="Garamond" w:hAnsi="Garamond"/>
          <w:sz w:val="22"/>
          <w:szCs w:val="22"/>
        </w:rPr>
        <w:t>, there are five minor Prana</w:t>
      </w:r>
      <w:r w:rsidR="008F370A" w:rsidRPr="006D5A9B">
        <w:rPr>
          <w:rFonts w:ascii="Garamond" w:hAnsi="Garamond"/>
          <w:sz w:val="22"/>
          <w:szCs w:val="22"/>
        </w:rPr>
        <w:t>(</w:t>
      </w:r>
      <w:r w:rsidR="007270EF" w:rsidRPr="006D5A9B">
        <w:rPr>
          <w:rFonts w:ascii="Garamond" w:hAnsi="Garamond"/>
          <w:sz w:val="22"/>
          <w:szCs w:val="22"/>
        </w:rPr>
        <w:t>s</w:t>
      </w:r>
      <w:r w:rsidR="008F370A" w:rsidRPr="006D5A9B">
        <w:rPr>
          <w:rFonts w:ascii="Garamond" w:hAnsi="Garamond"/>
          <w:sz w:val="22"/>
          <w:szCs w:val="22"/>
        </w:rPr>
        <w:t>)</w:t>
      </w:r>
      <w:r w:rsidR="007270EF" w:rsidRPr="006D5A9B">
        <w:rPr>
          <w:rFonts w:ascii="Garamond" w:hAnsi="Garamond"/>
          <w:sz w:val="22"/>
          <w:szCs w:val="22"/>
        </w:rPr>
        <w:t xml:space="preserve">: Naga is responsible for hiccups; Kurma performs the function of opening </w:t>
      </w:r>
      <w:r w:rsidR="00B36D3E" w:rsidRPr="006D5A9B">
        <w:rPr>
          <w:rFonts w:ascii="Garamond" w:hAnsi="Garamond"/>
          <w:sz w:val="22"/>
          <w:szCs w:val="22"/>
        </w:rPr>
        <w:t xml:space="preserve">and closing </w:t>
      </w:r>
      <w:r w:rsidR="007270EF" w:rsidRPr="006D5A9B">
        <w:rPr>
          <w:rFonts w:ascii="Garamond" w:hAnsi="Garamond"/>
          <w:sz w:val="22"/>
          <w:szCs w:val="22"/>
        </w:rPr>
        <w:t>the eyes; Krikara induces hunger or thirst; Devadatta makes us yawn. Finally, Dhananjay</w:t>
      </w:r>
      <w:r w:rsidR="00480B45" w:rsidRPr="006D5A9B">
        <w:rPr>
          <w:rFonts w:ascii="Garamond" w:hAnsi="Garamond"/>
          <w:sz w:val="22"/>
          <w:szCs w:val="22"/>
        </w:rPr>
        <w:t>a</w:t>
      </w:r>
      <w:r w:rsidR="007270EF" w:rsidRPr="006D5A9B">
        <w:rPr>
          <w:rFonts w:ascii="Garamond" w:hAnsi="Garamond"/>
          <w:sz w:val="22"/>
          <w:szCs w:val="22"/>
        </w:rPr>
        <w:t xml:space="preserve"> causes decomposition of the body after death.</w:t>
      </w:r>
    </w:p>
    <w:p w:rsidR="0036437E" w:rsidRDefault="007270EF"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In the ordinary state of the body, activities</w:t>
      </w:r>
      <w:r w:rsidR="00425159" w:rsidRPr="006D5A9B">
        <w:rPr>
          <w:rFonts w:ascii="Garamond" w:hAnsi="Garamond"/>
          <w:sz w:val="22"/>
          <w:szCs w:val="22"/>
        </w:rPr>
        <w:t xml:space="preserve"> of</w:t>
      </w:r>
      <w:r w:rsidRPr="006D5A9B">
        <w:rPr>
          <w:rFonts w:ascii="Garamond" w:hAnsi="Garamond"/>
          <w:sz w:val="22"/>
          <w:szCs w:val="22"/>
        </w:rPr>
        <w:t xml:space="preserve"> </w:t>
      </w:r>
      <w:r w:rsidR="00425159" w:rsidRPr="006D5A9B">
        <w:rPr>
          <w:rFonts w:ascii="Garamond" w:hAnsi="Garamond"/>
          <w:sz w:val="22"/>
          <w:szCs w:val="22"/>
        </w:rPr>
        <w:t xml:space="preserve">Prana </w:t>
      </w:r>
      <w:r w:rsidRPr="006D5A9B">
        <w:rPr>
          <w:rFonts w:ascii="Garamond" w:hAnsi="Garamond"/>
          <w:sz w:val="22"/>
          <w:szCs w:val="22"/>
        </w:rPr>
        <w:t xml:space="preserve">are difficult to observe. Only when these activities exceed existing levels, we feel the Prana in the body. When we do Pranayama, the level of Pranic activity goes up. When it exceeds a certain threshold, we can notice the Prana. </w:t>
      </w:r>
      <w:r w:rsidR="00480B45" w:rsidRPr="006D5A9B">
        <w:rPr>
          <w:rFonts w:ascii="Garamond" w:hAnsi="Garamond"/>
          <w:b/>
          <w:bCs/>
          <w:sz w:val="22"/>
          <w:szCs w:val="22"/>
        </w:rPr>
        <w:t>T</w:t>
      </w:r>
      <w:r w:rsidRPr="006D5A9B">
        <w:rPr>
          <w:rFonts w:ascii="Garamond" w:hAnsi="Garamond"/>
          <w:b/>
          <w:bCs/>
          <w:sz w:val="22"/>
          <w:szCs w:val="22"/>
        </w:rPr>
        <w:t>he results of Pranayama are not immediately visible</w:t>
      </w:r>
      <w:r w:rsidR="00425159" w:rsidRPr="006D5A9B">
        <w:rPr>
          <w:rFonts w:ascii="Garamond" w:hAnsi="Garamond"/>
          <w:b/>
          <w:bCs/>
          <w:sz w:val="22"/>
          <w:szCs w:val="22"/>
        </w:rPr>
        <w:t>.</w:t>
      </w:r>
      <w:r w:rsidRPr="006D5A9B">
        <w:rPr>
          <w:rFonts w:ascii="Garamond" w:hAnsi="Garamond"/>
          <w:b/>
          <w:bCs/>
          <w:sz w:val="22"/>
          <w:szCs w:val="22"/>
        </w:rPr>
        <w:t xml:space="preserve"> </w:t>
      </w:r>
      <w:r w:rsidR="00425159" w:rsidRPr="006D5A9B">
        <w:rPr>
          <w:rFonts w:ascii="Garamond" w:hAnsi="Garamond"/>
          <w:b/>
          <w:bCs/>
          <w:sz w:val="22"/>
          <w:szCs w:val="22"/>
        </w:rPr>
        <w:t>P</w:t>
      </w:r>
      <w:r w:rsidRPr="006D5A9B">
        <w:rPr>
          <w:rFonts w:ascii="Garamond" w:hAnsi="Garamond"/>
          <w:b/>
          <w:bCs/>
          <w:sz w:val="22"/>
          <w:szCs w:val="22"/>
        </w:rPr>
        <w:t xml:space="preserve">umping air in and out of the body alone does not </w:t>
      </w:r>
      <w:r w:rsidR="00425159" w:rsidRPr="006D5A9B">
        <w:rPr>
          <w:rFonts w:ascii="Garamond" w:hAnsi="Garamond"/>
          <w:b/>
          <w:bCs/>
          <w:sz w:val="22"/>
          <w:szCs w:val="22"/>
        </w:rPr>
        <w:t xml:space="preserve">mean a person is </w:t>
      </w:r>
      <w:r w:rsidRPr="006D5A9B">
        <w:rPr>
          <w:rFonts w:ascii="Garamond" w:hAnsi="Garamond"/>
          <w:b/>
          <w:bCs/>
          <w:sz w:val="22"/>
          <w:szCs w:val="22"/>
        </w:rPr>
        <w:t xml:space="preserve">doing Pranayama. </w:t>
      </w:r>
      <w:r w:rsidRPr="006D5A9B">
        <w:rPr>
          <w:rFonts w:ascii="Garamond" w:hAnsi="Garamond"/>
          <w:sz w:val="22"/>
          <w:szCs w:val="22"/>
        </w:rPr>
        <w:t xml:space="preserve">It needs a guru to teach us the conceptual background of the overall framework, a sincere desire to succeed and practice over a period. </w:t>
      </w:r>
      <w:r w:rsidRPr="006D5A9B">
        <w:rPr>
          <w:rFonts w:ascii="Garamond" w:hAnsi="Garamond"/>
          <w:b/>
          <w:bCs/>
          <w:sz w:val="22"/>
          <w:szCs w:val="22"/>
        </w:rPr>
        <w:t>Pranic movement happens because of the intention of a person. Hence, if we are looking for proof of the Prana, we must have the intention to see Pranic activity.</w:t>
      </w:r>
      <w:r w:rsidRPr="006D5A9B">
        <w:rPr>
          <w:rFonts w:ascii="Garamond" w:hAnsi="Garamond"/>
          <w:sz w:val="22"/>
          <w:szCs w:val="22"/>
        </w:rPr>
        <w:t xml:space="preserve"> </w:t>
      </w:r>
    </w:p>
    <w:p w:rsidR="00D82ACE" w:rsidRPr="006D5A9B" w:rsidRDefault="00D82ACE" w:rsidP="000306D1">
      <w:pPr>
        <w:spacing w:after="0" w:line="276" w:lineRule="auto"/>
        <w:ind w:firstLine="288"/>
        <w:jc w:val="both"/>
        <w:rPr>
          <w:rFonts w:ascii="Garamond" w:hAnsi="Garamond"/>
          <w:sz w:val="22"/>
          <w:szCs w:val="22"/>
        </w:rPr>
      </w:pPr>
    </w:p>
    <w:p w:rsidR="00FF343B" w:rsidRPr="00C548BC" w:rsidRDefault="00142A7E" w:rsidP="000306D1">
      <w:pPr>
        <w:pStyle w:val="Heading2"/>
        <w:spacing w:line="276" w:lineRule="auto"/>
        <w:jc w:val="left"/>
        <w:rPr>
          <w:rFonts w:ascii="Garamond" w:hAnsi="Garamond"/>
        </w:rPr>
      </w:pPr>
      <w:bookmarkStart w:id="4" w:name="_Toc50132246"/>
      <w:r w:rsidRPr="00C548BC">
        <w:rPr>
          <w:rFonts w:ascii="Garamond" w:hAnsi="Garamond"/>
        </w:rPr>
        <w:t xml:space="preserve">Easy </w:t>
      </w:r>
      <w:r w:rsidR="00B76D89" w:rsidRPr="00C548BC">
        <w:rPr>
          <w:rFonts w:ascii="Garamond" w:hAnsi="Garamond"/>
        </w:rPr>
        <w:t xml:space="preserve">to Understand </w:t>
      </w:r>
      <w:r w:rsidRPr="00C548BC">
        <w:rPr>
          <w:rFonts w:ascii="Garamond" w:hAnsi="Garamond"/>
        </w:rPr>
        <w:t xml:space="preserve">Character # </w:t>
      </w:r>
      <w:r w:rsidR="002A0A53" w:rsidRPr="00C548BC">
        <w:rPr>
          <w:rFonts w:ascii="Garamond" w:hAnsi="Garamond"/>
        </w:rPr>
        <w:t>4</w:t>
      </w:r>
      <w:r w:rsidR="005B46CD" w:rsidRPr="00C548BC">
        <w:rPr>
          <w:rFonts w:ascii="Garamond" w:hAnsi="Garamond"/>
        </w:rPr>
        <w:t xml:space="preserve">: </w:t>
      </w:r>
      <w:r w:rsidR="00453B4C" w:rsidRPr="00C548BC">
        <w:rPr>
          <w:rFonts w:ascii="Garamond" w:hAnsi="Garamond"/>
        </w:rPr>
        <w:t>Ravana</w:t>
      </w:r>
      <w:bookmarkEnd w:id="4"/>
      <w:r w:rsidR="00453B4C" w:rsidRPr="00C548BC">
        <w:rPr>
          <w:rFonts w:ascii="Garamond" w:hAnsi="Garamond"/>
        </w:rPr>
        <w:t xml:space="preserve"> </w:t>
      </w:r>
    </w:p>
    <w:p w:rsidR="00AB6016" w:rsidRPr="006D5A9B" w:rsidRDefault="00D6032F" w:rsidP="000306D1">
      <w:pPr>
        <w:spacing w:after="0" w:line="276" w:lineRule="auto"/>
        <w:jc w:val="both"/>
        <w:rPr>
          <w:rFonts w:ascii="Garamond" w:hAnsi="Garamond"/>
          <w:b/>
          <w:sz w:val="22"/>
          <w:szCs w:val="22"/>
        </w:rPr>
      </w:pPr>
      <w:r>
        <w:rPr>
          <w:rFonts w:ascii="Garamond" w:hAnsi="Garamond"/>
          <w:b/>
          <w:sz w:val="22"/>
          <w:szCs w:val="22"/>
        </w:rPr>
        <w:tab/>
      </w:r>
      <w:r w:rsidR="008F370A" w:rsidRPr="006D5A9B">
        <w:rPr>
          <w:rFonts w:ascii="Garamond" w:hAnsi="Garamond"/>
          <w:b/>
          <w:sz w:val="22"/>
          <w:szCs w:val="22"/>
        </w:rPr>
        <w:t>Ravana represents</w:t>
      </w:r>
      <w:r w:rsidR="00AB6016" w:rsidRPr="006D5A9B">
        <w:rPr>
          <w:rFonts w:ascii="Garamond" w:hAnsi="Garamond"/>
          <w:b/>
          <w:sz w:val="22"/>
          <w:szCs w:val="22"/>
        </w:rPr>
        <w:t xml:space="preserve"> our </w:t>
      </w:r>
      <w:r w:rsidR="00930E62" w:rsidRPr="006D5A9B">
        <w:rPr>
          <w:rFonts w:ascii="Garamond" w:hAnsi="Garamond"/>
          <w:b/>
          <w:sz w:val="22"/>
          <w:szCs w:val="22"/>
        </w:rPr>
        <w:t>A</w:t>
      </w:r>
      <w:r w:rsidR="00AB6016" w:rsidRPr="006D5A9B">
        <w:rPr>
          <w:rFonts w:ascii="Garamond" w:hAnsi="Garamond"/>
          <w:b/>
          <w:sz w:val="22"/>
          <w:szCs w:val="22"/>
        </w:rPr>
        <w:t>hamkar</w:t>
      </w:r>
      <w:r w:rsidR="00930E62" w:rsidRPr="006D5A9B">
        <w:rPr>
          <w:rFonts w:ascii="Garamond" w:hAnsi="Garamond"/>
          <w:b/>
          <w:sz w:val="22"/>
          <w:szCs w:val="22"/>
        </w:rPr>
        <w:t>a</w:t>
      </w:r>
      <w:r w:rsidR="00CF5594" w:rsidRPr="006D5A9B">
        <w:rPr>
          <w:rFonts w:ascii="Garamond" w:hAnsi="Garamond"/>
          <w:b/>
          <w:sz w:val="22"/>
          <w:szCs w:val="22"/>
        </w:rPr>
        <w:t xml:space="preserve"> (Ego)</w:t>
      </w:r>
      <w:r w:rsidR="00AB6016" w:rsidRPr="006D5A9B">
        <w:rPr>
          <w:rFonts w:ascii="Garamond" w:hAnsi="Garamond"/>
          <w:b/>
          <w:sz w:val="22"/>
          <w:szCs w:val="22"/>
        </w:rPr>
        <w:t>.</w:t>
      </w:r>
      <w:r w:rsidR="00AB6016" w:rsidRPr="006D5A9B">
        <w:rPr>
          <w:rFonts w:ascii="Garamond" w:hAnsi="Garamond"/>
          <w:sz w:val="22"/>
          <w:szCs w:val="22"/>
        </w:rPr>
        <w:t xml:space="preserve"> Our </w:t>
      </w:r>
      <w:r w:rsidR="00930E62" w:rsidRPr="006D5A9B">
        <w:rPr>
          <w:rFonts w:ascii="Garamond" w:hAnsi="Garamond"/>
          <w:bCs/>
          <w:sz w:val="22"/>
          <w:szCs w:val="22"/>
        </w:rPr>
        <w:t>Ahamkara</w:t>
      </w:r>
      <w:r w:rsidR="00930E62" w:rsidRPr="006D5A9B">
        <w:rPr>
          <w:rFonts w:ascii="Garamond" w:hAnsi="Garamond"/>
          <w:sz w:val="22"/>
          <w:szCs w:val="22"/>
        </w:rPr>
        <w:t xml:space="preserve"> </w:t>
      </w:r>
      <w:r w:rsidR="00AB6016" w:rsidRPr="006D5A9B">
        <w:rPr>
          <w:rFonts w:ascii="Garamond" w:hAnsi="Garamond"/>
          <w:sz w:val="22"/>
          <w:szCs w:val="22"/>
        </w:rPr>
        <w:t xml:space="preserve">is insecure. It </w:t>
      </w:r>
      <w:r w:rsidR="0077243B" w:rsidRPr="006D5A9B">
        <w:rPr>
          <w:rFonts w:ascii="Garamond" w:hAnsi="Garamond"/>
          <w:sz w:val="22"/>
          <w:szCs w:val="22"/>
        </w:rPr>
        <w:t>seeks</w:t>
      </w:r>
      <w:r w:rsidR="00AB6016" w:rsidRPr="006D5A9B">
        <w:rPr>
          <w:rFonts w:ascii="Garamond" w:hAnsi="Garamond"/>
          <w:sz w:val="22"/>
          <w:szCs w:val="22"/>
        </w:rPr>
        <w:t xml:space="preserve"> to grab power</w:t>
      </w:r>
      <w:r w:rsidR="007B153C" w:rsidRPr="006D5A9B">
        <w:rPr>
          <w:rFonts w:ascii="Garamond" w:hAnsi="Garamond"/>
          <w:sz w:val="22"/>
          <w:szCs w:val="22"/>
        </w:rPr>
        <w:t xml:space="preserve"> and</w:t>
      </w:r>
      <w:r w:rsidR="00AB6016" w:rsidRPr="006D5A9B">
        <w:rPr>
          <w:rFonts w:ascii="Garamond" w:hAnsi="Garamond"/>
          <w:sz w:val="22"/>
          <w:szCs w:val="22"/>
        </w:rPr>
        <w:t xml:space="preserve"> </w:t>
      </w:r>
      <w:r w:rsidR="0077243B" w:rsidRPr="006D5A9B">
        <w:rPr>
          <w:rFonts w:ascii="Garamond" w:hAnsi="Garamond"/>
          <w:sz w:val="22"/>
          <w:szCs w:val="22"/>
        </w:rPr>
        <w:t>prefers</w:t>
      </w:r>
      <w:r w:rsidR="00AB6016" w:rsidRPr="006D5A9B">
        <w:rPr>
          <w:rFonts w:ascii="Garamond" w:hAnsi="Garamond"/>
          <w:sz w:val="22"/>
          <w:szCs w:val="22"/>
        </w:rPr>
        <w:t xml:space="preserve"> a life of indulgence. We see these characteristics in </w:t>
      </w:r>
      <w:r w:rsidR="008F370A" w:rsidRPr="006D5A9B">
        <w:rPr>
          <w:rFonts w:ascii="Garamond" w:hAnsi="Garamond"/>
          <w:sz w:val="22"/>
          <w:szCs w:val="22"/>
        </w:rPr>
        <w:t xml:space="preserve">Ravana. </w:t>
      </w:r>
      <w:r w:rsidR="00AB6016" w:rsidRPr="006D5A9B">
        <w:rPr>
          <w:rFonts w:ascii="Garamond" w:hAnsi="Garamond"/>
          <w:sz w:val="22"/>
          <w:szCs w:val="22"/>
        </w:rPr>
        <w:t xml:space="preserve">He is a king of demons. He is powerful, active, and indulgent in sensual pleasures. His capital city, Lanka, is </w:t>
      </w:r>
      <w:r w:rsidR="0077243B" w:rsidRPr="006D5A9B">
        <w:rPr>
          <w:rFonts w:ascii="Garamond" w:hAnsi="Garamond"/>
          <w:sz w:val="22"/>
          <w:szCs w:val="22"/>
        </w:rPr>
        <w:t>extremely</w:t>
      </w:r>
      <w:r w:rsidR="00AB6016" w:rsidRPr="006D5A9B">
        <w:rPr>
          <w:rFonts w:ascii="Garamond" w:hAnsi="Garamond"/>
          <w:sz w:val="22"/>
          <w:szCs w:val="22"/>
        </w:rPr>
        <w:t xml:space="preserve"> rich, with golden palaces and marvelous gardens. Even though </w:t>
      </w:r>
      <w:r w:rsidR="008F370A" w:rsidRPr="006D5A9B">
        <w:rPr>
          <w:rFonts w:ascii="Garamond" w:hAnsi="Garamond"/>
          <w:sz w:val="22"/>
          <w:szCs w:val="22"/>
        </w:rPr>
        <w:t>Ravana has</w:t>
      </w:r>
      <w:r w:rsidR="00AB6016" w:rsidRPr="006D5A9B">
        <w:rPr>
          <w:rFonts w:ascii="Garamond" w:hAnsi="Garamond"/>
          <w:sz w:val="22"/>
          <w:szCs w:val="22"/>
        </w:rPr>
        <w:t xml:space="preserve"> defeated all enemies and he lives on an island, Lanka is </w:t>
      </w:r>
      <w:r w:rsidR="0077243B" w:rsidRPr="006D5A9B">
        <w:rPr>
          <w:rFonts w:ascii="Garamond" w:hAnsi="Garamond"/>
          <w:sz w:val="22"/>
          <w:szCs w:val="22"/>
        </w:rPr>
        <w:t>closely</w:t>
      </w:r>
      <w:r w:rsidR="002B4E89" w:rsidRPr="006D5A9B">
        <w:rPr>
          <w:rFonts w:ascii="Garamond" w:hAnsi="Garamond"/>
          <w:sz w:val="22"/>
          <w:szCs w:val="22"/>
        </w:rPr>
        <w:t xml:space="preserve"> guarded, which shows</w:t>
      </w:r>
      <w:r w:rsidR="00AB6016" w:rsidRPr="006D5A9B">
        <w:rPr>
          <w:rFonts w:ascii="Garamond" w:hAnsi="Garamond"/>
          <w:sz w:val="22"/>
          <w:szCs w:val="22"/>
        </w:rPr>
        <w:t xml:space="preserve"> his insecurity. “Lam” from “Lanka” (in English spelling, letter m is missing) is the letter of the </w:t>
      </w:r>
      <w:r w:rsidR="00BD4DB9" w:rsidRPr="006D5A9B">
        <w:rPr>
          <w:rFonts w:ascii="Garamond" w:hAnsi="Garamond"/>
          <w:sz w:val="22"/>
          <w:szCs w:val="22"/>
        </w:rPr>
        <w:t>Muladhara Chakra</w:t>
      </w:r>
      <w:r w:rsidR="00AB6016" w:rsidRPr="006D5A9B">
        <w:rPr>
          <w:rFonts w:ascii="Garamond" w:hAnsi="Garamond"/>
          <w:sz w:val="22"/>
          <w:szCs w:val="22"/>
        </w:rPr>
        <w:t xml:space="preserve">. </w:t>
      </w:r>
      <w:r w:rsidR="0016148B" w:rsidRPr="006D5A9B">
        <w:rPr>
          <w:rFonts w:ascii="Garamond" w:hAnsi="Garamond"/>
          <w:b/>
          <w:sz w:val="22"/>
          <w:szCs w:val="22"/>
        </w:rPr>
        <w:t>It</w:t>
      </w:r>
      <w:r w:rsidR="00AB6016" w:rsidRPr="006D5A9B">
        <w:rPr>
          <w:rFonts w:ascii="Garamond" w:hAnsi="Garamond"/>
          <w:b/>
          <w:sz w:val="22"/>
          <w:szCs w:val="22"/>
        </w:rPr>
        <w:t xml:space="preserve"> is associated with a sense of insecurity, which is closely related to the </w:t>
      </w:r>
      <w:r w:rsidR="0016148B" w:rsidRPr="006D5A9B">
        <w:rPr>
          <w:rFonts w:ascii="Garamond" w:hAnsi="Garamond"/>
          <w:b/>
          <w:sz w:val="22"/>
          <w:szCs w:val="22"/>
        </w:rPr>
        <w:t>Ahamkara</w:t>
      </w:r>
      <w:r w:rsidR="00AB6016" w:rsidRPr="006D5A9B">
        <w:rPr>
          <w:rFonts w:ascii="Garamond" w:hAnsi="Garamond"/>
          <w:b/>
          <w:sz w:val="22"/>
          <w:szCs w:val="22"/>
        </w:rPr>
        <w:t>.</w:t>
      </w:r>
    </w:p>
    <w:p w:rsidR="00AB6016" w:rsidRPr="006D5A9B" w:rsidRDefault="008F370A" w:rsidP="000306D1">
      <w:pPr>
        <w:spacing w:after="0" w:line="276" w:lineRule="auto"/>
        <w:ind w:firstLine="288"/>
        <w:jc w:val="both"/>
        <w:rPr>
          <w:rFonts w:ascii="Garamond" w:hAnsi="Garamond"/>
          <w:sz w:val="22"/>
          <w:szCs w:val="22"/>
        </w:rPr>
      </w:pPr>
      <w:r w:rsidRPr="006D5A9B">
        <w:rPr>
          <w:rFonts w:ascii="Garamond" w:hAnsi="Garamond"/>
          <w:sz w:val="22"/>
          <w:szCs w:val="22"/>
        </w:rPr>
        <w:t>Ravana is</w:t>
      </w:r>
      <w:r w:rsidR="00AB6016" w:rsidRPr="006D5A9B">
        <w:rPr>
          <w:rFonts w:ascii="Garamond" w:hAnsi="Garamond"/>
          <w:sz w:val="22"/>
          <w:szCs w:val="22"/>
        </w:rPr>
        <w:t xml:space="preserve"> a</w:t>
      </w:r>
      <w:r w:rsidR="00965932" w:rsidRPr="006D5A9B">
        <w:rPr>
          <w:rFonts w:ascii="Garamond" w:hAnsi="Garamond"/>
          <w:sz w:val="22"/>
          <w:szCs w:val="22"/>
        </w:rPr>
        <w:t>n undisputed king of the demons,</w:t>
      </w:r>
      <w:r w:rsidR="00AB6016" w:rsidRPr="006D5A9B">
        <w:rPr>
          <w:rFonts w:ascii="Garamond" w:hAnsi="Garamond"/>
          <w:sz w:val="22"/>
          <w:szCs w:val="22"/>
        </w:rPr>
        <w:t xml:space="preserve"> </w:t>
      </w:r>
      <w:r w:rsidR="00965932" w:rsidRPr="006D5A9B">
        <w:rPr>
          <w:rFonts w:ascii="Garamond" w:hAnsi="Garamond"/>
          <w:sz w:val="22"/>
          <w:szCs w:val="22"/>
        </w:rPr>
        <w:t>y</w:t>
      </w:r>
      <w:r w:rsidR="00AB6016" w:rsidRPr="006D5A9B">
        <w:rPr>
          <w:rFonts w:ascii="Garamond" w:hAnsi="Garamond"/>
          <w:sz w:val="22"/>
          <w:szCs w:val="22"/>
        </w:rPr>
        <w:t xml:space="preserve">et, he feels </w:t>
      </w:r>
      <w:r w:rsidR="0077243B" w:rsidRPr="006D5A9B">
        <w:rPr>
          <w:rFonts w:ascii="Garamond" w:hAnsi="Garamond"/>
          <w:sz w:val="22"/>
          <w:szCs w:val="22"/>
        </w:rPr>
        <w:t>separated</w:t>
      </w:r>
      <w:r w:rsidR="00AB6016" w:rsidRPr="006D5A9B">
        <w:rPr>
          <w:rFonts w:ascii="Garamond" w:hAnsi="Garamond"/>
          <w:sz w:val="22"/>
          <w:szCs w:val="22"/>
        </w:rPr>
        <w:t xml:space="preserve"> from the others. He does not trust anyone. He does not pay heed to any of his counselors. He is a hard worker, a great fighter, and knowledgeable in </w:t>
      </w:r>
      <w:r w:rsidR="0077243B" w:rsidRPr="006D5A9B">
        <w:rPr>
          <w:rFonts w:ascii="Garamond" w:hAnsi="Garamond"/>
          <w:sz w:val="22"/>
          <w:szCs w:val="22"/>
        </w:rPr>
        <w:t>numerous</w:t>
      </w:r>
      <w:r w:rsidR="00AB6016" w:rsidRPr="006D5A9B">
        <w:rPr>
          <w:rFonts w:ascii="Garamond" w:hAnsi="Garamond"/>
          <w:sz w:val="22"/>
          <w:szCs w:val="22"/>
        </w:rPr>
        <w:t xml:space="preserve"> arts. Our </w:t>
      </w:r>
      <w:r w:rsidR="0077243B" w:rsidRPr="006D5A9B">
        <w:rPr>
          <w:rFonts w:ascii="Garamond" w:hAnsi="Garamond"/>
          <w:bCs/>
          <w:sz w:val="22"/>
          <w:szCs w:val="22"/>
        </w:rPr>
        <w:t>Ahamkara</w:t>
      </w:r>
      <w:r w:rsidR="0077243B" w:rsidRPr="006D5A9B">
        <w:rPr>
          <w:rFonts w:ascii="Garamond" w:hAnsi="Garamond"/>
          <w:sz w:val="22"/>
          <w:szCs w:val="22"/>
        </w:rPr>
        <w:t xml:space="preserve"> </w:t>
      </w:r>
      <w:r w:rsidR="00AB6016" w:rsidRPr="006D5A9B">
        <w:rPr>
          <w:rFonts w:ascii="Garamond" w:hAnsi="Garamond"/>
          <w:sz w:val="22"/>
          <w:szCs w:val="22"/>
        </w:rPr>
        <w:t xml:space="preserve">surely has all these </w:t>
      </w:r>
      <w:r w:rsidR="0077243B" w:rsidRPr="006D5A9B">
        <w:rPr>
          <w:rFonts w:ascii="Garamond" w:hAnsi="Garamond"/>
          <w:sz w:val="22"/>
          <w:szCs w:val="22"/>
        </w:rPr>
        <w:t>qualities</w:t>
      </w:r>
      <w:r w:rsidR="00AB6016" w:rsidRPr="006D5A9B">
        <w:rPr>
          <w:rFonts w:ascii="Garamond" w:hAnsi="Garamond"/>
          <w:sz w:val="22"/>
          <w:szCs w:val="22"/>
        </w:rPr>
        <w:t xml:space="preserve">.  </w:t>
      </w:r>
    </w:p>
    <w:p w:rsidR="00AB6016" w:rsidRPr="006D5A9B" w:rsidRDefault="00AB6016" w:rsidP="000306D1">
      <w:pPr>
        <w:spacing w:after="0" w:line="276" w:lineRule="auto"/>
        <w:ind w:firstLine="288"/>
        <w:jc w:val="both"/>
        <w:rPr>
          <w:rFonts w:ascii="Garamond" w:hAnsi="Garamond"/>
          <w:b/>
          <w:sz w:val="22"/>
          <w:szCs w:val="22"/>
        </w:rPr>
      </w:pPr>
      <w:r w:rsidRPr="006D5A9B">
        <w:rPr>
          <w:rFonts w:ascii="Garamond" w:hAnsi="Garamond"/>
          <w:sz w:val="22"/>
          <w:szCs w:val="22"/>
        </w:rPr>
        <w:t xml:space="preserve">One of </w:t>
      </w:r>
      <w:r w:rsidR="008F370A" w:rsidRPr="006D5A9B">
        <w:rPr>
          <w:rFonts w:ascii="Garamond" w:hAnsi="Garamond"/>
          <w:sz w:val="22"/>
          <w:szCs w:val="22"/>
        </w:rPr>
        <w:t>Ravana’s</w:t>
      </w:r>
      <w:r w:rsidRPr="006D5A9B">
        <w:rPr>
          <w:rFonts w:ascii="Garamond" w:hAnsi="Garamond"/>
          <w:sz w:val="22"/>
          <w:szCs w:val="22"/>
        </w:rPr>
        <w:t xml:space="preserve"> names is "Dashanan</w:t>
      </w:r>
      <w:r w:rsidR="00943177" w:rsidRPr="006D5A9B">
        <w:rPr>
          <w:rFonts w:ascii="Garamond" w:hAnsi="Garamond"/>
          <w:sz w:val="22"/>
          <w:szCs w:val="22"/>
        </w:rPr>
        <w:t>a</w:t>
      </w:r>
      <w:r w:rsidRPr="006D5A9B">
        <w:rPr>
          <w:rFonts w:ascii="Garamond" w:hAnsi="Garamond"/>
          <w:sz w:val="22"/>
          <w:szCs w:val="22"/>
        </w:rPr>
        <w:t xml:space="preserve">," which means "one with ten faces." </w:t>
      </w:r>
      <w:r w:rsidRPr="006D5A9B">
        <w:rPr>
          <w:rFonts w:ascii="Garamond" w:hAnsi="Garamond"/>
          <w:b/>
          <w:sz w:val="22"/>
          <w:szCs w:val="22"/>
        </w:rPr>
        <w:t xml:space="preserve">His multiple faces </w:t>
      </w:r>
      <w:r w:rsidR="0077243B" w:rsidRPr="006D5A9B">
        <w:rPr>
          <w:rFonts w:ascii="Garamond" w:hAnsi="Garamond"/>
          <w:b/>
          <w:sz w:val="22"/>
          <w:szCs w:val="22"/>
        </w:rPr>
        <w:t>show</w:t>
      </w:r>
      <w:r w:rsidRPr="006D5A9B">
        <w:rPr>
          <w:rFonts w:ascii="Garamond" w:hAnsi="Garamond"/>
          <w:b/>
          <w:sz w:val="22"/>
          <w:szCs w:val="22"/>
        </w:rPr>
        <w:t xml:space="preserve"> the various masks that our </w:t>
      </w:r>
      <w:r w:rsidR="006B7220" w:rsidRPr="006D5A9B">
        <w:rPr>
          <w:rFonts w:ascii="Garamond" w:hAnsi="Garamond"/>
          <w:b/>
          <w:sz w:val="22"/>
          <w:szCs w:val="22"/>
        </w:rPr>
        <w:t xml:space="preserve">Ahamkara </w:t>
      </w:r>
      <w:r w:rsidRPr="006D5A9B">
        <w:rPr>
          <w:rFonts w:ascii="Garamond" w:hAnsi="Garamond"/>
          <w:b/>
          <w:sz w:val="22"/>
          <w:szCs w:val="22"/>
        </w:rPr>
        <w:t>wears</w:t>
      </w:r>
      <w:r w:rsidR="006B7220" w:rsidRPr="006D5A9B">
        <w:rPr>
          <w:rFonts w:ascii="Garamond" w:hAnsi="Garamond"/>
          <w:b/>
          <w:sz w:val="22"/>
          <w:szCs w:val="22"/>
        </w:rPr>
        <w:t xml:space="preserve">. </w:t>
      </w:r>
      <w:r w:rsidRPr="006D5A9B">
        <w:rPr>
          <w:rFonts w:ascii="Garamond" w:hAnsi="Garamond"/>
          <w:b/>
          <w:sz w:val="22"/>
          <w:szCs w:val="22"/>
        </w:rPr>
        <w:t xml:space="preserve">Thus, when we see </w:t>
      </w:r>
      <w:r w:rsidR="008F370A" w:rsidRPr="006D5A9B">
        <w:rPr>
          <w:rFonts w:ascii="Garamond" w:hAnsi="Garamond"/>
          <w:b/>
          <w:sz w:val="22"/>
          <w:szCs w:val="22"/>
        </w:rPr>
        <w:t>Ravana as</w:t>
      </w:r>
      <w:r w:rsidRPr="006D5A9B">
        <w:rPr>
          <w:rFonts w:ascii="Garamond" w:hAnsi="Garamond"/>
          <w:b/>
          <w:sz w:val="22"/>
          <w:szCs w:val="22"/>
        </w:rPr>
        <w:t xml:space="preserve"> an </w:t>
      </w:r>
      <w:r w:rsidR="00DE0E1F" w:rsidRPr="006D5A9B">
        <w:rPr>
          <w:rFonts w:ascii="Garamond" w:hAnsi="Garamond"/>
          <w:b/>
          <w:sz w:val="22"/>
          <w:szCs w:val="22"/>
        </w:rPr>
        <w:t>Ahamkara</w:t>
      </w:r>
      <w:r w:rsidRPr="006D5A9B">
        <w:rPr>
          <w:rFonts w:ascii="Garamond" w:hAnsi="Garamond"/>
          <w:b/>
          <w:sz w:val="22"/>
          <w:szCs w:val="22"/>
        </w:rPr>
        <w:t>, we feel that we are familiar with him.</w:t>
      </w:r>
    </w:p>
    <w:p w:rsidR="00FF343B" w:rsidRPr="006D5A9B" w:rsidRDefault="00AB6016" w:rsidP="000306D1">
      <w:pPr>
        <w:spacing w:after="0" w:line="276" w:lineRule="auto"/>
        <w:ind w:firstLine="288"/>
        <w:jc w:val="both"/>
        <w:rPr>
          <w:rFonts w:ascii="Garamond" w:hAnsi="Garamond"/>
          <w:b/>
          <w:bCs/>
          <w:sz w:val="22"/>
          <w:szCs w:val="22"/>
        </w:rPr>
      </w:pPr>
      <w:r w:rsidRPr="006D5A9B">
        <w:rPr>
          <w:rFonts w:ascii="Garamond" w:hAnsi="Garamond"/>
          <w:b/>
          <w:sz w:val="22"/>
          <w:szCs w:val="22"/>
        </w:rPr>
        <w:tab/>
      </w:r>
      <w:r w:rsidR="00FF343B" w:rsidRPr="006D5A9B">
        <w:rPr>
          <w:rFonts w:ascii="Garamond" w:hAnsi="Garamond"/>
          <w:sz w:val="22"/>
          <w:szCs w:val="22"/>
        </w:rPr>
        <w:t xml:space="preserve">In chapter 3-32, sage Valmiki describes </w:t>
      </w:r>
      <w:r w:rsidR="008F370A" w:rsidRPr="006D5A9B">
        <w:rPr>
          <w:rFonts w:ascii="Garamond" w:hAnsi="Garamond"/>
          <w:sz w:val="22"/>
          <w:szCs w:val="22"/>
        </w:rPr>
        <w:t>Ravana,</w:t>
      </w:r>
      <w:r w:rsidR="00FF343B" w:rsidRPr="006D5A9B">
        <w:rPr>
          <w:rFonts w:ascii="Garamond" w:hAnsi="Garamond"/>
          <w:sz w:val="22"/>
          <w:szCs w:val="22"/>
        </w:rPr>
        <w:t xml:space="preserve"> with all his characteristics. </w:t>
      </w:r>
      <w:r w:rsidR="003635C0" w:rsidRPr="006D5A9B">
        <w:rPr>
          <w:rFonts w:ascii="Garamond" w:hAnsi="Garamond"/>
          <w:b/>
          <w:bCs/>
          <w:sz w:val="22"/>
          <w:szCs w:val="22"/>
        </w:rPr>
        <w:t>Let us</w:t>
      </w:r>
      <w:r w:rsidR="00FF343B" w:rsidRPr="006D5A9B">
        <w:rPr>
          <w:rFonts w:ascii="Garamond" w:hAnsi="Garamond"/>
          <w:b/>
          <w:bCs/>
          <w:sz w:val="22"/>
          <w:szCs w:val="22"/>
        </w:rPr>
        <w:t xml:space="preserve"> understand </w:t>
      </w:r>
      <w:r w:rsidR="008F370A" w:rsidRPr="006D5A9B">
        <w:rPr>
          <w:rFonts w:ascii="Garamond" w:hAnsi="Garamond"/>
          <w:b/>
          <w:bCs/>
          <w:sz w:val="22"/>
          <w:szCs w:val="22"/>
        </w:rPr>
        <w:t>Ravana a</w:t>
      </w:r>
      <w:r w:rsidR="00FF343B" w:rsidRPr="006D5A9B">
        <w:rPr>
          <w:rFonts w:ascii="Garamond" w:hAnsi="Garamond"/>
          <w:b/>
          <w:bCs/>
          <w:sz w:val="22"/>
          <w:szCs w:val="22"/>
        </w:rPr>
        <w:t xml:space="preserve"> little better and see if any of his traits </w:t>
      </w:r>
      <w:r w:rsidR="0077243B" w:rsidRPr="006D5A9B">
        <w:rPr>
          <w:rFonts w:ascii="Garamond" w:hAnsi="Garamond"/>
          <w:b/>
          <w:bCs/>
          <w:sz w:val="22"/>
          <w:szCs w:val="22"/>
        </w:rPr>
        <w:t>relates</w:t>
      </w:r>
      <w:r w:rsidR="00FF343B" w:rsidRPr="006D5A9B">
        <w:rPr>
          <w:rFonts w:ascii="Garamond" w:hAnsi="Garamond"/>
          <w:b/>
          <w:bCs/>
          <w:sz w:val="22"/>
          <w:szCs w:val="22"/>
        </w:rPr>
        <w:t xml:space="preserve"> to us.</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3-32-4 tells us </w:t>
      </w:r>
      <w:r w:rsidR="008F370A" w:rsidRPr="006D5A9B">
        <w:rPr>
          <w:rFonts w:ascii="Garamond" w:hAnsi="Garamond"/>
          <w:sz w:val="22"/>
          <w:szCs w:val="22"/>
        </w:rPr>
        <w:t>Ravana is</w:t>
      </w:r>
      <w:r w:rsidRPr="006D5A9B">
        <w:rPr>
          <w:rFonts w:ascii="Garamond" w:hAnsi="Garamond"/>
          <w:sz w:val="22"/>
          <w:szCs w:val="22"/>
        </w:rPr>
        <w:t xml:space="preserve"> radiant, and he is sitting in an </w:t>
      </w:r>
      <w:r w:rsidRPr="006D5A9B">
        <w:rPr>
          <w:rFonts w:ascii="Garamond" w:hAnsi="Garamond"/>
          <w:b/>
          <w:bCs/>
          <w:sz w:val="22"/>
          <w:szCs w:val="22"/>
        </w:rPr>
        <w:t>exquisite vehicle</w:t>
      </w:r>
      <w:r w:rsidRPr="006D5A9B">
        <w:rPr>
          <w:rFonts w:ascii="Garamond" w:hAnsi="Garamond"/>
          <w:sz w:val="22"/>
          <w:szCs w:val="22"/>
        </w:rPr>
        <w:t>.</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3-32-4 tells us he </w:t>
      </w:r>
      <w:r w:rsidRPr="006D5A9B">
        <w:rPr>
          <w:rFonts w:ascii="Garamond" w:hAnsi="Garamond"/>
          <w:b/>
          <w:bCs/>
          <w:sz w:val="22"/>
          <w:szCs w:val="22"/>
        </w:rPr>
        <w:t>is covered in gold</w:t>
      </w:r>
      <w:r w:rsidRPr="006D5A9B">
        <w:rPr>
          <w:rFonts w:ascii="Garamond" w:hAnsi="Garamond"/>
          <w:sz w:val="22"/>
          <w:szCs w:val="22"/>
        </w:rPr>
        <w:t xml:space="preserve"> from top to bottom and seated on a golden throne.</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3-32-6 tells us he is a </w:t>
      </w:r>
      <w:r w:rsidRPr="006D5A9B">
        <w:rPr>
          <w:rFonts w:ascii="Garamond" w:hAnsi="Garamond"/>
          <w:b/>
          <w:bCs/>
          <w:sz w:val="22"/>
          <w:szCs w:val="22"/>
        </w:rPr>
        <w:t>brave and invincible warrior</w:t>
      </w:r>
      <w:r w:rsidRPr="006D5A9B">
        <w:rPr>
          <w:rFonts w:ascii="Garamond" w:hAnsi="Garamond"/>
          <w:sz w:val="22"/>
          <w:szCs w:val="22"/>
        </w:rPr>
        <w:t>.</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lastRenderedPageBreak/>
        <w:t>Verses 3-32-7, 10, 11, 12, 13 tell us he fought many wars, and has bruises to prove his valor.</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3-32-8 tells us he has twenty arms and ten heads. We could interpret this to mean that he is ten times more active and smart than others.</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3-32-9 tells us he is dressed in </w:t>
      </w:r>
      <w:r w:rsidRPr="006D5A9B">
        <w:rPr>
          <w:rFonts w:ascii="Garamond" w:hAnsi="Garamond"/>
          <w:b/>
          <w:bCs/>
          <w:sz w:val="22"/>
          <w:szCs w:val="22"/>
        </w:rPr>
        <w:t>beautiful clothes and many ornaments</w:t>
      </w:r>
      <w:r w:rsidRPr="006D5A9B">
        <w:rPr>
          <w:rFonts w:ascii="Garamond" w:hAnsi="Garamond"/>
          <w:sz w:val="22"/>
          <w:szCs w:val="22"/>
        </w:rPr>
        <w:t xml:space="preserve">. </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3-32-13 tells us he uses every way to humiliate his defeated enemies. Essentially, his standard of values and ethics are substantially lower for his enemies</w:t>
      </w:r>
      <w:r w:rsidR="003635C0" w:rsidRPr="006D5A9B">
        <w:rPr>
          <w:rFonts w:ascii="Garamond" w:hAnsi="Garamond"/>
          <w:sz w:val="22"/>
          <w:szCs w:val="22"/>
        </w:rPr>
        <w:t>. F</w:t>
      </w:r>
      <w:r w:rsidRPr="006D5A9B">
        <w:rPr>
          <w:rFonts w:ascii="Garamond" w:hAnsi="Garamond"/>
          <w:sz w:val="22"/>
          <w:szCs w:val="22"/>
        </w:rPr>
        <w:t>or a</w:t>
      </w:r>
      <w:r w:rsidR="00A745EA" w:rsidRPr="006D5A9B">
        <w:rPr>
          <w:rFonts w:ascii="Garamond" w:hAnsi="Garamond"/>
          <w:sz w:val="22"/>
          <w:szCs w:val="22"/>
        </w:rPr>
        <w:t xml:space="preserve"> student of history</w:t>
      </w:r>
      <w:r w:rsidR="003635C0" w:rsidRPr="006D5A9B">
        <w:rPr>
          <w:rFonts w:ascii="Garamond" w:hAnsi="Garamond"/>
          <w:sz w:val="22"/>
          <w:szCs w:val="22"/>
        </w:rPr>
        <w:t>, there is nothing new in it</w:t>
      </w:r>
      <w:r w:rsidR="00A745EA" w:rsidRPr="006D5A9B">
        <w:rPr>
          <w:rFonts w:ascii="Garamond" w:hAnsi="Garamond"/>
          <w:sz w:val="22"/>
          <w:szCs w:val="22"/>
        </w:rPr>
        <w:t>.</w:t>
      </w:r>
      <w:r w:rsidRPr="006D5A9B">
        <w:rPr>
          <w:rFonts w:ascii="Garamond" w:hAnsi="Garamond"/>
          <w:sz w:val="22"/>
          <w:szCs w:val="22"/>
        </w:rPr>
        <w:t xml:space="preserve"> </w:t>
      </w:r>
      <w:r w:rsidR="003635C0" w:rsidRPr="006D5A9B">
        <w:rPr>
          <w:rFonts w:ascii="Garamond" w:hAnsi="Garamond"/>
          <w:sz w:val="22"/>
          <w:szCs w:val="22"/>
        </w:rPr>
        <w:t>A</w:t>
      </w:r>
      <w:r w:rsidRPr="006D5A9B">
        <w:rPr>
          <w:rFonts w:ascii="Garamond" w:hAnsi="Garamond"/>
          <w:sz w:val="22"/>
          <w:szCs w:val="22"/>
        </w:rPr>
        <w:t xml:space="preserve">ll the victorious armies do the same. </w:t>
      </w:r>
      <w:r w:rsidR="00A734FF" w:rsidRPr="006D5A9B">
        <w:rPr>
          <w:rFonts w:ascii="Garamond" w:hAnsi="Garamond"/>
          <w:sz w:val="22"/>
          <w:szCs w:val="22"/>
        </w:rPr>
        <w:t>Using</w:t>
      </w:r>
      <w:r w:rsidRPr="006D5A9B">
        <w:rPr>
          <w:rFonts w:ascii="Garamond" w:hAnsi="Garamond"/>
          <w:sz w:val="22"/>
          <w:szCs w:val="22"/>
        </w:rPr>
        <w:t xml:space="preserve"> </w:t>
      </w:r>
      <w:r w:rsidR="00A734FF" w:rsidRPr="006D5A9B">
        <w:rPr>
          <w:rFonts w:ascii="Garamond" w:hAnsi="Garamond"/>
          <w:sz w:val="22"/>
          <w:szCs w:val="22"/>
        </w:rPr>
        <w:t>s</w:t>
      </w:r>
      <w:r w:rsidRPr="006D5A9B">
        <w:rPr>
          <w:rFonts w:ascii="Garamond" w:hAnsi="Garamond"/>
          <w:sz w:val="22"/>
          <w:szCs w:val="22"/>
        </w:rPr>
        <w:t>ubstandard values and ethics create</w:t>
      </w:r>
      <w:r w:rsidR="00A734FF" w:rsidRPr="006D5A9B">
        <w:rPr>
          <w:rFonts w:ascii="Garamond" w:hAnsi="Garamond"/>
          <w:sz w:val="22"/>
          <w:szCs w:val="22"/>
        </w:rPr>
        <w:t>s</w:t>
      </w:r>
      <w:r w:rsidRPr="006D5A9B">
        <w:rPr>
          <w:rFonts w:ascii="Garamond" w:hAnsi="Garamond"/>
          <w:sz w:val="22"/>
          <w:szCs w:val="22"/>
        </w:rPr>
        <w:t xml:space="preserve"> terror in the heart of the defeated enemy. It helps in quelling any future uprising or challenge against the conqueror.</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3-32-14, we read about </w:t>
      </w:r>
      <w:r w:rsidR="008F370A" w:rsidRPr="006D5A9B">
        <w:rPr>
          <w:rFonts w:ascii="Garamond" w:hAnsi="Garamond"/>
          <w:sz w:val="22"/>
          <w:szCs w:val="22"/>
        </w:rPr>
        <w:t>Ravana’s</w:t>
      </w:r>
      <w:r w:rsidRPr="006D5A9B">
        <w:rPr>
          <w:rFonts w:ascii="Garamond" w:hAnsi="Garamond"/>
          <w:sz w:val="22"/>
          <w:szCs w:val="22"/>
        </w:rPr>
        <w:t xml:space="preserve"> vehicle, which he snatched from someone, and about </w:t>
      </w:r>
      <w:r w:rsidRPr="006D5A9B">
        <w:rPr>
          <w:rFonts w:ascii="Garamond" w:hAnsi="Garamond"/>
          <w:b/>
          <w:bCs/>
          <w:sz w:val="22"/>
          <w:szCs w:val="22"/>
        </w:rPr>
        <w:t>his other glittering possessions</w:t>
      </w:r>
      <w:r w:rsidRPr="006D5A9B">
        <w:rPr>
          <w:rFonts w:ascii="Garamond" w:hAnsi="Garamond"/>
          <w:sz w:val="22"/>
          <w:szCs w:val="22"/>
        </w:rPr>
        <w:t>.</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Verses 3-32-15 and 3-32-19 tell us </w:t>
      </w:r>
      <w:r w:rsidRPr="006D5A9B">
        <w:rPr>
          <w:rFonts w:ascii="Garamond" w:hAnsi="Garamond"/>
          <w:b/>
          <w:bCs/>
          <w:sz w:val="22"/>
          <w:szCs w:val="22"/>
        </w:rPr>
        <w:t>he collects good things</w:t>
      </w:r>
      <w:r w:rsidRPr="006D5A9B">
        <w:rPr>
          <w:rFonts w:ascii="Garamond" w:hAnsi="Garamond"/>
          <w:sz w:val="22"/>
          <w:szCs w:val="22"/>
        </w:rPr>
        <w:t xml:space="preserve"> but is envious of other people’s good belongings. Not only is he envious of others, he also makes efforts to destroy their good possessions.</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3-32-17, we read he practiced ascesis before and </w:t>
      </w:r>
      <w:r w:rsidR="0016148B" w:rsidRPr="006D5A9B">
        <w:rPr>
          <w:rFonts w:ascii="Garamond" w:hAnsi="Garamond"/>
          <w:b/>
          <w:bCs/>
          <w:sz w:val="22"/>
          <w:szCs w:val="22"/>
        </w:rPr>
        <w:t>gained</w:t>
      </w:r>
      <w:r w:rsidRPr="006D5A9B">
        <w:rPr>
          <w:rFonts w:ascii="Garamond" w:hAnsi="Garamond"/>
          <w:b/>
          <w:bCs/>
          <w:sz w:val="22"/>
          <w:szCs w:val="22"/>
        </w:rPr>
        <w:t xml:space="preserve"> a lot of power</w:t>
      </w:r>
      <w:r w:rsidRPr="006D5A9B">
        <w:rPr>
          <w:rFonts w:ascii="Garamond" w:hAnsi="Garamond"/>
          <w:sz w:val="22"/>
          <w:szCs w:val="22"/>
        </w:rPr>
        <w:t>.</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3-32-17 tells us </w:t>
      </w:r>
      <w:r w:rsidR="0016148B" w:rsidRPr="006D5A9B">
        <w:rPr>
          <w:rFonts w:ascii="Garamond" w:hAnsi="Garamond"/>
          <w:sz w:val="22"/>
          <w:szCs w:val="22"/>
        </w:rPr>
        <w:t>any known power in the world would not defeat him</w:t>
      </w:r>
      <w:r w:rsidRPr="006D5A9B">
        <w:rPr>
          <w:rFonts w:ascii="Garamond" w:hAnsi="Garamond"/>
          <w:sz w:val="22"/>
          <w:szCs w:val="22"/>
        </w:rPr>
        <w:t>.</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3-32-20 tells us </w:t>
      </w:r>
      <w:r w:rsidR="008F370A" w:rsidRPr="006D5A9B">
        <w:rPr>
          <w:rFonts w:ascii="Garamond" w:hAnsi="Garamond"/>
          <w:sz w:val="22"/>
          <w:szCs w:val="22"/>
        </w:rPr>
        <w:t>Ravana is</w:t>
      </w:r>
      <w:r w:rsidRPr="006D5A9B">
        <w:rPr>
          <w:rFonts w:ascii="Garamond" w:hAnsi="Garamond"/>
          <w:sz w:val="22"/>
          <w:szCs w:val="22"/>
        </w:rPr>
        <w:t xml:space="preserve"> </w:t>
      </w:r>
      <w:r w:rsidR="0016148B" w:rsidRPr="006D5A9B">
        <w:rPr>
          <w:rFonts w:ascii="Garamond" w:hAnsi="Garamond"/>
          <w:sz w:val="22"/>
          <w:szCs w:val="22"/>
        </w:rPr>
        <w:t>ruthless</w:t>
      </w:r>
      <w:r w:rsidRPr="006D5A9B">
        <w:rPr>
          <w:rFonts w:ascii="Garamond" w:hAnsi="Garamond"/>
          <w:sz w:val="22"/>
          <w:szCs w:val="22"/>
        </w:rPr>
        <w:t xml:space="preserve"> with his enemies. He is heartless, </w:t>
      </w:r>
      <w:r w:rsidR="0016148B" w:rsidRPr="006D5A9B">
        <w:rPr>
          <w:rFonts w:ascii="Garamond" w:hAnsi="Garamond"/>
          <w:sz w:val="22"/>
          <w:szCs w:val="22"/>
        </w:rPr>
        <w:t>with</w:t>
      </w:r>
      <w:r w:rsidRPr="006D5A9B">
        <w:rPr>
          <w:rFonts w:ascii="Garamond" w:hAnsi="Garamond"/>
          <w:sz w:val="22"/>
          <w:szCs w:val="22"/>
        </w:rPr>
        <w:t xml:space="preserve"> punishing those, who went against his wishes.</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3-32-22, we see </w:t>
      </w:r>
      <w:r w:rsidRPr="006D5A9B">
        <w:rPr>
          <w:rFonts w:ascii="Garamond" w:hAnsi="Garamond"/>
          <w:b/>
          <w:bCs/>
          <w:sz w:val="22"/>
          <w:szCs w:val="22"/>
        </w:rPr>
        <w:t>he is dressed in exquisite clothes and jewelry, and looks fantastic in them</w:t>
      </w:r>
      <w:r w:rsidRPr="006D5A9B">
        <w:rPr>
          <w:rFonts w:ascii="Garamond" w:hAnsi="Garamond"/>
          <w:sz w:val="22"/>
          <w:szCs w:val="22"/>
        </w:rPr>
        <w:t>.</w:t>
      </w:r>
    </w:p>
    <w:p w:rsidR="00A734FF" w:rsidRPr="006D5A9B" w:rsidRDefault="00FF343B" w:rsidP="000306D1">
      <w:pPr>
        <w:spacing w:after="0" w:line="276" w:lineRule="auto"/>
        <w:ind w:firstLine="288"/>
        <w:jc w:val="both"/>
        <w:rPr>
          <w:rFonts w:ascii="Garamond" w:hAnsi="Garamond"/>
          <w:sz w:val="22"/>
          <w:szCs w:val="22"/>
        </w:rPr>
      </w:pPr>
      <w:r w:rsidRPr="006D5A9B">
        <w:rPr>
          <w:rFonts w:ascii="Garamond" w:hAnsi="Garamond"/>
          <w:b/>
          <w:bCs/>
          <w:sz w:val="22"/>
          <w:szCs w:val="22"/>
        </w:rPr>
        <w:t>Do any of these characteristics sound familiar to us?</w:t>
      </w:r>
      <w:r w:rsidRPr="006D5A9B">
        <w:rPr>
          <w:rFonts w:ascii="Garamond" w:hAnsi="Garamond"/>
          <w:sz w:val="22"/>
          <w:szCs w:val="22"/>
        </w:rPr>
        <w:t xml:space="preserve"> Even though a gap of 3000 years or more separates this description and us, it comes close to us. Even though </w:t>
      </w:r>
      <w:r w:rsidR="008E0108" w:rsidRPr="006D5A9B">
        <w:rPr>
          <w:rFonts w:ascii="Garamond" w:hAnsi="Garamond"/>
          <w:sz w:val="22"/>
          <w:szCs w:val="22"/>
        </w:rPr>
        <w:t>Ravana is</w:t>
      </w:r>
      <w:r w:rsidRPr="006D5A9B">
        <w:rPr>
          <w:rFonts w:ascii="Garamond" w:hAnsi="Garamond"/>
          <w:sz w:val="22"/>
          <w:szCs w:val="22"/>
        </w:rPr>
        <w:t xml:space="preserve"> a demon king, his most terrible crimes look like petty thefts, when compared to the deeds of human dictators and conquerors. There are no massacres of defeated enemies, no mountains of severed heads, no mass graves, and no execution chambers. He has no agenda of ethnic or racial cleansing. He does nothing that matches our experience of dictators and conquerors.</w:t>
      </w:r>
    </w:p>
    <w:p w:rsidR="00FF343B" w:rsidRPr="006D5A9B" w:rsidRDefault="0016148B" w:rsidP="000306D1">
      <w:pPr>
        <w:spacing w:after="0" w:line="276" w:lineRule="auto"/>
        <w:ind w:firstLine="288"/>
        <w:jc w:val="both"/>
        <w:rPr>
          <w:rFonts w:ascii="Garamond" w:hAnsi="Garamond"/>
          <w:sz w:val="22"/>
          <w:szCs w:val="22"/>
        </w:rPr>
      </w:pPr>
      <w:r w:rsidRPr="006D5A9B">
        <w:rPr>
          <w:rFonts w:ascii="Garamond" w:hAnsi="Garamond"/>
          <w:sz w:val="22"/>
          <w:szCs w:val="22"/>
        </w:rPr>
        <w:t>Sage</w:t>
      </w:r>
      <w:r w:rsidR="00FF343B" w:rsidRPr="006D5A9B">
        <w:rPr>
          <w:rFonts w:ascii="Garamond" w:hAnsi="Garamond"/>
          <w:sz w:val="22"/>
          <w:szCs w:val="22"/>
        </w:rPr>
        <w:t xml:space="preserve"> Valmiki </w:t>
      </w:r>
      <w:r w:rsidR="0077243B" w:rsidRPr="006D5A9B">
        <w:rPr>
          <w:rFonts w:ascii="Garamond" w:hAnsi="Garamond"/>
          <w:sz w:val="22"/>
          <w:szCs w:val="22"/>
        </w:rPr>
        <w:t>was</w:t>
      </w:r>
      <w:r w:rsidR="00FF343B" w:rsidRPr="006D5A9B">
        <w:rPr>
          <w:rFonts w:ascii="Garamond" w:hAnsi="Garamond"/>
          <w:sz w:val="22"/>
          <w:szCs w:val="22"/>
        </w:rPr>
        <w:t xml:space="preserve"> aware of these types of horrible crimes committed by kings in his time too, yet he does not mention them. </w:t>
      </w:r>
      <w:r w:rsidR="00FF343B" w:rsidRPr="006D5A9B">
        <w:rPr>
          <w:rFonts w:ascii="Garamond" w:hAnsi="Garamond"/>
          <w:b/>
          <w:bCs/>
          <w:sz w:val="22"/>
          <w:szCs w:val="22"/>
        </w:rPr>
        <w:t xml:space="preserve">Sage Valmiki’s </w:t>
      </w:r>
      <w:r w:rsidR="008F370A" w:rsidRPr="006D5A9B">
        <w:rPr>
          <w:rFonts w:ascii="Garamond" w:hAnsi="Garamond"/>
          <w:b/>
          <w:bCs/>
          <w:sz w:val="22"/>
          <w:szCs w:val="22"/>
        </w:rPr>
        <w:t>Ravana is</w:t>
      </w:r>
      <w:r w:rsidR="00FF343B" w:rsidRPr="006D5A9B">
        <w:rPr>
          <w:rFonts w:ascii="Garamond" w:hAnsi="Garamond"/>
          <w:b/>
          <w:bCs/>
          <w:sz w:val="22"/>
          <w:szCs w:val="22"/>
        </w:rPr>
        <w:t xml:space="preserve"> not as evil as human kings and dictators, modern or ancient. Instead, he is an ordinary person like any of us</w:t>
      </w:r>
      <w:r w:rsidR="00FF343B" w:rsidRPr="006D5A9B">
        <w:rPr>
          <w:rFonts w:ascii="Garamond" w:hAnsi="Garamond"/>
          <w:sz w:val="22"/>
          <w:szCs w:val="22"/>
        </w:rPr>
        <w:t>.</w:t>
      </w:r>
    </w:p>
    <w:p w:rsidR="00FF343B" w:rsidRPr="00D6032F" w:rsidRDefault="00FF343B"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Unlike Shri Ram, who has practically nothing except a bow, </w:t>
      </w:r>
      <w:r w:rsidR="008F370A" w:rsidRPr="006D5A9B">
        <w:rPr>
          <w:rFonts w:ascii="Garamond" w:hAnsi="Garamond"/>
          <w:sz w:val="22"/>
          <w:szCs w:val="22"/>
        </w:rPr>
        <w:t>Ravana has</w:t>
      </w:r>
      <w:r w:rsidRPr="006D5A9B">
        <w:rPr>
          <w:rFonts w:ascii="Garamond" w:hAnsi="Garamond"/>
          <w:sz w:val="22"/>
          <w:szCs w:val="22"/>
        </w:rPr>
        <w:t xml:space="preserve"> everything we desire and adore. </w:t>
      </w:r>
      <w:r w:rsidRPr="006D5A9B">
        <w:rPr>
          <w:rFonts w:ascii="Garamond" w:hAnsi="Garamond"/>
          <w:b/>
          <w:bCs/>
          <w:sz w:val="22"/>
          <w:szCs w:val="22"/>
        </w:rPr>
        <w:t>He has pride, power, wealth, position, gold, beautiful palaces, beautiful wives, devotion, valor, selective ethics, conquered enemies, and much more</w:t>
      </w:r>
      <w:r w:rsidRPr="00D6032F">
        <w:rPr>
          <w:rFonts w:ascii="Garamond" w:hAnsi="Garamond"/>
          <w:sz w:val="22"/>
          <w:szCs w:val="22"/>
        </w:rPr>
        <w:t xml:space="preserve">. Don’t we </w:t>
      </w:r>
      <w:r w:rsidR="00977A1E" w:rsidRPr="00D6032F">
        <w:rPr>
          <w:rFonts w:ascii="Garamond" w:hAnsi="Garamond"/>
          <w:sz w:val="22"/>
          <w:szCs w:val="22"/>
        </w:rPr>
        <w:t>wish</w:t>
      </w:r>
      <w:r w:rsidRPr="00D6032F">
        <w:rPr>
          <w:rFonts w:ascii="Garamond" w:hAnsi="Garamond"/>
          <w:sz w:val="22"/>
          <w:szCs w:val="22"/>
        </w:rPr>
        <w:t xml:space="preserve"> all these things in our lives? Maybe, not all the things, but don’t we </w:t>
      </w:r>
      <w:r w:rsidR="00977A1E" w:rsidRPr="00D6032F">
        <w:rPr>
          <w:rFonts w:ascii="Garamond" w:hAnsi="Garamond"/>
          <w:sz w:val="22"/>
          <w:szCs w:val="22"/>
        </w:rPr>
        <w:t>crave</w:t>
      </w:r>
      <w:r w:rsidRPr="00D6032F">
        <w:rPr>
          <w:rFonts w:ascii="Garamond" w:hAnsi="Garamond"/>
          <w:sz w:val="22"/>
          <w:szCs w:val="22"/>
        </w:rPr>
        <w:t xml:space="preserve"> at least a few of them?</w:t>
      </w:r>
    </w:p>
    <w:p w:rsidR="00FF343B" w:rsidRPr="006D5A9B" w:rsidRDefault="00FF343B"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may think </w:t>
      </w:r>
      <w:r w:rsidR="008F370A" w:rsidRPr="006D5A9B">
        <w:rPr>
          <w:rFonts w:ascii="Garamond" w:hAnsi="Garamond"/>
          <w:sz w:val="22"/>
          <w:szCs w:val="22"/>
        </w:rPr>
        <w:t>Ravana was</w:t>
      </w:r>
      <w:r w:rsidRPr="006D5A9B">
        <w:rPr>
          <w:rFonts w:ascii="Garamond" w:hAnsi="Garamond"/>
          <w:sz w:val="22"/>
          <w:szCs w:val="22"/>
        </w:rPr>
        <w:t xml:space="preserve"> some a ruthless dictator of some country in the past, but that is wrong. Ramayan</w:t>
      </w:r>
      <w:r w:rsidR="00BE363C" w:rsidRPr="006D5A9B">
        <w:rPr>
          <w:rFonts w:ascii="Garamond" w:hAnsi="Garamond"/>
          <w:sz w:val="22"/>
          <w:szCs w:val="22"/>
        </w:rPr>
        <w:t>a</w:t>
      </w:r>
      <w:r w:rsidRPr="006D5A9B">
        <w:rPr>
          <w:rFonts w:ascii="Garamond" w:hAnsi="Garamond"/>
          <w:sz w:val="22"/>
          <w:szCs w:val="22"/>
        </w:rPr>
        <w:t xml:space="preserve"> is part of literature dedicated to the "study of self." Thus, its purpose is to help us understand ourselves. If sage Valmiki wanted to write something that matches the horrible acts of dictators, he could have done so easily. In that case, </w:t>
      </w:r>
      <w:r w:rsidR="00977A1E" w:rsidRPr="006D5A9B">
        <w:rPr>
          <w:rFonts w:ascii="Garamond" w:hAnsi="Garamond"/>
          <w:sz w:val="22"/>
          <w:szCs w:val="22"/>
        </w:rPr>
        <w:t xml:space="preserve">character of </w:t>
      </w:r>
      <w:r w:rsidR="008F370A" w:rsidRPr="006D5A9B">
        <w:rPr>
          <w:rFonts w:ascii="Garamond" w:hAnsi="Garamond"/>
          <w:sz w:val="22"/>
          <w:szCs w:val="22"/>
        </w:rPr>
        <w:t xml:space="preserve">Ravana </w:t>
      </w:r>
      <w:r w:rsidR="00A745EA" w:rsidRPr="006D5A9B">
        <w:rPr>
          <w:rFonts w:ascii="Garamond" w:hAnsi="Garamond"/>
          <w:sz w:val="22"/>
          <w:szCs w:val="22"/>
        </w:rPr>
        <w:t xml:space="preserve">becomes </w:t>
      </w:r>
      <w:r w:rsidR="00977A1E" w:rsidRPr="006D5A9B">
        <w:rPr>
          <w:rFonts w:ascii="Garamond" w:hAnsi="Garamond"/>
          <w:sz w:val="22"/>
          <w:szCs w:val="22"/>
        </w:rPr>
        <w:t>problematic</w:t>
      </w:r>
      <w:r w:rsidR="00A745EA" w:rsidRPr="006D5A9B">
        <w:rPr>
          <w:rFonts w:ascii="Garamond" w:hAnsi="Garamond"/>
          <w:sz w:val="22"/>
          <w:szCs w:val="22"/>
        </w:rPr>
        <w:t xml:space="preserve"> for </w:t>
      </w:r>
      <w:r w:rsidR="00977A1E" w:rsidRPr="006D5A9B">
        <w:rPr>
          <w:rFonts w:ascii="Garamond" w:hAnsi="Garamond"/>
          <w:sz w:val="22"/>
          <w:szCs w:val="22"/>
        </w:rPr>
        <w:t>a common</w:t>
      </w:r>
      <w:r w:rsidRPr="006D5A9B">
        <w:rPr>
          <w:rFonts w:ascii="Garamond" w:hAnsi="Garamond"/>
          <w:sz w:val="22"/>
          <w:szCs w:val="22"/>
        </w:rPr>
        <w:t xml:space="preserve"> </w:t>
      </w:r>
      <w:r w:rsidR="00977A1E" w:rsidRPr="006D5A9B">
        <w:rPr>
          <w:rFonts w:ascii="Garamond" w:hAnsi="Garamond"/>
          <w:sz w:val="22"/>
          <w:szCs w:val="22"/>
        </w:rPr>
        <w:t>man</w:t>
      </w:r>
      <w:r w:rsidRPr="006D5A9B">
        <w:rPr>
          <w:rFonts w:ascii="Garamond" w:hAnsi="Garamond"/>
          <w:sz w:val="22"/>
          <w:szCs w:val="22"/>
        </w:rPr>
        <w:t xml:space="preserve"> to imagine himself in the role of </w:t>
      </w:r>
      <w:r w:rsidR="008F370A" w:rsidRPr="006D5A9B">
        <w:rPr>
          <w:rFonts w:ascii="Garamond" w:hAnsi="Garamond"/>
          <w:sz w:val="22"/>
          <w:szCs w:val="22"/>
        </w:rPr>
        <w:t>Ravana.</w:t>
      </w:r>
    </w:p>
    <w:p w:rsidR="008C7494" w:rsidRPr="006D5A9B" w:rsidRDefault="00DE0E1F" w:rsidP="000306D1">
      <w:pPr>
        <w:spacing w:after="0" w:line="276" w:lineRule="auto"/>
        <w:ind w:firstLine="288"/>
        <w:jc w:val="both"/>
        <w:rPr>
          <w:rFonts w:ascii="Garamond" w:hAnsi="Garamond"/>
          <w:b/>
          <w:bCs/>
          <w:sz w:val="22"/>
          <w:szCs w:val="22"/>
        </w:rPr>
      </w:pPr>
      <w:r w:rsidRPr="006D5A9B">
        <w:rPr>
          <w:rFonts w:ascii="Garamond" w:hAnsi="Garamond"/>
          <w:sz w:val="22"/>
          <w:szCs w:val="22"/>
        </w:rPr>
        <w:t>Only w</w:t>
      </w:r>
      <w:r w:rsidR="00FF343B" w:rsidRPr="006D5A9B">
        <w:rPr>
          <w:rFonts w:ascii="Garamond" w:hAnsi="Garamond"/>
          <w:sz w:val="22"/>
          <w:szCs w:val="22"/>
        </w:rPr>
        <w:t xml:space="preserve">hen we </w:t>
      </w:r>
      <w:r w:rsidR="00977A1E" w:rsidRPr="006D5A9B">
        <w:rPr>
          <w:rFonts w:ascii="Garamond" w:hAnsi="Garamond"/>
          <w:sz w:val="22"/>
          <w:szCs w:val="22"/>
        </w:rPr>
        <w:t>honestly</w:t>
      </w:r>
      <w:r w:rsidR="00FF343B" w:rsidRPr="006D5A9B">
        <w:rPr>
          <w:rFonts w:ascii="Garamond" w:hAnsi="Garamond"/>
          <w:sz w:val="22"/>
          <w:szCs w:val="22"/>
        </w:rPr>
        <w:t xml:space="preserve"> understand </w:t>
      </w:r>
      <w:r w:rsidR="008F370A" w:rsidRPr="006D5A9B">
        <w:rPr>
          <w:rFonts w:ascii="Garamond" w:hAnsi="Garamond"/>
          <w:sz w:val="22"/>
          <w:szCs w:val="22"/>
        </w:rPr>
        <w:t>Ravana within</w:t>
      </w:r>
      <w:r w:rsidRPr="006D5A9B">
        <w:rPr>
          <w:rFonts w:ascii="Garamond" w:hAnsi="Garamond"/>
          <w:sz w:val="22"/>
          <w:szCs w:val="22"/>
        </w:rPr>
        <w:t xml:space="preserve"> </w:t>
      </w:r>
      <w:r w:rsidR="0016148B" w:rsidRPr="006D5A9B">
        <w:rPr>
          <w:rFonts w:ascii="Garamond" w:hAnsi="Garamond"/>
          <w:sz w:val="22"/>
          <w:szCs w:val="22"/>
        </w:rPr>
        <w:t>ourselves</w:t>
      </w:r>
      <w:r w:rsidRPr="006D5A9B">
        <w:rPr>
          <w:rFonts w:ascii="Garamond" w:hAnsi="Garamond"/>
          <w:sz w:val="22"/>
          <w:szCs w:val="22"/>
        </w:rPr>
        <w:t xml:space="preserve"> as our Ahamkara</w:t>
      </w:r>
      <w:r w:rsidR="00FF343B" w:rsidRPr="006D5A9B">
        <w:rPr>
          <w:rFonts w:ascii="Garamond" w:hAnsi="Garamond"/>
          <w:sz w:val="22"/>
          <w:szCs w:val="22"/>
        </w:rPr>
        <w:t>, we see the real Shri Ram</w:t>
      </w:r>
      <w:r w:rsidRPr="006D5A9B">
        <w:rPr>
          <w:rFonts w:ascii="Garamond" w:hAnsi="Garamond"/>
          <w:sz w:val="22"/>
          <w:szCs w:val="22"/>
        </w:rPr>
        <w:t xml:space="preserve"> as the Consciousness</w:t>
      </w:r>
      <w:r w:rsidR="00FF343B" w:rsidRPr="006D5A9B">
        <w:rPr>
          <w:rFonts w:ascii="Garamond" w:hAnsi="Garamond"/>
          <w:sz w:val="22"/>
          <w:szCs w:val="22"/>
        </w:rPr>
        <w:t xml:space="preserve">. Those, who do not understand </w:t>
      </w:r>
      <w:r w:rsidR="008F370A" w:rsidRPr="006D5A9B">
        <w:rPr>
          <w:rFonts w:ascii="Garamond" w:hAnsi="Garamond"/>
          <w:sz w:val="22"/>
          <w:szCs w:val="22"/>
        </w:rPr>
        <w:t>Ravana,</w:t>
      </w:r>
      <w:r w:rsidR="00FF343B" w:rsidRPr="006D5A9B">
        <w:rPr>
          <w:rFonts w:ascii="Garamond" w:hAnsi="Garamond"/>
          <w:sz w:val="22"/>
          <w:szCs w:val="22"/>
        </w:rPr>
        <w:t xml:space="preserve"> will not recognize Shri Ram, even if he is staring in their face. We know </w:t>
      </w:r>
      <w:r w:rsidR="008F370A" w:rsidRPr="006D5A9B">
        <w:rPr>
          <w:rFonts w:ascii="Garamond" w:hAnsi="Garamond"/>
          <w:sz w:val="22"/>
          <w:szCs w:val="22"/>
        </w:rPr>
        <w:t>Ravana represents</w:t>
      </w:r>
      <w:r w:rsidR="00FF343B" w:rsidRPr="006D5A9B">
        <w:rPr>
          <w:rFonts w:ascii="Garamond" w:hAnsi="Garamond"/>
          <w:sz w:val="22"/>
          <w:szCs w:val="22"/>
        </w:rPr>
        <w:t xml:space="preserve"> </w:t>
      </w:r>
      <w:r w:rsidRPr="006D5A9B">
        <w:rPr>
          <w:rFonts w:ascii="Garamond" w:hAnsi="Garamond"/>
          <w:sz w:val="22"/>
          <w:szCs w:val="22"/>
        </w:rPr>
        <w:t xml:space="preserve">our </w:t>
      </w:r>
      <w:r w:rsidR="00EF3CC4" w:rsidRPr="006D5A9B">
        <w:rPr>
          <w:rFonts w:ascii="Garamond" w:hAnsi="Garamond"/>
          <w:sz w:val="22"/>
          <w:szCs w:val="22"/>
        </w:rPr>
        <w:t>Ahamkar</w:t>
      </w:r>
      <w:r w:rsidRPr="006D5A9B">
        <w:rPr>
          <w:rFonts w:ascii="Garamond" w:hAnsi="Garamond"/>
          <w:sz w:val="22"/>
          <w:szCs w:val="22"/>
        </w:rPr>
        <w:t>a</w:t>
      </w:r>
      <w:r w:rsidR="00EF3CC4" w:rsidRPr="006D5A9B">
        <w:rPr>
          <w:rFonts w:ascii="Garamond" w:hAnsi="Garamond"/>
          <w:sz w:val="22"/>
          <w:szCs w:val="22"/>
        </w:rPr>
        <w:t>. W</w:t>
      </w:r>
      <w:r w:rsidR="00FF343B" w:rsidRPr="006D5A9B">
        <w:rPr>
          <w:rFonts w:ascii="Garamond" w:hAnsi="Garamond"/>
          <w:sz w:val="22"/>
          <w:szCs w:val="22"/>
        </w:rPr>
        <w:t xml:space="preserve">e </w:t>
      </w:r>
      <w:r w:rsidR="00EF3CC4" w:rsidRPr="006D5A9B">
        <w:rPr>
          <w:rFonts w:ascii="Garamond" w:hAnsi="Garamond"/>
          <w:sz w:val="22"/>
          <w:szCs w:val="22"/>
        </w:rPr>
        <w:t xml:space="preserve">also </w:t>
      </w:r>
      <w:r w:rsidRPr="006D5A9B">
        <w:rPr>
          <w:rFonts w:ascii="Garamond" w:hAnsi="Garamond"/>
          <w:sz w:val="22"/>
          <w:szCs w:val="22"/>
        </w:rPr>
        <w:t xml:space="preserve">know there is no </w:t>
      </w:r>
      <w:r w:rsidR="00FF343B" w:rsidRPr="006D5A9B">
        <w:rPr>
          <w:rFonts w:ascii="Garamond" w:hAnsi="Garamond"/>
          <w:sz w:val="22"/>
          <w:szCs w:val="22"/>
        </w:rPr>
        <w:t>Ahamkar</w:t>
      </w:r>
      <w:r w:rsidRPr="006D5A9B">
        <w:rPr>
          <w:rFonts w:ascii="Garamond" w:hAnsi="Garamond"/>
          <w:sz w:val="22"/>
          <w:szCs w:val="22"/>
        </w:rPr>
        <w:t>a</w:t>
      </w:r>
      <w:r w:rsidR="00FF343B" w:rsidRPr="006D5A9B">
        <w:rPr>
          <w:rFonts w:ascii="Garamond" w:hAnsi="Garamond"/>
          <w:sz w:val="22"/>
          <w:szCs w:val="22"/>
        </w:rPr>
        <w:t xml:space="preserve"> </w:t>
      </w:r>
      <w:r w:rsidR="00EF3CC4" w:rsidRPr="006D5A9B">
        <w:rPr>
          <w:rFonts w:ascii="Garamond" w:hAnsi="Garamond"/>
          <w:sz w:val="22"/>
          <w:szCs w:val="22"/>
        </w:rPr>
        <w:t xml:space="preserve">in the </w:t>
      </w:r>
      <w:r w:rsidRPr="006D5A9B">
        <w:rPr>
          <w:rFonts w:ascii="Garamond" w:hAnsi="Garamond"/>
          <w:sz w:val="22"/>
          <w:szCs w:val="22"/>
        </w:rPr>
        <w:t>H</w:t>
      </w:r>
      <w:r w:rsidR="00EF3CC4" w:rsidRPr="006D5A9B">
        <w:rPr>
          <w:rFonts w:ascii="Garamond" w:hAnsi="Garamond"/>
          <w:sz w:val="22"/>
          <w:szCs w:val="22"/>
        </w:rPr>
        <w:t xml:space="preserve">igher </w:t>
      </w:r>
      <w:r w:rsidRPr="006D5A9B">
        <w:rPr>
          <w:rFonts w:ascii="Garamond" w:hAnsi="Garamond"/>
          <w:sz w:val="22"/>
          <w:szCs w:val="22"/>
        </w:rPr>
        <w:t>C</w:t>
      </w:r>
      <w:r w:rsidR="00EF3CC4" w:rsidRPr="006D5A9B">
        <w:rPr>
          <w:rFonts w:ascii="Garamond" w:hAnsi="Garamond"/>
          <w:sz w:val="22"/>
          <w:szCs w:val="22"/>
        </w:rPr>
        <w:t>onsciousness</w:t>
      </w:r>
      <w:r w:rsidR="00FF343B" w:rsidRPr="006D5A9B">
        <w:rPr>
          <w:rFonts w:ascii="Garamond" w:hAnsi="Garamond"/>
          <w:sz w:val="22"/>
          <w:szCs w:val="22"/>
        </w:rPr>
        <w:t>.</w:t>
      </w:r>
      <w:r w:rsidR="00FF343B" w:rsidRPr="006D5A9B">
        <w:rPr>
          <w:rFonts w:ascii="Garamond" w:hAnsi="Garamond"/>
          <w:b/>
          <w:bCs/>
          <w:sz w:val="22"/>
          <w:szCs w:val="22"/>
        </w:rPr>
        <w:t xml:space="preserve"> To recognize its absence, we need to recognize </w:t>
      </w:r>
      <w:r w:rsidR="00EF3CC4" w:rsidRPr="006D5A9B">
        <w:rPr>
          <w:rFonts w:ascii="Garamond" w:hAnsi="Garamond"/>
          <w:b/>
          <w:bCs/>
          <w:sz w:val="22"/>
          <w:szCs w:val="22"/>
        </w:rPr>
        <w:t>its</w:t>
      </w:r>
      <w:r w:rsidR="00FF343B" w:rsidRPr="006D5A9B">
        <w:rPr>
          <w:rFonts w:ascii="Garamond" w:hAnsi="Garamond"/>
          <w:b/>
          <w:bCs/>
          <w:sz w:val="22"/>
          <w:szCs w:val="22"/>
        </w:rPr>
        <w:t xml:space="preserve"> presence.</w:t>
      </w:r>
    </w:p>
    <w:p w:rsidR="00DE0E1F" w:rsidRPr="006D5A9B" w:rsidRDefault="00DE0E1F" w:rsidP="000306D1">
      <w:pPr>
        <w:spacing w:after="0" w:line="276" w:lineRule="auto"/>
        <w:ind w:firstLine="288"/>
        <w:jc w:val="both"/>
        <w:rPr>
          <w:rFonts w:ascii="Garamond" w:hAnsi="Garamond"/>
          <w:b/>
          <w:bCs/>
          <w:sz w:val="22"/>
          <w:szCs w:val="22"/>
        </w:rPr>
      </w:pPr>
    </w:p>
    <w:p w:rsidR="00DE0E1F" w:rsidRDefault="00DE0E1F" w:rsidP="000306D1">
      <w:pPr>
        <w:spacing w:after="0" w:line="276" w:lineRule="auto"/>
        <w:ind w:firstLine="288"/>
        <w:jc w:val="both"/>
        <w:rPr>
          <w:rFonts w:ascii="Garamond" w:hAnsi="Garamond"/>
          <w:sz w:val="22"/>
          <w:szCs w:val="22"/>
        </w:rPr>
      </w:pPr>
      <w:r w:rsidRPr="006D5A9B">
        <w:rPr>
          <w:rFonts w:ascii="Garamond" w:hAnsi="Garamond"/>
          <w:b/>
          <w:sz w:val="22"/>
          <w:szCs w:val="22"/>
        </w:rPr>
        <w:tab/>
      </w:r>
      <w:r w:rsidR="0016148B" w:rsidRPr="006D5A9B">
        <w:rPr>
          <w:rFonts w:ascii="Garamond" w:hAnsi="Garamond"/>
          <w:b/>
          <w:sz w:val="22"/>
          <w:szCs w:val="22"/>
        </w:rPr>
        <w:t>Besides</w:t>
      </w:r>
      <w:r w:rsidRPr="006D5A9B">
        <w:rPr>
          <w:rFonts w:ascii="Garamond" w:hAnsi="Garamond"/>
          <w:b/>
          <w:sz w:val="22"/>
          <w:szCs w:val="22"/>
        </w:rPr>
        <w:t xml:space="preserve"> personification of the Ahamkara, </w:t>
      </w:r>
      <w:r w:rsidR="008F370A" w:rsidRPr="006D5A9B">
        <w:rPr>
          <w:rFonts w:ascii="Garamond" w:hAnsi="Garamond"/>
          <w:b/>
          <w:sz w:val="22"/>
          <w:szCs w:val="22"/>
        </w:rPr>
        <w:t>Ravana is</w:t>
      </w:r>
      <w:r w:rsidRPr="006D5A9B">
        <w:rPr>
          <w:rFonts w:ascii="Garamond" w:hAnsi="Garamond"/>
          <w:b/>
          <w:sz w:val="22"/>
          <w:szCs w:val="22"/>
        </w:rPr>
        <w:t xml:space="preserve"> also an example of one more </w:t>
      </w:r>
      <w:r w:rsidR="00D42F0A" w:rsidRPr="006D5A9B">
        <w:rPr>
          <w:rFonts w:ascii="Garamond" w:hAnsi="Garamond"/>
          <w:b/>
          <w:sz w:val="22"/>
          <w:szCs w:val="22"/>
        </w:rPr>
        <w:t>significant</w:t>
      </w:r>
      <w:r w:rsidRPr="006D5A9B">
        <w:rPr>
          <w:rFonts w:ascii="Garamond" w:hAnsi="Garamond"/>
          <w:b/>
          <w:sz w:val="22"/>
          <w:szCs w:val="22"/>
        </w:rPr>
        <w:t xml:space="preserve"> concept – the Rajas Guna.</w:t>
      </w:r>
      <w:r w:rsidRPr="006D5A9B">
        <w:rPr>
          <w:rFonts w:ascii="Garamond" w:hAnsi="Garamond"/>
          <w:sz w:val="22"/>
          <w:szCs w:val="22"/>
        </w:rPr>
        <w:t xml:space="preserve"> </w:t>
      </w:r>
      <w:r w:rsidR="008F370A" w:rsidRPr="006D5A9B">
        <w:rPr>
          <w:rFonts w:ascii="Garamond" w:hAnsi="Garamond"/>
          <w:sz w:val="22"/>
          <w:szCs w:val="22"/>
        </w:rPr>
        <w:t>Ravana is</w:t>
      </w:r>
      <w:r w:rsidRPr="006D5A9B">
        <w:rPr>
          <w:rFonts w:ascii="Garamond" w:hAnsi="Garamond"/>
          <w:sz w:val="22"/>
          <w:szCs w:val="22"/>
        </w:rPr>
        <w:t xml:space="preserve"> </w:t>
      </w:r>
      <w:r w:rsidR="00D42F0A" w:rsidRPr="006D5A9B">
        <w:rPr>
          <w:rFonts w:ascii="Garamond" w:hAnsi="Garamond"/>
          <w:sz w:val="22"/>
          <w:szCs w:val="22"/>
        </w:rPr>
        <w:t>extremely</w:t>
      </w:r>
      <w:r w:rsidRPr="006D5A9B">
        <w:rPr>
          <w:rFonts w:ascii="Garamond" w:hAnsi="Garamond"/>
          <w:sz w:val="22"/>
          <w:szCs w:val="22"/>
        </w:rPr>
        <w:t xml:space="preserve"> </w:t>
      </w:r>
      <w:r w:rsidR="00D42F0A" w:rsidRPr="006D5A9B">
        <w:rPr>
          <w:rFonts w:ascii="Garamond" w:hAnsi="Garamond"/>
          <w:sz w:val="22"/>
          <w:szCs w:val="22"/>
        </w:rPr>
        <w:t>dynamic</w:t>
      </w:r>
      <w:r w:rsidR="005128C2" w:rsidRPr="006D5A9B">
        <w:rPr>
          <w:rFonts w:ascii="Garamond" w:hAnsi="Garamond"/>
          <w:sz w:val="22"/>
          <w:szCs w:val="22"/>
        </w:rPr>
        <w:t xml:space="preserve"> and </w:t>
      </w:r>
      <w:r w:rsidRPr="006D5A9B">
        <w:rPr>
          <w:rFonts w:ascii="Garamond" w:hAnsi="Garamond"/>
          <w:sz w:val="22"/>
          <w:szCs w:val="22"/>
        </w:rPr>
        <w:t xml:space="preserve">a busy demon. He concurred almost all other kings. He rules a large kingdom. He is an expert in 64 different arts. He is </w:t>
      </w:r>
      <w:r w:rsidR="00D42F0A" w:rsidRPr="006D5A9B">
        <w:rPr>
          <w:rFonts w:ascii="Garamond" w:hAnsi="Garamond"/>
          <w:sz w:val="22"/>
          <w:szCs w:val="22"/>
        </w:rPr>
        <w:t>an extraordinarily</w:t>
      </w:r>
      <w:r w:rsidRPr="006D5A9B">
        <w:rPr>
          <w:rFonts w:ascii="Garamond" w:hAnsi="Garamond"/>
          <w:sz w:val="22"/>
          <w:szCs w:val="22"/>
        </w:rPr>
        <w:t xml:space="preserve"> accomplished warrior. He has many other qualities that tell us he is highly active. Ramayana uses his character to </w:t>
      </w:r>
      <w:r w:rsidR="0016148B" w:rsidRPr="006D5A9B">
        <w:rPr>
          <w:rFonts w:ascii="Garamond" w:hAnsi="Garamond"/>
          <w:sz w:val="22"/>
          <w:szCs w:val="22"/>
        </w:rPr>
        <w:t>show</w:t>
      </w:r>
      <w:r w:rsidRPr="006D5A9B">
        <w:rPr>
          <w:rFonts w:ascii="Garamond" w:hAnsi="Garamond"/>
          <w:sz w:val="22"/>
          <w:szCs w:val="22"/>
        </w:rPr>
        <w:t xml:space="preserve"> the nature of Rajas Guna. </w:t>
      </w:r>
      <w:r w:rsidRPr="006D5A9B">
        <w:rPr>
          <w:rFonts w:ascii="Garamond" w:hAnsi="Garamond"/>
          <w:b/>
          <w:sz w:val="22"/>
          <w:szCs w:val="22"/>
        </w:rPr>
        <w:t xml:space="preserve">The Rajas Guna is present in everyone. It is responsible for </w:t>
      </w:r>
      <w:r w:rsidR="0016148B" w:rsidRPr="006D5A9B">
        <w:rPr>
          <w:rFonts w:ascii="Garamond" w:hAnsi="Garamond"/>
          <w:b/>
          <w:sz w:val="22"/>
          <w:szCs w:val="22"/>
        </w:rPr>
        <w:t>all the</w:t>
      </w:r>
      <w:r w:rsidRPr="006D5A9B">
        <w:rPr>
          <w:rFonts w:ascii="Garamond" w:hAnsi="Garamond"/>
          <w:b/>
          <w:sz w:val="22"/>
          <w:szCs w:val="22"/>
        </w:rPr>
        <w:t xml:space="preserve"> activities</w:t>
      </w:r>
      <w:r w:rsidR="0016148B" w:rsidRPr="006D5A9B">
        <w:rPr>
          <w:rFonts w:ascii="Garamond" w:hAnsi="Garamond"/>
          <w:b/>
          <w:sz w:val="22"/>
          <w:szCs w:val="22"/>
        </w:rPr>
        <w:t xml:space="preserve"> we do</w:t>
      </w:r>
      <w:r w:rsidRPr="006D5A9B">
        <w:rPr>
          <w:rFonts w:ascii="Garamond" w:hAnsi="Garamond"/>
          <w:b/>
          <w:sz w:val="22"/>
          <w:szCs w:val="22"/>
        </w:rPr>
        <w:t>. This force of nature pushes us into action, whether physical or mental.</w:t>
      </w:r>
      <w:r w:rsidRPr="006D5A9B">
        <w:rPr>
          <w:rFonts w:ascii="Garamond" w:hAnsi="Garamond"/>
          <w:sz w:val="22"/>
          <w:szCs w:val="22"/>
        </w:rPr>
        <w:t xml:space="preserve"> By itself, it does not recognize any limits or does not </w:t>
      </w:r>
      <w:r w:rsidR="00D42F0A" w:rsidRPr="006D5A9B">
        <w:rPr>
          <w:rFonts w:ascii="Garamond" w:hAnsi="Garamond"/>
          <w:sz w:val="22"/>
          <w:szCs w:val="22"/>
        </w:rPr>
        <w:t>control</w:t>
      </w:r>
      <w:r w:rsidRPr="006D5A9B">
        <w:rPr>
          <w:rFonts w:ascii="Garamond" w:hAnsi="Garamond"/>
          <w:sz w:val="22"/>
          <w:szCs w:val="22"/>
        </w:rPr>
        <w:t xml:space="preserve"> itself on its own. A </w:t>
      </w:r>
      <w:r w:rsidR="0016148B" w:rsidRPr="006D5A9B">
        <w:rPr>
          <w:rFonts w:ascii="Garamond" w:hAnsi="Garamond"/>
          <w:sz w:val="22"/>
          <w:szCs w:val="22"/>
        </w:rPr>
        <w:t>R</w:t>
      </w:r>
      <w:r w:rsidRPr="006D5A9B">
        <w:rPr>
          <w:rFonts w:ascii="Garamond" w:hAnsi="Garamond"/>
          <w:sz w:val="22"/>
          <w:szCs w:val="22"/>
        </w:rPr>
        <w:t>ajas</w:t>
      </w:r>
      <w:r w:rsidR="0016148B" w:rsidRPr="006D5A9B">
        <w:rPr>
          <w:rFonts w:ascii="Garamond" w:hAnsi="Garamond"/>
          <w:sz w:val="22"/>
          <w:szCs w:val="22"/>
        </w:rPr>
        <w:t xml:space="preserve"> Guna</w:t>
      </w:r>
      <w:r w:rsidRPr="006D5A9B">
        <w:rPr>
          <w:rFonts w:ascii="Garamond" w:hAnsi="Garamond"/>
          <w:sz w:val="22"/>
          <w:szCs w:val="22"/>
        </w:rPr>
        <w:t xml:space="preserve"> dominated person </w:t>
      </w:r>
      <w:r w:rsidR="003F49B2" w:rsidRPr="006D5A9B">
        <w:rPr>
          <w:rFonts w:ascii="Garamond" w:hAnsi="Garamond"/>
          <w:sz w:val="22"/>
          <w:szCs w:val="22"/>
        </w:rPr>
        <w:t xml:space="preserve">gets </w:t>
      </w:r>
      <w:r w:rsidR="00D42F0A" w:rsidRPr="006D5A9B">
        <w:rPr>
          <w:rFonts w:ascii="Garamond" w:hAnsi="Garamond"/>
          <w:sz w:val="22"/>
          <w:szCs w:val="22"/>
        </w:rPr>
        <w:t>entangled</w:t>
      </w:r>
      <w:r w:rsidRPr="006D5A9B">
        <w:rPr>
          <w:rFonts w:ascii="Garamond" w:hAnsi="Garamond"/>
          <w:sz w:val="22"/>
          <w:szCs w:val="22"/>
        </w:rPr>
        <w:t xml:space="preserve"> in one action after another, possibly in multiple actions at the same time.</w:t>
      </w:r>
    </w:p>
    <w:p w:rsidR="00D6032F" w:rsidRPr="006D5A9B" w:rsidRDefault="00D6032F" w:rsidP="000306D1">
      <w:pPr>
        <w:spacing w:after="0" w:line="276" w:lineRule="auto"/>
        <w:jc w:val="both"/>
        <w:rPr>
          <w:rFonts w:ascii="Garamond" w:hAnsi="Garamond"/>
          <w:sz w:val="22"/>
          <w:szCs w:val="22"/>
        </w:rPr>
      </w:pPr>
    </w:p>
    <w:p w:rsidR="005B46CD" w:rsidRPr="00C548BC" w:rsidRDefault="005B46CD" w:rsidP="000306D1">
      <w:pPr>
        <w:pStyle w:val="Heading2"/>
        <w:spacing w:line="276" w:lineRule="auto"/>
        <w:jc w:val="left"/>
        <w:rPr>
          <w:rFonts w:ascii="Garamond" w:hAnsi="Garamond"/>
        </w:rPr>
      </w:pPr>
      <w:bookmarkStart w:id="5" w:name="_Toc50132247"/>
      <w:r w:rsidRPr="00C548BC">
        <w:rPr>
          <w:rFonts w:ascii="Garamond" w:hAnsi="Garamond"/>
        </w:rPr>
        <w:t xml:space="preserve">Easy </w:t>
      </w:r>
      <w:r w:rsidR="00B76D89" w:rsidRPr="00C548BC">
        <w:rPr>
          <w:rFonts w:ascii="Garamond" w:hAnsi="Garamond"/>
        </w:rPr>
        <w:t xml:space="preserve">to Understand </w:t>
      </w:r>
      <w:r w:rsidRPr="00C548BC">
        <w:rPr>
          <w:rFonts w:ascii="Garamond" w:hAnsi="Garamond"/>
        </w:rPr>
        <w:t xml:space="preserve">Character # </w:t>
      </w:r>
      <w:r w:rsidR="002A0A53" w:rsidRPr="00C548BC">
        <w:rPr>
          <w:rFonts w:ascii="Garamond" w:hAnsi="Garamond"/>
        </w:rPr>
        <w:t>5</w:t>
      </w:r>
      <w:r w:rsidRPr="00C548BC">
        <w:rPr>
          <w:rFonts w:ascii="Garamond" w:hAnsi="Garamond"/>
        </w:rPr>
        <w:t xml:space="preserve">: </w:t>
      </w:r>
      <w:r w:rsidR="006F1DC9" w:rsidRPr="00C548BC">
        <w:rPr>
          <w:rFonts w:ascii="Garamond" w:hAnsi="Garamond"/>
        </w:rPr>
        <w:t>Kumbhakarna</w:t>
      </w:r>
      <w:bookmarkEnd w:id="5"/>
    </w:p>
    <w:p w:rsidR="006F1DC9" w:rsidRPr="006D5A9B" w:rsidRDefault="00613039" w:rsidP="000306D1">
      <w:pPr>
        <w:spacing w:after="0" w:line="276" w:lineRule="auto"/>
        <w:ind w:firstLine="288"/>
        <w:jc w:val="both"/>
        <w:rPr>
          <w:rFonts w:ascii="Garamond" w:hAnsi="Garamond"/>
          <w:sz w:val="22"/>
          <w:szCs w:val="22"/>
        </w:rPr>
      </w:pPr>
      <w:r w:rsidRPr="006D5A9B">
        <w:rPr>
          <w:rFonts w:ascii="Garamond" w:hAnsi="Garamond"/>
          <w:bCs/>
          <w:sz w:val="22"/>
          <w:szCs w:val="22"/>
        </w:rPr>
        <w:t xml:space="preserve">Kumbhakarna is </w:t>
      </w:r>
      <w:r w:rsidR="008F370A" w:rsidRPr="006D5A9B">
        <w:rPr>
          <w:rFonts w:ascii="Garamond" w:hAnsi="Garamond"/>
          <w:bCs/>
          <w:sz w:val="22"/>
          <w:szCs w:val="22"/>
        </w:rPr>
        <w:t>Ravana’s</w:t>
      </w:r>
      <w:r w:rsidR="006F1DC9" w:rsidRPr="006D5A9B">
        <w:rPr>
          <w:rFonts w:ascii="Garamond" w:hAnsi="Garamond"/>
          <w:bCs/>
          <w:sz w:val="22"/>
          <w:szCs w:val="22"/>
        </w:rPr>
        <w:t xml:space="preserve"> brother.</w:t>
      </w:r>
      <w:r w:rsidR="006F1DC9" w:rsidRPr="006D5A9B">
        <w:rPr>
          <w:rFonts w:ascii="Garamond" w:hAnsi="Garamond"/>
          <w:b/>
          <w:sz w:val="22"/>
          <w:szCs w:val="22"/>
        </w:rPr>
        <w:t xml:space="preserve"> </w:t>
      </w:r>
      <w:r w:rsidR="006F1DC9" w:rsidRPr="006D5A9B">
        <w:rPr>
          <w:rFonts w:ascii="Garamond" w:hAnsi="Garamond"/>
          <w:sz w:val="22"/>
          <w:szCs w:val="22"/>
        </w:rPr>
        <w:t xml:space="preserve">He eats for six months and sleeps for the remaining six months. It requires an army of demons just to wake him up! </w:t>
      </w:r>
      <w:r w:rsidRPr="006D5A9B">
        <w:rPr>
          <w:rFonts w:ascii="Garamond" w:hAnsi="Garamond"/>
          <w:b/>
          <w:sz w:val="22"/>
          <w:szCs w:val="22"/>
        </w:rPr>
        <w:t>He represents Tamas Guna.</w:t>
      </w:r>
      <w:r w:rsidRPr="006D5A9B">
        <w:rPr>
          <w:rFonts w:ascii="Garamond" w:hAnsi="Garamond"/>
          <w:sz w:val="22"/>
          <w:szCs w:val="22"/>
        </w:rPr>
        <w:t xml:space="preserve"> </w:t>
      </w:r>
      <w:r w:rsidR="006F1DC9" w:rsidRPr="006D5A9B">
        <w:rPr>
          <w:rFonts w:ascii="Garamond" w:hAnsi="Garamond"/>
          <w:sz w:val="22"/>
          <w:szCs w:val="22"/>
        </w:rPr>
        <w:t>Tamas Guna is characterized by inertia</w:t>
      </w:r>
      <w:r w:rsidR="006F1DC9" w:rsidRPr="006D5A9B">
        <w:rPr>
          <w:rFonts w:ascii="Garamond" w:hAnsi="Garamond"/>
          <w:b/>
          <w:sz w:val="22"/>
          <w:szCs w:val="22"/>
        </w:rPr>
        <w:t xml:space="preserve">. A Tamas Guna dominated person has a tendency of overeating, oversleeping, and overindulgence in sensual pleasures. This person </w:t>
      </w:r>
      <w:r w:rsidR="0016148B" w:rsidRPr="006D5A9B">
        <w:rPr>
          <w:rFonts w:ascii="Garamond" w:hAnsi="Garamond"/>
          <w:b/>
          <w:sz w:val="22"/>
          <w:szCs w:val="22"/>
        </w:rPr>
        <w:t>resists</w:t>
      </w:r>
      <w:r w:rsidR="006F1DC9" w:rsidRPr="006D5A9B">
        <w:rPr>
          <w:rFonts w:ascii="Garamond" w:hAnsi="Garamond"/>
          <w:b/>
          <w:sz w:val="22"/>
          <w:szCs w:val="22"/>
        </w:rPr>
        <w:t xml:space="preserve"> the call of action.</w:t>
      </w:r>
      <w:r w:rsidR="006F1DC9" w:rsidRPr="006D5A9B">
        <w:rPr>
          <w:rFonts w:ascii="Garamond" w:hAnsi="Garamond"/>
          <w:sz w:val="22"/>
          <w:szCs w:val="22"/>
        </w:rPr>
        <w:t xml:space="preserve"> </w:t>
      </w:r>
      <w:r w:rsidR="006F1DC9" w:rsidRPr="006D5A9B">
        <w:rPr>
          <w:rFonts w:ascii="Garamond" w:hAnsi="Garamond"/>
          <w:sz w:val="22"/>
          <w:szCs w:val="22"/>
        </w:rPr>
        <w:lastRenderedPageBreak/>
        <w:t xml:space="preserve">He can find many reasons for not doing any action or justify his inaction. Tamas Guna is present in everyone. When it </w:t>
      </w:r>
      <w:r w:rsidR="00BA6FC3" w:rsidRPr="006D5A9B">
        <w:rPr>
          <w:rFonts w:ascii="Garamond" w:hAnsi="Garamond"/>
          <w:sz w:val="22"/>
          <w:szCs w:val="22"/>
        </w:rPr>
        <w:t>dominates</w:t>
      </w:r>
      <w:r w:rsidR="006F1DC9" w:rsidRPr="006D5A9B">
        <w:rPr>
          <w:rFonts w:ascii="Garamond" w:hAnsi="Garamond"/>
          <w:sz w:val="22"/>
          <w:szCs w:val="22"/>
        </w:rPr>
        <w:t xml:space="preserve">, it brings </w:t>
      </w:r>
      <w:r w:rsidR="008E0108" w:rsidRPr="006D5A9B">
        <w:rPr>
          <w:rFonts w:ascii="Garamond" w:hAnsi="Garamond"/>
          <w:sz w:val="22"/>
          <w:szCs w:val="22"/>
        </w:rPr>
        <w:t>a lot</w:t>
      </w:r>
      <w:r w:rsidR="006F1DC9" w:rsidRPr="006D5A9B">
        <w:rPr>
          <w:rFonts w:ascii="Garamond" w:hAnsi="Garamond"/>
          <w:sz w:val="22"/>
          <w:szCs w:val="22"/>
        </w:rPr>
        <w:t xml:space="preserve"> of troubles. </w:t>
      </w:r>
    </w:p>
    <w:p w:rsidR="006F1DC9" w:rsidRPr="006D5A9B" w:rsidRDefault="006F1DC9" w:rsidP="000306D1">
      <w:pPr>
        <w:spacing w:after="0" w:line="276" w:lineRule="auto"/>
        <w:ind w:firstLine="288"/>
        <w:jc w:val="both"/>
        <w:rPr>
          <w:rFonts w:ascii="Garamond" w:hAnsi="Garamond"/>
          <w:sz w:val="22"/>
          <w:szCs w:val="22"/>
        </w:rPr>
      </w:pPr>
      <w:r w:rsidRPr="006D5A9B">
        <w:rPr>
          <w:rFonts w:ascii="Garamond" w:hAnsi="Garamond"/>
          <w:sz w:val="22"/>
          <w:szCs w:val="22"/>
        </w:rPr>
        <w:tab/>
      </w:r>
      <w:r w:rsidRPr="006D5A9B">
        <w:rPr>
          <w:rFonts w:ascii="Garamond" w:hAnsi="Garamond"/>
          <w:b/>
          <w:sz w:val="22"/>
          <w:szCs w:val="22"/>
          <w:lang w:val="es-US"/>
        </w:rPr>
        <w:t xml:space="preserve">Tamas </w:t>
      </w:r>
      <w:r w:rsidR="00BA6FC3" w:rsidRPr="006D5A9B">
        <w:rPr>
          <w:rFonts w:ascii="Garamond" w:hAnsi="Garamond"/>
          <w:b/>
          <w:sz w:val="22"/>
          <w:szCs w:val="22"/>
          <w:lang w:val="es-US"/>
        </w:rPr>
        <w:t>G</w:t>
      </w:r>
      <w:r w:rsidRPr="006D5A9B">
        <w:rPr>
          <w:rFonts w:ascii="Garamond" w:hAnsi="Garamond"/>
          <w:b/>
          <w:sz w:val="22"/>
          <w:szCs w:val="22"/>
          <w:lang w:val="es-US"/>
        </w:rPr>
        <w:t xml:space="preserve">una has a </w:t>
      </w:r>
      <w:proofErr w:type="spellStart"/>
      <w:r w:rsidRPr="006D5A9B">
        <w:rPr>
          <w:rFonts w:ascii="Garamond" w:hAnsi="Garamond"/>
          <w:b/>
          <w:sz w:val="22"/>
          <w:szCs w:val="22"/>
          <w:lang w:val="es-US"/>
        </w:rPr>
        <w:t>momentum</w:t>
      </w:r>
      <w:proofErr w:type="spellEnd"/>
      <w:r w:rsidRPr="006D5A9B">
        <w:rPr>
          <w:rFonts w:ascii="Garamond" w:hAnsi="Garamond"/>
          <w:b/>
          <w:sz w:val="22"/>
          <w:szCs w:val="22"/>
          <w:lang w:val="es-US"/>
        </w:rPr>
        <w:t>.</w:t>
      </w:r>
      <w:r w:rsidRPr="006D5A9B">
        <w:rPr>
          <w:rFonts w:ascii="Garamond" w:hAnsi="Garamond"/>
          <w:sz w:val="22"/>
          <w:szCs w:val="22"/>
          <w:lang w:val="es-US"/>
        </w:rPr>
        <w:t xml:space="preserve"> </w:t>
      </w:r>
      <w:r w:rsidR="003635C0" w:rsidRPr="006D5A9B">
        <w:rPr>
          <w:rFonts w:ascii="Garamond" w:hAnsi="Garamond"/>
          <w:sz w:val="22"/>
          <w:szCs w:val="22"/>
        </w:rPr>
        <w:t>E</w:t>
      </w:r>
      <w:r w:rsidRPr="006D5A9B">
        <w:rPr>
          <w:rFonts w:ascii="Garamond" w:hAnsi="Garamond"/>
          <w:sz w:val="22"/>
          <w:szCs w:val="22"/>
        </w:rPr>
        <w:t xml:space="preserve">ven if an overweight (as an example of Tamas dominated person) starts exercising, his weight does not drop right away. His weight will go up before it </w:t>
      </w:r>
      <w:r w:rsidR="00943177" w:rsidRPr="006D5A9B">
        <w:rPr>
          <w:rFonts w:ascii="Garamond" w:hAnsi="Garamond"/>
          <w:sz w:val="22"/>
          <w:szCs w:val="22"/>
        </w:rPr>
        <w:t>goes</w:t>
      </w:r>
      <w:r w:rsidRPr="006D5A9B">
        <w:rPr>
          <w:rFonts w:ascii="Garamond" w:hAnsi="Garamond"/>
          <w:sz w:val="22"/>
          <w:szCs w:val="22"/>
        </w:rPr>
        <w:t xml:space="preserve"> down. </w:t>
      </w:r>
      <w:r w:rsidR="003635C0" w:rsidRPr="006D5A9B">
        <w:rPr>
          <w:rFonts w:ascii="Garamond" w:hAnsi="Garamond"/>
          <w:sz w:val="22"/>
          <w:szCs w:val="22"/>
        </w:rPr>
        <w:t>E</w:t>
      </w:r>
      <w:r w:rsidRPr="006D5A9B">
        <w:rPr>
          <w:rFonts w:ascii="Garamond" w:hAnsi="Garamond"/>
          <w:sz w:val="22"/>
          <w:szCs w:val="22"/>
        </w:rPr>
        <w:t>ven after Kumbhakarna’s hands are cut, they keep moving. In</w:t>
      </w:r>
      <w:r w:rsidR="00943177" w:rsidRPr="006D5A9B">
        <w:rPr>
          <w:rFonts w:ascii="Garamond" w:hAnsi="Garamond"/>
          <w:sz w:val="22"/>
          <w:szCs w:val="22"/>
        </w:rPr>
        <w:t xml:space="preserve"> addition, when his head is cut</w:t>
      </w:r>
      <w:r w:rsidRPr="006D5A9B">
        <w:rPr>
          <w:rFonts w:ascii="Garamond" w:hAnsi="Garamond"/>
          <w:sz w:val="22"/>
          <w:szCs w:val="22"/>
        </w:rPr>
        <w:t>off, his body crawls long distance</w:t>
      </w:r>
      <w:r w:rsidRPr="006D5A9B">
        <w:rPr>
          <w:rFonts w:ascii="Garamond" w:hAnsi="Garamond"/>
          <w:b/>
          <w:sz w:val="22"/>
          <w:szCs w:val="22"/>
        </w:rPr>
        <w:t xml:space="preserve">. It tells us that even if a person </w:t>
      </w:r>
      <w:r w:rsidR="00943177" w:rsidRPr="006D5A9B">
        <w:rPr>
          <w:rFonts w:ascii="Garamond" w:hAnsi="Garamond"/>
          <w:b/>
          <w:sz w:val="22"/>
          <w:szCs w:val="22"/>
        </w:rPr>
        <w:t>overcomes</w:t>
      </w:r>
      <w:r w:rsidRPr="006D5A9B">
        <w:rPr>
          <w:rFonts w:ascii="Garamond" w:hAnsi="Garamond"/>
          <w:b/>
          <w:sz w:val="22"/>
          <w:szCs w:val="22"/>
        </w:rPr>
        <w:t xml:space="preserve"> Tamas Guna, it will continue to exert its power for some time.</w:t>
      </w:r>
    </w:p>
    <w:p w:rsidR="005B46CD" w:rsidRPr="006D5A9B" w:rsidRDefault="005B46CD" w:rsidP="000306D1">
      <w:pPr>
        <w:pStyle w:val="Heading2"/>
        <w:spacing w:after="0" w:line="276" w:lineRule="auto"/>
        <w:ind w:firstLine="288"/>
        <w:jc w:val="both"/>
        <w:rPr>
          <w:rFonts w:ascii="Garamond" w:hAnsi="Garamond"/>
          <w:sz w:val="22"/>
          <w:szCs w:val="22"/>
        </w:rPr>
      </w:pPr>
      <w:bookmarkStart w:id="6" w:name="_Toc50132248"/>
      <w:r w:rsidRPr="006D5A9B">
        <w:rPr>
          <w:rFonts w:ascii="Garamond" w:hAnsi="Garamond"/>
          <w:sz w:val="22"/>
          <w:szCs w:val="22"/>
        </w:rPr>
        <w:t xml:space="preserve">Easy </w:t>
      </w:r>
      <w:r w:rsidR="00B76D89" w:rsidRPr="006D5A9B">
        <w:rPr>
          <w:rFonts w:ascii="Garamond" w:hAnsi="Garamond"/>
          <w:sz w:val="22"/>
          <w:szCs w:val="22"/>
        </w:rPr>
        <w:t xml:space="preserve">to Understand </w:t>
      </w:r>
      <w:r w:rsidRPr="006D5A9B">
        <w:rPr>
          <w:rFonts w:ascii="Garamond" w:hAnsi="Garamond"/>
          <w:sz w:val="22"/>
          <w:szCs w:val="22"/>
        </w:rPr>
        <w:t xml:space="preserve">Character # </w:t>
      </w:r>
      <w:r w:rsidR="002A0A53" w:rsidRPr="006D5A9B">
        <w:rPr>
          <w:rFonts w:ascii="Garamond" w:hAnsi="Garamond"/>
          <w:sz w:val="22"/>
          <w:szCs w:val="22"/>
        </w:rPr>
        <w:t>6</w:t>
      </w:r>
      <w:r w:rsidRPr="006D5A9B">
        <w:rPr>
          <w:rFonts w:ascii="Garamond" w:hAnsi="Garamond"/>
          <w:sz w:val="22"/>
          <w:szCs w:val="22"/>
        </w:rPr>
        <w:t xml:space="preserve">: </w:t>
      </w:r>
      <w:r w:rsidR="006F1DC9" w:rsidRPr="006D5A9B">
        <w:rPr>
          <w:rFonts w:ascii="Garamond" w:hAnsi="Garamond"/>
          <w:sz w:val="22"/>
          <w:szCs w:val="22"/>
        </w:rPr>
        <w:t>Vibhishana</w:t>
      </w:r>
      <w:bookmarkEnd w:id="6"/>
    </w:p>
    <w:p w:rsidR="006F1DC9" w:rsidRPr="006D5A9B" w:rsidRDefault="00943177"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The Sanskrit word </w:t>
      </w:r>
      <w:r w:rsidR="006F1DC9" w:rsidRPr="006D5A9B">
        <w:rPr>
          <w:rFonts w:ascii="Garamond" w:hAnsi="Garamond"/>
          <w:sz w:val="22"/>
          <w:szCs w:val="22"/>
        </w:rPr>
        <w:t>Vibhishana</w:t>
      </w:r>
      <w:r w:rsidRPr="006D5A9B">
        <w:rPr>
          <w:rFonts w:ascii="Garamond" w:hAnsi="Garamond"/>
          <w:sz w:val="22"/>
          <w:szCs w:val="22"/>
        </w:rPr>
        <w:t xml:space="preserve"> means "not horrible</w:t>
      </w:r>
      <w:r w:rsidR="006F1DC9" w:rsidRPr="006D5A9B">
        <w:rPr>
          <w:rFonts w:ascii="Garamond" w:hAnsi="Garamond"/>
          <w:sz w:val="22"/>
          <w:szCs w:val="22"/>
        </w:rPr>
        <w:t>"</w:t>
      </w:r>
      <w:r w:rsidRPr="006D5A9B">
        <w:rPr>
          <w:rFonts w:ascii="Garamond" w:hAnsi="Garamond"/>
          <w:sz w:val="22"/>
          <w:szCs w:val="22"/>
        </w:rPr>
        <w:t>.</w:t>
      </w:r>
      <w:r w:rsidR="006F1DC9" w:rsidRPr="006D5A9B">
        <w:rPr>
          <w:rFonts w:ascii="Garamond" w:hAnsi="Garamond"/>
          <w:sz w:val="22"/>
          <w:szCs w:val="22"/>
        </w:rPr>
        <w:t xml:space="preserve"> Like Kumbhakarna, Vibhishana advises </w:t>
      </w:r>
      <w:r w:rsidR="008F370A" w:rsidRPr="006D5A9B">
        <w:rPr>
          <w:rFonts w:ascii="Garamond" w:hAnsi="Garamond"/>
          <w:sz w:val="22"/>
          <w:szCs w:val="22"/>
        </w:rPr>
        <w:t>Ravana to</w:t>
      </w:r>
      <w:r w:rsidR="006F1DC9" w:rsidRPr="006D5A9B">
        <w:rPr>
          <w:rFonts w:ascii="Garamond" w:hAnsi="Garamond"/>
          <w:sz w:val="22"/>
          <w:szCs w:val="22"/>
        </w:rPr>
        <w:t xml:space="preserve"> return Sita to Shri Ram. When </w:t>
      </w:r>
      <w:r w:rsidR="008F370A" w:rsidRPr="006D5A9B">
        <w:rPr>
          <w:rFonts w:ascii="Garamond" w:hAnsi="Garamond"/>
          <w:sz w:val="22"/>
          <w:szCs w:val="22"/>
        </w:rPr>
        <w:t>Ravana did</w:t>
      </w:r>
      <w:r w:rsidR="006F1DC9" w:rsidRPr="006D5A9B">
        <w:rPr>
          <w:rFonts w:ascii="Garamond" w:hAnsi="Garamond"/>
          <w:sz w:val="22"/>
          <w:szCs w:val="22"/>
        </w:rPr>
        <w:t xml:space="preserve"> not pay heed to his advice, Vibhishana deserts </w:t>
      </w:r>
      <w:r w:rsidR="008F370A" w:rsidRPr="006D5A9B">
        <w:rPr>
          <w:rFonts w:ascii="Garamond" w:hAnsi="Garamond"/>
          <w:sz w:val="22"/>
          <w:szCs w:val="22"/>
        </w:rPr>
        <w:t>Ravana’s</w:t>
      </w:r>
      <w:r w:rsidR="006F1DC9" w:rsidRPr="006D5A9B">
        <w:rPr>
          <w:rFonts w:ascii="Garamond" w:hAnsi="Garamond"/>
          <w:sz w:val="22"/>
          <w:szCs w:val="22"/>
        </w:rPr>
        <w:t xml:space="preserve"> camp and joins Shri Ram’s side. He becomes </w:t>
      </w:r>
      <w:r w:rsidRPr="006D5A9B">
        <w:rPr>
          <w:rFonts w:ascii="Garamond" w:hAnsi="Garamond"/>
          <w:sz w:val="22"/>
          <w:szCs w:val="22"/>
        </w:rPr>
        <w:t>a key advisor</w:t>
      </w:r>
      <w:r w:rsidR="006F1DC9" w:rsidRPr="006D5A9B">
        <w:rPr>
          <w:rFonts w:ascii="Garamond" w:hAnsi="Garamond"/>
          <w:sz w:val="22"/>
          <w:szCs w:val="22"/>
        </w:rPr>
        <w:t xml:space="preserve"> to Shri Ram. He helps Laxmana to kill his nephew – mighty and invisible Indrajit. After the defeat of </w:t>
      </w:r>
      <w:r w:rsidR="008F370A" w:rsidRPr="006D5A9B">
        <w:rPr>
          <w:rFonts w:ascii="Garamond" w:hAnsi="Garamond"/>
          <w:sz w:val="22"/>
          <w:szCs w:val="22"/>
        </w:rPr>
        <w:t>Ravana,</w:t>
      </w:r>
      <w:r w:rsidR="006F1DC9" w:rsidRPr="006D5A9B">
        <w:rPr>
          <w:rFonts w:ascii="Garamond" w:hAnsi="Garamond"/>
          <w:sz w:val="22"/>
          <w:szCs w:val="22"/>
        </w:rPr>
        <w:t xml:space="preserve"> Shri Ram honors Vibhishan</w:t>
      </w:r>
      <w:r w:rsidR="00B9260F" w:rsidRPr="006D5A9B">
        <w:rPr>
          <w:rFonts w:ascii="Garamond" w:hAnsi="Garamond"/>
          <w:sz w:val="22"/>
          <w:szCs w:val="22"/>
        </w:rPr>
        <w:t>a</w:t>
      </w:r>
      <w:r w:rsidR="006F1DC9" w:rsidRPr="006D5A9B">
        <w:rPr>
          <w:rFonts w:ascii="Garamond" w:hAnsi="Garamond"/>
          <w:sz w:val="22"/>
          <w:szCs w:val="22"/>
        </w:rPr>
        <w:t xml:space="preserve"> as a close friend. Shri Ram crowns Vibhishan</w:t>
      </w:r>
      <w:r w:rsidR="00B9260F" w:rsidRPr="006D5A9B">
        <w:rPr>
          <w:rFonts w:ascii="Garamond" w:hAnsi="Garamond"/>
          <w:sz w:val="22"/>
          <w:szCs w:val="22"/>
        </w:rPr>
        <w:t>a</w:t>
      </w:r>
      <w:r w:rsidR="006F1DC9" w:rsidRPr="006D5A9B">
        <w:rPr>
          <w:rFonts w:ascii="Garamond" w:hAnsi="Garamond"/>
          <w:sz w:val="22"/>
          <w:szCs w:val="22"/>
        </w:rPr>
        <w:t xml:space="preserve"> as king of Lanka and returns to Ayodhya.</w:t>
      </w:r>
    </w:p>
    <w:p w:rsidR="006F1DC9" w:rsidRPr="006D5A9B" w:rsidRDefault="006F1DC9" w:rsidP="000306D1">
      <w:pPr>
        <w:spacing w:after="0" w:line="276" w:lineRule="auto"/>
        <w:ind w:firstLine="288"/>
        <w:jc w:val="both"/>
        <w:rPr>
          <w:rFonts w:ascii="Garamond" w:hAnsi="Garamond"/>
          <w:sz w:val="22"/>
          <w:szCs w:val="22"/>
        </w:rPr>
      </w:pPr>
      <w:r w:rsidRPr="006D5A9B">
        <w:rPr>
          <w:rFonts w:ascii="Garamond" w:hAnsi="Garamond"/>
          <w:sz w:val="22"/>
          <w:szCs w:val="22"/>
        </w:rPr>
        <w:tab/>
      </w:r>
      <w:r w:rsidRPr="006D5A9B">
        <w:rPr>
          <w:rFonts w:ascii="Garamond" w:hAnsi="Garamond"/>
          <w:b/>
          <w:sz w:val="22"/>
          <w:szCs w:val="22"/>
        </w:rPr>
        <w:t>Through Vibhishana, Ramayana explains Sattva Guna.</w:t>
      </w:r>
      <w:r w:rsidRPr="006D5A9B">
        <w:rPr>
          <w:rFonts w:ascii="Garamond" w:hAnsi="Garamond"/>
          <w:sz w:val="22"/>
          <w:szCs w:val="22"/>
        </w:rPr>
        <w:t xml:space="preserve"> </w:t>
      </w:r>
      <w:r w:rsidRPr="006D5A9B">
        <w:rPr>
          <w:rFonts w:ascii="Garamond" w:hAnsi="Garamond"/>
          <w:b/>
          <w:sz w:val="22"/>
          <w:szCs w:val="22"/>
        </w:rPr>
        <w:t>It is attracted towards spirituality. It tries to search for god or higher power or purpose.</w:t>
      </w:r>
      <w:r w:rsidRPr="006D5A9B">
        <w:rPr>
          <w:rFonts w:ascii="Garamond" w:hAnsi="Garamond"/>
          <w:sz w:val="22"/>
          <w:szCs w:val="22"/>
        </w:rPr>
        <w:t xml:space="preserve"> Rajas and Tamas Guna do not know any balance. They do not check themselves. Sattva Guna seeks to balance all of them together. </w:t>
      </w:r>
    </w:p>
    <w:p w:rsidR="006F1DC9" w:rsidRPr="006D5A9B" w:rsidRDefault="006F1DC9" w:rsidP="000306D1">
      <w:pPr>
        <w:spacing w:after="0" w:line="276" w:lineRule="auto"/>
        <w:ind w:firstLine="288"/>
        <w:jc w:val="both"/>
        <w:rPr>
          <w:rFonts w:ascii="Garamond" w:hAnsi="Garamond"/>
          <w:b/>
          <w:bCs/>
          <w:sz w:val="22"/>
          <w:szCs w:val="22"/>
        </w:rPr>
      </w:pPr>
      <w:r w:rsidRPr="006D5A9B">
        <w:rPr>
          <w:rFonts w:ascii="Garamond" w:hAnsi="Garamond"/>
          <w:sz w:val="22"/>
          <w:szCs w:val="22"/>
        </w:rPr>
        <w:tab/>
        <w:t xml:space="preserve">Both </w:t>
      </w:r>
      <w:r w:rsidR="008F370A" w:rsidRPr="006D5A9B">
        <w:rPr>
          <w:rFonts w:ascii="Garamond" w:hAnsi="Garamond"/>
          <w:sz w:val="22"/>
          <w:szCs w:val="22"/>
        </w:rPr>
        <w:t>Ravana and</w:t>
      </w:r>
      <w:r w:rsidRPr="006D5A9B">
        <w:rPr>
          <w:rFonts w:ascii="Garamond" w:hAnsi="Garamond"/>
          <w:sz w:val="22"/>
          <w:szCs w:val="22"/>
        </w:rPr>
        <w:t xml:space="preserve"> Kumbhakarna, symbolic of Rajas and Tamas Guna, battle Shri Ram. However strong and brave they are, Shri Ram ultimately defeats them in battle. Shri Ram defeats </w:t>
      </w:r>
      <w:r w:rsidR="008F370A" w:rsidRPr="006D5A9B">
        <w:rPr>
          <w:rFonts w:ascii="Garamond" w:hAnsi="Garamond"/>
          <w:sz w:val="22"/>
          <w:szCs w:val="22"/>
        </w:rPr>
        <w:t>Ravana (</w:t>
      </w:r>
      <w:r w:rsidRPr="006D5A9B">
        <w:rPr>
          <w:rFonts w:ascii="Garamond" w:hAnsi="Garamond"/>
          <w:sz w:val="22"/>
          <w:szCs w:val="22"/>
        </w:rPr>
        <w:t xml:space="preserve">Rajas), but does not become king of Lanka. Shri Ram neutralizes Kumbhakarna (Tamas), but does not become lazy. He befriends Vibhishana (Sattva Guna), uses it, and rewards it too. </w:t>
      </w:r>
      <w:r w:rsidRPr="006D5A9B">
        <w:rPr>
          <w:rFonts w:ascii="Garamond" w:hAnsi="Garamond"/>
          <w:b/>
          <w:bCs/>
          <w:sz w:val="22"/>
          <w:szCs w:val="22"/>
        </w:rPr>
        <w:t>However</w:t>
      </w:r>
      <w:r w:rsidR="00943177" w:rsidRPr="006D5A9B">
        <w:rPr>
          <w:rFonts w:ascii="Garamond" w:hAnsi="Garamond"/>
          <w:b/>
          <w:bCs/>
          <w:sz w:val="22"/>
          <w:szCs w:val="22"/>
        </w:rPr>
        <w:t xml:space="preserve">, </w:t>
      </w:r>
      <w:r w:rsidRPr="006D5A9B">
        <w:rPr>
          <w:rFonts w:ascii="Garamond" w:hAnsi="Garamond"/>
          <w:b/>
          <w:bCs/>
          <w:sz w:val="22"/>
          <w:szCs w:val="22"/>
        </w:rPr>
        <w:t>Shri Ram steps away from Vibhishana (Sattva Guna) too</w:t>
      </w:r>
      <w:r w:rsidR="00943177" w:rsidRPr="006D5A9B">
        <w:rPr>
          <w:rFonts w:ascii="Garamond" w:hAnsi="Garamond"/>
          <w:b/>
          <w:bCs/>
          <w:sz w:val="22"/>
          <w:szCs w:val="22"/>
        </w:rPr>
        <w:t xml:space="preserve"> as a king of </w:t>
      </w:r>
      <w:r w:rsidR="008F370A" w:rsidRPr="006D5A9B">
        <w:rPr>
          <w:rFonts w:ascii="Garamond" w:hAnsi="Garamond"/>
          <w:b/>
          <w:bCs/>
          <w:sz w:val="22"/>
          <w:szCs w:val="22"/>
        </w:rPr>
        <w:t>Lama</w:t>
      </w:r>
      <w:r w:rsidRPr="006D5A9B">
        <w:rPr>
          <w:rFonts w:ascii="Garamond" w:hAnsi="Garamond"/>
          <w:b/>
          <w:bCs/>
          <w:sz w:val="22"/>
          <w:szCs w:val="22"/>
        </w:rPr>
        <w:t xml:space="preserve">. </w:t>
      </w:r>
    </w:p>
    <w:p w:rsidR="006F1DC9" w:rsidRPr="006D5A9B" w:rsidRDefault="00CF58A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823E41" w:rsidRPr="006D5A9B">
        <w:rPr>
          <w:rFonts w:ascii="Garamond" w:hAnsi="Garamond"/>
          <w:sz w:val="22"/>
          <w:szCs w:val="22"/>
        </w:rPr>
        <w:t>S</w:t>
      </w:r>
      <w:r w:rsidRPr="006D5A9B">
        <w:rPr>
          <w:rFonts w:ascii="Garamond" w:hAnsi="Garamond"/>
          <w:sz w:val="22"/>
          <w:szCs w:val="22"/>
        </w:rPr>
        <w:t>pirituality</w:t>
      </w:r>
      <w:r w:rsidR="00AD68FC" w:rsidRPr="006D5A9B">
        <w:rPr>
          <w:rFonts w:ascii="Garamond" w:hAnsi="Garamond"/>
          <w:sz w:val="22"/>
          <w:szCs w:val="22"/>
        </w:rPr>
        <w:t xml:space="preserve"> </w:t>
      </w:r>
      <w:r w:rsidR="006F1DC9" w:rsidRPr="006D5A9B">
        <w:rPr>
          <w:rFonts w:ascii="Garamond" w:hAnsi="Garamond"/>
          <w:sz w:val="22"/>
          <w:szCs w:val="22"/>
        </w:rPr>
        <w:t xml:space="preserve">is an activity dominated by Sattva Guna. However, ‘good’ it is, it </w:t>
      </w:r>
      <w:r w:rsidR="007C50C6" w:rsidRPr="006D5A9B">
        <w:rPr>
          <w:rFonts w:ascii="Garamond" w:hAnsi="Garamond"/>
          <w:sz w:val="22"/>
          <w:szCs w:val="22"/>
        </w:rPr>
        <w:t>differs</w:t>
      </w:r>
      <w:r w:rsidR="006F1DC9" w:rsidRPr="006D5A9B">
        <w:rPr>
          <w:rFonts w:ascii="Garamond" w:hAnsi="Garamond"/>
          <w:sz w:val="22"/>
          <w:szCs w:val="22"/>
        </w:rPr>
        <w:t xml:space="preserve"> from </w:t>
      </w:r>
      <w:r w:rsidRPr="006D5A9B">
        <w:rPr>
          <w:rFonts w:ascii="Garamond" w:hAnsi="Garamond"/>
          <w:sz w:val="22"/>
          <w:szCs w:val="22"/>
        </w:rPr>
        <w:t>the C</w:t>
      </w:r>
      <w:r w:rsidR="006F1DC9" w:rsidRPr="006D5A9B">
        <w:rPr>
          <w:rFonts w:ascii="Garamond" w:hAnsi="Garamond"/>
          <w:sz w:val="22"/>
          <w:szCs w:val="22"/>
        </w:rPr>
        <w:t xml:space="preserve">onsciousness. </w:t>
      </w:r>
      <w:r w:rsidR="007C50C6" w:rsidRPr="006D5A9B">
        <w:rPr>
          <w:rFonts w:ascii="Garamond" w:hAnsi="Garamond"/>
          <w:b/>
          <w:sz w:val="22"/>
          <w:szCs w:val="22"/>
        </w:rPr>
        <w:t>The</w:t>
      </w:r>
      <w:r w:rsidR="006F1DC9" w:rsidRPr="006D5A9B">
        <w:rPr>
          <w:rFonts w:ascii="Garamond" w:hAnsi="Garamond"/>
          <w:b/>
          <w:sz w:val="22"/>
          <w:szCs w:val="22"/>
        </w:rPr>
        <w:t xml:space="preserve"> </w:t>
      </w:r>
      <w:r w:rsidRPr="006D5A9B">
        <w:rPr>
          <w:rFonts w:ascii="Garamond" w:hAnsi="Garamond"/>
          <w:b/>
          <w:sz w:val="22"/>
          <w:szCs w:val="22"/>
        </w:rPr>
        <w:t>C</w:t>
      </w:r>
      <w:r w:rsidR="006F1DC9" w:rsidRPr="006D5A9B">
        <w:rPr>
          <w:rFonts w:ascii="Garamond" w:hAnsi="Garamond"/>
          <w:b/>
          <w:sz w:val="22"/>
          <w:szCs w:val="22"/>
        </w:rPr>
        <w:t>onsciousness is not the same as these three qualities of nature. It is “above and beyond” them and will always remain that way.</w:t>
      </w:r>
      <w:r w:rsidR="006F1DC9" w:rsidRPr="006D5A9B">
        <w:rPr>
          <w:rFonts w:ascii="Garamond" w:hAnsi="Garamond"/>
          <w:sz w:val="22"/>
          <w:szCs w:val="22"/>
        </w:rPr>
        <w:t xml:space="preserve"> The three Guna and their relation to the </w:t>
      </w:r>
      <w:r w:rsidR="00BD4228" w:rsidRPr="006D5A9B">
        <w:rPr>
          <w:rFonts w:ascii="Garamond" w:hAnsi="Garamond"/>
          <w:sz w:val="22"/>
          <w:szCs w:val="22"/>
        </w:rPr>
        <w:t>C</w:t>
      </w:r>
      <w:r w:rsidR="006F1DC9" w:rsidRPr="006D5A9B">
        <w:rPr>
          <w:rFonts w:ascii="Garamond" w:hAnsi="Garamond"/>
          <w:sz w:val="22"/>
          <w:szCs w:val="22"/>
        </w:rPr>
        <w:t>onsciousness are th</w:t>
      </w:r>
      <w:r w:rsidR="005D4E88" w:rsidRPr="006D5A9B">
        <w:rPr>
          <w:rFonts w:ascii="Garamond" w:hAnsi="Garamond"/>
          <w:sz w:val="22"/>
          <w:szCs w:val="22"/>
        </w:rPr>
        <w:t>e most significant findings of Y</w:t>
      </w:r>
      <w:r w:rsidR="006F1DC9" w:rsidRPr="006D5A9B">
        <w:rPr>
          <w:rFonts w:ascii="Garamond" w:hAnsi="Garamond"/>
          <w:sz w:val="22"/>
          <w:szCs w:val="22"/>
        </w:rPr>
        <w:t>oga. Ramayana helps us understand it.</w:t>
      </w:r>
    </w:p>
    <w:p w:rsidR="00666984" w:rsidRPr="006D5A9B" w:rsidRDefault="00666984" w:rsidP="000306D1">
      <w:pPr>
        <w:pStyle w:val="Heading2"/>
        <w:spacing w:after="0" w:line="276" w:lineRule="auto"/>
        <w:ind w:firstLine="288"/>
        <w:jc w:val="both"/>
        <w:rPr>
          <w:rFonts w:ascii="Garamond" w:hAnsi="Garamond"/>
          <w:sz w:val="22"/>
          <w:szCs w:val="22"/>
        </w:rPr>
      </w:pPr>
      <w:bookmarkStart w:id="7" w:name="_Toc50132249"/>
      <w:r w:rsidRPr="006D5A9B">
        <w:rPr>
          <w:rFonts w:ascii="Garamond" w:hAnsi="Garamond"/>
          <w:sz w:val="22"/>
          <w:szCs w:val="22"/>
        </w:rPr>
        <w:t xml:space="preserve">Easy </w:t>
      </w:r>
      <w:r w:rsidR="00B76D89" w:rsidRPr="006D5A9B">
        <w:rPr>
          <w:rFonts w:ascii="Garamond" w:hAnsi="Garamond"/>
          <w:sz w:val="22"/>
          <w:szCs w:val="22"/>
        </w:rPr>
        <w:t xml:space="preserve">to Understand </w:t>
      </w:r>
      <w:r w:rsidRPr="006D5A9B">
        <w:rPr>
          <w:rFonts w:ascii="Garamond" w:hAnsi="Garamond"/>
          <w:sz w:val="22"/>
          <w:szCs w:val="22"/>
        </w:rPr>
        <w:t xml:space="preserve">Character # </w:t>
      </w:r>
      <w:r w:rsidR="002A0A53" w:rsidRPr="006D5A9B">
        <w:rPr>
          <w:rFonts w:ascii="Garamond" w:hAnsi="Garamond"/>
          <w:sz w:val="22"/>
          <w:szCs w:val="22"/>
        </w:rPr>
        <w:t>7</w:t>
      </w:r>
      <w:r w:rsidRPr="006D5A9B">
        <w:rPr>
          <w:rFonts w:ascii="Garamond" w:hAnsi="Garamond"/>
          <w:sz w:val="22"/>
          <w:szCs w:val="22"/>
        </w:rPr>
        <w:t>: Mandodari</w:t>
      </w:r>
      <w:bookmarkEnd w:id="7"/>
    </w:p>
    <w:p w:rsidR="00666984" w:rsidRPr="006D5A9B" w:rsidRDefault="00666984"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Along with Sita, Mandodari is one of the five important females in Puranic stories. She has </w:t>
      </w:r>
      <w:r w:rsidR="003F49B2" w:rsidRPr="006D5A9B">
        <w:rPr>
          <w:rFonts w:ascii="Garamond" w:hAnsi="Garamond"/>
          <w:sz w:val="22"/>
          <w:szCs w:val="22"/>
        </w:rPr>
        <w:t>a minor</w:t>
      </w:r>
      <w:r w:rsidR="007C50C6" w:rsidRPr="006D5A9B">
        <w:rPr>
          <w:rFonts w:ascii="Garamond" w:hAnsi="Garamond"/>
          <w:sz w:val="22"/>
          <w:szCs w:val="22"/>
        </w:rPr>
        <w:t xml:space="preserve"> role</w:t>
      </w:r>
      <w:r w:rsidRPr="006D5A9B">
        <w:rPr>
          <w:rFonts w:ascii="Garamond" w:hAnsi="Garamond"/>
          <w:sz w:val="22"/>
          <w:szCs w:val="22"/>
        </w:rPr>
        <w:t xml:space="preserve"> to play in Ramayana. We know </w:t>
      </w:r>
      <w:r w:rsidR="008F370A" w:rsidRPr="006D5A9B">
        <w:rPr>
          <w:rFonts w:ascii="Garamond" w:hAnsi="Garamond"/>
          <w:sz w:val="22"/>
          <w:szCs w:val="22"/>
        </w:rPr>
        <w:t>Ravana represents</w:t>
      </w:r>
      <w:r w:rsidRPr="006D5A9B">
        <w:rPr>
          <w:rFonts w:ascii="Garamond" w:hAnsi="Garamond"/>
          <w:sz w:val="22"/>
          <w:szCs w:val="22"/>
        </w:rPr>
        <w:t xml:space="preserve"> the </w:t>
      </w:r>
      <w:r w:rsidR="00454204" w:rsidRPr="006D5A9B">
        <w:rPr>
          <w:rFonts w:ascii="Garamond" w:hAnsi="Garamond"/>
          <w:sz w:val="22"/>
          <w:szCs w:val="22"/>
        </w:rPr>
        <w:t>A</w:t>
      </w:r>
      <w:r w:rsidRPr="006D5A9B">
        <w:rPr>
          <w:rFonts w:ascii="Garamond" w:hAnsi="Garamond"/>
          <w:sz w:val="22"/>
          <w:szCs w:val="22"/>
        </w:rPr>
        <w:t>hamkar</w:t>
      </w:r>
      <w:r w:rsidR="00454204" w:rsidRPr="006D5A9B">
        <w:rPr>
          <w:rFonts w:ascii="Garamond" w:hAnsi="Garamond"/>
          <w:sz w:val="22"/>
          <w:szCs w:val="22"/>
        </w:rPr>
        <w:t>a</w:t>
      </w:r>
      <w:r w:rsidRPr="006D5A9B">
        <w:rPr>
          <w:rFonts w:ascii="Garamond" w:hAnsi="Garamond"/>
          <w:sz w:val="22"/>
          <w:szCs w:val="22"/>
        </w:rPr>
        <w:t xml:space="preserve">. Mandodari is </w:t>
      </w:r>
      <w:r w:rsidR="008F370A" w:rsidRPr="006D5A9B">
        <w:rPr>
          <w:rFonts w:ascii="Garamond" w:hAnsi="Garamond"/>
          <w:sz w:val="22"/>
          <w:szCs w:val="22"/>
        </w:rPr>
        <w:t>Ravana’s</w:t>
      </w:r>
      <w:r w:rsidRPr="006D5A9B">
        <w:rPr>
          <w:rFonts w:ascii="Garamond" w:hAnsi="Garamond"/>
          <w:sz w:val="22"/>
          <w:szCs w:val="22"/>
        </w:rPr>
        <w:t xml:space="preserve"> wife. She represents the </w:t>
      </w:r>
      <w:r w:rsidR="00364E3F" w:rsidRPr="006D5A9B">
        <w:rPr>
          <w:rFonts w:ascii="Garamond" w:hAnsi="Garamond"/>
          <w:sz w:val="22"/>
          <w:szCs w:val="22"/>
        </w:rPr>
        <w:t>R</w:t>
      </w:r>
      <w:r w:rsidRPr="006D5A9B">
        <w:rPr>
          <w:rFonts w:ascii="Garamond" w:hAnsi="Garamond"/>
          <w:sz w:val="22"/>
          <w:szCs w:val="22"/>
        </w:rPr>
        <w:t>ationalizin</w:t>
      </w:r>
      <w:r w:rsidR="00DB1EC2" w:rsidRPr="006D5A9B">
        <w:rPr>
          <w:rFonts w:ascii="Garamond" w:hAnsi="Garamond"/>
          <w:sz w:val="22"/>
          <w:szCs w:val="22"/>
        </w:rPr>
        <w:t xml:space="preserve">g </w:t>
      </w:r>
      <w:r w:rsidR="00364E3F" w:rsidRPr="006D5A9B">
        <w:rPr>
          <w:rFonts w:ascii="Garamond" w:hAnsi="Garamond"/>
          <w:sz w:val="22"/>
          <w:szCs w:val="22"/>
        </w:rPr>
        <w:t>I</w:t>
      </w:r>
      <w:r w:rsidR="00DB1EC2" w:rsidRPr="006D5A9B">
        <w:rPr>
          <w:rFonts w:ascii="Garamond" w:hAnsi="Garamond"/>
          <w:sz w:val="22"/>
          <w:szCs w:val="22"/>
        </w:rPr>
        <w:t xml:space="preserve">ntellect or </w:t>
      </w:r>
      <w:r w:rsidR="00454204" w:rsidRPr="006D5A9B">
        <w:rPr>
          <w:rFonts w:ascii="Garamond" w:hAnsi="Garamond"/>
          <w:sz w:val="22"/>
          <w:szCs w:val="22"/>
        </w:rPr>
        <w:t>B</w:t>
      </w:r>
      <w:r w:rsidRPr="006D5A9B">
        <w:rPr>
          <w:rFonts w:ascii="Garamond" w:hAnsi="Garamond"/>
          <w:sz w:val="22"/>
          <w:szCs w:val="22"/>
        </w:rPr>
        <w:t xml:space="preserve">uddhi. </w:t>
      </w:r>
    </w:p>
    <w:p w:rsidR="00666984" w:rsidRPr="006D5A9B" w:rsidRDefault="00666984"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When </w:t>
      </w:r>
      <w:r w:rsidR="008F370A" w:rsidRPr="006D5A9B">
        <w:rPr>
          <w:rFonts w:ascii="Garamond" w:hAnsi="Garamond"/>
          <w:sz w:val="22"/>
          <w:szCs w:val="22"/>
        </w:rPr>
        <w:t>Ravana abducted</w:t>
      </w:r>
      <w:r w:rsidRPr="006D5A9B">
        <w:rPr>
          <w:rFonts w:ascii="Garamond" w:hAnsi="Garamond"/>
          <w:sz w:val="22"/>
          <w:szCs w:val="22"/>
        </w:rPr>
        <w:t xml:space="preserve"> Sita and brought her to Lanka, Mandodari did not approve of his action. Mandodari comes out as rational about these events. She advises her husband not to take the wrong course of action. Giving advice and keeping composure in a distressing situation </w:t>
      </w:r>
      <w:r w:rsidR="003F49B2" w:rsidRPr="006D5A9B">
        <w:rPr>
          <w:rFonts w:ascii="Garamond" w:hAnsi="Garamond"/>
          <w:sz w:val="22"/>
          <w:szCs w:val="22"/>
        </w:rPr>
        <w:t>shows</w:t>
      </w:r>
      <w:r w:rsidRPr="006D5A9B">
        <w:rPr>
          <w:rFonts w:ascii="Garamond" w:hAnsi="Garamond"/>
          <w:sz w:val="22"/>
          <w:szCs w:val="22"/>
        </w:rPr>
        <w:t xml:space="preserve"> the </w:t>
      </w:r>
      <w:r w:rsidR="00364E3F" w:rsidRPr="006D5A9B">
        <w:rPr>
          <w:rFonts w:ascii="Garamond" w:hAnsi="Garamond"/>
          <w:sz w:val="22"/>
          <w:szCs w:val="22"/>
        </w:rPr>
        <w:t>R</w:t>
      </w:r>
      <w:r w:rsidRPr="006D5A9B">
        <w:rPr>
          <w:rFonts w:ascii="Garamond" w:hAnsi="Garamond"/>
          <w:sz w:val="22"/>
          <w:szCs w:val="22"/>
        </w:rPr>
        <w:t xml:space="preserve">ationalizing </w:t>
      </w:r>
      <w:r w:rsidR="00364E3F" w:rsidRPr="006D5A9B">
        <w:rPr>
          <w:rFonts w:ascii="Garamond" w:hAnsi="Garamond"/>
          <w:sz w:val="22"/>
          <w:szCs w:val="22"/>
        </w:rPr>
        <w:t>I</w:t>
      </w:r>
      <w:r w:rsidRPr="006D5A9B">
        <w:rPr>
          <w:rFonts w:ascii="Garamond" w:hAnsi="Garamond"/>
          <w:sz w:val="22"/>
          <w:szCs w:val="22"/>
        </w:rPr>
        <w:t>ntellect</w:t>
      </w:r>
      <w:r w:rsidR="00B9260F" w:rsidRPr="006D5A9B">
        <w:rPr>
          <w:rFonts w:ascii="Garamond" w:hAnsi="Garamond"/>
          <w:sz w:val="22"/>
          <w:szCs w:val="22"/>
        </w:rPr>
        <w:t xml:space="preserve"> </w:t>
      </w:r>
      <w:r w:rsidRPr="006D5A9B">
        <w:rPr>
          <w:rFonts w:ascii="Garamond" w:hAnsi="Garamond"/>
          <w:sz w:val="22"/>
          <w:szCs w:val="22"/>
        </w:rPr>
        <w:t>/</w:t>
      </w:r>
      <w:r w:rsidR="00B9260F" w:rsidRPr="006D5A9B">
        <w:rPr>
          <w:rFonts w:ascii="Garamond" w:hAnsi="Garamond"/>
          <w:sz w:val="22"/>
          <w:szCs w:val="22"/>
        </w:rPr>
        <w:t xml:space="preserve"> B</w:t>
      </w:r>
      <w:r w:rsidRPr="006D5A9B">
        <w:rPr>
          <w:rFonts w:ascii="Garamond" w:hAnsi="Garamond"/>
          <w:sz w:val="22"/>
          <w:szCs w:val="22"/>
        </w:rPr>
        <w:t>uddhi.</w:t>
      </w:r>
      <w:bookmarkStart w:id="8" w:name="_GoBack"/>
      <w:bookmarkEnd w:id="8"/>
    </w:p>
    <w:sectPr w:rsidR="00666984" w:rsidRPr="006D5A9B" w:rsidSect="0022074D">
      <w:headerReference w:type="even" r:id="rId9"/>
      <w:headerReference w:type="default" r:id="rId10"/>
      <w:footerReference w:type="even" r:id="rId11"/>
      <w:footerReference w:type="default" r:id="rId12"/>
      <w:headerReference w:type="first" r:id="rId13"/>
      <w:footerReference w:type="first" r:id="rId14"/>
      <w:type w:val="oddPage"/>
      <w:pgSz w:w="8640" w:h="12960" w:code="1"/>
      <w:pgMar w:top="1152" w:right="720" w:bottom="1152" w:left="576" w:header="504" w:footer="504" w:gutter="432"/>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7EEA" w:rsidRDefault="00D47EEA">
      <w:r>
        <w:separator/>
      </w:r>
    </w:p>
  </w:endnote>
  <w:endnote w:type="continuationSeparator" w:id="0">
    <w:p w:rsidR="00D47EEA" w:rsidRDefault="00D47E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1371" w:rsidRDefault="002C1371" w:rsidP="002C1371">
    <w:pPr>
      <w:pStyle w:val="Footer"/>
      <w:jc w:val="center"/>
    </w:pPr>
    <w:r>
      <w:rPr>
        <w:rFonts w:ascii="Garamond" w:hAnsi="Garamond"/>
        <w:sz w:val="16"/>
        <w:szCs w:val="16"/>
      </w:rPr>
      <w:t>|</w:t>
    </w:r>
    <w:r w:rsidRPr="00BC29B0">
      <w:rPr>
        <w:rFonts w:ascii="Garamond" w:hAnsi="Garamond"/>
        <w:sz w:val="16"/>
        <w:szCs w:val="16"/>
      </w:rPr>
      <w:t xml:space="preserve"> </w:t>
    </w:r>
    <w:r w:rsidRPr="00BC29B0">
      <w:rPr>
        <w:rFonts w:ascii="Garamond" w:hAnsi="Garamond"/>
        <w:sz w:val="16"/>
        <w:szCs w:val="16"/>
      </w:rPr>
      <w:fldChar w:fldCharType="begin"/>
    </w:r>
    <w:r w:rsidRPr="00BC29B0">
      <w:rPr>
        <w:rFonts w:ascii="Garamond" w:hAnsi="Garamond"/>
        <w:sz w:val="16"/>
        <w:szCs w:val="16"/>
      </w:rPr>
      <w:instrText xml:space="preserve"> PAGE   \* MERGEFORMAT </w:instrText>
    </w:r>
    <w:r w:rsidRPr="00BC29B0">
      <w:rPr>
        <w:rFonts w:ascii="Garamond" w:hAnsi="Garamond"/>
        <w:sz w:val="16"/>
        <w:szCs w:val="16"/>
      </w:rPr>
      <w:fldChar w:fldCharType="separate"/>
    </w:r>
    <w:r w:rsidR="00530DBF">
      <w:rPr>
        <w:rFonts w:ascii="Garamond" w:hAnsi="Garamond"/>
        <w:noProof/>
        <w:sz w:val="16"/>
        <w:szCs w:val="16"/>
      </w:rPr>
      <w:t>12</w:t>
    </w:r>
    <w:r w:rsidRPr="00BC29B0">
      <w:rPr>
        <w:rFonts w:ascii="Garamond" w:hAnsi="Garamond"/>
        <w:noProof/>
        <w:sz w:val="16"/>
        <w:szCs w:val="16"/>
      </w:rPr>
      <w:fldChar w:fldCharType="end"/>
    </w:r>
    <w:r w:rsidRPr="00BC29B0">
      <w:rPr>
        <w:rFonts w:ascii="Garamond" w:hAnsi="Garamond"/>
        <w:noProof/>
        <w:sz w:val="16"/>
        <w:szCs w:val="16"/>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1371" w:rsidRDefault="002C1371" w:rsidP="002C1371">
    <w:pPr>
      <w:pStyle w:val="Footer"/>
      <w:jc w:val="center"/>
    </w:pPr>
    <w:r>
      <w:rPr>
        <w:rFonts w:ascii="Garamond" w:hAnsi="Garamond"/>
        <w:sz w:val="16"/>
        <w:szCs w:val="16"/>
      </w:rPr>
      <w:t>|</w:t>
    </w:r>
    <w:r w:rsidRPr="00BC29B0">
      <w:rPr>
        <w:rFonts w:ascii="Garamond" w:hAnsi="Garamond"/>
        <w:sz w:val="16"/>
        <w:szCs w:val="16"/>
      </w:rPr>
      <w:t xml:space="preserve"> </w:t>
    </w:r>
    <w:r w:rsidRPr="00BC29B0">
      <w:rPr>
        <w:rFonts w:ascii="Garamond" w:hAnsi="Garamond"/>
        <w:sz w:val="16"/>
        <w:szCs w:val="16"/>
      </w:rPr>
      <w:fldChar w:fldCharType="begin"/>
    </w:r>
    <w:r w:rsidRPr="00BC29B0">
      <w:rPr>
        <w:rFonts w:ascii="Garamond" w:hAnsi="Garamond"/>
        <w:sz w:val="16"/>
        <w:szCs w:val="16"/>
      </w:rPr>
      <w:instrText xml:space="preserve"> PAGE   \* MERGEFORMAT </w:instrText>
    </w:r>
    <w:r w:rsidRPr="00BC29B0">
      <w:rPr>
        <w:rFonts w:ascii="Garamond" w:hAnsi="Garamond"/>
        <w:sz w:val="16"/>
        <w:szCs w:val="16"/>
      </w:rPr>
      <w:fldChar w:fldCharType="separate"/>
    </w:r>
    <w:r w:rsidR="00530DBF">
      <w:rPr>
        <w:rFonts w:ascii="Garamond" w:hAnsi="Garamond"/>
        <w:noProof/>
        <w:sz w:val="16"/>
        <w:szCs w:val="16"/>
      </w:rPr>
      <w:t>11</w:t>
    </w:r>
    <w:r w:rsidRPr="00BC29B0">
      <w:rPr>
        <w:rFonts w:ascii="Garamond" w:hAnsi="Garamond"/>
        <w:noProof/>
        <w:sz w:val="16"/>
        <w:szCs w:val="16"/>
      </w:rPr>
      <w:fldChar w:fldCharType="end"/>
    </w:r>
    <w:r w:rsidRPr="00BC29B0">
      <w:rPr>
        <w:rFonts w:ascii="Garamond" w:hAnsi="Garamond"/>
        <w:noProof/>
        <w:sz w:val="16"/>
        <w:szCs w:val="16"/>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A97" w:rsidRDefault="000F0A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7EEA" w:rsidRDefault="00D47EEA">
      <w:r>
        <w:separator/>
      </w:r>
    </w:p>
  </w:footnote>
  <w:footnote w:type="continuationSeparator" w:id="0">
    <w:p w:rsidR="00D47EEA" w:rsidRDefault="00D47E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9B0" w:rsidRPr="00BC29B0" w:rsidRDefault="00015097" w:rsidP="00015097">
    <w:pPr>
      <w:pStyle w:val="Footer"/>
      <w:jc w:val="center"/>
      <w:rPr>
        <w:rFonts w:ascii="Garamond" w:hAnsi="Garamond"/>
        <w:sz w:val="16"/>
        <w:szCs w:val="16"/>
      </w:rPr>
    </w:pPr>
    <w:r>
      <w:rPr>
        <w:rFonts w:ascii="Garamond" w:hAnsi="Garamond"/>
        <w:sz w:val="16"/>
        <w:szCs w:val="16"/>
      </w:rPr>
      <w:fldChar w:fldCharType="begin"/>
    </w:r>
    <w:r>
      <w:rPr>
        <w:rFonts w:ascii="Garamond" w:hAnsi="Garamond"/>
        <w:sz w:val="16"/>
        <w:szCs w:val="16"/>
      </w:rPr>
      <w:instrText xml:space="preserve"> STYLEREF  "Heading 1"  \* MERGEFORMAT </w:instrText>
    </w:r>
    <w:r w:rsidR="005D5DBB">
      <w:rPr>
        <w:rFonts w:ascii="Garamond" w:hAnsi="Garamond"/>
        <w:sz w:val="16"/>
        <w:szCs w:val="16"/>
      </w:rPr>
      <w:fldChar w:fldCharType="separate"/>
    </w:r>
    <w:r w:rsidR="00530DBF">
      <w:rPr>
        <w:rFonts w:ascii="Garamond" w:hAnsi="Garamond"/>
        <w:noProof/>
        <w:sz w:val="16"/>
        <w:szCs w:val="16"/>
      </w:rPr>
      <w:t>Layer 1: Character as a Yoga Concept</w:t>
    </w:r>
    <w:r>
      <w:rPr>
        <w:rFonts w:ascii="Garamond" w:hAnsi="Garamond"/>
        <w:sz w:val="16"/>
        <w:szCs w:val="16"/>
      </w:rPr>
      <w:fldChar w:fldCharType="end"/>
    </w:r>
    <w:r w:rsidR="000F0A97">
      <w:rPr>
        <w:rFonts w:ascii="Garamond" w:hAnsi="Garamond"/>
        <w:sz w:val="16"/>
        <w:szCs w:val="16"/>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9B0" w:rsidRPr="00BC29B0" w:rsidRDefault="00993D59" w:rsidP="002C1371">
    <w:pPr>
      <w:pStyle w:val="Header"/>
      <w:jc w:val="both"/>
      <w:rPr>
        <w:rFonts w:ascii="Garamond" w:hAnsi="Garamond"/>
        <w:sz w:val="16"/>
        <w:szCs w:val="16"/>
      </w:rPr>
    </w:pPr>
    <w:r w:rsidRPr="00BC29B0">
      <w:rPr>
        <w:rFonts w:ascii="Garamond" w:hAnsi="Garamond"/>
        <w:sz w:val="16"/>
        <w:szCs w:val="16"/>
      </w:rPr>
      <w:t>Short Version of Yoga Ramayana</w:t>
    </w:r>
    <w:r>
      <w:rPr>
        <w:rFonts w:ascii="Garamond" w:hAnsi="Garamond"/>
        <w:sz w:val="16"/>
        <w:szCs w:val="16"/>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A97" w:rsidRDefault="000F0A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02406"/>
    <w:multiLevelType w:val="hybridMultilevel"/>
    <w:tmpl w:val="4F7CBF0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56B1118"/>
    <w:multiLevelType w:val="hybridMultilevel"/>
    <w:tmpl w:val="7AF6C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CC5209"/>
    <w:multiLevelType w:val="hybridMultilevel"/>
    <w:tmpl w:val="B84CDD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AA5165"/>
    <w:multiLevelType w:val="hybridMultilevel"/>
    <w:tmpl w:val="99F0316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15:restartNumberingAfterBreak="0">
    <w:nsid w:val="11522EC3"/>
    <w:multiLevelType w:val="hybridMultilevel"/>
    <w:tmpl w:val="5114C6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4C33620"/>
    <w:multiLevelType w:val="hybridMultilevel"/>
    <w:tmpl w:val="6C28A54A"/>
    <w:lvl w:ilvl="0" w:tplc="EF927572">
      <w:numFmt w:val="bullet"/>
      <w:lvlText w:val=""/>
      <w:lvlJc w:val="left"/>
      <w:pPr>
        <w:ind w:left="1110" w:hanging="750"/>
      </w:pPr>
      <w:rPr>
        <w:rFonts w:ascii="Garamond" w:eastAsia="Symbol" w:hAnsi="Garamond"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0F6065"/>
    <w:multiLevelType w:val="hybridMultilevel"/>
    <w:tmpl w:val="A1A482E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19313157"/>
    <w:multiLevelType w:val="hybridMultilevel"/>
    <w:tmpl w:val="128CC4D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DCC5AED"/>
    <w:multiLevelType w:val="hybridMultilevel"/>
    <w:tmpl w:val="0ADCDEC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21641FE0"/>
    <w:multiLevelType w:val="hybridMultilevel"/>
    <w:tmpl w:val="1160CF56"/>
    <w:lvl w:ilvl="0" w:tplc="32F8DFD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FE209C"/>
    <w:multiLevelType w:val="hybridMultilevel"/>
    <w:tmpl w:val="8C38B9D6"/>
    <w:lvl w:ilvl="0" w:tplc="04090001">
      <w:start w:val="1"/>
      <w:numFmt w:val="bullet"/>
      <w:lvlText w:val=""/>
      <w:lvlJc w:val="left"/>
      <w:pPr>
        <w:ind w:left="750" w:hanging="75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48B256A"/>
    <w:multiLevelType w:val="hybridMultilevel"/>
    <w:tmpl w:val="35B266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9E908D4"/>
    <w:multiLevelType w:val="hybridMultilevel"/>
    <w:tmpl w:val="A4BA223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2A5B2BEB"/>
    <w:multiLevelType w:val="hybridMultilevel"/>
    <w:tmpl w:val="3578C1AE"/>
    <w:lvl w:ilvl="0" w:tplc="EF927572">
      <w:numFmt w:val="bullet"/>
      <w:lvlText w:val=""/>
      <w:lvlJc w:val="left"/>
      <w:pPr>
        <w:ind w:left="1110" w:hanging="750"/>
      </w:pPr>
      <w:rPr>
        <w:rFonts w:ascii="Garamond" w:eastAsia="Symbol" w:hAnsi="Garamond"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2C740F"/>
    <w:multiLevelType w:val="hybridMultilevel"/>
    <w:tmpl w:val="F490EB7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5" w15:restartNumberingAfterBreak="0">
    <w:nsid w:val="2C30682C"/>
    <w:multiLevelType w:val="hybridMultilevel"/>
    <w:tmpl w:val="4D74AC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4CE755C"/>
    <w:multiLevelType w:val="hybridMultilevel"/>
    <w:tmpl w:val="45729D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69B06F0"/>
    <w:multiLevelType w:val="hybridMultilevel"/>
    <w:tmpl w:val="A9743BC6"/>
    <w:lvl w:ilvl="0" w:tplc="AD2C04E2">
      <w:numFmt w:val="bullet"/>
      <w:lvlText w:val="•"/>
      <w:lvlJc w:val="left"/>
      <w:pPr>
        <w:ind w:left="360" w:hanging="360"/>
      </w:pPr>
      <w:rPr>
        <w:rFonts w:ascii="Garamond" w:eastAsia="Times New Roman" w:hAnsi="Garamond"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8920016"/>
    <w:multiLevelType w:val="hybridMultilevel"/>
    <w:tmpl w:val="0A56C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A86C53"/>
    <w:multiLevelType w:val="hybridMultilevel"/>
    <w:tmpl w:val="D436A8E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3F4D352A"/>
    <w:multiLevelType w:val="hybridMultilevel"/>
    <w:tmpl w:val="6FFC7D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8CA404C"/>
    <w:multiLevelType w:val="hybridMultilevel"/>
    <w:tmpl w:val="B7AE1802"/>
    <w:lvl w:ilvl="0" w:tplc="A4CE1AE8">
      <w:start w:val="5"/>
      <w:numFmt w:val="decimal"/>
      <w:lvlText w:val="%1."/>
      <w:lvlJc w:val="left"/>
      <w:pPr>
        <w:ind w:left="100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900A98"/>
    <w:multiLevelType w:val="hybridMultilevel"/>
    <w:tmpl w:val="19AA18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0370485"/>
    <w:multiLevelType w:val="hybridMultilevel"/>
    <w:tmpl w:val="4918A9B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8B733B4"/>
    <w:multiLevelType w:val="hybridMultilevel"/>
    <w:tmpl w:val="64FEC5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A98441E"/>
    <w:multiLevelType w:val="hybridMultilevel"/>
    <w:tmpl w:val="0D6419A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D70694D"/>
    <w:multiLevelType w:val="hybridMultilevel"/>
    <w:tmpl w:val="11949732"/>
    <w:lvl w:ilvl="0" w:tplc="AD2C04E2">
      <w:numFmt w:val="bullet"/>
      <w:lvlText w:val="•"/>
      <w:lvlJc w:val="left"/>
      <w:pPr>
        <w:ind w:left="36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FF576C"/>
    <w:multiLevelType w:val="hybridMultilevel"/>
    <w:tmpl w:val="1C12347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8" w15:restartNumberingAfterBreak="0">
    <w:nsid w:val="643872C0"/>
    <w:multiLevelType w:val="hybridMultilevel"/>
    <w:tmpl w:val="1F1261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6773BA3"/>
    <w:multiLevelType w:val="hybridMultilevel"/>
    <w:tmpl w:val="259E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BB410A"/>
    <w:multiLevelType w:val="hybridMultilevel"/>
    <w:tmpl w:val="3DA0B0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2F786B"/>
    <w:multiLevelType w:val="hybridMultilevel"/>
    <w:tmpl w:val="E54A0E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1576924"/>
    <w:multiLevelType w:val="hybridMultilevel"/>
    <w:tmpl w:val="B76C23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2741AFD"/>
    <w:multiLevelType w:val="hybridMultilevel"/>
    <w:tmpl w:val="2526AF4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7664BEB"/>
    <w:multiLevelType w:val="hybridMultilevel"/>
    <w:tmpl w:val="5630C938"/>
    <w:lvl w:ilvl="0" w:tplc="02F61516">
      <w:numFmt w:val="bullet"/>
      <w:lvlText w:val="•"/>
      <w:lvlJc w:val="left"/>
      <w:pPr>
        <w:ind w:left="990" w:hanging="63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550A3D"/>
    <w:multiLevelType w:val="hybridMultilevel"/>
    <w:tmpl w:val="3FB0C162"/>
    <w:lvl w:ilvl="0" w:tplc="8B966D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8"/>
  </w:num>
  <w:num w:numId="3">
    <w:abstractNumId w:val="16"/>
  </w:num>
  <w:num w:numId="4">
    <w:abstractNumId w:val="25"/>
  </w:num>
  <w:num w:numId="5">
    <w:abstractNumId w:val="34"/>
  </w:num>
  <w:num w:numId="6">
    <w:abstractNumId w:val="1"/>
  </w:num>
  <w:num w:numId="7">
    <w:abstractNumId w:val="31"/>
  </w:num>
  <w:num w:numId="8">
    <w:abstractNumId w:val="24"/>
  </w:num>
  <w:num w:numId="9">
    <w:abstractNumId w:val="11"/>
  </w:num>
  <w:num w:numId="10">
    <w:abstractNumId w:val="0"/>
  </w:num>
  <w:num w:numId="11">
    <w:abstractNumId w:val="8"/>
  </w:num>
  <w:num w:numId="12">
    <w:abstractNumId w:val="30"/>
  </w:num>
  <w:num w:numId="13">
    <w:abstractNumId w:val="22"/>
  </w:num>
  <w:num w:numId="14">
    <w:abstractNumId w:val="2"/>
  </w:num>
  <w:num w:numId="15">
    <w:abstractNumId w:val="15"/>
  </w:num>
  <w:num w:numId="16">
    <w:abstractNumId w:val="35"/>
  </w:num>
  <w:num w:numId="17">
    <w:abstractNumId w:val="32"/>
  </w:num>
  <w:num w:numId="18">
    <w:abstractNumId w:val="33"/>
  </w:num>
  <w:num w:numId="19">
    <w:abstractNumId w:val="6"/>
  </w:num>
  <w:num w:numId="20">
    <w:abstractNumId w:val="27"/>
  </w:num>
  <w:num w:numId="21">
    <w:abstractNumId w:val="19"/>
  </w:num>
  <w:num w:numId="22">
    <w:abstractNumId w:val="7"/>
  </w:num>
  <w:num w:numId="23">
    <w:abstractNumId w:val="4"/>
  </w:num>
  <w:num w:numId="24">
    <w:abstractNumId w:val="29"/>
  </w:num>
  <w:num w:numId="25">
    <w:abstractNumId w:val="13"/>
  </w:num>
  <w:num w:numId="26">
    <w:abstractNumId w:val="5"/>
  </w:num>
  <w:num w:numId="27">
    <w:abstractNumId w:val="10"/>
  </w:num>
  <w:num w:numId="28">
    <w:abstractNumId w:val="20"/>
  </w:num>
  <w:num w:numId="29">
    <w:abstractNumId w:val="17"/>
  </w:num>
  <w:num w:numId="30">
    <w:abstractNumId w:val="26"/>
  </w:num>
  <w:num w:numId="31">
    <w:abstractNumId w:val="12"/>
  </w:num>
  <w:num w:numId="32">
    <w:abstractNumId w:val="23"/>
  </w:num>
  <w:num w:numId="33">
    <w:abstractNumId w:val="14"/>
  </w:num>
  <w:num w:numId="34">
    <w:abstractNumId w:val="3"/>
  </w:num>
  <w:num w:numId="35">
    <w:abstractNumId w:val="21"/>
  </w:num>
  <w:num w:numId="36">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activeWritingStyle w:appName="MSWord" w:lang="en-US" w:vendorID="64" w:dllVersion="6" w:nlCheck="1" w:checkStyle="1"/>
  <w:activeWritingStyle w:appName="MSWord" w:lang="en-US" w:vendorID="64" w:dllVersion="0" w:nlCheck="1" w:checkStyle="0"/>
  <w:activeWritingStyle w:appName="MSWord" w:lang="es-US" w:vendorID="64" w:dllVersion="6" w:nlCheck="1" w:checkStyle="1"/>
  <w:activeWritingStyle w:appName="MSWord" w:lang="en-US" w:vendorID="64" w:dllVersion="131078" w:nlCheck="1" w:checkStyle="1"/>
  <w:activeWritingStyle w:appName="MSWord" w:lang="es-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5A2"/>
    <w:rsid w:val="000002D7"/>
    <w:rsid w:val="00000904"/>
    <w:rsid w:val="00000EAE"/>
    <w:rsid w:val="00001297"/>
    <w:rsid w:val="000016F2"/>
    <w:rsid w:val="00002877"/>
    <w:rsid w:val="000030A8"/>
    <w:rsid w:val="000042E2"/>
    <w:rsid w:val="000044A5"/>
    <w:rsid w:val="000046F4"/>
    <w:rsid w:val="000048DD"/>
    <w:rsid w:val="00005869"/>
    <w:rsid w:val="0000595A"/>
    <w:rsid w:val="00005A72"/>
    <w:rsid w:val="0000706A"/>
    <w:rsid w:val="00007445"/>
    <w:rsid w:val="000105A1"/>
    <w:rsid w:val="00011432"/>
    <w:rsid w:val="000116CD"/>
    <w:rsid w:val="00012655"/>
    <w:rsid w:val="00014345"/>
    <w:rsid w:val="00015097"/>
    <w:rsid w:val="0001646F"/>
    <w:rsid w:val="000170CC"/>
    <w:rsid w:val="0001727F"/>
    <w:rsid w:val="00017621"/>
    <w:rsid w:val="00017AF6"/>
    <w:rsid w:val="00020BD8"/>
    <w:rsid w:val="00021A1C"/>
    <w:rsid w:val="00021BEF"/>
    <w:rsid w:val="0002219D"/>
    <w:rsid w:val="000222C9"/>
    <w:rsid w:val="00022861"/>
    <w:rsid w:val="00022BA4"/>
    <w:rsid w:val="00023246"/>
    <w:rsid w:val="00023BFA"/>
    <w:rsid w:val="00023FDA"/>
    <w:rsid w:val="00024FED"/>
    <w:rsid w:val="0002505E"/>
    <w:rsid w:val="00025890"/>
    <w:rsid w:val="00025F06"/>
    <w:rsid w:val="00027F37"/>
    <w:rsid w:val="000306D1"/>
    <w:rsid w:val="000308D5"/>
    <w:rsid w:val="000324FA"/>
    <w:rsid w:val="000332CF"/>
    <w:rsid w:val="000332F6"/>
    <w:rsid w:val="00034A44"/>
    <w:rsid w:val="00034B98"/>
    <w:rsid w:val="00034FFA"/>
    <w:rsid w:val="000353C1"/>
    <w:rsid w:val="000359FF"/>
    <w:rsid w:val="00035B72"/>
    <w:rsid w:val="00036522"/>
    <w:rsid w:val="00037E87"/>
    <w:rsid w:val="00040A43"/>
    <w:rsid w:val="0004124D"/>
    <w:rsid w:val="00041295"/>
    <w:rsid w:val="000412F0"/>
    <w:rsid w:val="000416AE"/>
    <w:rsid w:val="000419A8"/>
    <w:rsid w:val="00042058"/>
    <w:rsid w:val="00042295"/>
    <w:rsid w:val="00043BD1"/>
    <w:rsid w:val="00044E34"/>
    <w:rsid w:val="000451AC"/>
    <w:rsid w:val="00045BB2"/>
    <w:rsid w:val="000463CE"/>
    <w:rsid w:val="000465DA"/>
    <w:rsid w:val="00046C09"/>
    <w:rsid w:val="00047B24"/>
    <w:rsid w:val="000500E9"/>
    <w:rsid w:val="0005139E"/>
    <w:rsid w:val="000513DA"/>
    <w:rsid w:val="000521C8"/>
    <w:rsid w:val="00052AA6"/>
    <w:rsid w:val="00053729"/>
    <w:rsid w:val="00053BAA"/>
    <w:rsid w:val="0005413C"/>
    <w:rsid w:val="00054215"/>
    <w:rsid w:val="0005429A"/>
    <w:rsid w:val="00056D21"/>
    <w:rsid w:val="0005781B"/>
    <w:rsid w:val="00057950"/>
    <w:rsid w:val="00057F12"/>
    <w:rsid w:val="00057F70"/>
    <w:rsid w:val="00061107"/>
    <w:rsid w:val="000615D9"/>
    <w:rsid w:val="00064A3E"/>
    <w:rsid w:val="000654EC"/>
    <w:rsid w:val="000657CF"/>
    <w:rsid w:val="00065A36"/>
    <w:rsid w:val="00066656"/>
    <w:rsid w:val="00070118"/>
    <w:rsid w:val="00070234"/>
    <w:rsid w:val="00070261"/>
    <w:rsid w:val="0007031E"/>
    <w:rsid w:val="000717E7"/>
    <w:rsid w:val="0007271A"/>
    <w:rsid w:val="000727AF"/>
    <w:rsid w:val="000734F2"/>
    <w:rsid w:val="00073B3F"/>
    <w:rsid w:val="00073C72"/>
    <w:rsid w:val="00075185"/>
    <w:rsid w:val="00075C01"/>
    <w:rsid w:val="000761D7"/>
    <w:rsid w:val="0007695E"/>
    <w:rsid w:val="00076E05"/>
    <w:rsid w:val="000776F0"/>
    <w:rsid w:val="00077D20"/>
    <w:rsid w:val="000809B2"/>
    <w:rsid w:val="00080B95"/>
    <w:rsid w:val="000810CE"/>
    <w:rsid w:val="000826A6"/>
    <w:rsid w:val="00082AB2"/>
    <w:rsid w:val="000835BB"/>
    <w:rsid w:val="00083998"/>
    <w:rsid w:val="00083CF6"/>
    <w:rsid w:val="00084071"/>
    <w:rsid w:val="000846BC"/>
    <w:rsid w:val="00085122"/>
    <w:rsid w:val="0008566F"/>
    <w:rsid w:val="00086572"/>
    <w:rsid w:val="00086778"/>
    <w:rsid w:val="000869DB"/>
    <w:rsid w:val="00087A9D"/>
    <w:rsid w:val="00087D0C"/>
    <w:rsid w:val="00091778"/>
    <w:rsid w:val="00093445"/>
    <w:rsid w:val="000939AF"/>
    <w:rsid w:val="00093EAF"/>
    <w:rsid w:val="0009496E"/>
    <w:rsid w:val="00095431"/>
    <w:rsid w:val="0009551C"/>
    <w:rsid w:val="0009663C"/>
    <w:rsid w:val="000972D8"/>
    <w:rsid w:val="00097E13"/>
    <w:rsid w:val="000A05F8"/>
    <w:rsid w:val="000A1ABE"/>
    <w:rsid w:val="000A2556"/>
    <w:rsid w:val="000A3578"/>
    <w:rsid w:val="000A41C5"/>
    <w:rsid w:val="000A5A28"/>
    <w:rsid w:val="000A5E78"/>
    <w:rsid w:val="000A7885"/>
    <w:rsid w:val="000B0044"/>
    <w:rsid w:val="000B095E"/>
    <w:rsid w:val="000B0ED2"/>
    <w:rsid w:val="000B216A"/>
    <w:rsid w:val="000B2E71"/>
    <w:rsid w:val="000B2EEE"/>
    <w:rsid w:val="000B31AD"/>
    <w:rsid w:val="000B3A66"/>
    <w:rsid w:val="000B414C"/>
    <w:rsid w:val="000B43E9"/>
    <w:rsid w:val="000B4722"/>
    <w:rsid w:val="000B47A0"/>
    <w:rsid w:val="000B4A46"/>
    <w:rsid w:val="000B64A9"/>
    <w:rsid w:val="000B67B0"/>
    <w:rsid w:val="000C1129"/>
    <w:rsid w:val="000C21D6"/>
    <w:rsid w:val="000C25F1"/>
    <w:rsid w:val="000C283E"/>
    <w:rsid w:val="000C2A35"/>
    <w:rsid w:val="000C35E9"/>
    <w:rsid w:val="000C3CA5"/>
    <w:rsid w:val="000C3CF9"/>
    <w:rsid w:val="000C428B"/>
    <w:rsid w:val="000C4885"/>
    <w:rsid w:val="000C5C6B"/>
    <w:rsid w:val="000C5F63"/>
    <w:rsid w:val="000C6E45"/>
    <w:rsid w:val="000D00EE"/>
    <w:rsid w:val="000D0FD6"/>
    <w:rsid w:val="000D106D"/>
    <w:rsid w:val="000D1352"/>
    <w:rsid w:val="000D20F1"/>
    <w:rsid w:val="000D2199"/>
    <w:rsid w:val="000D21F6"/>
    <w:rsid w:val="000D280B"/>
    <w:rsid w:val="000D2AE5"/>
    <w:rsid w:val="000D37FB"/>
    <w:rsid w:val="000D41F6"/>
    <w:rsid w:val="000D4204"/>
    <w:rsid w:val="000D4307"/>
    <w:rsid w:val="000D5A03"/>
    <w:rsid w:val="000D5D38"/>
    <w:rsid w:val="000D670D"/>
    <w:rsid w:val="000D75CA"/>
    <w:rsid w:val="000D7E2A"/>
    <w:rsid w:val="000D7E89"/>
    <w:rsid w:val="000E0845"/>
    <w:rsid w:val="000E08B5"/>
    <w:rsid w:val="000E102C"/>
    <w:rsid w:val="000E1AAC"/>
    <w:rsid w:val="000E366A"/>
    <w:rsid w:val="000E4003"/>
    <w:rsid w:val="000E4009"/>
    <w:rsid w:val="000E52F1"/>
    <w:rsid w:val="000E6B16"/>
    <w:rsid w:val="000E7C26"/>
    <w:rsid w:val="000F01DB"/>
    <w:rsid w:val="000F0A97"/>
    <w:rsid w:val="000F165E"/>
    <w:rsid w:val="000F2357"/>
    <w:rsid w:val="000F27FC"/>
    <w:rsid w:val="000F2808"/>
    <w:rsid w:val="000F2D3E"/>
    <w:rsid w:val="000F2DDB"/>
    <w:rsid w:val="000F3234"/>
    <w:rsid w:val="000F388D"/>
    <w:rsid w:val="000F4BCD"/>
    <w:rsid w:val="000F5728"/>
    <w:rsid w:val="000F5D59"/>
    <w:rsid w:val="000F6E60"/>
    <w:rsid w:val="000F75BD"/>
    <w:rsid w:val="000F7772"/>
    <w:rsid w:val="000F7FBA"/>
    <w:rsid w:val="00100F78"/>
    <w:rsid w:val="001025AE"/>
    <w:rsid w:val="0010379E"/>
    <w:rsid w:val="00104B18"/>
    <w:rsid w:val="001057A2"/>
    <w:rsid w:val="001063A6"/>
    <w:rsid w:val="0010668B"/>
    <w:rsid w:val="00106885"/>
    <w:rsid w:val="00106BEB"/>
    <w:rsid w:val="00107648"/>
    <w:rsid w:val="00107E03"/>
    <w:rsid w:val="001101FD"/>
    <w:rsid w:val="001136B2"/>
    <w:rsid w:val="00113D4D"/>
    <w:rsid w:val="0011531B"/>
    <w:rsid w:val="0011545D"/>
    <w:rsid w:val="0011552B"/>
    <w:rsid w:val="00116091"/>
    <w:rsid w:val="00116134"/>
    <w:rsid w:val="001162B4"/>
    <w:rsid w:val="001164FB"/>
    <w:rsid w:val="00116786"/>
    <w:rsid w:val="00117297"/>
    <w:rsid w:val="00117488"/>
    <w:rsid w:val="0012014D"/>
    <w:rsid w:val="00121649"/>
    <w:rsid w:val="00121917"/>
    <w:rsid w:val="001227A7"/>
    <w:rsid w:val="00122F8D"/>
    <w:rsid w:val="00123B6C"/>
    <w:rsid w:val="00123CD2"/>
    <w:rsid w:val="001245C2"/>
    <w:rsid w:val="00125598"/>
    <w:rsid w:val="0012602F"/>
    <w:rsid w:val="0012628B"/>
    <w:rsid w:val="001264BD"/>
    <w:rsid w:val="001272C8"/>
    <w:rsid w:val="001273B5"/>
    <w:rsid w:val="001277DE"/>
    <w:rsid w:val="00127C25"/>
    <w:rsid w:val="00127E75"/>
    <w:rsid w:val="0013100E"/>
    <w:rsid w:val="00131584"/>
    <w:rsid w:val="00131F8B"/>
    <w:rsid w:val="0013222C"/>
    <w:rsid w:val="0013233D"/>
    <w:rsid w:val="00132725"/>
    <w:rsid w:val="001334AB"/>
    <w:rsid w:val="00134186"/>
    <w:rsid w:val="00134412"/>
    <w:rsid w:val="00134F21"/>
    <w:rsid w:val="00135E90"/>
    <w:rsid w:val="001361EE"/>
    <w:rsid w:val="00140866"/>
    <w:rsid w:val="00141065"/>
    <w:rsid w:val="00141573"/>
    <w:rsid w:val="0014166C"/>
    <w:rsid w:val="00142A07"/>
    <w:rsid w:val="00142A7E"/>
    <w:rsid w:val="00142CD3"/>
    <w:rsid w:val="00142D6E"/>
    <w:rsid w:val="001433CF"/>
    <w:rsid w:val="00143B71"/>
    <w:rsid w:val="00143D8D"/>
    <w:rsid w:val="00144DB8"/>
    <w:rsid w:val="001458E5"/>
    <w:rsid w:val="0014628F"/>
    <w:rsid w:val="001472B2"/>
    <w:rsid w:val="001502BE"/>
    <w:rsid w:val="00151471"/>
    <w:rsid w:val="00151F45"/>
    <w:rsid w:val="00152428"/>
    <w:rsid w:val="001532C6"/>
    <w:rsid w:val="00153713"/>
    <w:rsid w:val="00153755"/>
    <w:rsid w:val="0015460C"/>
    <w:rsid w:val="0015539D"/>
    <w:rsid w:val="0015552B"/>
    <w:rsid w:val="001559FE"/>
    <w:rsid w:val="00157834"/>
    <w:rsid w:val="00157B34"/>
    <w:rsid w:val="00160BA5"/>
    <w:rsid w:val="00160EBF"/>
    <w:rsid w:val="0016148B"/>
    <w:rsid w:val="001618BE"/>
    <w:rsid w:val="00163B19"/>
    <w:rsid w:val="00163BD9"/>
    <w:rsid w:val="00164795"/>
    <w:rsid w:val="00165812"/>
    <w:rsid w:val="00165EEB"/>
    <w:rsid w:val="00166401"/>
    <w:rsid w:val="0016727E"/>
    <w:rsid w:val="001677E8"/>
    <w:rsid w:val="00170AB8"/>
    <w:rsid w:val="00171243"/>
    <w:rsid w:val="00171EBD"/>
    <w:rsid w:val="001720B9"/>
    <w:rsid w:val="0017312F"/>
    <w:rsid w:val="001734B6"/>
    <w:rsid w:val="001740F8"/>
    <w:rsid w:val="00175682"/>
    <w:rsid w:val="001757A4"/>
    <w:rsid w:val="00175D8A"/>
    <w:rsid w:val="00176263"/>
    <w:rsid w:val="0018014E"/>
    <w:rsid w:val="00180553"/>
    <w:rsid w:val="00181E29"/>
    <w:rsid w:val="0018233F"/>
    <w:rsid w:val="00182D47"/>
    <w:rsid w:val="00183431"/>
    <w:rsid w:val="001837CD"/>
    <w:rsid w:val="00183AA3"/>
    <w:rsid w:val="00185826"/>
    <w:rsid w:val="00185E3E"/>
    <w:rsid w:val="001871DA"/>
    <w:rsid w:val="00187BA9"/>
    <w:rsid w:val="00187EE0"/>
    <w:rsid w:val="001900AC"/>
    <w:rsid w:val="001900C9"/>
    <w:rsid w:val="00191237"/>
    <w:rsid w:val="00191953"/>
    <w:rsid w:val="0019328D"/>
    <w:rsid w:val="0019335C"/>
    <w:rsid w:val="00194628"/>
    <w:rsid w:val="00195FD6"/>
    <w:rsid w:val="00197C99"/>
    <w:rsid w:val="001A0D54"/>
    <w:rsid w:val="001A17F5"/>
    <w:rsid w:val="001A2251"/>
    <w:rsid w:val="001A2327"/>
    <w:rsid w:val="001A2784"/>
    <w:rsid w:val="001A29CF"/>
    <w:rsid w:val="001A2ADE"/>
    <w:rsid w:val="001A2E1F"/>
    <w:rsid w:val="001A369D"/>
    <w:rsid w:val="001A45E0"/>
    <w:rsid w:val="001A47ED"/>
    <w:rsid w:val="001A5ABE"/>
    <w:rsid w:val="001A6D06"/>
    <w:rsid w:val="001A7965"/>
    <w:rsid w:val="001A79D3"/>
    <w:rsid w:val="001B06BC"/>
    <w:rsid w:val="001B0A91"/>
    <w:rsid w:val="001B1209"/>
    <w:rsid w:val="001B17D3"/>
    <w:rsid w:val="001B20E5"/>
    <w:rsid w:val="001B249A"/>
    <w:rsid w:val="001B2DDE"/>
    <w:rsid w:val="001B30EF"/>
    <w:rsid w:val="001B3491"/>
    <w:rsid w:val="001B3EDC"/>
    <w:rsid w:val="001B42DF"/>
    <w:rsid w:val="001B4837"/>
    <w:rsid w:val="001B4CD5"/>
    <w:rsid w:val="001B4E39"/>
    <w:rsid w:val="001B5037"/>
    <w:rsid w:val="001B59D1"/>
    <w:rsid w:val="001B5A0C"/>
    <w:rsid w:val="001B5E15"/>
    <w:rsid w:val="001B78B0"/>
    <w:rsid w:val="001C01EE"/>
    <w:rsid w:val="001C04BF"/>
    <w:rsid w:val="001C0947"/>
    <w:rsid w:val="001C0A38"/>
    <w:rsid w:val="001C0EE6"/>
    <w:rsid w:val="001C1165"/>
    <w:rsid w:val="001C25EC"/>
    <w:rsid w:val="001C2F41"/>
    <w:rsid w:val="001C310F"/>
    <w:rsid w:val="001C346D"/>
    <w:rsid w:val="001C3ED8"/>
    <w:rsid w:val="001C523F"/>
    <w:rsid w:val="001C5886"/>
    <w:rsid w:val="001C61D0"/>
    <w:rsid w:val="001C6406"/>
    <w:rsid w:val="001C7527"/>
    <w:rsid w:val="001D012E"/>
    <w:rsid w:val="001D06EB"/>
    <w:rsid w:val="001D1238"/>
    <w:rsid w:val="001D189A"/>
    <w:rsid w:val="001D1E6F"/>
    <w:rsid w:val="001D277B"/>
    <w:rsid w:val="001D423C"/>
    <w:rsid w:val="001D426A"/>
    <w:rsid w:val="001D4620"/>
    <w:rsid w:val="001D47CE"/>
    <w:rsid w:val="001D4DA1"/>
    <w:rsid w:val="001D5872"/>
    <w:rsid w:val="001D5CA2"/>
    <w:rsid w:val="001D5EB3"/>
    <w:rsid w:val="001D6058"/>
    <w:rsid w:val="001D778F"/>
    <w:rsid w:val="001E029C"/>
    <w:rsid w:val="001E09DD"/>
    <w:rsid w:val="001E13A2"/>
    <w:rsid w:val="001E1446"/>
    <w:rsid w:val="001E165A"/>
    <w:rsid w:val="001E1803"/>
    <w:rsid w:val="001E1DAA"/>
    <w:rsid w:val="001E20C0"/>
    <w:rsid w:val="001E219A"/>
    <w:rsid w:val="001E2591"/>
    <w:rsid w:val="001E28A9"/>
    <w:rsid w:val="001E28F3"/>
    <w:rsid w:val="001E2EB8"/>
    <w:rsid w:val="001E3089"/>
    <w:rsid w:val="001E38B2"/>
    <w:rsid w:val="001E38D1"/>
    <w:rsid w:val="001E4ACC"/>
    <w:rsid w:val="001E5F5E"/>
    <w:rsid w:val="001E6094"/>
    <w:rsid w:val="001E6204"/>
    <w:rsid w:val="001E62FA"/>
    <w:rsid w:val="001E72B8"/>
    <w:rsid w:val="001E7979"/>
    <w:rsid w:val="001F155A"/>
    <w:rsid w:val="001F1654"/>
    <w:rsid w:val="001F2B8E"/>
    <w:rsid w:val="001F30C7"/>
    <w:rsid w:val="001F3A5C"/>
    <w:rsid w:val="001F462C"/>
    <w:rsid w:val="001F5835"/>
    <w:rsid w:val="001F7504"/>
    <w:rsid w:val="00200600"/>
    <w:rsid w:val="00201B83"/>
    <w:rsid w:val="00201CBB"/>
    <w:rsid w:val="002023AF"/>
    <w:rsid w:val="0020341C"/>
    <w:rsid w:val="0020378E"/>
    <w:rsid w:val="0020407C"/>
    <w:rsid w:val="00204FF5"/>
    <w:rsid w:val="0020546F"/>
    <w:rsid w:val="00206616"/>
    <w:rsid w:val="00206723"/>
    <w:rsid w:val="0020676F"/>
    <w:rsid w:val="00207062"/>
    <w:rsid w:val="00207064"/>
    <w:rsid w:val="002073AA"/>
    <w:rsid w:val="00210294"/>
    <w:rsid w:val="0021128A"/>
    <w:rsid w:val="00211302"/>
    <w:rsid w:val="00211D62"/>
    <w:rsid w:val="00212692"/>
    <w:rsid w:val="0021334E"/>
    <w:rsid w:val="00213934"/>
    <w:rsid w:val="00214638"/>
    <w:rsid w:val="002151FD"/>
    <w:rsid w:val="00216FC4"/>
    <w:rsid w:val="00217129"/>
    <w:rsid w:val="002206F1"/>
    <w:rsid w:val="0022074D"/>
    <w:rsid w:val="00220885"/>
    <w:rsid w:val="002208CB"/>
    <w:rsid w:val="00220DC2"/>
    <w:rsid w:val="0022376B"/>
    <w:rsid w:val="00223B5C"/>
    <w:rsid w:val="00224222"/>
    <w:rsid w:val="0022553E"/>
    <w:rsid w:val="00225942"/>
    <w:rsid w:val="00225C32"/>
    <w:rsid w:val="00225E81"/>
    <w:rsid w:val="00226C09"/>
    <w:rsid w:val="0023098E"/>
    <w:rsid w:val="002312E2"/>
    <w:rsid w:val="00232602"/>
    <w:rsid w:val="00232A58"/>
    <w:rsid w:val="00234378"/>
    <w:rsid w:val="002356BF"/>
    <w:rsid w:val="00235B92"/>
    <w:rsid w:val="00236A20"/>
    <w:rsid w:val="00240033"/>
    <w:rsid w:val="002405FE"/>
    <w:rsid w:val="00241282"/>
    <w:rsid w:val="00241B63"/>
    <w:rsid w:val="00241D25"/>
    <w:rsid w:val="00242F8A"/>
    <w:rsid w:val="002436C1"/>
    <w:rsid w:val="002441D7"/>
    <w:rsid w:val="0024469C"/>
    <w:rsid w:val="00246B96"/>
    <w:rsid w:val="00247BC2"/>
    <w:rsid w:val="002511C7"/>
    <w:rsid w:val="00251350"/>
    <w:rsid w:val="00251962"/>
    <w:rsid w:val="00251A42"/>
    <w:rsid w:val="00251A96"/>
    <w:rsid w:val="00251D25"/>
    <w:rsid w:val="002520D0"/>
    <w:rsid w:val="002525D5"/>
    <w:rsid w:val="002533DE"/>
    <w:rsid w:val="002537E9"/>
    <w:rsid w:val="002538AA"/>
    <w:rsid w:val="00253C95"/>
    <w:rsid w:val="00253FBA"/>
    <w:rsid w:val="0025468E"/>
    <w:rsid w:val="0025480B"/>
    <w:rsid w:val="00254C37"/>
    <w:rsid w:val="0025527C"/>
    <w:rsid w:val="002552FF"/>
    <w:rsid w:val="00255E81"/>
    <w:rsid w:val="00257402"/>
    <w:rsid w:val="00260040"/>
    <w:rsid w:val="00260B98"/>
    <w:rsid w:val="00261441"/>
    <w:rsid w:val="00261C21"/>
    <w:rsid w:val="00262650"/>
    <w:rsid w:val="00263553"/>
    <w:rsid w:val="00264DF9"/>
    <w:rsid w:val="0026514E"/>
    <w:rsid w:val="00265190"/>
    <w:rsid w:val="00265C44"/>
    <w:rsid w:val="00266067"/>
    <w:rsid w:val="0026635B"/>
    <w:rsid w:val="00266A72"/>
    <w:rsid w:val="00266BD8"/>
    <w:rsid w:val="002670A9"/>
    <w:rsid w:val="002672D1"/>
    <w:rsid w:val="00267312"/>
    <w:rsid w:val="00267DD1"/>
    <w:rsid w:val="00267E2E"/>
    <w:rsid w:val="0027023D"/>
    <w:rsid w:val="00270DED"/>
    <w:rsid w:val="00271431"/>
    <w:rsid w:val="002714DD"/>
    <w:rsid w:val="00273062"/>
    <w:rsid w:val="002734F4"/>
    <w:rsid w:val="0027360E"/>
    <w:rsid w:val="00273921"/>
    <w:rsid w:val="0027398A"/>
    <w:rsid w:val="00273E55"/>
    <w:rsid w:val="00274E82"/>
    <w:rsid w:val="002757F4"/>
    <w:rsid w:val="0027588F"/>
    <w:rsid w:val="00275C01"/>
    <w:rsid w:val="00275C36"/>
    <w:rsid w:val="002761D5"/>
    <w:rsid w:val="002761D7"/>
    <w:rsid w:val="002761ED"/>
    <w:rsid w:val="00276587"/>
    <w:rsid w:val="00276F4D"/>
    <w:rsid w:val="002778EC"/>
    <w:rsid w:val="00277DAF"/>
    <w:rsid w:val="00280026"/>
    <w:rsid w:val="002800B6"/>
    <w:rsid w:val="002807CF"/>
    <w:rsid w:val="00280970"/>
    <w:rsid w:val="00280FF4"/>
    <w:rsid w:val="002812CC"/>
    <w:rsid w:val="00281B02"/>
    <w:rsid w:val="00281C56"/>
    <w:rsid w:val="00281D3C"/>
    <w:rsid w:val="00283134"/>
    <w:rsid w:val="002839C4"/>
    <w:rsid w:val="002851F0"/>
    <w:rsid w:val="002854A9"/>
    <w:rsid w:val="00285818"/>
    <w:rsid w:val="00285DE1"/>
    <w:rsid w:val="00286589"/>
    <w:rsid w:val="00287106"/>
    <w:rsid w:val="002873A1"/>
    <w:rsid w:val="0028744B"/>
    <w:rsid w:val="00287A04"/>
    <w:rsid w:val="00290D94"/>
    <w:rsid w:val="002919A7"/>
    <w:rsid w:val="00291BEF"/>
    <w:rsid w:val="00292350"/>
    <w:rsid w:val="00292C56"/>
    <w:rsid w:val="00292DE6"/>
    <w:rsid w:val="0029313C"/>
    <w:rsid w:val="00293F41"/>
    <w:rsid w:val="00294664"/>
    <w:rsid w:val="00294920"/>
    <w:rsid w:val="00294F59"/>
    <w:rsid w:val="002957E2"/>
    <w:rsid w:val="00295CC9"/>
    <w:rsid w:val="00296498"/>
    <w:rsid w:val="002A0730"/>
    <w:rsid w:val="002A0A53"/>
    <w:rsid w:val="002A0E5A"/>
    <w:rsid w:val="002A1184"/>
    <w:rsid w:val="002A168C"/>
    <w:rsid w:val="002A29F8"/>
    <w:rsid w:val="002A2B2B"/>
    <w:rsid w:val="002A3110"/>
    <w:rsid w:val="002A38BC"/>
    <w:rsid w:val="002A3E71"/>
    <w:rsid w:val="002A4B3E"/>
    <w:rsid w:val="002A5594"/>
    <w:rsid w:val="002A5FC6"/>
    <w:rsid w:val="002A70CE"/>
    <w:rsid w:val="002A72E2"/>
    <w:rsid w:val="002A7300"/>
    <w:rsid w:val="002B0595"/>
    <w:rsid w:val="002B068E"/>
    <w:rsid w:val="002B0795"/>
    <w:rsid w:val="002B11A2"/>
    <w:rsid w:val="002B1704"/>
    <w:rsid w:val="002B19CF"/>
    <w:rsid w:val="002B2DC3"/>
    <w:rsid w:val="002B3207"/>
    <w:rsid w:val="002B384E"/>
    <w:rsid w:val="002B476B"/>
    <w:rsid w:val="002B4971"/>
    <w:rsid w:val="002B4E89"/>
    <w:rsid w:val="002B5382"/>
    <w:rsid w:val="002B5760"/>
    <w:rsid w:val="002B6651"/>
    <w:rsid w:val="002B6F3A"/>
    <w:rsid w:val="002B752F"/>
    <w:rsid w:val="002B7990"/>
    <w:rsid w:val="002C0D5F"/>
    <w:rsid w:val="002C1371"/>
    <w:rsid w:val="002C1676"/>
    <w:rsid w:val="002C178C"/>
    <w:rsid w:val="002C1BB2"/>
    <w:rsid w:val="002C3790"/>
    <w:rsid w:val="002C420B"/>
    <w:rsid w:val="002C429F"/>
    <w:rsid w:val="002C4C00"/>
    <w:rsid w:val="002C4D55"/>
    <w:rsid w:val="002C57B1"/>
    <w:rsid w:val="002C679A"/>
    <w:rsid w:val="002C6A8B"/>
    <w:rsid w:val="002C6FF6"/>
    <w:rsid w:val="002C7A71"/>
    <w:rsid w:val="002C7D59"/>
    <w:rsid w:val="002D00D9"/>
    <w:rsid w:val="002D02B1"/>
    <w:rsid w:val="002D0313"/>
    <w:rsid w:val="002D066D"/>
    <w:rsid w:val="002D0F7A"/>
    <w:rsid w:val="002D188A"/>
    <w:rsid w:val="002D285C"/>
    <w:rsid w:val="002D2E0B"/>
    <w:rsid w:val="002D3308"/>
    <w:rsid w:val="002D34D4"/>
    <w:rsid w:val="002D35AA"/>
    <w:rsid w:val="002D446A"/>
    <w:rsid w:val="002D4ACB"/>
    <w:rsid w:val="002D4AD0"/>
    <w:rsid w:val="002D4BC9"/>
    <w:rsid w:val="002D4CFF"/>
    <w:rsid w:val="002D4FAE"/>
    <w:rsid w:val="002D5003"/>
    <w:rsid w:val="002D57C5"/>
    <w:rsid w:val="002D6F9D"/>
    <w:rsid w:val="002D74E9"/>
    <w:rsid w:val="002D7B7F"/>
    <w:rsid w:val="002E00CD"/>
    <w:rsid w:val="002E065F"/>
    <w:rsid w:val="002E0E94"/>
    <w:rsid w:val="002E1C5F"/>
    <w:rsid w:val="002E2229"/>
    <w:rsid w:val="002E3030"/>
    <w:rsid w:val="002E4555"/>
    <w:rsid w:val="002E4729"/>
    <w:rsid w:val="002E4886"/>
    <w:rsid w:val="002E4F2B"/>
    <w:rsid w:val="002E504B"/>
    <w:rsid w:val="002E717C"/>
    <w:rsid w:val="002F0A3B"/>
    <w:rsid w:val="002F0A5A"/>
    <w:rsid w:val="002F0A61"/>
    <w:rsid w:val="002F1256"/>
    <w:rsid w:val="002F1BDA"/>
    <w:rsid w:val="002F2616"/>
    <w:rsid w:val="002F2903"/>
    <w:rsid w:val="002F29FF"/>
    <w:rsid w:val="002F2E7E"/>
    <w:rsid w:val="002F35B5"/>
    <w:rsid w:val="002F374C"/>
    <w:rsid w:val="002F47F0"/>
    <w:rsid w:val="002F4B53"/>
    <w:rsid w:val="002F4ED8"/>
    <w:rsid w:val="002F5134"/>
    <w:rsid w:val="002F55CA"/>
    <w:rsid w:val="002F56BC"/>
    <w:rsid w:val="002F5827"/>
    <w:rsid w:val="002F671C"/>
    <w:rsid w:val="002F7094"/>
    <w:rsid w:val="002F7A12"/>
    <w:rsid w:val="00300282"/>
    <w:rsid w:val="00301526"/>
    <w:rsid w:val="003015D7"/>
    <w:rsid w:val="00301ED4"/>
    <w:rsid w:val="00302909"/>
    <w:rsid w:val="0030379E"/>
    <w:rsid w:val="00304E14"/>
    <w:rsid w:val="0030595F"/>
    <w:rsid w:val="00306421"/>
    <w:rsid w:val="0030690D"/>
    <w:rsid w:val="003100E6"/>
    <w:rsid w:val="00310127"/>
    <w:rsid w:val="003104D3"/>
    <w:rsid w:val="00310935"/>
    <w:rsid w:val="00310BFC"/>
    <w:rsid w:val="00312D90"/>
    <w:rsid w:val="00312E72"/>
    <w:rsid w:val="00312F3D"/>
    <w:rsid w:val="003143E9"/>
    <w:rsid w:val="003148A5"/>
    <w:rsid w:val="00314B3A"/>
    <w:rsid w:val="00315A96"/>
    <w:rsid w:val="003169ED"/>
    <w:rsid w:val="00317A12"/>
    <w:rsid w:val="003212FB"/>
    <w:rsid w:val="0032155B"/>
    <w:rsid w:val="003216CA"/>
    <w:rsid w:val="003224D7"/>
    <w:rsid w:val="00322D70"/>
    <w:rsid w:val="003245A0"/>
    <w:rsid w:val="00326242"/>
    <w:rsid w:val="0032679E"/>
    <w:rsid w:val="0032682D"/>
    <w:rsid w:val="003271FE"/>
    <w:rsid w:val="00327BDA"/>
    <w:rsid w:val="00327E58"/>
    <w:rsid w:val="00330372"/>
    <w:rsid w:val="003311CE"/>
    <w:rsid w:val="00331615"/>
    <w:rsid w:val="00331C1B"/>
    <w:rsid w:val="0033255B"/>
    <w:rsid w:val="00333FF1"/>
    <w:rsid w:val="00334155"/>
    <w:rsid w:val="0033426D"/>
    <w:rsid w:val="00334E5E"/>
    <w:rsid w:val="0033509E"/>
    <w:rsid w:val="00335578"/>
    <w:rsid w:val="00335BC2"/>
    <w:rsid w:val="00336456"/>
    <w:rsid w:val="00340EBB"/>
    <w:rsid w:val="00341D3A"/>
    <w:rsid w:val="003421A9"/>
    <w:rsid w:val="0034256B"/>
    <w:rsid w:val="00343098"/>
    <w:rsid w:val="00343971"/>
    <w:rsid w:val="003448CF"/>
    <w:rsid w:val="00344C4F"/>
    <w:rsid w:val="00345412"/>
    <w:rsid w:val="0034586C"/>
    <w:rsid w:val="00345893"/>
    <w:rsid w:val="00346518"/>
    <w:rsid w:val="00346638"/>
    <w:rsid w:val="00347723"/>
    <w:rsid w:val="00347C62"/>
    <w:rsid w:val="00350C7E"/>
    <w:rsid w:val="00350DF9"/>
    <w:rsid w:val="0035167A"/>
    <w:rsid w:val="003517A9"/>
    <w:rsid w:val="00351A20"/>
    <w:rsid w:val="00353222"/>
    <w:rsid w:val="00354D4D"/>
    <w:rsid w:val="00355B9F"/>
    <w:rsid w:val="00357FDA"/>
    <w:rsid w:val="0036057E"/>
    <w:rsid w:val="00360683"/>
    <w:rsid w:val="003609D1"/>
    <w:rsid w:val="00360CD1"/>
    <w:rsid w:val="00360D8D"/>
    <w:rsid w:val="003610B0"/>
    <w:rsid w:val="003611D3"/>
    <w:rsid w:val="003622CF"/>
    <w:rsid w:val="0036233A"/>
    <w:rsid w:val="0036265C"/>
    <w:rsid w:val="00362C53"/>
    <w:rsid w:val="003635B3"/>
    <w:rsid w:val="003635C0"/>
    <w:rsid w:val="0036437E"/>
    <w:rsid w:val="00364985"/>
    <w:rsid w:val="00364998"/>
    <w:rsid w:val="003649B1"/>
    <w:rsid w:val="00364E3F"/>
    <w:rsid w:val="00365671"/>
    <w:rsid w:val="003656B0"/>
    <w:rsid w:val="00365EDB"/>
    <w:rsid w:val="003661BB"/>
    <w:rsid w:val="003663AD"/>
    <w:rsid w:val="003664AF"/>
    <w:rsid w:val="00366E48"/>
    <w:rsid w:val="003677CF"/>
    <w:rsid w:val="003712F9"/>
    <w:rsid w:val="003719B5"/>
    <w:rsid w:val="00372E86"/>
    <w:rsid w:val="0037335E"/>
    <w:rsid w:val="003741D8"/>
    <w:rsid w:val="0037470F"/>
    <w:rsid w:val="0037498D"/>
    <w:rsid w:val="00374B69"/>
    <w:rsid w:val="0037505E"/>
    <w:rsid w:val="0037531E"/>
    <w:rsid w:val="003757E9"/>
    <w:rsid w:val="00375FF3"/>
    <w:rsid w:val="00376DDA"/>
    <w:rsid w:val="00376F6F"/>
    <w:rsid w:val="003772AE"/>
    <w:rsid w:val="00377FD6"/>
    <w:rsid w:val="003803AC"/>
    <w:rsid w:val="00380E3F"/>
    <w:rsid w:val="00381AF1"/>
    <w:rsid w:val="00381D29"/>
    <w:rsid w:val="00381E61"/>
    <w:rsid w:val="00382306"/>
    <w:rsid w:val="003824B4"/>
    <w:rsid w:val="00382558"/>
    <w:rsid w:val="00382CA4"/>
    <w:rsid w:val="003834DF"/>
    <w:rsid w:val="00383547"/>
    <w:rsid w:val="003836D6"/>
    <w:rsid w:val="00383E73"/>
    <w:rsid w:val="00384655"/>
    <w:rsid w:val="00384F32"/>
    <w:rsid w:val="00385E1C"/>
    <w:rsid w:val="003860CD"/>
    <w:rsid w:val="00386BB8"/>
    <w:rsid w:val="00387C96"/>
    <w:rsid w:val="00387ED2"/>
    <w:rsid w:val="00390322"/>
    <w:rsid w:val="003903EA"/>
    <w:rsid w:val="0039252B"/>
    <w:rsid w:val="00392B49"/>
    <w:rsid w:val="00393331"/>
    <w:rsid w:val="00393478"/>
    <w:rsid w:val="0039355A"/>
    <w:rsid w:val="0039409D"/>
    <w:rsid w:val="003947EF"/>
    <w:rsid w:val="00394B8B"/>
    <w:rsid w:val="00394BA3"/>
    <w:rsid w:val="00394D26"/>
    <w:rsid w:val="00395E19"/>
    <w:rsid w:val="003964FE"/>
    <w:rsid w:val="003967A4"/>
    <w:rsid w:val="00396C2F"/>
    <w:rsid w:val="00396F2F"/>
    <w:rsid w:val="00396FBA"/>
    <w:rsid w:val="00397191"/>
    <w:rsid w:val="003977D7"/>
    <w:rsid w:val="003A007E"/>
    <w:rsid w:val="003A0185"/>
    <w:rsid w:val="003A0237"/>
    <w:rsid w:val="003A06CF"/>
    <w:rsid w:val="003A0D17"/>
    <w:rsid w:val="003A11B4"/>
    <w:rsid w:val="003A1AB0"/>
    <w:rsid w:val="003A1C3F"/>
    <w:rsid w:val="003A1E22"/>
    <w:rsid w:val="003A2239"/>
    <w:rsid w:val="003A23CB"/>
    <w:rsid w:val="003A23E5"/>
    <w:rsid w:val="003A3603"/>
    <w:rsid w:val="003A3ADA"/>
    <w:rsid w:val="003A41EE"/>
    <w:rsid w:val="003A4F98"/>
    <w:rsid w:val="003A5140"/>
    <w:rsid w:val="003A52CC"/>
    <w:rsid w:val="003A5F8E"/>
    <w:rsid w:val="003A66A4"/>
    <w:rsid w:val="003A7C0B"/>
    <w:rsid w:val="003B02D2"/>
    <w:rsid w:val="003B1457"/>
    <w:rsid w:val="003B18B2"/>
    <w:rsid w:val="003B2617"/>
    <w:rsid w:val="003B2668"/>
    <w:rsid w:val="003B2848"/>
    <w:rsid w:val="003B3461"/>
    <w:rsid w:val="003B34BC"/>
    <w:rsid w:val="003B3DE1"/>
    <w:rsid w:val="003B4D99"/>
    <w:rsid w:val="003B5A88"/>
    <w:rsid w:val="003B69C8"/>
    <w:rsid w:val="003B7269"/>
    <w:rsid w:val="003B758E"/>
    <w:rsid w:val="003C0418"/>
    <w:rsid w:val="003C322B"/>
    <w:rsid w:val="003C3A32"/>
    <w:rsid w:val="003C4E4A"/>
    <w:rsid w:val="003C5B77"/>
    <w:rsid w:val="003C67DB"/>
    <w:rsid w:val="003C6CAE"/>
    <w:rsid w:val="003C750E"/>
    <w:rsid w:val="003C75A7"/>
    <w:rsid w:val="003C7914"/>
    <w:rsid w:val="003C7925"/>
    <w:rsid w:val="003C7E45"/>
    <w:rsid w:val="003D1098"/>
    <w:rsid w:val="003D2496"/>
    <w:rsid w:val="003D32C2"/>
    <w:rsid w:val="003D3512"/>
    <w:rsid w:val="003D5A8C"/>
    <w:rsid w:val="003D5C39"/>
    <w:rsid w:val="003D67B7"/>
    <w:rsid w:val="003D7EC7"/>
    <w:rsid w:val="003D7FB8"/>
    <w:rsid w:val="003E0283"/>
    <w:rsid w:val="003E39CB"/>
    <w:rsid w:val="003E39E3"/>
    <w:rsid w:val="003E41CF"/>
    <w:rsid w:val="003E41E1"/>
    <w:rsid w:val="003E4450"/>
    <w:rsid w:val="003E61C9"/>
    <w:rsid w:val="003E6818"/>
    <w:rsid w:val="003E6824"/>
    <w:rsid w:val="003E7252"/>
    <w:rsid w:val="003E72E1"/>
    <w:rsid w:val="003E760E"/>
    <w:rsid w:val="003F0D8E"/>
    <w:rsid w:val="003F115D"/>
    <w:rsid w:val="003F1E7A"/>
    <w:rsid w:val="003F28DA"/>
    <w:rsid w:val="003F2CB2"/>
    <w:rsid w:val="003F3324"/>
    <w:rsid w:val="003F384C"/>
    <w:rsid w:val="003F3CBD"/>
    <w:rsid w:val="003F401F"/>
    <w:rsid w:val="003F40C2"/>
    <w:rsid w:val="003F430B"/>
    <w:rsid w:val="003F49B2"/>
    <w:rsid w:val="003F6CD5"/>
    <w:rsid w:val="003F73DE"/>
    <w:rsid w:val="0040007D"/>
    <w:rsid w:val="0040077E"/>
    <w:rsid w:val="004007E6"/>
    <w:rsid w:val="004016E7"/>
    <w:rsid w:val="004022B6"/>
    <w:rsid w:val="004029B8"/>
    <w:rsid w:val="004030DC"/>
    <w:rsid w:val="004040CA"/>
    <w:rsid w:val="004044E9"/>
    <w:rsid w:val="00404796"/>
    <w:rsid w:val="004053AD"/>
    <w:rsid w:val="00405659"/>
    <w:rsid w:val="004057AB"/>
    <w:rsid w:val="0040580F"/>
    <w:rsid w:val="00405A34"/>
    <w:rsid w:val="00405E42"/>
    <w:rsid w:val="00407468"/>
    <w:rsid w:val="0040791C"/>
    <w:rsid w:val="00407E63"/>
    <w:rsid w:val="0041033C"/>
    <w:rsid w:val="00412FCE"/>
    <w:rsid w:val="004135C1"/>
    <w:rsid w:val="00413A77"/>
    <w:rsid w:val="00414C8E"/>
    <w:rsid w:val="00414F7E"/>
    <w:rsid w:val="00415516"/>
    <w:rsid w:val="00415520"/>
    <w:rsid w:val="00415F3B"/>
    <w:rsid w:val="00416F36"/>
    <w:rsid w:val="0042095D"/>
    <w:rsid w:val="00420DF2"/>
    <w:rsid w:val="0042123D"/>
    <w:rsid w:val="0042139E"/>
    <w:rsid w:val="00421BD0"/>
    <w:rsid w:val="00421C33"/>
    <w:rsid w:val="0042242D"/>
    <w:rsid w:val="0042278E"/>
    <w:rsid w:val="004233D9"/>
    <w:rsid w:val="0042347F"/>
    <w:rsid w:val="00423AE2"/>
    <w:rsid w:val="00424E7A"/>
    <w:rsid w:val="00425159"/>
    <w:rsid w:val="00426645"/>
    <w:rsid w:val="00427AD8"/>
    <w:rsid w:val="00427ECA"/>
    <w:rsid w:val="00430E44"/>
    <w:rsid w:val="004311FC"/>
    <w:rsid w:val="00431403"/>
    <w:rsid w:val="004315C9"/>
    <w:rsid w:val="0043176E"/>
    <w:rsid w:val="00432213"/>
    <w:rsid w:val="0043253A"/>
    <w:rsid w:val="004327A6"/>
    <w:rsid w:val="00432971"/>
    <w:rsid w:val="00432C65"/>
    <w:rsid w:val="00432CFB"/>
    <w:rsid w:val="00433C2B"/>
    <w:rsid w:val="00433DF7"/>
    <w:rsid w:val="00433EFA"/>
    <w:rsid w:val="00434EE3"/>
    <w:rsid w:val="004350D7"/>
    <w:rsid w:val="00435566"/>
    <w:rsid w:val="0043564B"/>
    <w:rsid w:val="004357AE"/>
    <w:rsid w:val="00435E01"/>
    <w:rsid w:val="00436251"/>
    <w:rsid w:val="00436425"/>
    <w:rsid w:val="004365B7"/>
    <w:rsid w:val="004375DF"/>
    <w:rsid w:val="0043766E"/>
    <w:rsid w:val="00437A35"/>
    <w:rsid w:val="00441F2E"/>
    <w:rsid w:val="0044222C"/>
    <w:rsid w:val="0044249B"/>
    <w:rsid w:val="004428BA"/>
    <w:rsid w:val="0044340E"/>
    <w:rsid w:val="0044391B"/>
    <w:rsid w:val="004439C1"/>
    <w:rsid w:val="00444125"/>
    <w:rsid w:val="00445111"/>
    <w:rsid w:val="004451FE"/>
    <w:rsid w:val="0044526E"/>
    <w:rsid w:val="00446638"/>
    <w:rsid w:val="00446E3A"/>
    <w:rsid w:val="004478CF"/>
    <w:rsid w:val="004503C7"/>
    <w:rsid w:val="004505D6"/>
    <w:rsid w:val="00452086"/>
    <w:rsid w:val="00452C8F"/>
    <w:rsid w:val="00452D9A"/>
    <w:rsid w:val="0045301E"/>
    <w:rsid w:val="00453B4C"/>
    <w:rsid w:val="00453D19"/>
    <w:rsid w:val="00454204"/>
    <w:rsid w:val="00454F6C"/>
    <w:rsid w:val="00455F41"/>
    <w:rsid w:val="0045731C"/>
    <w:rsid w:val="004579AF"/>
    <w:rsid w:val="0046001A"/>
    <w:rsid w:val="00460037"/>
    <w:rsid w:val="00460149"/>
    <w:rsid w:val="0046042F"/>
    <w:rsid w:val="00460D9C"/>
    <w:rsid w:val="004615DE"/>
    <w:rsid w:val="0046283A"/>
    <w:rsid w:val="00462BA7"/>
    <w:rsid w:val="004634C1"/>
    <w:rsid w:val="0046361F"/>
    <w:rsid w:val="00463CBA"/>
    <w:rsid w:val="00464699"/>
    <w:rsid w:val="004647F9"/>
    <w:rsid w:val="004652CF"/>
    <w:rsid w:val="00466A65"/>
    <w:rsid w:val="004672D3"/>
    <w:rsid w:val="00467CBE"/>
    <w:rsid w:val="004708BE"/>
    <w:rsid w:val="00470CDD"/>
    <w:rsid w:val="00471308"/>
    <w:rsid w:val="004716C0"/>
    <w:rsid w:val="00471A10"/>
    <w:rsid w:val="004723F0"/>
    <w:rsid w:val="00473108"/>
    <w:rsid w:val="00473C2F"/>
    <w:rsid w:val="00475235"/>
    <w:rsid w:val="00477ACF"/>
    <w:rsid w:val="00477D08"/>
    <w:rsid w:val="00480B45"/>
    <w:rsid w:val="00480CDE"/>
    <w:rsid w:val="00480F94"/>
    <w:rsid w:val="00481E62"/>
    <w:rsid w:val="00482645"/>
    <w:rsid w:val="004837BE"/>
    <w:rsid w:val="00485761"/>
    <w:rsid w:val="0048589D"/>
    <w:rsid w:val="00485E37"/>
    <w:rsid w:val="004860D0"/>
    <w:rsid w:val="004866B8"/>
    <w:rsid w:val="00486B64"/>
    <w:rsid w:val="00486C20"/>
    <w:rsid w:val="00487B77"/>
    <w:rsid w:val="00487C27"/>
    <w:rsid w:val="00487FBE"/>
    <w:rsid w:val="00490CD6"/>
    <w:rsid w:val="0049129E"/>
    <w:rsid w:val="00491612"/>
    <w:rsid w:val="00491E58"/>
    <w:rsid w:val="004939EE"/>
    <w:rsid w:val="00493AC6"/>
    <w:rsid w:val="0049419E"/>
    <w:rsid w:val="00494B6F"/>
    <w:rsid w:val="004958C2"/>
    <w:rsid w:val="00496067"/>
    <w:rsid w:val="00496CCB"/>
    <w:rsid w:val="00497D77"/>
    <w:rsid w:val="00497FAF"/>
    <w:rsid w:val="004A0887"/>
    <w:rsid w:val="004A1C28"/>
    <w:rsid w:val="004A233C"/>
    <w:rsid w:val="004A28A2"/>
    <w:rsid w:val="004A37CB"/>
    <w:rsid w:val="004A3AA6"/>
    <w:rsid w:val="004A3C47"/>
    <w:rsid w:val="004A3CA7"/>
    <w:rsid w:val="004A5195"/>
    <w:rsid w:val="004A5C83"/>
    <w:rsid w:val="004A61D6"/>
    <w:rsid w:val="004B0DA2"/>
    <w:rsid w:val="004B1898"/>
    <w:rsid w:val="004B1F8C"/>
    <w:rsid w:val="004B2332"/>
    <w:rsid w:val="004B24BA"/>
    <w:rsid w:val="004B2697"/>
    <w:rsid w:val="004B2D85"/>
    <w:rsid w:val="004B330A"/>
    <w:rsid w:val="004B3AD4"/>
    <w:rsid w:val="004B4EFB"/>
    <w:rsid w:val="004B532E"/>
    <w:rsid w:val="004B6E1E"/>
    <w:rsid w:val="004B757C"/>
    <w:rsid w:val="004B7BF4"/>
    <w:rsid w:val="004C249B"/>
    <w:rsid w:val="004C3677"/>
    <w:rsid w:val="004C3AA3"/>
    <w:rsid w:val="004C4699"/>
    <w:rsid w:val="004C4F22"/>
    <w:rsid w:val="004C5439"/>
    <w:rsid w:val="004C5BB9"/>
    <w:rsid w:val="004C5E3E"/>
    <w:rsid w:val="004C7679"/>
    <w:rsid w:val="004D04F9"/>
    <w:rsid w:val="004D07CA"/>
    <w:rsid w:val="004D21F9"/>
    <w:rsid w:val="004D28C4"/>
    <w:rsid w:val="004D2DBB"/>
    <w:rsid w:val="004D3F16"/>
    <w:rsid w:val="004D4289"/>
    <w:rsid w:val="004D4D25"/>
    <w:rsid w:val="004D5641"/>
    <w:rsid w:val="004D57B7"/>
    <w:rsid w:val="004D5A5D"/>
    <w:rsid w:val="004D62AC"/>
    <w:rsid w:val="004D7F2F"/>
    <w:rsid w:val="004D7F84"/>
    <w:rsid w:val="004D7FBB"/>
    <w:rsid w:val="004E0912"/>
    <w:rsid w:val="004E16C1"/>
    <w:rsid w:val="004E1EA7"/>
    <w:rsid w:val="004E2865"/>
    <w:rsid w:val="004E3DC0"/>
    <w:rsid w:val="004E418E"/>
    <w:rsid w:val="004E4261"/>
    <w:rsid w:val="004E4545"/>
    <w:rsid w:val="004E54CD"/>
    <w:rsid w:val="004E617C"/>
    <w:rsid w:val="004E7A42"/>
    <w:rsid w:val="004E7EE5"/>
    <w:rsid w:val="004F0B60"/>
    <w:rsid w:val="004F0CB4"/>
    <w:rsid w:val="004F146C"/>
    <w:rsid w:val="004F16AA"/>
    <w:rsid w:val="004F1761"/>
    <w:rsid w:val="004F1A9C"/>
    <w:rsid w:val="004F2AEE"/>
    <w:rsid w:val="004F3394"/>
    <w:rsid w:val="004F41E2"/>
    <w:rsid w:val="004F4C05"/>
    <w:rsid w:val="004F5803"/>
    <w:rsid w:val="004F5E40"/>
    <w:rsid w:val="004F62F5"/>
    <w:rsid w:val="004F701C"/>
    <w:rsid w:val="004F712D"/>
    <w:rsid w:val="004F7823"/>
    <w:rsid w:val="004F7DAE"/>
    <w:rsid w:val="004F7E38"/>
    <w:rsid w:val="00500BD6"/>
    <w:rsid w:val="00501382"/>
    <w:rsid w:val="00501C30"/>
    <w:rsid w:val="00501D5E"/>
    <w:rsid w:val="00503363"/>
    <w:rsid w:val="005033AA"/>
    <w:rsid w:val="005039DE"/>
    <w:rsid w:val="00503E52"/>
    <w:rsid w:val="0050425F"/>
    <w:rsid w:val="005045DB"/>
    <w:rsid w:val="00504905"/>
    <w:rsid w:val="00504CDB"/>
    <w:rsid w:val="0050541D"/>
    <w:rsid w:val="005069D2"/>
    <w:rsid w:val="00510D0C"/>
    <w:rsid w:val="005110FF"/>
    <w:rsid w:val="00511160"/>
    <w:rsid w:val="005128C2"/>
    <w:rsid w:val="00513194"/>
    <w:rsid w:val="0051427D"/>
    <w:rsid w:val="00514810"/>
    <w:rsid w:val="00515DF8"/>
    <w:rsid w:val="0051606D"/>
    <w:rsid w:val="00517150"/>
    <w:rsid w:val="0051754F"/>
    <w:rsid w:val="00520CCB"/>
    <w:rsid w:val="00520D65"/>
    <w:rsid w:val="005213F1"/>
    <w:rsid w:val="0052190C"/>
    <w:rsid w:val="00521F16"/>
    <w:rsid w:val="00522709"/>
    <w:rsid w:val="00522A82"/>
    <w:rsid w:val="00523B19"/>
    <w:rsid w:val="00523ED8"/>
    <w:rsid w:val="0052418B"/>
    <w:rsid w:val="0052447A"/>
    <w:rsid w:val="00524AD0"/>
    <w:rsid w:val="00524B15"/>
    <w:rsid w:val="00526711"/>
    <w:rsid w:val="00526EC9"/>
    <w:rsid w:val="0052711C"/>
    <w:rsid w:val="005274B5"/>
    <w:rsid w:val="00527C7E"/>
    <w:rsid w:val="00530A53"/>
    <w:rsid w:val="00530DBF"/>
    <w:rsid w:val="00531E97"/>
    <w:rsid w:val="005323CC"/>
    <w:rsid w:val="005323D8"/>
    <w:rsid w:val="00532537"/>
    <w:rsid w:val="00532CF5"/>
    <w:rsid w:val="00533933"/>
    <w:rsid w:val="00535E80"/>
    <w:rsid w:val="005360BD"/>
    <w:rsid w:val="0053697F"/>
    <w:rsid w:val="00537232"/>
    <w:rsid w:val="005379BB"/>
    <w:rsid w:val="00537B89"/>
    <w:rsid w:val="00537F98"/>
    <w:rsid w:val="005400A3"/>
    <w:rsid w:val="00541AFB"/>
    <w:rsid w:val="00541D80"/>
    <w:rsid w:val="00541E9C"/>
    <w:rsid w:val="00542D74"/>
    <w:rsid w:val="00542D99"/>
    <w:rsid w:val="00542E89"/>
    <w:rsid w:val="00545342"/>
    <w:rsid w:val="005459EF"/>
    <w:rsid w:val="005464FA"/>
    <w:rsid w:val="00546548"/>
    <w:rsid w:val="00546E4D"/>
    <w:rsid w:val="00546FB4"/>
    <w:rsid w:val="005479BC"/>
    <w:rsid w:val="0055183B"/>
    <w:rsid w:val="00551911"/>
    <w:rsid w:val="005519EF"/>
    <w:rsid w:val="00552197"/>
    <w:rsid w:val="00552260"/>
    <w:rsid w:val="005522F5"/>
    <w:rsid w:val="00554BC0"/>
    <w:rsid w:val="00555ADE"/>
    <w:rsid w:val="005560DC"/>
    <w:rsid w:val="00556856"/>
    <w:rsid w:val="00556C7E"/>
    <w:rsid w:val="00556F45"/>
    <w:rsid w:val="00557041"/>
    <w:rsid w:val="0056065B"/>
    <w:rsid w:val="00560A47"/>
    <w:rsid w:val="00560D6B"/>
    <w:rsid w:val="00561555"/>
    <w:rsid w:val="00562741"/>
    <w:rsid w:val="00564FE4"/>
    <w:rsid w:val="00565A0E"/>
    <w:rsid w:val="0056615E"/>
    <w:rsid w:val="00570C70"/>
    <w:rsid w:val="00571110"/>
    <w:rsid w:val="00572789"/>
    <w:rsid w:val="00572FDC"/>
    <w:rsid w:val="00574BB5"/>
    <w:rsid w:val="00574D07"/>
    <w:rsid w:val="00574F80"/>
    <w:rsid w:val="005750C6"/>
    <w:rsid w:val="00575DBB"/>
    <w:rsid w:val="005766A6"/>
    <w:rsid w:val="00577144"/>
    <w:rsid w:val="00577CED"/>
    <w:rsid w:val="00577E4F"/>
    <w:rsid w:val="005802CF"/>
    <w:rsid w:val="005805FB"/>
    <w:rsid w:val="005809BA"/>
    <w:rsid w:val="00581C8F"/>
    <w:rsid w:val="00581E7B"/>
    <w:rsid w:val="00582943"/>
    <w:rsid w:val="00582C1E"/>
    <w:rsid w:val="005837D4"/>
    <w:rsid w:val="005840B2"/>
    <w:rsid w:val="0058491A"/>
    <w:rsid w:val="0058503B"/>
    <w:rsid w:val="005853D9"/>
    <w:rsid w:val="00586C48"/>
    <w:rsid w:val="00586CF6"/>
    <w:rsid w:val="00586D47"/>
    <w:rsid w:val="00586DF7"/>
    <w:rsid w:val="0059093F"/>
    <w:rsid w:val="005926C4"/>
    <w:rsid w:val="0059348E"/>
    <w:rsid w:val="00593A14"/>
    <w:rsid w:val="00594063"/>
    <w:rsid w:val="00595D4A"/>
    <w:rsid w:val="005962B9"/>
    <w:rsid w:val="005969D8"/>
    <w:rsid w:val="005971F6"/>
    <w:rsid w:val="005972F5"/>
    <w:rsid w:val="00597675"/>
    <w:rsid w:val="0059787D"/>
    <w:rsid w:val="00597DA1"/>
    <w:rsid w:val="005A0902"/>
    <w:rsid w:val="005A102D"/>
    <w:rsid w:val="005A1D46"/>
    <w:rsid w:val="005A29BB"/>
    <w:rsid w:val="005A2FCD"/>
    <w:rsid w:val="005A3D49"/>
    <w:rsid w:val="005A4C09"/>
    <w:rsid w:val="005A53A2"/>
    <w:rsid w:val="005A5762"/>
    <w:rsid w:val="005A6106"/>
    <w:rsid w:val="005A6603"/>
    <w:rsid w:val="005A7140"/>
    <w:rsid w:val="005A79AC"/>
    <w:rsid w:val="005B03BF"/>
    <w:rsid w:val="005B0A10"/>
    <w:rsid w:val="005B13BB"/>
    <w:rsid w:val="005B166C"/>
    <w:rsid w:val="005B2111"/>
    <w:rsid w:val="005B257C"/>
    <w:rsid w:val="005B2A4C"/>
    <w:rsid w:val="005B324A"/>
    <w:rsid w:val="005B45C1"/>
    <w:rsid w:val="005B4657"/>
    <w:rsid w:val="005B46CD"/>
    <w:rsid w:val="005B59A6"/>
    <w:rsid w:val="005B5BE2"/>
    <w:rsid w:val="005B5F7D"/>
    <w:rsid w:val="005B611C"/>
    <w:rsid w:val="005B6724"/>
    <w:rsid w:val="005B7382"/>
    <w:rsid w:val="005B74AF"/>
    <w:rsid w:val="005B7B6F"/>
    <w:rsid w:val="005B7C43"/>
    <w:rsid w:val="005B7C77"/>
    <w:rsid w:val="005C0213"/>
    <w:rsid w:val="005C080E"/>
    <w:rsid w:val="005C0BA2"/>
    <w:rsid w:val="005C0CC3"/>
    <w:rsid w:val="005C1917"/>
    <w:rsid w:val="005C1A7E"/>
    <w:rsid w:val="005C23CD"/>
    <w:rsid w:val="005C29B6"/>
    <w:rsid w:val="005C2B7D"/>
    <w:rsid w:val="005C46F8"/>
    <w:rsid w:val="005C4AEF"/>
    <w:rsid w:val="005C4CD3"/>
    <w:rsid w:val="005C4F94"/>
    <w:rsid w:val="005C54E1"/>
    <w:rsid w:val="005C5DBB"/>
    <w:rsid w:val="005C5DC7"/>
    <w:rsid w:val="005C6191"/>
    <w:rsid w:val="005C7715"/>
    <w:rsid w:val="005C79C7"/>
    <w:rsid w:val="005C7C25"/>
    <w:rsid w:val="005C7D71"/>
    <w:rsid w:val="005D0488"/>
    <w:rsid w:val="005D066C"/>
    <w:rsid w:val="005D1202"/>
    <w:rsid w:val="005D15C0"/>
    <w:rsid w:val="005D1608"/>
    <w:rsid w:val="005D2916"/>
    <w:rsid w:val="005D342B"/>
    <w:rsid w:val="005D3D75"/>
    <w:rsid w:val="005D41EA"/>
    <w:rsid w:val="005D4370"/>
    <w:rsid w:val="005D4E28"/>
    <w:rsid w:val="005D4E88"/>
    <w:rsid w:val="005D4F43"/>
    <w:rsid w:val="005D54FB"/>
    <w:rsid w:val="005D5DBB"/>
    <w:rsid w:val="005D6283"/>
    <w:rsid w:val="005D72A2"/>
    <w:rsid w:val="005D77B5"/>
    <w:rsid w:val="005E16EB"/>
    <w:rsid w:val="005E253E"/>
    <w:rsid w:val="005E2FA0"/>
    <w:rsid w:val="005E36CF"/>
    <w:rsid w:val="005E3980"/>
    <w:rsid w:val="005E3A2C"/>
    <w:rsid w:val="005E4ADB"/>
    <w:rsid w:val="005E55C2"/>
    <w:rsid w:val="005E6F6C"/>
    <w:rsid w:val="005F06EA"/>
    <w:rsid w:val="005F4034"/>
    <w:rsid w:val="005F56EF"/>
    <w:rsid w:val="005F5ABF"/>
    <w:rsid w:val="005F6104"/>
    <w:rsid w:val="005F62C2"/>
    <w:rsid w:val="005F654D"/>
    <w:rsid w:val="005F78A7"/>
    <w:rsid w:val="005F78FB"/>
    <w:rsid w:val="005F7A78"/>
    <w:rsid w:val="006006B0"/>
    <w:rsid w:val="00600D88"/>
    <w:rsid w:val="006018CA"/>
    <w:rsid w:val="00601A92"/>
    <w:rsid w:val="00602478"/>
    <w:rsid w:val="00602718"/>
    <w:rsid w:val="00602764"/>
    <w:rsid w:val="00603906"/>
    <w:rsid w:val="006043E6"/>
    <w:rsid w:val="00605BFD"/>
    <w:rsid w:val="00605D7A"/>
    <w:rsid w:val="00606210"/>
    <w:rsid w:val="00606A0C"/>
    <w:rsid w:val="00607744"/>
    <w:rsid w:val="00607AA2"/>
    <w:rsid w:val="00610188"/>
    <w:rsid w:val="006103E6"/>
    <w:rsid w:val="0061145D"/>
    <w:rsid w:val="006116CC"/>
    <w:rsid w:val="00611994"/>
    <w:rsid w:val="00612C05"/>
    <w:rsid w:val="00613039"/>
    <w:rsid w:val="00614605"/>
    <w:rsid w:val="00615FAA"/>
    <w:rsid w:val="0061657D"/>
    <w:rsid w:val="00616D29"/>
    <w:rsid w:val="00617B63"/>
    <w:rsid w:val="006204A1"/>
    <w:rsid w:val="00620905"/>
    <w:rsid w:val="006209A5"/>
    <w:rsid w:val="00621799"/>
    <w:rsid w:val="006226C4"/>
    <w:rsid w:val="00622DA7"/>
    <w:rsid w:val="00622EA6"/>
    <w:rsid w:val="00623C54"/>
    <w:rsid w:val="00624468"/>
    <w:rsid w:val="00624A2E"/>
    <w:rsid w:val="00625382"/>
    <w:rsid w:val="006259C2"/>
    <w:rsid w:val="00625AC7"/>
    <w:rsid w:val="006263E9"/>
    <w:rsid w:val="006275FF"/>
    <w:rsid w:val="00627CCE"/>
    <w:rsid w:val="00631F73"/>
    <w:rsid w:val="0063242E"/>
    <w:rsid w:val="0063244C"/>
    <w:rsid w:val="00632B52"/>
    <w:rsid w:val="00633ACD"/>
    <w:rsid w:val="006345F0"/>
    <w:rsid w:val="0063475A"/>
    <w:rsid w:val="00634780"/>
    <w:rsid w:val="00634B3F"/>
    <w:rsid w:val="00634C3B"/>
    <w:rsid w:val="00634CAC"/>
    <w:rsid w:val="00634CB6"/>
    <w:rsid w:val="0063563D"/>
    <w:rsid w:val="00636A14"/>
    <w:rsid w:val="00636DF6"/>
    <w:rsid w:val="00636E25"/>
    <w:rsid w:val="006401A2"/>
    <w:rsid w:val="00640311"/>
    <w:rsid w:val="0064037A"/>
    <w:rsid w:val="00640AD9"/>
    <w:rsid w:val="00641A68"/>
    <w:rsid w:val="00641E89"/>
    <w:rsid w:val="006431C9"/>
    <w:rsid w:val="00643219"/>
    <w:rsid w:val="00643D40"/>
    <w:rsid w:val="00644155"/>
    <w:rsid w:val="006442E9"/>
    <w:rsid w:val="00645683"/>
    <w:rsid w:val="00646310"/>
    <w:rsid w:val="00646A2D"/>
    <w:rsid w:val="00646E7C"/>
    <w:rsid w:val="006479CC"/>
    <w:rsid w:val="00650BC3"/>
    <w:rsid w:val="0065177A"/>
    <w:rsid w:val="00651E8F"/>
    <w:rsid w:val="00651F78"/>
    <w:rsid w:val="0065375A"/>
    <w:rsid w:val="00653C60"/>
    <w:rsid w:val="00653F3E"/>
    <w:rsid w:val="00654264"/>
    <w:rsid w:val="00654BAF"/>
    <w:rsid w:val="00654E71"/>
    <w:rsid w:val="00654F1D"/>
    <w:rsid w:val="006555D9"/>
    <w:rsid w:val="006563A5"/>
    <w:rsid w:val="0065652D"/>
    <w:rsid w:val="00656A3E"/>
    <w:rsid w:val="00657458"/>
    <w:rsid w:val="00657900"/>
    <w:rsid w:val="00660529"/>
    <w:rsid w:val="00660C38"/>
    <w:rsid w:val="00662BE7"/>
    <w:rsid w:val="00662F02"/>
    <w:rsid w:val="00662FFA"/>
    <w:rsid w:val="00663101"/>
    <w:rsid w:val="0066311F"/>
    <w:rsid w:val="00664654"/>
    <w:rsid w:val="006646D5"/>
    <w:rsid w:val="00664D78"/>
    <w:rsid w:val="00665025"/>
    <w:rsid w:val="0066596F"/>
    <w:rsid w:val="00665B61"/>
    <w:rsid w:val="00665D6E"/>
    <w:rsid w:val="00666984"/>
    <w:rsid w:val="006672EC"/>
    <w:rsid w:val="00667AAC"/>
    <w:rsid w:val="006700BF"/>
    <w:rsid w:val="006700FD"/>
    <w:rsid w:val="006706BD"/>
    <w:rsid w:val="00670B32"/>
    <w:rsid w:val="00671AE1"/>
    <w:rsid w:val="00671CD1"/>
    <w:rsid w:val="0067213D"/>
    <w:rsid w:val="0067242F"/>
    <w:rsid w:val="00672A26"/>
    <w:rsid w:val="00672C66"/>
    <w:rsid w:val="00673867"/>
    <w:rsid w:val="0067405B"/>
    <w:rsid w:val="0067430E"/>
    <w:rsid w:val="0067464B"/>
    <w:rsid w:val="00674FB0"/>
    <w:rsid w:val="006750ED"/>
    <w:rsid w:val="00675754"/>
    <w:rsid w:val="00675761"/>
    <w:rsid w:val="00676380"/>
    <w:rsid w:val="006763E9"/>
    <w:rsid w:val="00676428"/>
    <w:rsid w:val="006768A6"/>
    <w:rsid w:val="00677A1B"/>
    <w:rsid w:val="006812C0"/>
    <w:rsid w:val="006814A9"/>
    <w:rsid w:val="0068274D"/>
    <w:rsid w:val="0068367B"/>
    <w:rsid w:val="006840F5"/>
    <w:rsid w:val="00684917"/>
    <w:rsid w:val="006849BE"/>
    <w:rsid w:val="00684C3E"/>
    <w:rsid w:val="0068610C"/>
    <w:rsid w:val="0068614A"/>
    <w:rsid w:val="0068647F"/>
    <w:rsid w:val="00686566"/>
    <w:rsid w:val="00687D13"/>
    <w:rsid w:val="00691C07"/>
    <w:rsid w:val="00692ECF"/>
    <w:rsid w:val="006935FB"/>
    <w:rsid w:val="00694057"/>
    <w:rsid w:val="00694156"/>
    <w:rsid w:val="00694758"/>
    <w:rsid w:val="00695D07"/>
    <w:rsid w:val="00696B4C"/>
    <w:rsid w:val="00696E6A"/>
    <w:rsid w:val="00697532"/>
    <w:rsid w:val="006A1271"/>
    <w:rsid w:val="006A26DF"/>
    <w:rsid w:val="006A2AF9"/>
    <w:rsid w:val="006A2D0B"/>
    <w:rsid w:val="006A30EF"/>
    <w:rsid w:val="006A3246"/>
    <w:rsid w:val="006A3315"/>
    <w:rsid w:val="006A36DA"/>
    <w:rsid w:val="006A4250"/>
    <w:rsid w:val="006A43AB"/>
    <w:rsid w:val="006A4444"/>
    <w:rsid w:val="006A44DE"/>
    <w:rsid w:val="006A4890"/>
    <w:rsid w:val="006A54F7"/>
    <w:rsid w:val="006A56D9"/>
    <w:rsid w:val="006A5FBD"/>
    <w:rsid w:val="006A680E"/>
    <w:rsid w:val="006A69A7"/>
    <w:rsid w:val="006A74C9"/>
    <w:rsid w:val="006A7B82"/>
    <w:rsid w:val="006B090D"/>
    <w:rsid w:val="006B0F2B"/>
    <w:rsid w:val="006B1699"/>
    <w:rsid w:val="006B1C63"/>
    <w:rsid w:val="006B2307"/>
    <w:rsid w:val="006B23FF"/>
    <w:rsid w:val="006B2953"/>
    <w:rsid w:val="006B4935"/>
    <w:rsid w:val="006B50E2"/>
    <w:rsid w:val="006B5499"/>
    <w:rsid w:val="006B54FB"/>
    <w:rsid w:val="006B5694"/>
    <w:rsid w:val="006B5F4E"/>
    <w:rsid w:val="006B6168"/>
    <w:rsid w:val="006B69A1"/>
    <w:rsid w:val="006B7220"/>
    <w:rsid w:val="006B73F9"/>
    <w:rsid w:val="006B7DAC"/>
    <w:rsid w:val="006C019F"/>
    <w:rsid w:val="006C1F43"/>
    <w:rsid w:val="006C2A58"/>
    <w:rsid w:val="006C372F"/>
    <w:rsid w:val="006C3857"/>
    <w:rsid w:val="006C3B11"/>
    <w:rsid w:val="006C4BB8"/>
    <w:rsid w:val="006C4FD6"/>
    <w:rsid w:val="006C52B6"/>
    <w:rsid w:val="006C52DC"/>
    <w:rsid w:val="006C56B7"/>
    <w:rsid w:val="006C6A3D"/>
    <w:rsid w:val="006C76EC"/>
    <w:rsid w:val="006C7AB7"/>
    <w:rsid w:val="006C7AC4"/>
    <w:rsid w:val="006D04E8"/>
    <w:rsid w:val="006D07D4"/>
    <w:rsid w:val="006D1D11"/>
    <w:rsid w:val="006D1ED2"/>
    <w:rsid w:val="006D22EB"/>
    <w:rsid w:val="006D2899"/>
    <w:rsid w:val="006D336A"/>
    <w:rsid w:val="006D4CC3"/>
    <w:rsid w:val="006D5A9B"/>
    <w:rsid w:val="006D6958"/>
    <w:rsid w:val="006D7230"/>
    <w:rsid w:val="006D74E8"/>
    <w:rsid w:val="006D787E"/>
    <w:rsid w:val="006D7B40"/>
    <w:rsid w:val="006E019C"/>
    <w:rsid w:val="006E028B"/>
    <w:rsid w:val="006E02A1"/>
    <w:rsid w:val="006E054E"/>
    <w:rsid w:val="006E095A"/>
    <w:rsid w:val="006E132A"/>
    <w:rsid w:val="006E153B"/>
    <w:rsid w:val="006E1629"/>
    <w:rsid w:val="006E19D3"/>
    <w:rsid w:val="006E2127"/>
    <w:rsid w:val="006E2658"/>
    <w:rsid w:val="006E27BA"/>
    <w:rsid w:val="006E3762"/>
    <w:rsid w:val="006E3E39"/>
    <w:rsid w:val="006E447D"/>
    <w:rsid w:val="006E4899"/>
    <w:rsid w:val="006E4DCB"/>
    <w:rsid w:val="006E5BF8"/>
    <w:rsid w:val="006E5E99"/>
    <w:rsid w:val="006E5FE9"/>
    <w:rsid w:val="006E6196"/>
    <w:rsid w:val="006E655E"/>
    <w:rsid w:val="006E6A83"/>
    <w:rsid w:val="006E6F90"/>
    <w:rsid w:val="006F030E"/>
    <w:rsid w:val="006F0488"/>
    <w:rsid w:val="006F0515"/>
    <w:rsid w:val="006F05CD"/>
    <w:rsid w:val="006F0C01"/>
    <w:rsid w:val="006F1BD9"/>
    <w:rsid w:val="006F1DA4"/>
    <w:rsid w:val="006F1DC9"/>
    <w:rsid w:val="006F1FF3"/>
    <w:rsid w:val="006F2355"/>
    <w:rsid w:val="006F2937"/>
    <w:rsid w:val="006F2955"/>
    <w:rsid w:val="006F2E78"/>
    <w:rsid w:val="006F3019"/>
    <w:rsid w:val="006F315C"/>
    <w:rsid w:val="006F3888"/>
    <w:rsid w:val="006F4E6A"/>
    <w:rsid w:val="006F58D6"/>
    <w:rsid w:val="006F58DD"/>
    <w:rsid w:val="006F5AD3"/>
    <w:rsid w:val="006F5DF8"/>
    <w:rsid w:val="006F6447"/>
    <w:rsid w:val="006F6ACC"/>
    <w:rsid w:val="006F7267"/>
    <w:rsid w:val="006F76BF"/>
    <w:rsid w:val="006F7DB1"/>
    <w:rsid w:val="007000AC"/>
    <w:rsid w:val="007006C2"/>
    <w:rsid w:val="00702A08"/>
    <w:rsid w:val="007036E5"/>
    <w:rsid w:val="00703E85"/>
    <w:rsid w:val="00705808"/>
    <w:rsid w:val="00706B62"/>
    <w:rsid w:val="00706C70"/>
    <w:rsid w:val="007074FB"/>
    <w:rsid w:val="00707574"/>
    <w:rsid w:val="007078EF"/>
    <w:rsid w:val="007101A8"/>
    <w:rsid w:val="00710569"/>
    <w:rsid w:val="00710D3B"/>
    <w:rsid w:val="007114CB"/>
    <w:rsid w:val="0071269C"/>
    <w:rsid w:val="007143A3"/>
    <w:rsid w:val="00714512"/>
    <w:rsid w:val="0071564C"/>
    <w:rsid w:val="00715C36"/>
    <w:rsid w:val="00716812"/>
    <w:rsid w:val="00716C6E"/>
    <w:rsid w:val="00717C5A"/>
    <w:rsid w:val="00717E15"/>
    <w:rsid w:val="00717F3F"/>
    <w:rsid w:val="007206A8"/>
    <w:rsid w:val="00720D61"/>
    <w:rsid w:val="00721908"/>
    <w:rsid w:val="00721D01"/>
    <w:rsid w:val="00722F3E"/>
    <w:rsid w:val="007230C2"/>
    <w:rsid w:val="007237A0"/>
    <w:rsid w:val="007239EF"/>
    <w:rsid w:val="00723CF8"/>
    <w:rsid w:val="00724399"/>
    <w:rsid w:val="0072474F"/>
    <w:rsid w:val="007251E2"/>
    <w:rsid w:val="00725C15"/>
    <w:rsid w:val="00725ED8"/>
    <w:rsid w:val="00726668"/>
    <w:rsid w:val="007270EF"/>
    <w:rsid w:val="00730407"/>
    <w:rsid w:val="00730653"/>
    <w:rsid w:val="0073219E"/>
    <w:rsid w:val="00732F31"/>
    <w:rsid w:val="007337C2"/>
    <w:rsid w:val="00734863"/>
    <w:rsid w:val="007351E2"/>
    <w:rsid w:val="007355F4"/>
    <w:rsid w:val="00735956"/>
    <w:rsid w:val="00735E04"/>
    <w:rsid w:val="0073626B"/>
    <w:rsid w:val="007365E3"/>
    <w:rsid w:val="0073663F"/>
    <w:rsid w:val="0073666E"/>
    <w:rsid w:val="007367B6"/>
    <w:rsid w:val="00737627"/>
    <w:rsid w:val="00737878"/>
    <w:rsid w:val="0074107C"/>
    <w:rsid w:val="00741581"/>
    <w:rsid w:val="007419EC"/>
    <w:rsid w:val="00742BB7"/>
    <w:rsid w:val="00742EDC"/>
    <w:rsid w:val="00742F39"/>
    <w:rsid w:val="007432A0"/>
    <w:rsid w:val="007437C1"/>
    <w:rsid w:val="00743B66"/>
    <w:rsid w:val="00744BA9"/>
    <w:rsid w:val="00745814"/>
    <w:rsid w:val="007459C4"/>
    <w:rsid w:val="00745FB1"/>
    <w:rsid w:val="007466CC"/>
    <w:rsid w:val="0074679F"/>
    <w:rsid w:val="0074701D"/>
    <w:rsid w:val="00747865"/>
    <w:rsid w:val="0074794A"/>
    <w:rsid w:val="00747AD8"/>
    <w:rsid w:val="00747F4B"/>
    <w:rsid w:val="00750477"/>
    <w:rsid w:val="00751128"/>
    <w:rsid w:val="00751395"/>
    <w:rsid w:val="00751BAC"/>
    <w:rsid w:val="007521E2"/>
    <w:rsid w:val="00752682"/>
    <w:rsid w:val="00752BAB"/>
    <w:rsid w:val="00752BEC"/>
    <w:rsid w:val="00752EDB"/>
    <w:rsid w:val="00752F63"/>
    <w:rsid w:val="00753083"/>
    <w:rsid w:val="00753385"/>
    <w:rsid w:val="0075345E"/>
    <w:rsid w:val="00753845"/>
    <w:rsid w:val="00754769"/>
    <w:rsid w:val="00754FAC"/>
    <w:rsid w:val="0075578D"/>
    <w:rsid w:val="007567B5"/>
    <w:rsid w:val="00760963"/>
    <w:rsid w:val="0076105E"/>
    <w:rsid w:val="00761F6D"/>
    <w:rsid w:val="00762AA9"/>
    <w:rsid w:val="0076316B"/>
    <w:rsid w:val="00763517"/>
    <w:rsid w:val="00763589"/>
    <w:rsid w:val="00763642"/>
    <w:rsid w:val="00763D09"/>
    <w:rsid w:val="00763DEF"/>
    <w:rsid w:val="00763FF3"/>
    <w:rsid w:val="00764431"/>
    <w:rsid w:val="00764822"/>
    <w:rsid w:val="007655CD"/>
    <w:rsid w:val="00767C0D"/>
    <w:rsid w:val="00767DB7"/>
    <w:rsid w:val="00770AE4"/>
    <w:rsid w:val="00771587"/>
    <w:rsid w:val="007720FF"/>
    <w:rsid w:val="0077243B"/>
    <w:rsid w:val="00772869"/>
    <w:rsid w:val="007737B0"/>
    <w:rsid w:val="00773A5B"/>
    <w:rsid w:val="007741BA"/>
    <w:rsid w:val="00774B62"/>
    <w:rsid w:val="00774D56"/>
    <w:rsid w:val="00774EDC"/>
    <w:rsid w:val="007753D6"/>
    <w:rsid w:val="00775439"/>
    <w:rsid w:val="00775ACC"/>
    <w:rsid w:val="00776903"/>
    <w:rsid w:val="00776CBB"/>
    <w:rsid w:val="007778EB"/>
    <w:rsid w:val="0077790D"/>
    <w:rsid w:val="00777A28"/>
    <w:rsid w:val="00780E07"/>
    <w:rsid w:val="007810DA"/>
    <w:rsid w:val="007813C8"/>
    <w:rsid w:val="00781F2D"/>
    <w:rsid w:val="00781FFA"/>
    <w:rsid w:val="00782715"/>
    <w:rsid w:val="007829CB"/>
    <w:rsid w:val="00783374"/>
    <w:rsid w:val="007843BF"/>
    <w:rsid w:val="007858F2"/>
    <w:rsid w:val="00785C87"/>
    <w:rsid w:val="00786EC5"/>
    <w:rsid w:val="0078728C"/>
    <w:rsid w:val="0078773A"/>
    <w:rsid w:val="00787EE2"/>
    <w:rsid w:val="00790188"/>
    <w:rsid w:val="0079092F"/>
    <w:rsid w:val="007913E9"/>
    <w:rsid w:val="0079203C"/>
    <w:rsid w:val="00792773"/>
    <w:rsid w:val="0079396C"/>
    <w:rsid w:val="007948F7"/>
    <w:rsid w:val="00796430"/>
    <w:rsid w:val="00796455"/>
    <w:rsid w:val="007968BC"/>
    <w:rsid w:val="00797486"/>
    <w:rsid w:val="00797B0E"/>
    <w:rsid w:val="007A005F"/>
    <w:rsid w:val="007A1195"/>
    <w:rsid w:val="007A2AD0"/>
    <w:rsid w:val="007A313B"/>
    <w:rsid w:val="007A3FBA"/>
    <w:rsid w:val="007A425E"/>
    <w:rsid w:val="007A52F4"/>
    <w:rsid w:val="007A5B90"/>
    <w:rsid w:val="007A6C54"/>
    <w:rsid w:val="007A7753"/>
    <w:rsid w:val="007B06C4"/>
    <w:rsid w:val="007B0A7D"/>
    <w:rsid w:val="007B0ED9"/>
    <w:rsid w:val="007B1143"/>
    <w:rsid w:val="007B153C"/>
    <w:rsid w:val="007B179B"/>
    <w:rsid w:val="007B1BC6"/>
    <w:rsid w:val="007B20EA"/>
    <w:rsid w:val="007B3AB3"/>
    <w:rsid w:val="007B3EDC"/>
    <w:rsid w:val="007B4174"/>
    <w:rsid w:val="007B4996"/>
    <w:rsid w:val="007B4FF9"/>
    <w:rsid w:val="007B5221"/>
    <w:rsid w:val="007B5910"/>
    <w:rsid w:val="007B620D"/>
    <w:rsid w:val="007B6A26"/>
    <w:rsid w:val="007B7961"/>
    <w:rsid w:val="007C0922"/>
    <w:rsid w:val="007C0C9B"/>
    <w:rsid w:val="007C0FDB"/>
    <w:rsid w:val="007C1565"/>
    <w:rsid w:val="007C169F"/>
    <w:rsid w:val="007C1928"/>
    <w:rsid w:val="007C2212"/>
    <w:rsid w:val="007C2863"/>
    <w:rsid w:val="007C290A"/>
    <w:rsid w:val="007C3283"/>
    <w:rsid w:val="007C3930"/>
    <w:rsid w:val="007C4416"/>
    <w:rsid w:val="007C50C6"/>
    <w:rsid w:val="007C63E4"/>
    <w:rsid w:val="007C6596"/>
    <w:rsid w:val="007C737D"/>
    <w:rsid w:val="007C75FB"/>
    <w:rsid w:val="007C789F"/>
    <w:rsid w:val="007C7C4E"/>
    <w:rsid w:val="007D021B"/>
    <w:rsid w:val="007D0CBB"/>
    <w:rsid w:val="007D1826"/>
    <w:rsid w:val="007D1DBD"/>
    <w:rsid w:val="007D2482"/>
    <w:rsid w:val="007D35F3"/>
    <w:rsid w:val="007D3EFC"/>
    <w:rsid w:val="007D45E0"/>
    <w:rsid w:val="007D49B6"/>
    <w:rsid w:val="007D5F8D"/>
    <w:rsid w:val="007D6782"/>
    <w:rsid w:val="007E028B"/>
    <w:rsid w:val="007E1167"/>
    <w:rsid w:val="007E1764"/>
    <w:rsid w:val="007E20E5"/>
    <w:rsid w:val="007E2568"/>
    <w:rsid w:val="007E25AD"/>
    <w:rsid w:val="007E25CB"/>
    <w:rsid w:val="007E2ECF"/>
    <w:rsid w:val="007E32D3"/>
    <w:rsid w:val="007E4169"/>
    <w:rsid w:val="007E4BB4"/>
    <w:rsid w:val="007E4C79"/>
    <w:rsid w:val="007E4F15"/>
    <w:rsid w:val="007E60FC"/>
    <w:rsid w:val="007E66AD"/>
    <w:rsid w:val="007E7668"/>
    <w:rsid w:val="007E7F79"/>
    <w:rsid w:val="007F0683"/>
    <w:rsid w:val="007F08B6"/>
    <w:rsid w:val="007F0F9E"/>
    <w:rsid w:val="007F1A44"/>
    <w:rsid w:val="007F1BC0"/>
    <w:rsid w:val="007F2603"/>
    <w:rsid w:val="007F2DBC"/>
    <w:rsid w:val="007F306C"/>
    <w:rsid w:val="007F3668"/>
    <w:rsid w:val="007F3A76"/>
    <w:rsid w:val="007F3BD2"/>
    <w:rsid w:val="007F3FFF"/>
    <w:rsid w:val="007F4193"/>
    <w:rsid w:val="007F4A22"/>
    <w:rsid w:val="007F4BA4"/>
    <w:rsid w:val="007F4D12"/>
    <w:rsid w:val="007F5497"/>
    <w:rsid w:val="007F5C20"/>
    <w:rsid w:val="007F5F75"/>
    <w:rsid w:val="007F64D8"/>
    <w:rsid w:val="007F6765"/>
    <w:rsid w:val="007F68B2"/>
    <w:rsid w:val="007F7BCE"/>
    <w:rsid w:val="0080036D"/>
    <w:rsid w:val="008016F0"/>
    <w:rsid w:val="00801C66"/>
    <w:rsid w:val="008029AC"/>
    <w:rsid w:val="008038EA"/>
    <w:rsid w:val="008039E6"/>
    <w:rsid w:val="00803AFA"/>
    <w:rsid w:val="00804875"/>
    <w:rsid w:val="00805D41"/>
    <w:rsid w:val="00806078"/>
    <w:rsid w:val="00806487"/>
    <w:rsid w:val="00810FDE"/>
    <w:rsid w:val="00811736"/>
    <w:rsid w:val="00812967"/>
    <w:rsid w:val="00812A7B"/>
    <w:rsid w:val="008134A2"/>
    <w:rsid w:val="00813809"/>
    <w:rsid w:val="0081456F"/>
    <w:rsid w:val="00817B7A"/>
    <w:rsid w:val="00817E4E"/>
    <w:rsid w:val="00821729"/>
    <w:rsid w:val="008225CA"/>
    <w:rsid w:val="00822DFD"/>
    <w:rsid w:val="0082380D"/>
    <w:rsid w:val="00823E41"/>
    <w:rsid w:val="0082440F"/>
    <w:rsid w:val="0082446C"/>
    <w:rsid w:val="008274F7"/>
    <w:rsid w:val="00827884"/>
    <w:rsid w:val="00827B69"/>
    <w:rsid w:val="008302A8"/>
    <w:rsid w:val="00831236"/>
    <w:rsid w:val="00831819"/>
    <w:rsid w:val="00831862"/>
    <w:rsid w:val="00831CE3"/>
    <w:rsid w:val="00831E07"/>
    <w:rsid w:val="00831E40"/>
    <w:rsid w:val="00832E1C"/>
    <w:rsid w:val="00834994"/>
    <w:rsid w:val="00834D69"/>
    <w:rsid w:val="00834FC2"/>
    <w:rsid w:val="00836114"/>
    <w:rsid w:val="00836722"/>
    <w:rsid w:val="00837035"/>
    <w:rsid w:val="008376E9"/>
    <w:rsid w:val="008408FD"/>
    <w:rsid w:val="00840C61"/>
    <w:rsid w:val="00841804"/>
    <w:rsid w:val="00842273"/>
    <w:rsid w:val="00846055"/>
    <w:rsid w:val="008473EF"/>
    <w:rsid w:val="00850B91"/>
    <w:rsid w:val="00851144"/>
    <w:rsid w:val="00852096"/>
    <w:rsid w:val="0085372D"/>
    <w:rsid w:val="00853B88"/>
    <w:rsid w:val="00853DD4"/>
    <w:rsid w:val="008542BA"/>
    <w:rsid w:val="00854805"/>
    <w:rsid w:val="00854821"/>
    <w:rsid w:val="00855222"/>
    <w:rsid w:val="00855382"/>
    <w:rsid w:val="008555CE"/>
    <w:rsid w:val="00856293"/>
    <w:rsid w:val="00856E86"/>
    <w:rsid w:val="008601E7"/>
    <w:rsid w:val="00860D1A"/>
    <w:rsid w:val="008619E1"/>
    <w:rsid w:val="0086282B"/>
    <w:rsid w:val="0086322A"/>
    <w:rsid w:val="008632A8"/>
    <w:rsid w:val="00863C01"/>
    <w:rsid w:val="00863C97"/>
    <w:rsid w:val="0086450B"/>
    <w:rsid w:val="008646D0"/>
    <w:rsid w:val="00865FAD"/>
    <w:rsid w:val="00866005"/>
    <w:rsid w:val="00866E1C"/>
    <w:rsid w:val="008678DA"/>
    <w:rsid w:val="00867CF1"/>
    <w:rsid w:val="00867F33"/>
    <w:rsid w:val="008701F9"/>
    <w:rsid w:val="008710AC"/>
    <w:rsid w:val="00871618"/>
    <w:rsid w:val="00872080"/>
    <w:rsid w:val="00873167"/>
    <w:rsid w:val="00873194"/>
    <w:rsid w:val="008734EA"/>
    <w:rsid w:val="0087504B"/>
    <w:rsid w:val="008750B8"/>
    <w:rsid w:val="00875F48"/>
    <w:rsid w:val="0087635A"/>
    <w:rsid w:val="00877207"/>
    <w:rsid w:val="0087797E"/>
    <w:rsid w:val="00877D1B"/>
    <w:rsid w:val="008800B9"/>
    <w:rsid w:val="008804D2"/>
    <w:rsid w:val="00881D84"/>
    <w:rsid w:val="00881DE8"/>
    <w:rsid w:val="00883527"/>
    <w:rsid w:val="008835E4"/>
    <w:rsid w:val="008835F2"/>
    <w:rsid w:val="00883C93"/>
    <w:rsid w:val="00883F30"/>
    <w:rsid w:val="0088597E"/>
    <w:rsid w:val="00886F58"/>
    <w:rsid w:val="00887A8A"/>
    <w:rsid w:val="0089025D"/>
    <w:rsid w:val="00890375"/>
    <w:rsid w:val="00890707"/>
    <w:rsid w:val="008907D8"/>
    <w:rsid w:val="00891CB1"/>
    <w:rsid w:val="008926F0"/>
    <w:rsid w:val="008928F2"/>
    <w:rsid w:val="00893280"/>
    <w:rsid w:val="008944E6"/>
    <w:rsid w:val="00895731"/>
    <w:rsid w:val="00895D8D"/>
    <w:rsid w:val="00895F86"/>
    <w:rsid w:val="00895F9D"/>
    <w:rsid w:val="00896754"/>
    <w:rsid w:val="00896D04"/>
    <w:rsid w:val="008A0652"/>
    <w:rsid w:val="008A1A16"/>
    <w:rsid w:val="008A3DB8"/>
    <w:rsid w:val="008A3E37"/>
    <w:rsid w:val="008A4270"/>
    <w:rsid w:val="008A459C"/>
    <w:rsid w:val="008A53A3"/>
    <w:rsid w:val="008A5F79"/>
    <w:rsid w:val="008A5FDA"/>
    <w:rsid w:val="008A62F2"/>
    <w:rsid w:val="008A6DD7"/>
    <w:rsid w:val="008A6EF6"/>
    <w:rsid w:val="008A7EBC"/>
    <w:rsid w:val="008B04C5"/>
    <w:rsid w:val="008B061B"/>
    <w:rsid w:val="008B0C47"/>
    <w:rsid w:val="008B162D"/>
    <w:rsid w:val="008B1B27"/>
    <w:rsid w:val="008B2333"/>
    <w:rsid w:val="008B2454"/>
    <w:rsid w:val="008B377B"/>
    <w:rsid w:val="008B41E9"/>
    <w:rsid w:val="008B4922"/>
    <w:rsid w:val="008B5505"/>
    <w:rsid w:val="008B614F"/>
    <w:rsid w:val="008B659E"/>
    <w:rsid w:val="008B729C"/>
    <w:rsid w:val="008C11C5"/>
    <w:rsid w:val="008C20AF"/>
    <w:rsid w:val="008C2E2F"/>
    <w:rsid w:val="008C30C4"/>
    <w:rsid w:val="008C3143"/>
    <w:rsid w:val="008C3B52"/>
    <w:rsid w:val="008C3C59"/>
    <w:rsid w:val="008C4FE6"/>
    <w:rsid w:val="008C5079"/>
    <w:rsid w:val="008C57F7"/>
    <w:rsid w:val="008C5852"/>
    <w:rsid w:val="008C66E4"/>
    <w:rsid w:val="008C7494"/>
    <w:rsid w:val="008C74FF"/>
    <w:rsid w:val="008C7969"/>
    <w:rsid w:val="008D0E84"/>
    <w:rsid w:val="008D13CE"/>
    <w:rsid w:val="008D389D"/>
    <w:rsid w:val="008D4251"/>
    <w:rsid w:val="008D525B"/>
    <w:rsid w:val="008D6093"/>
    <w:rsid w:val="008D6421"/>
    <w:rsid w:val="008D6AA9"/>
    <w:rsid w:val="008D7918"/>
    <w:rsid w:val="008D7E2F"/>
    <w:rsid w:val="008E0020"/>
    <w:rsid w:val="008E0108"/>
    <w:rsid w:val="008E0946"/>
    <w:rsid w:val="008E0AD0"/>
    <w:rsid w:val="008E1EAA"/>
    <w:rsid w:val="008E2A36"/>
    <w:rsid w:val="008E2F47"/>
    <w:rsid w:val="008E36F0"/>
    <w:rsid w:val="008E3B43"/>
    <w:rsid w:val="008E3C48"/>
    <w:rsid w:val="008E405E"/>
    <w:rsid w:val="008E4917"/>
    <w:rsid w:val="008E57DC"/>
    <w:rsid w:val="008E6416"/>
    <w:rsid w:val="008E709D"/>
    <w:rsid w:val="008E7C0F"/>
    <w:rsid w:val="008F0BC8"/>
    <w:rsid w:val="008F0E83"/>
    <w:rsid w:val="008F103F"/>
    <w:rsid w:val="008F1479"/>
    <w:rsid w:val="008F2124"/>
    <w:rsid w:val="008F2A9D"/>
    <w:rsid w:val="008F2C0E"/>
    <w:rsid w:val="008F370A"/>
    <w:rsid w:val="008F3CF9"/>
    <w:rsid w:val="008F3EA1"/>
    <w:rsid w:val="008F413C"/>
    <w:rsid w:val="008F45F8"/>
    <w:rsid w:val="008F5498"/>
    <w:rsid w:val="008F57A5"/>
    <w:rsid w:val="008F5822"/>
    <w:rsid w:val="008F68F9"/>
    <w:rsid w:val="008F6D33"/>
    <w:rsid w:val="00900678"/>
    <w:rsid w:val="009008EA"/>
    <w:rsid w:val="00900E68"/>
    <w:rsid w:val="0090143A"/>
    <w:rsid w:val="00901483"/>
    <w:rsid w:val="00901800"/>
    <w:rsid w:val="009020E8"/>
    <w:rsid w:val="0090237D"/>
    <w:rsid w:val="00902B14"/>
    <w:rsid w:val="00902D2C"/>
    <w:rsid w:val="0090377C"/>
    <w:rsid w:val="009048E3"/>
    <w:rsid w:val="00905A32"/>
    <w:rsid w:val="00905C51"/>
    <w:rsid w:val="00905EA4"/>
    <w:rsid w:val="00906137"/>
    <w:rsid w:val="00906F0F"/>
    <w:rsid w:val="00906F66"/>
    <w:rsid w:val="00907201"/>
    <w:rsid w:val="00910386"/>
    <w:rsid w:val="009112FC"/>
    <w:rsid w:val="00912DC2"/>
    <w:rsid w:val="0091308F"/>
    <w:rsid w:val="00913562"/>
    <w:rsid w:val="00914DDA"/>
    <w:rsid w:val="00916420"/>
    <w:rsid w:val="00916B85"/>
    <w:rsid w:val="00916BAB"/>
    <w:rsid w:val="009202A7"/>
    <w:rsid w:val="009220E4"/>
    <w:rsid w:val="00922BC5"/>
    <w:rsid w:val="0092338B"/>
    <w:rsid w:val="00923DA4"/>
    <w:rsid w:val="00923E39"/>
    <w:rsid w:val="00926A9F"/>
    <w:rsid w:val="00926B3A"/>
    <w:rsid w:val="009270A3"/>
    <w:rsid w:val="00930C0E"/>
    <w:rsid w:val="00930E62"/>
    <w:rsid w:val="00931058"/>
    <w:rsid w:val="00931476"/>
    <w:rsid w:val="009317FB"/>
    <w:rsid w:val="00931809"/>
    <w:rsid w:val="00931AD1"/>
    <w:rsid w:val="00931D45"/>
    <w:rsid w:val="00931E1F"/>
    <w:rsid w:val="00931ED1"/>
    <w:rsid w:val="00932758"/>
    <w:rsid w:val="009329F0"/>
    <w:rsid w:val="00932AA0"/>
    <w:rsid w:val="00932DE8"/>
    <w:rsid w:val="00932E14"/>
    <w:rsid w:val="009330DF"/>
    <w:rsid w:val="00933411"/>
    <w:rsid w:val="00933E69"/>
    <w:rsid w:val="009349E6"/>
    <w:rsid w:val="009354B6"/>
    <w:rsid w:val="00935602"/>
    <w:rsid w:val="009357BB"/>
    <w:rsid w:val="0093799B"/>
    <w:rsid w:val="00940558"/>
    <w:rsid w:val="00940D24"/>
    <w:rsid w:val="00941256"/>
    <w:rsid w:val="0094131F"/>
    <w:rsid w:val="00941440"/>
    <w:rsid w:val="00941EC4"/>
    <w:rsid w:val="0094240F"/>
    <w:rsid w:val="009428D3"/>
    <w:rsid w:val="00943177"/>
    <w:rsid w:val="0094328F"/>
    <w:rsid w:val="00943472"/>
    <w:rsid w:val="009435FE"/>
    <w:rsid w:val="00944441"/>
    <w:rsid w:val="009450E5"/>
    <w:rsid w:val="0094541E"/>
    <w:rsid w:val="0094589B"/>
    <w:rsid w:val="00945BE5"/>
    <w:rsid w:val="00946530"/>
    <w:rsid w:val="00947A1A"/>
    <w:rsid w:val="00950F92"/>
    <w:rsid w:val="00951C8C"/>
    <w:rsid w:val="00951C97"/>
    <w:rsid w:val="00951F8B"/>
    <w:rsid w:val="009527AE"/>
    <w:rsid w:val="00952C63"/>
    <w:rsid w:val="00953E50"/>
    <w:rsid w:val="00954515"/>
    <w:rsid w:val="0095512A"/>
    <w:rsid w:val="0095545D"/>
    <w:rsid w:val="009555EB"/>
    <w:rsid w:val="009558E3"/>
    <w:rsid w:val="00955F03"/>
    <w:rsid w:val="0095668B"/>
    <w:rsid w:val="0095694C"/>
    <w:rsid w:val="00956D7E"/>
    <w:rsid w:val="009572CF"/>
    <w:rsid w:val="009575AF"/>
    <w:rsid w:val="00957FF2"/>
    <w:rsid w:val="00962DEC"/>
    <w:rsid w:val="00963FEE"/>
    <w:rsid w:val="0096403B"/>
    <w:rsid w:val="00964A07"/>
    <w:rsid w:val="00965932"/>
    <w:rsid w:val="0096599A"/>
    <w:rsid w:val="00965E19"/>
    <w:rsid w:val="00966D5A"/>
    <w:rsid w:val="00966E9E"/>
    <w:rsid w:val="009674E8"/>
    <w:rsid w:val="00967A09"/>
    <w:rsid w:val="00967CF5"/>
    <w:rsid w:val="00967F19"/>
    <w:rsid w:val="009715C2"/>
    <w:rsid w:val="009720CE"/>
    <w:rsid w:val="00972704"/>
    <w:rsid w:val="00972949"/>
    <w:rsid w:val="009735C7"/>
    <w:rsid w:val="0097392E"/>
    <w:rsid w:val="009746D4"/>
    <w:rsid w:val="0097474F"/>
    <w:rsid w:val="0097535B"/>
    <w:rsid w:val="00975521"/>
    <w:rsid w:val="00975A72"/>
    <w:rsid w:val="00975C77"/>
    <w:rsid w:val="00975E0F"/>
    <w:rsid w:val="0097637C"/>
    <w:rsid w:val="009776D0"/>
    <w:rsid w:val="009778C2"/>
    <w:rsid w:val="00977A1E"/>
    <w:rsid w:val="009817DC"/>
    <w:rsid w:val="00982FB5"/>
    <w:rsid w:val="00982FDE"/>
    <w:rsid w:val="0098371A"/>
    <w:rsid w:val="009839EF"/>
    <w:rsid w:val="00983DE9"/>
    <w:rsid w:val="0098466F"/>
    <w:rsid w:val="00984671"/>
    <w:rsid w:val="00984F64"/>
    <w:rsid w:val="00986012"/>
    <w:rsid w:val="00986A06"/>
    <w:rsid w:val="00987C75"/>
    <w:rsid w:val="00990140"/>
    <w:rsid w:val="00990A21"/>
    <w:rsid w:val="00991230"/>
    <w:rsid w:val="0099137E"/>
    <w:rsid w:val="00991EEF"/>
    <w:rsid w:val="00993D59"/>
    <w:rsid w:val="00995DF8"/>
    <w:rsid w:val="00996377"/>
    <w:rsid w:val="00996782"/>
    <w:rsid w:val="009A09E3"/>
    <w:rsid w:val="009A0B75"/>
    <w:rsid w:val="009A0D65"/>
    <w:rsid w:val="009A0F34"/>
    <w:rsid w:val="009A1E7C"/>
    <w:rsid w:val="009A20F8"/>
    <w:rsid w:val="009A25B2"/>
    <w:rsid w:val="009A2BAB"/>
    <w:rsid w:val="009A315D"/>
    <w:rsid w:val="009A3C3A"/>
    <w:rsid w:val="009A4371"/>
    <w:rsid w:val="009A44A5"/>
    <w:rsid w:val="009A4B84"/>
    <w:rsid w:val="009A78C5"/>
    <w:rsid w:val="009A7AC3"/>
    <w:rsid w:val="009A7AF9"/>
    <w:rsid w:val="009A7B34"/>
    <w:rsid w:val="009B047B"/>
    <w:rsid w:val="009B09E4"/>
    <w:rsid w:val="009B0F8D"/>
    <w:rsid w:val="009B1E57"/>
    <w:rsid w:val="009B21BA"/>
    <w:rsid w:val="009B2D9E"/>
    <w:rsid w:val="009B2E1E"/>
    <w:rsid w:val="009B2E4F"/>
    <w:rsid w:val="009B312F"/>
    <w:rsid w:val="009B3514"/>
    <w:rsid w:val="009B374B"/>
    <w:rsid w:val="009B4148"/>
    <w:rsid w:val="009B46C6"/>
    <w:rsid w:val="009B4D59"/>
    <w:rsid w:val="009B5161"/>
    <w:rsid w:val="009B5223"/>
    <w:rsid w:val="009B577D"/>
    <w:rsid w:val="009B774F"/>
    <w:rsid w:val="009C08E6"/>
    <w:rsid w:val="009C0EDC"/>
    <w:rsid w:val="009C1D1E"/>
    <w:rsid w:val="009C35D1"/>
    <w:rsid w:val="009C388D"/>
    <w:rsid w:val="009C3C27"/>
    <w:rsid w:val="009C530F"/>
    <w:rsid w:val="009C5E17"/>
    <w:rsid w:val="009C6A1D"/>
    <w:rsid w:val="009C6AE9"/>
    <w:rsid w:val="009C6CC7"/>
    <w:rsid w:val="009C70B5"/>
    <w:rsid w:val="009C71D3"/>
    <w:rsid w:val="009C78AB"/>
    <w:rsid w:val="009C7A51"/>
    <w:rsid w:val="009C7B11"/>
    <w:rsid w:val="009D147E"/>
    <w:rsid w:val="009D1A52"/>
    <w:rsid w:val="009D1E70"/>
    <w:rsid w:val="009D29EA"/>
    <w:rsid w:val="009D3126"/>
    <w:rsid w:val="009D3F42"/>
    <w:rsid w:val="009D568A"/>
    <w:rsid w:val="009D5CC2"/>
    <w:rsid w:val="009D5E93"/>
    <w:rsid w:val="009D6976"/>
    <w:rsid w:val="009E039C"/>
    <w:rsid w:val="009E0562"/>
    <w:rsid w:val="009E0A0C"/>
    <w:rsid w:val="009E0BE6"/>
    <w:rsid w:val="009E1507"/>
    <w:rsid w:val="009E20A9"/>
    <w:rsid w:val="009E243A"/>
    <w:rsid w:val="009E26D1"/>
    <w:rsid w:val="009E325A"/>
    <w:rsid w:val="009E39B0"/>
    <w:rsid w:val="009E4053"/>
    <w:rsid w:val="009E5056"/>
    <w:rsid w:val="009E607E"/>
    <w:rsid w:val="009E6434"/>
    <w:rsid w:val="009E70D1"/>
    <w:rsid w:val="009E7451"/>
    <w:rsid w:val="009E7FEE"/>
    <w:rsid w:val="009F00AD"/>
    <w:rsid w:val="009F0AC8"/>
    <w:rsid w:val="009F0E2B"/>
    <w:rsid w:val="009F26C1"/>
    <w:rsid w:val="009F2955"/>
    <w:rsid w:val="009F3F3C"/>
    <w:rsid w:val="009F5AA9"/>
    <w:rsid w:val="009F605B"/>
    <w:rsid w:val="009F6409"/>
    <w:rsid w:val="009F6A12"/>
    <w:rsid w:val="009F6E3B"/>
    <w:rsid w:val="009F7DD0"/>
    <w:rsid w:val="00A00451"/>
    <w:rsid w:val="00A00768"/>
    <w:rsid w:val="00A00D8C"/>
    <w:rsid w:val="00A00F04"/>
    <w:rsid w:val="00A00F3B"/>
    <w:rsid w:val="00A01679"/>
    <w:rsid w:val="00A01AF4"/>
    <w:rsid w:val="00A01D67"/>
    <w:rsid w:val="00A03118"/>
    <w:rsid w:val="00A04ABD"/>
    <w:rsid w:val="00A052A2"/>
    <w:rsid w:val="00A055B4"/>
    <w:rsid w:val="00A0563D"/>
    <w:rsid w:val="00A06515"/>
    <w:rsid w:val="00A07245"/>
    <w:rsid w:val="00A07305"/>
    <w:rsid w:val="00A10B68"/>
    <w:rsid w:val="00A10D54"/>
    <w:rsid w:val="00A10EFD"/>
    <w:rsid w:val="00A1114C"/>
    <w:rsid w:val="00A11E00"/>
    <w:rsid w:val="00A131D0"/>
    <w:rsid w:val="00A151E7"/>
    <w:rsid w:val="00A169F6"/>
    <w:rsid w:val="00A16E3A"/>
    <w:rsid w:val="00A17134"/>
    <w:rsid w:val="00A17154"/>
    <w:rsid w:val="00A17286"/>
    <w:rsid w:val="00A172F3"/>
    <w:rsid w:val="00A17AEF"/>
    <w:rsid w:val="00A17B4B"/>
    <w:rsid w:val="00A20038"/>
    <w:rsid w:val="00A21230"/>
    <w:rsid w:val="00A2187F"/>
    <w:rsid w:val="00A219D8"/>
    <w:rsid w:val="00A2235D"/>
    <w:rsid w:val="00A229FB"/>
    <w:rsid w:val="00A23850"/>
    <w:rsid w:val="00A2432A"/>
    <w:rsid w:val="00A246CF"/>
    <w:rsid w:val="00A26456"/>
    <w:rsid w:val="00A26936"/>
    <w:rsid w:val="00A26D11"/>
    <w:rsid w:val="00A2717E"/>
    <w:rsid w:val="00A27715"/>
    <w:rsid w:val="00A277F2"/>
    <w:rsid w:val="00A27D96"/>
    <w:rsid w:val="00A302D2"/>
    <w:rsid w:val="00A31555"/>
    <w:rsid w:val="00A32134"/>
    <w:rsid w:val="00A32A8E"/>
    <w:rsid w:val="00A33619"/>
    <w:rsid w:val="00A3421F"/>
    <w:rsid w:val="00A34230"/>
    <w:rsid w:val="00A34899"/>
    <w:rsid w:val="00A348A7"/>
    <w:rsid w:val="00A34E5A"/>
    <w:rsid w:val="00A360A6"/>
    <w:rsid w:val="00A36650"/>
    <w:rsid w:val="00A36A07"/>
    <w:rsid w:val="00A37151"/>
    <w:rsid w:val="00A4049E"/>
    <w:rsid w:val="00A40722"/>
    <w:rsid w:val="00A40A9F"/>
    <w:rsid w:val="00A4117C"/>
    <w:rsid w:val="00A42134"/>
    <w:rsid w:val="00A4242A"/>
    <w:rsid w:val="00A42C15"/>
    <w:rsid w:val="00A430EA"/>
    <w:rsid w:val="00A43165"/>
    <w:rsid w:val="00A43737"/>
    <w:rsid w:val="00A437BA"/>
    <w:rsid w:val="00A45913"/>
    <w:rsid w:val="00A464D1"/>
    <w:rsid w:val="00A46676"/>
    <w:rsid w:val="00A46FA7"/>
    <w:rsid w:val="00A47C65"/>
    <w:rsid w:val="00A5008B"/>
    <w:rsid w:val="00A50823"/>
    <w:rsid w:val="00A5091C"/>
    <w:rsid w:val="00A51193"/>
    <w:rsid w:val="00A53440"/>
    <w:rsid w:val="00A5395A"/>
    <w:rsid w:val="00A53A1A"/>
    <w:rsid w:val="00A53EBC"/>
    <w:rsid w:val="00A55826"/>
    <w:rsid w:val="00A55DE6"/>
    <w:rsid w:val="00A5682A"/>
    <w:rsid w:val="00A568A7"/>
    <w:rsid w:val="00A57BC4"/>
    <w:rsid w:val="00A605F6"/>
    <w:rsid w:val="00A607AF"/>
    <w:rsid w:val="00A6091D"/>
    <w:rsid w:val="00A60978"/>
    <w:rsid w:val="00A60EEA"/>
    <w:rsid w:val="00A6111B"/>
    <w:rsid w:val="00A62188"/>
    <w:rsid w:val="00A637C9"/>
    <w:rsid w:val="00A63A0C"/>
    <w:rsid w:val="00A63B52"/>
    <w:rsid w:val="00A63FA2"/>
    <w:rsid w:val="00A64B1D"/>
    <w:rsid w:val="00A64DF9"/>
    <w:rsid w:val="00A653FB"/>
    <w:rsid w:val="00A65CB0"/>
    <w:rsid w:val="00A65FC6"/>
    <w:rsid w:val="00A66068"/>
    <w:rsid w:val="00A6661F"/>
    <w:rsid w:val="00A66A8D"/>
    <w:rsid w:val="00A701C7"/>
    <w:rsid w:val="00A71592"/>
    <w:rsid w:val="00A72029"/>
    <w:rsid w:val="00A734FF"/>
    <w:rsid w:val="00A73A40"/>
    <w:rsid w:val="00A73C9D"/>
    <w:rsid w:val="00A73CAB"/>
    <w:rsid w:val="00A745EA"/>
    <w:rsid w:val="00A7477B"/>
    <w:rsid w:val="00A74EA8"/>
    <w:rsid w:val="00A74F3B"/>
    <w:rsid w:val="00A754F4"/>
    <w:rsid w:val="00A7555F"/>
    <w:rsid w:val="00A7575F"/>
    <w:rsid w:val="00A75D53"/>
    <w:rsid w:val="00A76F2F"/>
    <w:rsid w:val="00A76F66"/>
    <w:rsid w:val="00A77387"/>
    <w:rsid w:val="00A80032"/>
    <w:rsid w:val="00A80235"/>
    <w:rsid w:val="00A80D6C"/>
    <w:rsid w:val="00A80D7B"/>
    <w:rsid w:val="00A820C9"/>
    <w:rsid w:val="00A82590"/>
    <w:rsid w:val="00A82A6A"/>
    <w:rsid w:val="00A83096"/>
    <w:rsid w:val="00A847B3"/>
    <w:rsid w:val="00A849BA"/>
    <w:rsid w:val="00A84A2C"/>
    <w:rsid w:val="00A84DBA"/>
    <w:rsid w:val="00A84EF6"/>
    <w:rsid w:val="00A8575C"/>
    <w:rsid w:val="00A85F4B"/>
    <w:rsid w:val="00A86241"/>
    <w:rsid w:val="00A863F8"/>
    <w:rsid w:val="00A86571"/>
    <w:rsid w:val="00A87349"/>
    <w:rsid w:val="00A87CFE"/>
    <w:rsid w:val="00A900CC"/>
    <w:rsid w:val="00A91C4B"/>
    <w:rsid w:val="00A91EF1"/>
    <w:rsid w:val="00A92906"/>
    <w:rsid w:val="00A92CCD"/>
    <w:rsid w:val="00A92FF3"/>
    <w:rsid w:val="00A931E9"/>
    <w:rsid w:val="00A939D2"/>
    <w:rsid w:val="00A93A5C"/>
    <w:rsid w:val="00A93D48"/>
    <w:rsid w:val="00A93E6F"/>
    <w:rsid w:val="00A942C2"/>
    <w:rsid w:val="00A94822"/>
    <w:rsid w:val="00A94C77"/>
    <w:rsid w:val="00A95E0E"/>
    <w:rsid w:val="00A95E2A"/>
    <w:rsid w:val="00A95FFB"/>
    <w:rsid w:val="00A96A1A"/>
    <w:rsid w:val="00A96AB2"/>
    <w:rsid w:val="00A96AE2"/>
    <w:rsid w:val="00A970C2"/>
    <w:rsid w:val="00AA04FA"/>
    <w:rsid w:val="00AA0644"/>
    <w:rsid w:val="00AA074A"/>
    <w:rsid w:val="00AA0786"/>
    <w:rsid w:val="00AA0835"/>
    <w:rsid w:val="00AA0AEA"/>
    <w:rsid w:val="00AA0C11"/>
    <w:rsid w:val="00AA23E5"/>
    <w:rsid w:val="00AA2FFF"/>
    <w:rsid w:val="00AA31DC"/>
    <w:rsid w:val="00AA3422"/>
    <w:rsid w:val="00AA4277"/>
    <w:rsid w:val="00AA46BC"/>
    <w:rsid w:val="00AA561E"/>
    <w:rsid w:val="00AA69FD"/>
    <w:rsid w:val="00AA751D"/>
    <w:rsid w:val="00AA7917"/>
    <w:rsid w:val="00AB063D"/>
    <w:rsid w:val="00AB08F1"/>
    <w:rsid w:val="00AB0C27"/>
    <w:rsid w:val="00AB0C4B"/>
    <w:rsid w:val="00AB0DC3"/>
    <w:rsid w:val="00AB0F91"/>
    <w:rsid w:val="00AB22E2"/>
    <w:rsid w:val="00AB24D3"/>
    <w:rsid w:val="00AB2640"/>
    <w:rsid w:val="00AB2BB0"/>
    <w:rsid w:val="00AB2D21"/>
    <w:rsid w:val="00AB2F6C"/>
    <w:rsid w:val="00AB4780"/>
    <w:rsid w:val="00AB4B91"/>
    <w:rsid w:val="00AB4F67"/>
    <w:rsid w:val="00AB55A4"/>
    <w:rsid w:val="00AB5F31"/>
    <w:rsid w:val="00AB6016"/>
    <w:rsid w:val="00AB6EC1"/>
    <w:rsid w:val="00AB6EEA"/>
    <w:rsid w:val="00AB737C"/>
    <w:rsid w:val="00AB78AB"/>
    <w:rsid w:val="00AB7AD6"/>
    <w:rsid w:val="00AC00A0"/>
    <w:rsid w:val="00AC0213"/>
    <w:rsid w:val="00AC0357"/>
    <w:rsid w:val="00AC0DC9"/>
    <w:rsid w:val="00AC242D"/>
    <w:rsid w:val="00AC3315"/>
    <w:rsid w:val="00AC3B15"/>
    <w:rsid w:val="00AC3D1F"/>
    <w:rsid w:val="00AC46A5"/>
    <w:rsid w:val="00AC52EF"/>
    <w:rsid w:val="00AC5618"/>
    <w:rsid w:val="00AC56AC"/>
    <w:rsid w:val="00AC6BC9"/>
    <w:rsid w:val="00AC75AE"/>
    <w:rsid w:val="00AC7AED"/>
    <w:rsid w:val="00AD0509"/>
    <w:rsid w:val="00AD0DDE"/>
    <w:rsid w:val="00AD2C32"/>
    <w:rsid w:val="00AD3170"/>
    <w:rsid w:val="00AD3577"/>
    <w:rsid w:val="00AD3BE3"/>
    <w:rsid w:val="00AD451C"/>
    <w:rsid w:val="00AD5062"/>
    <w:rsid w:val="00AD68FC"/>
    <w:rsid w:val="00AD6A6D"/>
    <w:rsid w:val="00AD7B33"/>
    <w:rsid w:val="00AE05CF"/>
    <w:rsid w:val="00AE0645"/>
    <w:rsid w:val="00AE09C3"/>
    <w:rsid w:val="00AE0FED"/>
    <w:rsid w:val="00AE2660"/>
    <w:rsid w:val="00AE26C6"/>
    <w:rsid w:val="00AE2D69"/>
    <w:rsid w:val="00AE3EF6"/>
    <w:rsid w:val="00AE5354"/>
    <w:rsid w:val="00AE690E"/>
    <w:rsid w:val="00AF0D73"/>
    <w:rsid w:val="00AF1BF1"/>
    <w:rsid w:val="00AF235C"/>
    <w:rsid w:val="00AF333C"/>
    <w:rsid w:val="00AF3B6C"/>
    <w:rsid w:val="00AF3DCE"/>
    <w:rsid w:val="00AF46D1"/>
    <w:rsid w:val="00AF4F16"/>
    <w:rsid w:val="00AF50B6"/>
    <w:rsid w:val="00AF52C6"/>
    <w:rsid w:val="00AF58DD"/>
    <w:rsid w:val="00AF6560"/>
    <w:rsid w:val="00AF68B2"/>
    <w:rsid w:val="00AF7063"/>
    <w:rsid w:val="00AF74F8"/>
    <w:rsid w:val="00AF761E"/>
    <w:rsid w:val="00B00F2F"/>
    <w:rsid w:val="00B01259"/>
    <w:rsid w:val="00B0142F"/>
    <w:rsid w:val="00B02B94"/>
    <w:rsid w:val="00B03137"/>
    <w:rsid w:val="00B04318"/>
    <w:rsid w:val="00B0487F"/>
    <w:rsid w:val="00B04A60"/>
    <w:rsid w:val="00B04D72"/>
    <w:rsid w:val="00B050EB"/>
    <w:rsid w:val="00B05D1F"/>
    <w:rsid w:val="00B05FE7"/>
    <w:rsid w:val="00B06219"/>
    <w:rsid w:val="00B0716B"/>
    <w:rsid w:val="00B10375"/>
    <w:rsid w:val="00B116B3"/>
    <w:rsid w:val="00B11B2B"/>
    <w:rsid w:val="00B12816"/>
    <w:rsid w:val="00B1327D"/>
    <w:rsid w:val="00B13484"/>
    <w:rsid w:val="00B148B6"/>
    <w:rsid w:val="00B14CB5"/>
    <w:rsid w:val="00B15187"/>
    <w:rsid w:val="00B16099"/>
    <w:rsid w:val="00B1618C"/>
    <w:rsid w:val="00B171D2"/>
    <w:rsid w:val="00B17532"/>
    <w:rsid w:val="00B2242B"/>
    <w:rsid w:val="00B23524"/>
    <w:rsid w:val="00B23984"/>
    <w:rsid w:val="00B239B9"/>
    <w:rsid w:val="00B23AB2"/>
    <w:rsid w:val="00B23B92"/>
    <w:rsid w:val="00B23C13"/>
    <w:rsid w:val="00B249F3"/>
    <w:rsid w:val="00B25341"/>
    <w:rsid w:val="00B254A1"/>
    <w:rsid w:val="00B25DE7"/>
    <w:rsid w:val="00B26091"/>
    <w:rsid w:val="00B263FE"/>
    <w:rsid w:val="00B26813"/>
    <w:rsid w:val="00B2775C"/>
    <w:rsid w:val="00B30342"/>
    <w:rsid w:val="00B316E3"/>
    <w:rsid w:val="00B32541"/>
    <w:rsid w:val="00B32BA4"/>
    <w:rsid w:val="00B32CF8"/>
    <w:rsid w:val="00B343EC"/>
    <w:rsid w:val="00B353D7"/>
    <w:rsid w:val="00B35EE4"/>
    <w:rsid w:val="00B3658E"/>
    <w:rsid w:val="00B36670"/>
    <w:rsid w:val="00B36AA4"/>
    <w:rsid w:val="00B36D3E"/>
    <w:rsid w:val="00B41E5F"/>
    <w:rsid w:val="00B4243E"/>
    <w:rsid w:val="00B437BC"/>
    <w:rsid w:val="00B43999"/>
    <w:rsid w:val="00B446C4"/>
    <w:rsid w:val="00B45221"/>
    <w:rsid w:val="00B4591C"/>
    <w:rsid w:val="00B45CAF"/>
    <w:rsid w:val="00B469B8"/>
    <w:rsid w:val="00B47402"/>
    <w:rsid w:val="00B47455"/>
    <w:rsid w:val="00B478EF"/>
    <w:rsid w:val="00B47908"/>
    <w:rsid w:val="00B47CF9"/>
    <w:rsid w:val="00B47EA1"/>
    <w:rsid w:val="00B47ED4"/>
    <w:rsid w:val="00B50BFE"/>
    <w:rsid w:val="00B50CB1"/>
    <w:rsid w:val="00B5190C"/>
    <w:rsid w:val="00B519A6"/>
    <w:rsid w:val="00B51BA8"/>
    <w:rsid w:val="00B52D4E"/>
    <w:rsid w:val="00B538AE"/>
    <w:rsid w:val="00B53F33"/>
    <w:rsid w:val="00B54B45"/>
    <w:rsid w:val="00B54DBB"/>
    <w:rsid w:val="00B55133"/>
    <w:rsid w:val="00B55DEE"/>
    <w:rsid w:val="00B5621B"/>
    <w:rsid w:val="00B56491"/>
    <w:rsid w:val="00B56CD4"/>
    <w:rsid w:val="00B56EF4"/>
    <w:rsid w:val="00B571B3"/>
    <w:rsid w:val="00B6003F"/>
    <w:rsid w:val="00B612FE"/>
    <w:rsid w:val="00B61B58"/>
    <w:rsid w:val="00B61FAF"/>
    <w:rsid w:val="00B629EC"/>
    <w:rsid w:val="00B634D9"/>
    <w:rsid w:val="00B64377"/>
    <w:rsid w:val="00B65472"/>
    <w:rsid w:val="00B667C6"/>
    <w:rsid w:val="00B66840"/>
    <w:rsid w:val="00B66B73"/>
    <w:rsid w:val="00B70162"/>
    <w:rsid w:val="00B717CD"/>
    <w:rsid w:val="00B73067"/>
    <w:rsid w:val="00B7313D"/>
    <w:rsid w:val="00B74CF3"/>
    <w:rsid w:val="00B74D7D"/>
    <w:rsid w:val="00B74FF2"/>
    <w:rsid w:val="00B75A45"/>
    <w:rsid w:val="00B75A47"/>
    <w:rsid w:val="00B7626F"/>
    <w:rsid w:val="00B766D2"/>
    <w:rsid w:val="00B76B70"/>
    <w:rsid w:val="00B76D3F"/>
    <w:rsid w:val="00B76D89"/>
    <w:rsid w:val="00B80262"/>
    <w:rsid w:val="00B80760"/>
    <w:rsid w:val="00B8088C"/>
    <w:rsid w:val="00B80AC0"/>
    <w:rsid w:val="00B80FE0"/>
    <w:rsid w:val="00B8120E"/>
    <w:rsid w:val="00B81523"/>
    <w:rsid w:val="00B8204F"/>
    <w:rsid w:val="00B83FAA"/>
    <w:rsid w:val="00B84156"/>
    <w:rsid w:val="00B84FCE"/>
    <w:rsid w:val="00B86283"/>
    <w:rsid w:val="00B867FA"/>
    <w:rsid w:val="00B868CE"/>
    <w:rsid w:val="00B87B84"/>
    <w:rsid w:val="00B90884"/>
    <w:rsid w:val="00B91674"/>
    <w:rsid w:val="00B92381"/>
    <w:rsid w:val="00B924B8"/>
    <w:rsid w:val="00B9260F"/>
    <w:rsid w:val="00B92EE2"/>
    <w:rsid w:val="00B93830"/>
    <w:rsid w:val="00B95650"/>
    <w:rsid w:val="00B9570E"/>
    <w:rsid w:val="00B95FF3"/>
    <w:rsid w:val="00B965AA"/>
    <w:rsid w:val="00B969F0"/>
    <w:rsid w:val="00B96BEA"/>
    <w:rsid w:val="00B9714F"/>
    <w:rsid w:val="00B974E3"/>
    <w:rsid w:val="00BA0C0C"/>
    <w:rsid w:val="00BA11D1"/>
    <w:rsid w:val="00BA1265"/>
    <w:rsid w:val="00BA2059"/>
    <w:rsid w:val="00BA25D3"/>
    <w:rsid w:val="00BA275B"/>
    <w:rsid w:val="00BA2AA6"/>
    <w:rsid w:val="00BA2C07"/>
    <w:rsid w:val="00BA2FF0"/>
    <w:rsid w:val="00BA36BA"/>
    <w:rsid w:val="00BA3B5C"/>
    <w:rsid w:val="00BA4217"/>
    <w:rsid w:val="00BA454A"/>
    <w:rsid w:val="00BA588E"/>
    <w:rsid w:val="00BA67C1"/>
    <w:rsid w:val="00BA694D"/>
    <w:rsid w:val="00BA6C07"/>
    <w:rsid w:val="00BA6FC3"/>
    <w:rsid w:val="00BB027F"/>
    <w:rsid w:val="00BB07DC"/>
    <w:rsid w:val="00BB0E31"/>
    <w:rsid w:val="00BB11BA"/>
    <w:rsid w:val="00BB1525"/>
    <w:rsid w:val="00BB16D6"/>
    <w:rsid w:val="00BB1BA2"/>
    <w:rsid w:val="00BB1F81"/>
    <w:rsid w:val="00BB3C13"/>
    <w:rsid w:val="00BB3E63"/>
    <w:rsid w:val="00BB40EF"/>
    <w:rsid w:val="00BB43EC"/>
    <w:rsid w:val="00BB4F6D"/>
    <w:rsid w:val="00BB523B"/>
    <w:rsid w:val="00BB53EA"/>
    <w:rsid w:val="00BB5621"/>
    <w:rsid w:val="00BB5BEA"/>
    <w:rsid w:val="00BB649F"/>
    <w:rsid w:val="00BB6E26"/>
    <w:rsid w:val="00BB6E6B"/>
    <w:rsid w:val="00BB727F"/>
    <w:rsid w:val="00BB7ACC"/>
    <w:rsid w:val="00BB7B62"/>
    <w:rsid w:val="00BC011B"/>
    <w:rsid w:val="00BC0612"/>
    <w:rsid w:val="00BC0674"/>
    <w:rsid w:val="00BC0A48"/>
    <w:rsid w:val="00BC1A70"/>
    <w:rsid w:val="00BC1B12"/>
    <w:rsid w:val="00BC21DA"/>
    <w:rsid w:val="00BC29B0"/>
    <w:rsid w:val="00BC2D6B"/>
    <w:rsid w:val="00BC2EDF"/>
    <w:rsid w:val="00BC3970"/>
    <w:rsid w:val="00BC3A58"/>
    <w:rsid w:val="00BC3B40"/>
    <w:rsid w:val="00BC4439"/>
    <w:rsid w:val="00BC4CE5"/>
    <w:rsid w:val="00BC5C73"/>
    <w:rsid w:val="00BD02E9"/>
    <w:rsid w:val="00BD0817"/>
    <w:rsid w:val="00BD0DB6"/>
    <w:rsid w:val="00BD163E"/>
    <w:rsid w:val="00BD2A0F"/>
    <w:rsid w:val="00BD31B0"/>
    <w:rsid w:val="00BD3586"/>
    <w:rsid w:val="00BD391A"/>
    <w:rsid w:val="00BD3CD1"/>
    <w:rsid w:val="00BD4137"/>
    <w:rsid w:val="00BD4228"/>
    <w:rsid w:val="00BD49B4"/>
    <w:rsid w:val="00BD4DB9"/>
    <w:rsid w:val="00BD5BC2"/>
    <w:rsid w:val="00BD5CA6"/>
    <w:rsid w:val="00BD662E"/>
    <w:rsid w:val="00BD6718"/>
    <w:rsid w:val="00BD6B54"/>
    <w:rsid w:val="00BD79C3"/>
    <w:rsid w:val="00BE0594"/>
    <w:rsid w:val="00BE05E5"/>
    <w:rsid w:val="00BE0A6B"/>
    <w:rsid w:val="00BE3454"/>
    <w:rsid w:val="00BE363C"/>
    <w:rsid w:val="00BE53A3"/>
    <w:rsid w:val="00BE576D"/>
    <w:rsid w:val="00BE5E5C"/>
    <w:rsid w:val="00BE64E5"/>
    <w:rsid w:val="00BE6A5B"/>
    <w:rsid w:val="00BE6FD6"/>
    <w:rsid w:val="00BE7EB8"/>
    <w:rsid w:val="00BF214B"/>
    <w:rsid w:val="00BF30B0"/>
    <w:rsid w:val="00BF31F4"/>
    <w:rsid w:val="00BF40B1"/>
    <w:rsid w:val="00BF48E2"/>
    <w:rsid w:val="00BF4A6A"/>
    <w:rsid w:val="00BF51A8"/>
    <w:rsid w:val="00BF590E"/>
    <w:rsid w:val="00BF5A5D"/>
    <w:rsid w:val="00BF5E25"/>
    <w:rsid w:val="00BF65EB"/>
    <w:rsid w:val="00BF66D0"/>
    <w:rsid w:val="00BF6E85"/>
    <w:rsid w:val="00BF6FE3"/>
    <w:rsid w:val="00BF7081"/>
    <w:rsid w:val="00BF739E"/>
    <w:rsid w:val="00BF76E3"/>
    <w:rsid w:val="00C00094"/>
    <w:rsid w:val="00C029EB"/>
    <w:rsid w:val="00C02AC6"/>
    <w:rsid w:val="00C02C23"/>
    <w:rsid w:val="00C035AD"/>
    <w:rsid w:val="00C04F61"/>
    <w:rsid w:val="00C05370"/>
    <w:rsid w:val="00C05599"/>
    <w:rsid w:val="00C0634D"/>
    <w:rsid w:val="00C06389"/>
    <w:rsid w:val="00C068EA"/>
    <w:rsid w:val="00C100DC"/>
    <w:rsid w:val="00C12181"/>
    <w:rsid w:val="00C121CC"/>
    <w:rsid w:val="00C124CE"/>
    <w:rsid w:val="00C13282"/>
    <w:rsid w:val="00C13ABE"/>
    <w:rsid w:val="00C13B83"/>
    <w:rsid w:val="00C13E56"/>
    <w:rsid w:val="00C13E61"/>
    <w:rsid w:val="00C13F5D"/>
    <w:rsid w:val="00C144C9"/>
    <w:rsid w:val="00C153D9"/>
    <w:rsid w:val="00C15951"/>
    <w:rsid w:val="00C15A6F"/>
    <w:rsid w:val="00C17110"/>
    <w:rsid w:val="00C17511"/>
    <w:rsid w:val="00C17809"/>
    <w:rsid w:val="00C17A4B"/>
    <w:rsid w:val="00C17E1F"/>
    <w:rsid w:val="00C22293"/>
    <w:rsid w:val="00C22E90"/>
    <w:rsid w:val="00C2340B"/>
    <w:rsid w:val="00C23C6E"/>
    <w:rsid w:val="00C23EB6"/>
    <w:rsid w:val="00C23F9E"/>
    <w:rsid w:val="00C24068"/>
    <w:rsid w:val="00C241E4"/>
    <w:rsid w:val="00C245B8"/>
    <w:rsid w:val="00C250BC"/>
    <w:rsid w:val="00C25485"/>
    <w:rsid w:val="00C25934"/>
    <w:rsid w:val="00C25EBC"/>
    <w:rsid w:val="00C2616B"/>
    <w:rsid w:val="00C26459"/>
    <w:rsid w:val="00C26756"/>
    <w:rsid w:val="00C2688C"/>
    <w:rsid w:val="00C2746F"/>
    <w:rsid w:val="00C3029C"/>
    <w:rsid w:val="00C30785"/>
    <w:rsid w:val="00C3106D"/>
    <w:rsid w:val="00C31386"/>
    <w:rsid w:val="00C31906"/>
    <w:rsid w:val="00C32A53"/>
    <w:rsid w:val="00C32D84"/>
    <w:rsid w:val="00C33511"/>
    <w:rsid w:val="00C3387D"/>
    <w:rsid w:val="00C33A72"/>
    <w:rsid w:val="00C33F2E"/>
    <w:rsid w:val="00C348B8"/>
    <w:rsid w:val="00C34F81"/>
    <w:rsid w:val="00C35058"/>
    <w:rsid w:val="00C36257"/>
    <w:rsid w:val="00C369E4"/>
    <w:rsid w:val="00C36C28"/>
    <w:rsid w:val="00C3744D"/>
    <w:rsid w:val="00C37D6B"/>
    <w:rsid w:val="00C409D8"/>
    <w:rsid w:val="00C42667"/>
    <w:rsid w:val="00C4363D"/>
    <w:rsid w:val="00C44029"/>
    <w:rsid w:val="00C44ADD"/>
    <w:rsid w:val="00C45963"/>
    <w:rsid w:val="00C46646"/>
    <w:rsid w:val="00C46B1A"/>
    <w:rsid w:val="00C47017"/>
    <w:rsid w:val="00C47598"/>
    <w:rsid w:val="00C50205"/>
    <w:rsid w:val="00C50483"/>
    <w:rsid w:val="00C51320"/>
    <w:rsid w:val="00C52BF6"/>
    <w:rsid w:val="00C5308A"/>
    <w:rsid w:val="00C5472F"/>
    <w:rsid w:val="00C548BC"/>
    <w:rsid w:val="00C55834"/>
    <w:rsid w:val="00C55965"/>
    <w:rsid w:val="00C55A17"/>
    <w:rsid w:val="00C56B39"/>
    <w:rsid w:val="00C57574"/>
    <w:rsid w:val="00C60A93"/>
    <w:rsid w:val="00C60E40"/>
    <w:rsid w:val="00C61FE2"/>
    <w:rsid w:val="00C630F2"/>
    <w:rsid w:val="00C63A52"/>
    <w:rsid w:val="00C64296"/>
    <w:rsid w:val="00C656CB"/>
    <w:rsid w:val="00C65C14"/>
    <w:rsid w:val="00C65D0E"/>
    <w:rsid w:val="00C65E0D"/>
    <w:rsid w:val="00C664CE"/>
    <w:rsid w:val="00C664EE"/>
    <w:rsid w:val="00C6678D"/>
    <w:rsid w:val="00C66EC8"/>
    <w:rsid w:val="00C66F78"/>
    <w:rsid w:val="00C6741D"/>
    <w:rsid w:val="00C679F4"/>
    <w:rsid w:val="00C70DCD"/>
    <w:rsid w:val="00C71CC0"/>
    <w:rsid w:val="00C7203B"/>
    <w:rsid w:val="00C729EB"/>
    <w:rsid w:val="00C72BB9"/>
    <w:rsid w:val="00C72C19"/>
    <w:rsid w:val="00C72D78"/>
    <w:rsid w:val="00C74685"/>
    <w:rsid w:val="00C75778"/>
    <w:rsid w:val="00C759EB"/>
    <w:rsid w:val="00C762BD"/>
    <w:rsid w:val="00C76399"/>
    <w:rsid w:val="00C76B96"/>
    <w:rsid w:val="00C77BA8"/>
    <w:rsid w:val="00C807A4"/>
    <w:rsid w:val="00C81568"/>
    <w:rsid w:val="00C81659"/>
    <w:rsid w:val="00C82652"/>
    <w:rsid w:val="00C82A10"/>
    <w:rsid w:val="00C838FD"/>
    <w:rsid w:val="00C842E0"/>
    <w:rsid w:val="00C846D2"/>
    <w:rsid w:val="00C84749"/>
    <w:rsid w:val="00C84A65"/>
    <w:rsid w:val="00C852EC"/>
    <w:rsid w:val="00C855F3"/>
    <w:rsid w:val="00C85879"/>
    <w:rsid w:val="00C8739C"/>
    <w:rsid w:val="00C87568"/>
    <w:rsid w:val="00C8786D"/>
    <w:rsid w:val="00C90CB1"/>
    <w:rsid w:val="00C9119B"/>
    <w:rsid w:val="00C914C3"/>
    <w:rsid w:val="00C91F9C"/>
    <w:rsid w:val="00C93A51"/>
    <w:rsid w:val="00C93CA9"/>
    <w:rsid w:val="00C93E02"/>
    <w:rsid w:val="00C93E1D"/>
    <w:rsid w:val="00C9456C"/>
    <w:rsid w:val="00C94E53"/>
    <w:rsid w:val="00C9502D"/>
    <w:rsid w:val="00C953B9"/>
    <w:rsid w:val="00C961AB"/>
    <w:rsid w:val="00C96B62"/>
    <w:rsid w:val="00CA0676"/>
    <w:rsid w:val="00CA0C73"/>
    <w:rsid w:val="00CA11CF"/>
    <w:rsid w:val="00CA1BC8"/>
    <w:rsid w:val="00CA22BB"/>
    <w:rsid w:val="00CA2C6E"/>
    <w:rsid w:val="00CA3019"/>
    <w:rsid w:val="00CA32EB"/>
    <w:rsid w:val="00CA3794"/>
    <w:rsid w:val="00CA43B6"/>
    <w:rsid w:val="00CA49BF"/>
    <w:rsid w:val="00CA4C0A"/>
    <w:rsid w:val="00CA536D"/>
    <w:rsid w:val="00CA5831"/>
    <w:rsid w:val="00CA5D33"/>
    <w:rsid w:val="00CA6225"/>
    <w:rsid w:val="00CA69A2"/>
    <w:rsid w:val="00CA69E3"/>
    <w:rsid w:val="00CA6DDF"/>
    <w:rsid w:val="00CA77FF"/>
    <w:rsid w:val="00CA7C29"/>
    <w:rsid w:val="00CB0613"/>
    <w:rsid w:val="00CB0EC2"/>
    <w:rsid w:val="00CB1278"/>
    <w:rsid w:val="00CB20B4"/>
    <w:rsid w:val="00CB280F"/>
    <w:rsid w:val="00CB2839"/>
    <w:rsid w:val="00CB2C53"/>
    <w:rsid w:val="00CB3D82"/>
    <w:rsid w:val="00CB437C"/>
    <w:rsid w:val="00CB619D"/>
    <w:rsid w:val="00CB62E0"/>
    <w:rsid w:val="00CB672A"/>
    <w:rsid w:val="00CB68E8"/>
    <w:rsid w:val="00CB6914"/>
    <w:rsid w:val="00CB6CF9"/>
    <w:rsid w:val="00CB72AD"/>
    <w:rsid w:val="00CB7311"/>
    <w:rsid w:val="00CB742A"/>
    <w:rsid w:val="00CC051C"/>
    <w:rsid w:val="00CC1D33"/>
    <w:rsid w:val="00CC1F4F"/>
    <w:rsid w:val="00CC3098"/>
    <w:rsid w:val="00CC3181"/>
    <w:rsid w:val="00CC36D4"/>
    <w:rsid w:val="00CC4044"/>
    <w:rsid w:val="00CC661F"/>
    <w:rsid w:val="00CC6A10"/>
    <w:rsid w:val="00CC7AB9"/>
    <w:rsid w:val="00CD0D38"/>
    <w:rsid w:val="00CD0F49"/>
    <w:rsid w:val="00CD2595"/>
    <w:rsid w:val="00CD2A65"/>
    <w:rsid w:val="00CD2F55"/>
    <w:rsid w:val="00CD3507"/>
    <w:rsid w:val="00CD47DA"/>
    <w:rsid w:val="00CD49E6"/>
    <w:rsid w:val="00CD55A2"/>
    <w:rsid w:val="00CD651B"/>
    <w:rsid w:val="00CD78B3"/>
    <w:rsid w:val="00CD7F3C"/>
    <w:rsid w:val="00CD7F56"/>
    <w:rsid w:val="00CE03E6"/>
    <w:rsid w:val="00CE1A0D"/>
    <w:rsid w:val="00CE243E"/>
    <w:rsid w:val="00CE2C25"/>
    <w:rsid w:val="00CE2DB6"/>
    <w:rsid w:val="00CE2F39"/>
    <w:rsid w:val="00CE3BA9"/>
    <w:rsid w:val="00CE3BAB"/>
    <w:rsid w:val="00CE5461"/>
    <w:rsid w:val="00CE563A"/>
    <w:rsid w:val="00CE5B17"/>
    <w:rsid w:val="00CE5EAC"/>
    <w:rsid w:val="00CE64AB"/>
    <w:rsid w:val="00CE6A4E"/>
    <w:rsid w:val="00CE6E93"/>
    <w:rsid w:val="00CE7ECB"/>
    <w:rsid w:val="00CF02C1"/>
    <w:rsid w:val="00CF0601"/>
    <w:rsid w:val="00CF158E"/>
    <w:rsid w:val="00CF16B4"/>
    <w:rsid w:val="00CF1936"/>
    <w:rsid w:val="00CF1A1C"/>
    <w:rsid w:val="00CF23BA"/>
    <w:rsid w:val="00CF27D6"/>
    <w:rsid w:val="00CF34DC"/>
    <w:rsid w:val="00CF35EE"/>
    <w:rsid w:val="00CF3C3F"/>
    <w:rsid w:val="00CF3EB5"/>
    <w:rsid w:val="00CF3FA1"/>
    <w:rsid w:val="00CF414F"/>
    <w:rsid w:val="00CF45CE"/>
    <w:rsid w:val="00CF4DB8"/>
    <w:rsid w:val="00CF53D8"/>
    <w:rsid w:val="00CF5594"/>
    <w:rsid w:val="00CF58AF"/>
    <w:rsid w:val="00CF590E"/>
    <w:rsid w:val="00CF62D3"/>
    <w:rsid w:val="00CF6343"/>
    <w:rsid w:val="00CF66AB"/>
    <w:rsid w:val="00CF74F7"/>
    <w:rsid w:val="00CF7B40"/>
    <w:rsid w:val="00CF7D4A"/>
    <w:rsid w:val="00D0064E"/>
    <w:rsid w:val="00D00744"/>
    <w:rsid w:val="00D00936"/>
    <w:rsid w:val="00D00C69"/>
    <w:rsid w:val="00D0146F"/>
    <w:rsid w:val="00D0147F"/>
    <w:rsid w:val="00D022F9"/>
    <w:rsid w:val="00D02754"/>
    <w:rsid w:val="00D0277F"/>
    <w:rsid w:val="00D02EEA"/>
    <w:rsid w:val="00D039BE"/>
    <w:rsid w:val="00D0470F"/>
    <w:rsid w:val="00D04B8E"/>
    <w:rsid w:val="00D0610F"/>
    <w:rsid w:val="00D0614F"/>
    <w:rsid w:val="00D06C8C"/>
    <w:rsid w:val="00D06D62"/>
    <w:rsid w:val="00D07097"/>
    <w:rsid w:val="00D0723B"/>
    <w:rsid w:val="00D0732C"/>
    <w:rsid w:val="00D074C7"/>
    <w:rsid w:val="00D07585"/>
    <w:rsid w:val="00D0783C"/>
    <w:rsid w:val="00D11AF5"/>
    <w:rsid w:val="00D12F2D"/>
    <w:rsid w:val="00D131FC"/>
    <w:rsid w:val="00D13689"/>
    <w:rsid w:val="00D13F03"/>
    <w:rsid w:val="00D146F4"/>
    <w:rsid w:val="00D14958"/>
    <w:rsid w:val="00D14D93"/>
    <w:rsid w:val="00D156C6"/>
    <w:rsid w:val="00D1718C"/>
    <w:rsid w:val="00D17385"/>
    <w:rsid w:val="00D17B13"/>
    <w:rsid w:val="00D17F1D"/>
    <w:rsid w:val="00D200DB"/>
    <w:rsid w:val="00D206E4"/>
    <w:rsid w:val="00D20C4E"/>
    <w:rsid w:val="00D210BB"/>
    <w:rsid w:val="00D2127A"/>
    <w:rsid w:val="00D21435"/>
    <w:rsid w:val="00D216F5"/>
    <w:rsid w:val="00D21A34"/>
    <w:rsid w:val="00D223CA"/>
    <w:rsid w:val="00D22CB9"/>
    <w:rsid w:val="00D23FCC"/>
    <w:rsid w:val="00D248AD"/>
    <w:rsid w:val="00D25171"/>
    <w:rsid w:val="00D25268"/>
    <w:rsid w:val="00D25577"/>
    <w:rsid w:val="00D256AB"/>
    <w:rsid w:val="00D260E8"/>
    <w:rsid w:val="00D263CC"/>
    <w:rsid w:val="00D26561"/>
    <w:rsid w:val="00D269DC"/>
    <w:rsid w:val="00D2746A"/>
    <w:rsid w:val="00D278DD"/>
    <w:rsid w:val="00D27D77"/>
    <w:rsid w:val="00D311FE"/>
    <w:rsid w:val="00D318DC"/>
    <w:rsid w:val="00D31B8B"/>
    <w:rsid w:val="00D31CC0"/>
    <w:rsid w:val="00D32294"/>
    <w:rsid w:val="00D32DA2"/>
    <w:rsid w:val="00D333E3"/>
    <w:rsid w:val="00D337E4"/>
    <w:rsid w:val="00D3413F"/>
    <w:rsid w:val="00D34D07"/>
    <w:rsid w:val="00D37332"/>
    <w:rsid w:val="00D37D84"/>
    <w:rsid w:val="00D402EE"/>
    <w:rsid w:val="00D406F8"/>
    <w:rsid w:val="00D40F23"/>
    <w:rsid w:val="00D411BB"/>
    <w:rsid w:val="00D428A5"/>
    <w:rsid w:val="00D42BFE"/>
    <w:rsid w:val="00D42CCE"/>
    <w:rsid w:val="00D42F0A"/>
    <w:rsid w:val="00D4368C"/>
    <w:rsid w:val="00D443FE"/>
    <w:rsid w:val="00D44512"/>
    <w:rsid w:val="00D44803"/>
    <w:rsid w:val="00D44974"/>
    <w:rsid w:val="00D44B61"/>
    <w:rsid w:val="00D45CE3"/>
    <w:rsid w:val="00D46651"/>
    <w:rsid w:val="00D47EEA"/>
    <w:rsid w:val="00D47F32"/>
    <w:rsid w:val="00D500F8"/>
    <w:rsid w:val="00D506E5"/>
    <w:rsid w:val="00D50C86"/>
    <w:rsid w:val="00D50E7B"/>
    <w:rsid w:val="00D50FC5"/>
    <w:rsid w:val="00D5119F"/>
    <w:rsid w:val="00D511D7"/>
    <w:rsid w:val="00D52A27"/>
    <w:rsid w:val="00D5348F"/>
    <w:rsid w:val="00D5368C"/>
    <w:rsid w:val="00D538AD"/>
    <w:rsid w:val="00D53946"/>
    <w:rsid w:val="00D54078"/>
    <w:rsid w:val="00D54653"/>
    <w:rsid w:val="00D54687"/>
    <w:rsid w:val="00D5599D"/>
    <w:rsid w:val="00D56015"/>
    <w:rsid w:val="00D5656F"/>
    <w:rsid w:val="00D56AD3"/>
    <w:rsid w:val="00D574F3"/>
    <w:rsid w:val="00D577B4"/>
    <w:rsid w:val="00D57B13"/>
    <w:rsid w:val="00D6032F"/>
    <w:rsid w:val="00D6133F"/>
    <w:rsid w:val="00D624FE"/>
    <w:rsid w:val="00D62DD1"/>
    <w:rsid w:val="00D62F4E"/>
    <w:rsid w:val="00D63A40"/>
    <w:rsid w:val="00D640E0"/>
    <w:rsid w:val="00D64BE2"/>
    <w:rsid w:val="00D64F50"/>
    <w:rsid w:val="00D665B8"/>
    <w:rsid w:val="00D6685E"/>
    <w:rsid w:val="00D66F8D"/>
    <w:rsid w:val="00D67454"/>
    <w:rsid w:val="00D67A55"/>
    <w:rsid w:val="00D67FD7"/>
    <w:rsid w:val="00D70027"/>
    <w:rsid w:val="00D7041A"/>
    <w:rsid w:val="00D706BD"/>
    <w:rsid w:val="00D70DDD"/>
    <w:rsid w:val="00D725F3"/>
    <w:rsid w:val="00D72F07"/>
    <w:rsid w:val="00D73245"/>
    <w:rsid w:val="00D73370"/>
    <w:rsid w:val="00D73D44"/>
    <w:rsid w:val="00D73D9C"/>
    <w:rsid w:val="00D74353"/>
    <w:rsid w:val="00D75070"/>
    <w:rsid w:val="00D75605"/>
    <w:rsid w:val="00D76BF6"/>
    <w:rsid w:val="00D8012C"/>
    <w:rsid w:val="00D802E1"/>
    <w:rsid w:val="00D82843"/>
    <w:rsid w:val="00D82ACE"/>
    <w:rsid w:val="00D82CE6"/>
    <w:rsid w:val="00D83A51"/>
    <w:rsid w:val="00D83F10"/>
    <w:rsid w:val="00D84121"/>
    <w:rsid w:val="00D84A75"/>
    <w:rsid w:val="00D8522F"/>
    <w:rsid w:val="00D86092"/>
    <w:rsid w:val="00D864A1"/>
    <w:rsid w:val="00D86B9D"/>
    <w:rsid w:val="00D876DE"/>
    <w:rsid w:val="00D90207"/>
    <w:rsid w:val="00D90E7A"/>
    <w:rsid w:val="00D91418"/>
    <w:rsid w:val="00D91A3E"/>
    <w:rsid w:val="00D921CA"/>
    <w:rsid w:val="00D93232"/>
    <w:rsid w:val="00D93A17"/>
    <w:rsid w:val="00D9515C"/>
    <w:rsid w:val="00D9575B"/>
    <w:rsid w:val="00D95B40"/>
    <w:rsid w:val="00D97C32"/>
    <w:rsid w:val="00DA09C4"/>
    <w:rsid w:val="00DA2822"/>
    <w:rsid w:val="00DA2ADC"/>
    <w:rsid w:val="00DA2ADD"/>
    <w:rsid w:val="00DA3CAE"/>
    <w:rsid w:val="00DA3F53"/>
    <w:rsid w:val="00DA433B"/>
    <w:rsid w:val="00DA4A20"/>
    <w:rsid w:val="00DA4ADF"/>
    <w:rsid w:val="00DA553F"/>
    <w:rsid w:val="00DA6810"/>
    <w:rsid w:val="00DA685A"/>
    <w:rsid w:val="00DA6C85"/>
    <w:rsid w:val="00DA72BE"/>
    <w:rsid w:val="00DA765A"/>
    <w:rsid w:val="00DB0674"/>
    <w:rsid w:val="00DB08FB"/>
    <w:rsid w:val="00DB0D53"/>
    <w:rsid w:val="00DB1EC2"/>
    <w:rsid w:val="00DB208B"/>
    <w:rsid w:val="00DB3A0A"/>
    <w:rsid w:val="00DB4D20"/>
    <w:rsid w:val="00DB526A"/>
    <w:rsid w:val="00DB5CE0"/>
    <w:rsid w:val="00DB677A"/>
    <w:rsid w:val="00DB7099"/>
    <w:rsid w:val="00DB749E"/>
    <w:rsid w:val="00DB77FE"/>
    <w:rsid w:val="00DB7DC8"/>
    <w:rsid w:val="00DC0529"/>
    <w:rsid w:val="00DC117C"/>
    <w:rsid w:val="00DC24B9"/>
    <w:rsid w:val="00DC2BDC"/>
    <w:rsid w:val="00DC303C"/>
    <w:rsid w:val="00DC369C"/>
    <w:rsid w:val="00DC3C8B"/>
    <w:rsid w:val="00DC4554"/>
    <w:rsid w:val="00DC4CA1"/>
    <w:rsid w:val="00DC51BD"/>
    <w:rsid w:val="00DC5498"/>
    <w:rsid w:val="00DC553C"/>
    <w:rsid w:val="00DC5BE1"/>
    <w:rsid w:val="00DC5FDD"/>
    <w:rsid w:val="00DC6188"/>
    <w:rsid w:val="00DC647E"/>
    <w:rsid w:val="00DC6DA8"/>
    <w:rsid w:val="00DC703C"/>
    <w:rsid w:val="00DC7353"/>
    <w:rsid w:val="00DC78CF"/>
    <w:rsid w:val="00DD087F"/>
    <w:rsid w:val="00DD0DB1"/>
    <w:rsid w:val="00DD116E"/>
    <w:rsid w:val="00DD1493"/>
    <w:rsid w:val="00DD170E"/>
    <w:rsid w:val="00DD2857"/>
    <w:rsid w:val="00DD2972"/>
    <w:rsid w:val="00DD317A"/>
    <w:rsid w:val="00DD3522"/>
    <w:rsid w:val="00DD396C"/>
    <w:rsid w:val="00DD3D1E"/>
    <w:rsid w:val="00DD3E34"/>
    <w:rsid w:val="00DD3E37"/>
    <w:rsid w:val="00DD4D6A"/>
    <w:rsid w:val="00DD4E44"/>
    <w:rsid w:val="00DD4E9A"/>
    <w:rsid w:val="00DD53B3"/>
    <w:rsid w:val="00DD60EF"/>
    <w:rsid w:val="00DD7651"/>
    <w:rsid w:val="00DD7842"/>
    <w:rsid w:val="00DD7B50"/>
    <w:rsid w:val="00DD7D97"/>
    <w:rsid w:val="00DD7E79"/>
    <w:rsid w:val="00DE0E1F"/>
    <w:rsid w:val="00DE1627"/>
    <w:rsid w:val="00DE17B1"/>
    <w:rsid w:val="00DE208B"/>
    <w:rsid w:val="00DE25A3"/>
    <w:rsid w:val="00DE2706"/>
    <w:rsid w:val="00DE59C6"/>
    <w:rsid w:val="00DE67B8"/>
    <w:rsid w:val="00DE6D74"/>
    <w:rsid w:val="00DE7B8E"/>
    <w:rsid w:val="00DE7DAF"/>
    <w:rsid w:val="00DF005C"/>
    <w:rsid w:val="00DF012F"/>
    <w:rsid w:val="00DF092D"/>
    <w:rsid w:val="00DF0F98"/>
    <w:rsid w:val="00DF1007"/>
    <w:rsid w:val="00DF1595"/>
    <w:rsid w:val="00DF1F64"/>
    <w:rsid w:val="00DF41ED"/>
    <w:rsid w:val="00DF42F5"/>
    <w:rsid w:val="00DF5306"/>
    <w:rsid w:val="00DF59D3"/>
    <w:rsid w:val="00DF5A0C"/>
    <w:rsid w:val="00DF5E92"/>
    <w:rsid w:val="00DF6175"/>
    <w:rsid w:val="00DF675C"/>
    <w:rsid w:val="00DF6A49"/>
    <w:rsid w:val="00DF7189"/>
    <w:rsid w:val="00E00058"/>
    <w:rsid w:val="00E0026F"/>
    <w:rsid w:val="00E002DE"/>
    <w:rsid w:val="00E00EED"/>
    <w:rsid w:val="00E017D7"/>
    <w:rsid w:val="00E019AF"/>
    <w:rsid w:val="00E01BA5"/>
    <w:rsid w:val="00E01DCD"/>
    <w:rsid w:val="00E02565"/>
    <w:rsid w:val="00E031F9"/>
    <w:rsid w:val="00E037A2"/>
    <w:rsid w:val="00E041F1"/>
    <w:rsid w:val="00E0435A"/>
    <w:rsid w:val="00E051F0"/>
    <w:rsid w:val="00E0721B"/>
    <w:rsid w:val="00E076BF"/>
    <w:rsid w:val="00E079F0"/>
    <w:rsid w:val="00E1079C"/>
    <w:rsid w:val="00E11941"/>
    <w:rsid w:val="00E1209C"/>
    <w:rsid w:val="00E1301B"/>
    <w:rsid w:val="00E135A8"/>
    <w:rsid w:val="00E15138"/>
    <w:rsid w:val="00E153FB"/>
    <w:rsid w:val="00E155EB"/>
    <w:rsid w:val="00E15BAF"/>
    <w:rsid w:val="00E16D42"/>
    <w:rsid w:val="00E17BAE"/>
    <w:rsid w:val="00E17E1D"/>
    <w:rsid w:val="00E20B3E"/>
    <w:rsid w:val="00E20D81"/>
    <w:rsid w:val="00E22DC5"/>
    <w:rsid w:val="00E2403F"/>
    <w:rsid w:val="00E254A1"/>
    <w:rsid w:val="00E25A9A"/>
    <w:rsid w:val="00E26B01"/>
    <w:rsid w:val="00E27FDF"/>
    <w:rsid w:val="00E303B3"/>
    <w:rsid w:val="00E310BB"/>
    <w:rsid w:val="00E3131D"/>
    <w:rsid w:val="00E3146C"/>
    <w:rsid w:val="00E3153F"/>
    <w:rsid w:val="00E330B7"/>
    <w:rsid w:val="00E336F7"/>
    <w:rsid w:val="00E35211"/>
    <w:rsid w:val="00E35236"/>
    <w:rsid w:val="00E35666"/>
    <w:rsid w:val="00E35B71"/>
    <w:rsid w:val="00E36646"/>
    <w:rsid w:val="00E369B9"/>
    <w:rsid w:val="00E375FB"/>
    <w:rsid w:val="00E400F2"/>
    <w:rsid w:val="00E408F1"/>
    <w:rsid w:val="00E411AD"/>
    <w:rsid w:val="00E41A8B"/>
    <w:rsid w:val="00E41CED"/>
    <w:rsid w:val="00E41D39"/>
    <w:rsid w:val="00E42261"/>
    <w:rsid w:val="00E43097"/>
    <w:rsid w:val="00E43381"/>
    <w:rsid w:val="00E43B6C"/>
    <w:rsid w:val="00E43DF6"/>
    <w:rsid w:val="00E44B3B"/>
    <w:rsid w:val="00E45A4F"/>
    <w:rsid w:val="00E45E38"/>
    <w:rsid w:val="00E50FBC"/>
    <w:rsid w:val="00E51205"/>
    <w:rsid w:val="00E51A8D"/>
    <w:rsid w:val="00E51BAA"/>
    <w:rsid w:val="00E5206B"/>
    <w:rsid w:val="00E521C9"/>
    <w:rsid w:val="00E522C5"/>
    <w:rsid w:val="00E52FA6"/>
    <w:rsid w:val="00E539EF"/>
    <w:rsid w:val="00E53D63"/>
    <w:rsid w:val="00E548E1"/>
    <w:rsid w:val="00E54CA8"/>
    <w:rsid w:val="00E553A9"/>
    <w:rsid w:val="00E55626"/>
    <w:rsid w:val="00E55F05"/>
    <w:rsid w:val="00E562FA"/>
    <w:rsid w:val="00E5741E"/>
    <w:rsid w:val="00E60D81"/>
    <w:rsid w:val="00E612F2"/>
    <w:rsid w:val="00E622F7"/>
    <w:rsid w:val="00E63123"/>
    <w:rsid w:val="00E63714"/>
    <w:rsid w:val="00E640BE"/>
    <w:rsid w:val="00E64B82"/>
    <w:rsid w:val="00E64D84"/>
    <w:rsid w:val="00E64EF0"/>
    <w:rsid w:val="00E65115"/>
    <w:rsid w:val="00E65437"/>
    <w:rsid w:val="00E672CD"/>
    <w:rsid w:val="00E675C7"/>
    <w:rsid w:val="00E67920"/>
    <w:rsid w:val="00E67B7D"/>
    <w:rsid w:val="00E67EA7"/>
    <w:rsid w:val="00E71005"/>
    <w:rsid w:val="00E714C3"/>
    <w:rsid w:val="00E71942"/>
    <w:rsid w:val="00E7231E"/>
    <w:rsid w:val="00E73D42"/>
    <w:rsid w:val="00E74129"/>
    <w:rsid w:val="00E74166"/>
    <w:rsid w:val="00E74841"/>
    <w:rsid w:val="00E752A0"/>
    <w:rsid w:val="00E7562C"/>
    <w:rsid w:val="00E75B59"/>
    <w:rsid w:val="00E7777D"/>
    <w:rsid w:val="00E77E51"/>
    <w:rsid w:val="00E801FE"/>
    <w:rsid w:val="00E81E89"/>
    <w:rsid w:val="00E830A3"/>
    <w:rsid w:val="00E834A9"/>
    <w:rsid w:val="00E83FFD"/>
    <w:rsid w:val="00E84520"/>
    <w:rsid w:val="00E85DB1"/>
    <w:rsid w:val="00E87132"/>
    <w:rsid w:val="00E87C4D"/>
    <w:rsid w:val="00E90A02"/>
    <w:rsid w:val="00E9201F"/>
    <w:rsid w:val="00E9271E"/>
    <w:rsid w:val="00E92733"/>
    <w:rsid w:val="00E92B4C"/>
    <w:rsid w:val="00E9329D"/>
    <w:rsid w:val="00E9436E"/>
    <w:rsid w:val="00E943BD"/>
    <w:rsid w:val="00E944EA"/>
    <w:rsid w:val="00E94A83"/>
    <w:rsid w:val="00E94D64"/>
    <w:rsid w:val="00E963C2"/>
    <w:rsid w:val="00E96AF0"/>
    <w:rsid w:val="00E974F5"/>
    <w:rsid w:val="00E97A26"/>
    <w:rsid w:val="00E97AFA"/>
    <w:rsid w:val="00E97F1D"/>
    <w:rsid w:val="00EA02FB"/>
    <w:rsid w:val="00EA07D6"/>
    <w:rsid w:val="00EA2B39"/>
    <w:rsid w:val="00EA2CE6"/>
    <w:rsid w:val="00EA3D57"/>
    <w:rsid w:val="00EA6DC2"/>
    <w:rsid w:val="00EA7955"/>
    <w:rsid w:val="00EA7E5C"/>
    <w:rsid w:val="00EB04BE"/>
    <w:rsid w:val="00EB0B2B"/>
    <w:rsid w:val="00EB0BAC"/>
    <w:rsid w:val="00EB1CF9"/>
    <w:rsid w:val="00EB298A"/>
    <w:rsid w:val="00EB2B24"/>
    <w:rsid w:val="00EB3B24"/>
    <w:rsid w:val="00EB481E"/>
    <w:rsid w:val="00EB4F2E"/>
    <w:rsid w:val="00EB5BE5"/>
    <w:rsid w:val="00EB6318"/>
    <w:rsid w:val="00EB6B99"/>
    <w:rsid w:val="00EB6E26"/>
    <w:rsid w:val="00EC0324"/>
    <w:rsid w:val="00EC034D"/>
    <w:rsid w:val="00EC0497"/>
    <w:rsid w:val="00EC056C"/>
    <w:rsid w:val="00EC0C09"/>
    <w:rsid w:val="00EC103F"/>
    <w:rsid w:val="00EC1305"/>
    <w:rsid w:val="00EC1DE3"/>
    <w:rsid w:val="00EC2BE7"/>
    <w:rsid w:val="00EC2D60"/>
    <w:rsid w:val="00EC2DC8"/>
    <w:rsid w:val="00EC3B91"/>
    <w:rsid w:val="00EC4442"/>
    <w:rsid w:val="00EC446C"/>
    <w:rsid w:val="00EC4982"/>
    <w:rsid w:val="00EC4C81"/>
    <w:rsid w:val="00EC5055"/>
    <w:rsid w:val="00EC5593"/>
    <w:rsid w:val="00EC58CE"/>
    <w:rsid w:val="00EC5FD3"/>
    <w:rsid w:val="00EC67A5"/>
    <w:rsid w:val="00EC6E50"/>
    <w:rsid w:val="00EC7303"/>
    <w:rsid w:val="00EC768E"/>
    <w:rsid w:val="00EC7B34"/>
    <w:rsid w:val="00EC7CEA"/>
    <w:rsid w:val="00ED03E3"/>
    <w:rsid w:val="00ED077A"/>
    <w:rsid w:val="00ED0C2A"/>
    <w:rsid w:val="00ED1022"/>
    <w:rsid w:val="00ED1B84"/>
    <w:rsid w:val="00ED282E"/>
    <w:rsid w:val="00ED2D6F"/>
    <w:rsid w:val="00ED2E9A"/>
    <w:rsid w:val="00ED2FEA"/>
    <w:rsid w:val="00ED3AD4"/>
    <w:rsid w:val="00ED4178"/>
    <w:rsid w:val="00ED4AF5"/>
    <w:rsid w:val="00ED4CE7"/>
    <w:rsid w:val="00ED5525"/>
    <w:rsid w:val="00ED5FCA"/>
    <w:rsid w:val="00ED6168"/>
    <w:rsid w:val="00ED6F70"/>
    <w:rsid w:val="00ED7488"/>
    <w:rsid w:val="00ED7B51"/>
    <w:rsid w:val="00EE04D7"/>
    <w:rsid w:val="00EE081C"/>
    <w:rsid w:val="00EE0903"/>
    <w:rsid w:val="00EE0B01"/>
    <w:rsid w:val="00EE1B04"/>
    <w:rsid w:val="00EE1C52"/>
    <w:rsid w:val="00EE1F54"/>
    <w:rsid w:val="00EE2303"/>
    <w:rsid w:val="00EE2C54"/>
    <w:rsid w:val="00EE3F44"/>
    <w:rsid w:val="00EE534E"/>
    <w:rsid w:val="00EE578A"/>
    <w:rsid w:val="00EE596F"/>
    <w:rsid w:val="00EE7250"/>
    <w:rsid w:val="00EF0821"/>
    <w:rsid w:val="00EF0920"/>
    <w:rsid w:val="00EF0A05"/>
    <w:rsid w:val="00EF0EB8"/>
    <w:rsid w:val="00EF2F04"/>
    <w:rsid w:val="00EF32FA"/>
    <w:rsid w:val="00EF39DB"/>
    <w:rsid w:val="00EF3CC4"/>
    <w:rsid w:val="00EF5AAE"/>
    <w:rsid w:val="00EF5B37"/>
    <w:rsid w:val="00EF703B"/>
    <w:rsid w:val="00EF7446"/>
    <w:rsid w:val="00EF7760"/>
    <w:rsid w:val="00EF7A86"/>
    <w:rsid w:val="00F00325"/>
    <w:rsid w:val="00F003CB"/>
    <w:rsid w:val="00F004A1"/>
    <w:rsid w:val="00F00B40"/>
    <w:rsid w:val="00F01D1E"/>
    <w:rsid w:val="00F02D4B"/>
    <w:rsid w:val="00F03C8F"/>
    <w:rsid w:val="00F04BC8"/>
    <w:rsid w:val="00F05419"/>
    <w:rsid w:val="00F05D53"/>
    <w:rsid w:val="00F05D66"/>
    <w:rsid w:val="00F06C38"/>
    <w:rsid w:val="00F06F5F"/>
    <w:rsid w:val="00F07468"/>
    <w:rsid w:val="00F07F58"/>
    <w:rsid w:val="00F12034"/>
    <w:rsid w:val="00F12ADA"/>
    <w:rsid w:val="00F12B77"/>
    <w:rsid w:val="00F12D4B"/>
    <w:rsid w:val="00F13144"/>
    <w:rsid w:val="00F13423"/>
    <w:rsid w:val="00F13B56"/>
    <w:rsid w:val="00F142A8"/>
    <w:rsid w:val="00F14BEE"/>
    <w:rsid w:val="00F16462"/>
    <w:rsid w:val="00F17593"/>
    <w:rsid w:val="00F17BE8"/>
    <w:rsid w:val="00F2006D"/>
    <w:rsid w:val="00F200BC"/>
    <w:rsid w:val="00F20BD8"/>
    <w:rsid w:val="00F2139E"/>
    <w:rsid w:val="00F21C76"/>
    <w:rsid w:val="00F24A64"/>
    <w:rsid w:val="00F24C0E"/>
    <w:rsid w:val="00F24E78"/>
    <w:rsid w:val="00F24F9D"/>
    <w:rsid w:val="00F255C4"/>
    <w:rsid w:val="00F25B59"/>
    <w:rsid w:val="00F2608B"/>
    <w:rsid w:val="00F269D7"/>
    <w:rsid w:val="00F27739"/>
    <w:rsid w:val="00F2787D"/>
    <w:rsid w:val="00F30EF5"/>
    <w:rsid w:val="00F3130B"/>
    <w:rsid w:val="00F32768"/>
    <w:rsid w:val="00F33E44"/>
    <w:rsid w:val="00F33E91"/>
    <w:rsid w:val="00F34856"/>
    <w:rsid w:val="00F34A1F"/>
    <w:rsid w:val="00F36842"/>
    <w:rsid w:val="00F36955"/>
    <w:rsid w:val="00F37C75"/>
    <w:rsid w:val="00F37E24"/>
    <w:rsid w:val="00F40236"/>
    <w:rsid w:val="00F40379"/>
    <w:rsid w:val="00F40785"/>
    <w:rsid w:val="00F40D42"/>
    <w:rsid w:val="00F41528"/>
    <w:rsid w:val="00F417AB"/>
    <w:rsid w:val="00F41BE6"/>
    <w:rsid w:val="00F42D5E"/>
    <w:rsid w:val="00F433B9"/>
    <w:rsid w:val="00F4351D"/>
    <w:rsid w:val="00F43705"/>
    <w:rsid w:val="00F43EAD"/>
    <w:rsid w:val="00F44033"/>
    <w:rsid w:val="00F44062"/>
    <w:rsid w:val="00F46887"/>
    <w:rsid w:val="00F46EEA"/>
    <w:rsid w:val="00F474A8"/>
    <w:rsid w:val="00F47BA2"/>
    <w:rsid w:val="00F50F4B"/>
    <w:rsid w:val="00F51303"/>
    <w:rsid w:val="00F5198C"/>
    <w:rsid w:val="00F5234E"/>
    <w:rsid w:val="00F549E3"/>
    <w:rsid w:val="00F54AAE"/>
    <w:rsid w:val="00F54DEE"/>
    <w:rsid w:val="00F55CC1"/>
    <w:rsid w:val="00F560F2"/>
    <w:rsid w:val="00F56649"/>
    <w:rsid w:val="00F56971"/>
    <w:rsid w:val="00F56B75"/>
    <w:rsid w:val="00F57094"/>
    <w:rsid w:val="00F570A6"/>
    <w:rsid w:val="00F571C5"/>
    <w:rsid w:val="00F57B74"/>
    <w:rsid w:val="00F57FBF"/>
    <w:rsid w:val="00F6047D"/>
    <w:rsid w:val="00F60737"/>
    <w:rsid w:val="00F618EB"/>
    <w:rsid w:val="00F61E67"/>
    <w:rsid w:val="00F64385"/>
    <w:rsid w:val="00F64A29"/>
    <w:rsid w:val="00F65950"/>
    <w:rsid w:val="00F65EBB"/>
    <w:rsid w:val="00F670AF"/>
    <w:rsid w:val="00F7033A"/>
    <w:rsid w:val="00F70BED"/>
    <w:rsid w:val="00F70DA1"/>
    <w:rsid w:val="00F70EE1"/>
    <w:rsid w:val="00F71019"/>
    <w:rsid w:val="00F7109F"/>
    <w:rsid w:val="00F71320"/>
    <w:rsid w:val="00F715F3"/>
    <w:rsid w:val="00F718A3"/>
    <w:rsid w:val="00F71C1C"/>
    <w:rsid w:val="00F723B5"/>
    <w:rsid w:val="00F72A70"/>
    <w:rsid w:val="00F72BBE"/>
    <w:rsid w:val="00F72EA0"/>
    <w:rsid w:val="00F7367D"/>
    <w:rsid w:val="00F76AB4"/>
    <w:rsid w:val="00F775A0"/>
    <w:rsid w:val="00F77657"/>
    <w:rsid w:val="00F77830"/>
    <w:rsid w:val="00F77A64"/>
    <w:rsid w:val="00F77AEE"/>
    <w:rsid w:val="00F8031A"/>
    <w:rsid w:val="00F80BD1"/>
    <w:rsid w:val="00F81155"/>
    <w:rsid w:val="00F81826"/>
    <w:rsid w:val="00F81AEA"/>
    <w:rsid w:val="00F82294"/>
    <w:rsid w:val="00F84822"/>
    <w:rsid w:val="00F85743"/>
    <w:rsid w:val="00F8615B"/>
    <w:rsid w:val="00F87EA4"/>
    <w:rsid w:val="00F91176"/>
    <w:rsid w:val="00F92562"/>
    <w:rsid w:val="00F92F25"/>
    <w:rsid w:val="00F93C3F"/>
    <w:rsid w:val="00F94704"/>
    <w:rsid w:val="00F9509F"/>
    <w:rsid w:val="00F971D6"/>
    <w:rsid w:val="00F97308"/>
    <w:rsid w:val="00F973BE"/>
    <w:rsid w:val="00F97999"/>
    <w:rsid w:val="00FA0021"/>
    <w:rsid w:val="00FA007B"/>
    <w:rsid w:val="00FA1CAB"/>
    <w:rsid w:val="00FA1D4E"/>
    <w:rsid w:val="00FA1E70"/>
    <w:rsid w:val="00FA2650"/>
    <w:rsid w:val="00FA4072"/>
    <w:rsid w:val="00FA41D0"/>
    <w:rsid w:val="00FA5319"/>
    <w:rsid w:val="00FA5575"/>
    <w:rsid w:val="00FA56F9"/>
    <w:rsid w:val="00FA5D01"/>
    <w:rsid w:val="00FA6312"/>
    <w:rsid w:val="00FA67F5"/>
    <w:rsid w:val="00FA7195"/>
    <w:rsid w:val="00FA78A1"/>
    <w:rsid w:val="00FA7F5C"/>
    <w:rsid w:val="00FB0FCD"/>
    <w:rsid w:val="00FB1367"/>
    <w:rsid w:val="00FB1699"/>
    <w:rsid w:val="00FB19FD"/>
    <w:rsid w:val="00FB2377"/>
    <w:rsid w:val="00FB2EE9"/>
    <w:rsid w:val="00FB3263"/>
    <w:rsid w:val="00FB3E7E"/>
    <w:rsid w:val="00FB3EA3"/>
    <w:rsid w:val="00FB4157"/>
    <w:rsid w:val="00FB4934"/>
    <w:rsid w:val="00FB58E5"/>
    <w:rsid w:val="00FB69B6"/>
    <w:rsid w:val="00FB7949"/>
    <w:rsid w:val="00FB7AD0"/>
    <w:rsid w:val="00FC0EBF"/>
    <w:rsid w:val="00FC1CC4"/>
    <w:rsid w:val="00FC2D6B"/>
    <w:rsid w:val="00FC2FB8"/>
    <w:rsid w:val="00FC3607"/>
    <w:rsid w:val="00FC36D0"/>
    <w:rsid w:val="00FC3A16"/>
    <w:rsid w:val="00FC3C77"/>
    <w:rsid w:val="00FC40C7"/>
    <w:rsid w:val="00FC4548"/>
    <w:rsid w:val="00FC47B5"/>
    <w:rsid w:val="00FC4C5D"/>
    <w:rsid w:val="00FC505A"/>
    <w:rsid w:val="00FC5078"/>
    <w:rsid w:val="00FC5085"/>
    <w:rsid w:val="00FC5185"/>
    <w:rsid w:val="00FC5712"/>
    <w:rsid w:val="00FC66D1"/>
    <w:rsid w:val="00FC671A"/>
    <w:rsid w:val="00FC69DF"/>
    <w:rsid w:val="00FC72B3"/>
    <w:rsid w:val="00FD0AEB"/>
    <w:rsid w:val="00FD188E"/>
    <w:rsid w:val="00FD19B5"/>
    <w:rsid w:val="00FD37EE"/>
    <w:rsid w:val="00FD3947"/>
    <w:rsid w:val="00FD3FE9"/>
    <w:rsid w:val="00FD5577"/>
    <w:rsid w:val="00FD6397"/>
    <w:rsid w:val="00FD662F"/>
    <w:rsid w:val="00FD6BE0"/>
    <w:rsid w:val="00FD7C07"/>
    <w:rsid w:val="00FE138C"/>
    <w:rsid w:val="00FE1599"/>
    <w:rsid w:val="00FE1B40"/>
    <w:rsid w:val="00FE1D24"/>
    <w:rsid w:val="00FE1ED4"/>
    <w:rsid w:val="00FE24A6"/>
    <w:rsid w:val="00FE269F"/>
    <w:rsid w:val="00FE3B49"/>
    <w:rsid w:val="00FE420E"/>
    <w:rsid w:val="00FE492A"/>
    <w:rsid w:val="00FE50DB"/>
    <w:rsid w:val="00FE58F5"/>
    <w:rsid w:val="00FE6352"/>
    <w:rsid w:val="00FE63E9"/>
    <w:rsid w:val="00FE6553"/>
    <w:rsid w:val="00FE7453"/>
    <w:rsid w:val="00FE7D69"/>
    <w:rsid w:val="00FE7E5B"/>
    <w:rsid w:val="00FF03A7"/>
    <w:rsid w:val="00FF10FC"/>
    <w:rsid w:val="00FF12E4"/>
    <w:rsid w:val="00FF21B6"/>
    <w:rsid w:val="00FF343B"/>
    <w:rsid w:val="00FF4159"/>
    <w:rsid w:val="00FF4BC9"/>
    <w:rsid w:val="00FF52F9"/>
    <w:rsid w:val="00FF54CC"/>
    <w:rsid w:val="00FF610F"/>
    <w:rsid w:val="00FF706E"/>
    <w:rsid w:val="00FF7529"/>
    <w:rsid w:val="00FF76B9"/>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62617CC-93C7-4E67-8C31-5B01A9700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spacing w:after="80"/>
      </w:pPr>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6210"/>
    <w:pPr>
      <w:tabs>
        <w:tab w:val="left" w:pos="360"/>
        <w:tab w:val="right" w:pos="9360"/>
      </w:tabs>
    </w:pPr>
    <w:rPr>
      <w:sz w:val="24"/>
    </w:rPr>
  </w:style>
  <w:style w:type="paragraph" w:styleId="Heading1">
    <w:name w:val="heading 1"/>
    <w:basedOn w:val="Normal"/>
    <w:next w:val="Normal"/>
    <w:qFormat/>
    <w:rsid w:val="00D22CB9"/>
    <w:pPr>
      <w:keepNext/>
      <w:spacing w:before="4320" w:line="480" w:lineRule="auto"/>
      <w:jc w:val="center"/>
      <w:outlineLvl w:val="0"/>
    </w:pPr>
    <w:rPr>
      <w:rFonts w:cs="Arial"/>
      <w:bCs/>
      <w:caps/>
      <w:kern w:val="32"/>
      <w:szCs w:val="24"/>
    </w:rPr>
  </w:style>
  <w:style w:type="paragraph" w:styleId="Heading2">
    <w:name w:val="heading 2"/>
    <w:basedOn w:val="Normal"/>
    <w:next w:val="Normal"/>
    <w:link w:val="Heading2Char"/>
    <w:uiPriority w:val="9"/>
    <w:qFormat/>
    <w:rsid w:val="00CC1F4F"/>
    <w:pPr>
      <w:keepNext/>
      <w:spacing w:line="480" w:lineRule="auto"/>
      <w:jc w:val="center"/>
      <w:outlineLvl w:val="1"/>
    </w:pPr>
    <w:rPr>
      <w:rFonts w:cs="Arial"/>
      <w:bCs/>
      <w:iCs/>
      <w:szCs w:val="28"/>
    </w:rPr>
  </w:style>
  <w:style w:type="paragraph" w:styleId="Heading3">
    <w:name w:val="heading 3"/>
    <w:basedOn w:val="BodyText"/>
    <w:next w:val="Normal"/>
    <w:link w:val="Heading3Char"/>
    <w:uiPriority w:val="9"/>
    <w:qFormat/>
    <w:rsid w:val="007C4416"/>
    <w:pPr>
      <w:spacing w:before="960" w:after="240"/>
      <w:jc w:val="center"/>
      <w:outlineLvl w:val="2"/>
    </w:pPr>
  </w:style>
  <w:style w:type="paragraph" w:styleId="Heading4">
    <w:name w:val="heading 4"/>
    <w:basedOn w:val="Normal"/>
    <w:next w:val="Normal"/>
    <w:link w:val="Heading4Char"/>
    <w:unhideWhenUsed/>
    <w:qFormat/>
    <w:rsid w:val="0026606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06210"/>
    <w:pPr>
      <w:spacing w:line="480" w:lineRule="auto"/>
    </w:pPr>
  </w:style>
  <w:style w:type="paragraph" w:styleId="Header">
    <w:name w:val="header"/>
    <w:basedOn w:val="Normal"/>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paragraph" w:customStyle="1" w:styleId="ChapterName">
    <w:name w:val="Chapter Name"/>
    <w:basedOn w:val="Heading3"/>
    <w:rsid w:val="007C4416"/>
  </w:style>
  <w:style w:type="character" w:styleId="PlaceholderText">
    <w:name w:val="Placeholder Text"/>
    <w:basedOn w:val="DefaultParagraphFont"/>
    <w:uiPriority w:val="99"/>
    <w:semiHidden/>
    <w:rsid w:val="0051754F"/>
    <w:rPr>
      <w:color w:val="808080"/>
    </w:rPr>
  </w:style>
  <w:style w:type="paragraph" w:styleId="BalloonText">
    <w:name w:val="Balloon Text"/>
    <w:basedOn w:val="Normal"/>
    <w:link w:val="BalloonTextChar"/>
    <w:rsid w:val="0051754F"/>
    <w:rPr>
      <w:rFonts w:ascii="Tahoma" w:hAnsi="Tahoma" w:cs="Tahoma"/>
      <w:sz w:val="16"/>
      <w:szCs w:val="16"/>
    </w:rPr>
  </w:style>
  <w:style w:type="character" w:customStyle="1" w:styleId="BalloonTextChar">
    <w:name w:val="Balloon Text Char"/>
    <w:basedOn w:val="DefaultParagraphFont"/>
    <w:link w:val="BalloonText"/>
    <w:rsid w:val="0051754F"/>
    <w:rPr>
      <w:rFonts w:ascii="Tahoma" w:hAnsi="Tahoma" w:cs="Tahoma"/>
      <w:sz w:val="16"/>
      <w:szCs w:val="16"/>
    </w:rPr>
  </w:style>
  <w:style w:type="paragraph" w:styleId="ListParagraph">
    <w:name w:val="List Paragraph"/>
    <w:basedOn w:val="Normal"/>
    <w:uiPriority w:val="34"/>
    <w:qFormat/>
    <w:rsid w:val="00BA588E"/>
    <w:pPr>
      <w:ind w:left="720"/>
      <w:contextualSpacing/>
    </w:pPr>
  </w:style>
  <w:style w:type="character" w:customStyle="1" w:styleId="Heading4Char">
    <w:name w:val="Heading 4 Char"/>
    <w:basedOn w:val="DefaultParagraphFont"/>
    <w:link w:val="Heading4"/>
    <w:rsid w:val="00266067"/>
    <w:rPr>
      <w:rFonts w:asciiTheme="majorHAnsi" w:eastAsiaTheme="majorEastAsia" w:hAnsiTheme="majorHAnsi" w:cstheme="majorBidi"/>
      <w:i/>
      <w:iCs/>
      <w:color w:val="365F91" w:themeColor="accent1" w:themeShade="BF"/>
      <w:sz w:val="24"/>
    </w:rPr>
  </w:style>
  <w:style w:type="character" w:styleId="Emphasis">
    <w:name w:val="Emphasis"/>
    <w:basedOn w:val="DefaultParagraphFont"/>
    <w:qFormat/>
    <w:rsid w:val="004A233C"/>
    <w:rPr>
      <w:i/>
      <w:iCs/>
    </w:rPr>
  </w:style>
  <w:style w:type="character" w:styleId="Hyperlink">
    <w:name w:val="Hyperlink"/>
    <w:basedOn w:val="DefaultParagraphFont"/>
    <w:uiPriority w:val="99"/>
    <w:unhideWhenUsed/>
    <w:rsid w:val="007365E3"/>
    <w:rPr>
      <w:color w:val="0000FF" w:themeColor="hyperlink"/>
      <w:u w:val="single"/>
    </w:rPr>
  </w:style>
  <w:style w:type="character" w:styleId="Strong">
    <w:name w:val="Strong"/>
    <w:basedOn w:val="DefaultParagraphFont"/>
    <w:qFormat/>
    <w:rsid w:val="00FC3C77"/>
    <w:rPr>
      <w:b/>
      <w:bCs/>
    </w:rPr>
  </w:style>
  <w:style w:type="paragraph" w:styleId="NormalWeb">
    <w:name w:val="Normal (Web)"/>
    <w:basedOn w:val="Normal"/>
    <w:uiPriority w:val="99"/>
    <w:unhideWhenUsed/>
    <w:rsid w:val="00A73CAB"/>
    <w:pPr>
      <w:tabs>
        <w:tab w:val="clear" w:pos="360"/>
        <w:tab w:val="clear" w:pos="9360"/>
      </w:tabs>
      <w:spacing w:before="100" w:beforeAutospacing="1" w:after="100" w:afterAutospacing="1"/>
    </w:pPr>
    <w:rPr>
      <w:szCs w:val="24"/>
    </w:rPr>
  </w:style>
  <w:style w:type="paragraph" w:customStyle="1" w:styleId="Forbook-nospacing">
    <w:name w:val="For book - no spacing"/>
    <w:basedOn w:val="NoSpacing"/>
    <w:link w:val="Forbook-nospacingChar"/>
    <w:rsid w:val="000D5D38"/>
    <w:pPr>
      <w:tabs>
        <w:tab w:val="clear" w:pos="360"/>
        <w:tab w:val="clear" w:pos="9360"/>
      </w:tabs>
    </w:pPr>
    <w:rPr>
      <w:rFonts w:asciiTheme="minorHAnsi" w:eastAsiaTheme="minorHAnsi" w:hAnsiTheme="minorHAnsi" w:cstheme="minorBidi"/>
      <w:sz w:val="22"/>
      <w:szCs w:val="22"/>
    </w:rPr>
  </w:style>
  <w:style w:type="character" w:customStyle="1" w:styleId="Forbook-nospacingChar">
    <w:name w:val="For book - no spacing Char"/>
    <w:basedOn w:val="DefaultParagraphFont"/>
    <w:link w:val="Forbook-nospacing"/>
    <w:rsid w:val="000D5D38"/>
    <w:rPr>
      <w:rFonts w:asciiTheme="minorHAnsi" w:eastAsiaTheme="minorHAnsi" w:hAnsiTheme="minorHAnsi" w:cstheme="minorBidi"/>
      <w:sz w:val="22"/>
      <w:szCs w:val="22"/>
    </w:rPr>
  </w:style>
  <w:style w:type="paragraph" w:styleId="NoSpacing">
    <w:name w:val="No Spacing"/>
    <w:link w:val="NoSpacingChar"/>
    <w:uiPriority w:val="1"/>
    <w:qFormat/>
    <w:rsid w:val="000D5D38"/>
    <w:pPr>
      <w:tabs>
        <w:tab w:val="left" w:pos="360"/>
        <w:tab w:val="right" w:pos="9360"/>
      </w:tabs>
    </w:pPr>
    <w:rPr>
      <w:sz w:val="24"/>
    </w:rPr>
  </w:style>
  <w:style w:type="character" w:customStyle="1" w:styleId="apple-converted-space">
    <w:name w:val="apple-converted-space"/>
    <w:basedOn w:val="DefaultParagraphFont"/>
    <w:rsid w:val="006C1F43"/>
  </w:style>
  <w:style w:type="character" w:customStyle="1" w:styleId="Heading3Char">
    <w:name w:val="Heading 3 Char"/>
    <w:basedOn w:val="DefaultParagraphFont"/>
    <w:link w:val="Heading3"/>
    <w:uiPriority w:val="9"/>
    <w:rsid w:val="00EE081C"/>
    <w:rPr>
      <w:sz w:val="24"/>
    </w:rPr>
  </w:style>
  <w:style w:type="paragraph" w:styleId="TOCHeading">
    <w:name w:val="TOC Heading"/>
    <w:basedOn w:val="Heading1"/>
    <w:next w:val="Normal"/>
    <w:uiPriority w:val="39"/>
    <w:unhideWhenUsed/>
    <w:qFormat/>
    <w:rsid w:val="002F5134"/>
    <w:pPr>
      <w:keepLines/>
      <w:tabs>
        <w:tab w:val="clear" w:pos="360"/>
        <w:tab w:val="clear" w:pos="9360"/>
      </w:tabs>
      <w:spacing w:before="240" w:line="259" w:lineRule="auto"/>
      <w:jc w:val="left"/>
      <w:outlineLvl w:val="9"/>
    </w:pPr>
    <w:rPr>
      <w:rFonts w:asciiTheme="majorHAnsi" w:eastAsiaTheme="majorEastAsia" w:hAnsiTheme="majorHAnsi" w:cstheme="majorBidi"/>
      <w:bCs w:val="0"/>
      <w:caps w:val="0"/>
      <w:color w:val="365F91" w:themeColor="accent1" w:themeShade="BF"/>
      <w:kern w:val="0"/>
      <w:sz w:val="32"/>
      <w:szCs w:val="32"/>
    </w:rPr>
  </w:style>
  <w:style w:type="paragraph" w:styleId="TOC1">
    <w:name w:val="toc 1"/>
    <w:basedOn w:val="Normal"/>
    <w:next w:val="Normal"/>
    <w:autoRedefine/>
    <w:uiPriority w:val="39"/>
    <w:unhideWhenUsed/>
    <w:rsid w:val="00993D59"/>
    <w:pPr>
      <w:tabs>
        <w:tab w:val="clear" w:pos="360"/>
        <w:tab w:val="clear" w:pos="9360"/>
        <w:tab w:val="right" w:pos="5570"/>
      </w:tabs>
      <w:spacing w:after="100"/>
    </w:pPr>
    <w:rPr>
      <w:rFonts w:ascii="Garamond" w:eastAsiaTheme="majorEastAsia" w:hAnsi="Garamond"/>
      <w:b/>
      <w:bCs/>
      <w:noProof/>
      <w:sz w:val="28"/>
      <w:szCs w:val="28"/>
    </w:rPr>
  </w:style>
  <w:style w:type="paragraph" w:styleId="TOC2">
    <w:name w:val="toc 2"/>
    <w:basedOn w:val="Normal"/>
    <w:next w:val="Normal"/>
    <w:autoRedefine/>
    <w:uiPriority w:val="39"/>
    <w:unhideWhenUsed/>
    <w:rsid w:val="002F5134"/>
    <w:pPr>
      <w:tabs>
        <w:tab w:val="clear" w:pos="360"/>
        <w:tab w:val="clear" w:pos="9360"/>
      </w:tabs>
      <w:spacing w:after="100"/>
      <w:ind w:left="240"/>
    </w:pPr>
  </w:style>
  <w:style w:type="paragraph" w:styleId="TOC3">
    <w:name w:val="toc 3"/>
    <w:basedOn w:val="Normal"/>
    <w:next w:val="Normal"/>
    <w:autoRedefine/>
    <w:uiPriority w:val="39"/>
    <w:unhideWhenUsed/>
    <w:rsid w:val="002F5134"/>
    <w:pPr>
      <w:tabs>
        <w:tab w:val="clear" w:pos="360"/>
        <w:tab w:val="clear" w:pos="9360"/>
      </w:tabs>
      <w:spacing w:after="100"/>
      <w:ind w:left="480"/>
    </w:pPr>
  </w:style>
  <w:style w:type="character" w:customStyle="1" w:styleId="Heading2Char">
    <w:name w:val="Heading 2 Char"/>
    <w:basedOn w:val="DefaultParagraphFont"/>
    <w:link w:val="Heading2"/>
    <w:uiPriority w:val="9"/>
    <w:rsid w:val="001D012E"/>
    <w:rPr>
      <w:rFonts w:cs="Arial"/>
      <w:bCs/>
      <w:iCs/>
      <w:sz w:val="24"/>
      <w:szCs w:val="28"/>
    </w:rPr>
  </w:style>
  <w:style w:type="paragraph" w:styleId="Title">
    <w:name w:val="Title"/>
    <w:basedOn w:val="Normal"/>
    <w:next w:val="Normal"/>
    <w:link w:val="TitleChar"/>
    <w:qFormat/>
    <w:rsid w:val="007810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810DA"/>
    <w:rPr>
      <w:rFonts w:asciiTheme="majorHAnsi" w:eastAsiaTheme="majorEastAsia" w:hAnsiTheme="majorHAnsi" w:cstheme="majorBidi"/>
      <w:spacing w:val="-10"/>
      <w:kern w:val="28"/>
      <w:sz w:val="56"/>
      <w:szCs w:val="56"/>
    </w:rPr>
  </w:style>
  <w:style w:type="table" w:styleId="TableGrid">
    <w:name w:val="Table Grid"/>
    <w:basedOn w:val="TableNormal"/>
    <w:rsid w:val="00742F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8A5F79"/>
    <w:rPr>
      <w:sz w:val="24"/>
    </w:rPr>
  </w:style>
  <w:style w:type="paragraph" w:styleId="TOC9">
    <w:name w:val="toc 9"/>
    <w:basedOn w:val="Normal"/>
    <w:next w:val="Normal"/>
    <w:link w:val="TOC9Char"/>
    <w:autoRedefine/>
    <w:semiHidden/>
    <w:unhideWhenUsed/>
    <w:rsid w:val="002E717C"/>
    <w:pPr>
      <w:tabs>
        <w:tab w:val="clear" w:pos="360"/>
        <w:tab w:val="clear" w:pos="9360"/>
      </w:tabs>
      <w:spacing w:after="100"/>
      <w:ind w:left="1920"/>
    </w:pPr>
  </w:style>
  <w:style w:type="paragraph" w:customStyle="1" w:styleId="Copyright">
    <w:name w:val="Copyright"/>
    <w:qFormat/>
    <w:rsid w:val="002E717C"/>
    <w:pPr>
      <w:jc w:val="both"/>
    </w:pPr>
    <w:rPr>
      <w:rFonts w:eastAsiaTheme="minorHAnsi" w:cstheme="minorBidi"/>
      <w:szCs w:val="22"/>
    </w:rPr>
  </w:style>
  <w:style w:type="character" w:customStyle="1" w:styleId="TOC9Char">
    <w:name w:val="TOC 9 Char"/>
    <w:basedOn w:val="DefaultParagraphFont"/>
    <w:link w:val="TOC9"/>
    <w:rsid w:val="002E717C"/>
    <w:rPr>
      <w:sz w:val="24"/>
    </w:rPr>
  </w:style>
  <w:style w:type="paragraph" w:styleId="IntenseQuote">
    <w:name w:val="Intense Quote"/>
    <w:basedOn w:val="Normal"/>
    <w:next w:val="Normal"/>
    <w:link w:val="IntenseQuoteChar"/>
    <w:uiPriority w:val="30"/>
    <w:qFormat/>
    <w:rsid w:val="008F3EA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8F3EA1"/>
    <w:rPr>
      <w:i/>
      <w:iCs/>
      <w:color w:val="4F81BD" w:themeColor="accent1"/>
      <w:sz w:val="24"/>
    </w:rPr>
  </w:style>
  <w:style w:type="character" w:styleId="IntenseReference">
    <w:name w:val="Intense Reference"/>
    <w:basedOn w:val="DefaultParagraphFont"/>
    <w:uiPriority w:val="32"/>
    <w:qFormat/>
    <w:rsid w:val="008F3EA1"/>
    <w:rPr>
      <w:b/>
      <w:bCs/>
      <w:smallCaps/>
      <w:color w:val="4F81BD" w:themeColor="accent1"/>
      <w:spacing w:val="5"/>
    </w:rPr>
  </w:style>
  <w:style w:type="character" w:styleId="IntenseEmphasis">
    <w:name w:val="Intense Emphasis"/>
    <w:basedOn w:val="DefaultParagraphFont"/>
    <w:uiPriority w:val="21"/>
    <w:qFormat/>
    <w:rsid w:val="008F3EA1"/>
    <w:rPr>
      <w:i/>
      <w:iCs/>
      <w:color w:val="4F81BD" w:themeColor="accent1"/>
    </w:rPr>
  </w:style>
  <w:style w:type="character" w:styleId="FollowedHyperlink">
    <w:name w:val="FollowedHyperlink"/>
    <w:basedOn w:val="DefaultParagraphFont"/>
    <w:semiHidden/>
    <w:unhideWhenUsed/>
    <w:rsid w:val="002D57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581122">
      <w:bodyDiv w:val="1"/>
      <w:marLeft w:val="0"/>
      <w:marRight w:val="0"/>
      <w:marTop w:val="0"/>
      <w:marBottom w:val="0"/>
      <w:divBdr>
        <w:top w:val="none" w:sz="0" w:space="0" w:color="auto"/>
        <w:left w:val="none" w:sz="0" w:space="0" w:color="auto"/>
        <w:bottom w:val="none" w:sz="0" w:space="0" w:color="auto"/>
        <w:right w:val="none" w:sz="0" w:space="0" w:color="auto"/>
      </w:divBdr>
    </w:div>
    <w:div w:id="347760254">
      <w:bodyDiv w:val="1"/>
      <w:marLeft w:val="0"/>
      <w:marRight w:val="0"/>
      <w:marTop w:val="0"/>
      <w:marBottom w:val="0"/>
      <w:divBdr>
        <w:top w:val="none" w:sz="0" w:space="0" w:color="auto"/>
        <w:left w:val="none" w:sz="0" w:space="0" w:color="auto"/>
        <w:bottom w:val="none" w:sz="0" w:space="0" w:color="auto"/>
        <w:right w:val="none" w:sz="0" w:space="0" w:color="auto"/>
      </w:divBdr>
    </w:div>
    <w:div w:id="598415857">
      <w:bodyDiv w:val="1"/>
      <w:marLeft w:val="0"/>
      <w:marRight w:val="0"/>
      <w:marTop w:val="0"/>
      <w:marBottom w:val="0"/>
      <w:divBdr>
        <w:top w:val="none" w:sz="0" w:space="0" w:color="auto"/>
        <w:left w:val="none" w:sz="0" w:space="0" w:color="auto"/>
        <w:bottom w:val="none" w:sz="0" w:space="0" w:color="auto"/>
        <w:right w:val="none" w:sz="0" w:space="0" w:color="auto"/>
      </w:divBdr>
    </w:div>
    <w:div w:id="640575679">
      <w:bodyDiv w:val="1"/>
      <w:marLeft w:val="0"/>
      <w:marRight w:val="0"/>
      <w:marTop w:val="0"/>
      <w:marBottom w:val="0"/>
      <w:divBdr>
        <w:top w:val="none" w:sz="0" w:space="0" w:color="auto"/>
        <w:left w:val="none" w:sz="0" w:space="0" w:color="auto"/>
        <w:bottom w:val="none" w:sz="0" w:space="0" w:color="auto"/>
        <w:right w:val="none" w:sz="0" w:space="0" w:color="auto"/>
      </w:divBdr>
    </w:div>
    <w:div w:id="818153662">
      <w:bodyDiv w:val="1"/>
      <w:marLeft w:val="0"/>
      <w:marRight w:val="0"/>
      <w:marTop w:val="0"/>
      <w:marBottom w:val="0"/>
      <w:divBdr>
        <w:top w:val="none" w:sz="0" w:space="0" w:color="auto"/>
        <w:left w:val="none" w:sz="0" w:space="0" w:color="auto"/>
        <w:bottom w:val="none" w:sz="0" w:space="0" w:color="auto"/>
        <w:right w:val="none" w:sz="0" w:space="0" w:color="auto"/>
      </w:divBdr>
      <w:divsChild>
        <w:div w:id="1463618065">
          <w:marLeft w:val="0"/>
          <w:marRight w:val="0"/>
          <w:marTop w:val="0"/>
          <w:marBottom w:val="0"/>
          <w:divBdr>
            <w:top w:val="none" w:sz="0" w:space="0" w:color="auto"/>
            <w:left w:val="none" w:sz="0" w:space="0" w:color="auto"/>
            <w:bottom w:val="none" w:sz="0" w:space="0" w:color="auto"/>
            <w:right w:val="none" w:sz="0" w:space="0" w:color="auto"/>
          </w:divBdr>
          <w:divsChild>
            <w:div w:id="746996032">
              <w:marLeft w:val="0"/>
              <w:marRight w:val="0"/>
              <w:marTop w:val="105"/>
              <w:marBottom w:val="0"/>
              <w:divBdr>
                <w:top w:val="none" w:sz="0" w:space="0" w:color="auto"/>
                <w:left w:val="none" w:sz="0" w:space="0" w:color="auto"/>
                <w:bottom w:val="none" w:sz="0" w:space="0" w:color="auto"/>
                <w:right w:val="none" w:sz="0" w:space="0" w:color="auto"/>
              </w:divBdr>
              <w:divsChild>
                <w:div w:id="181524854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529175">
      <w:bodyDiv w:val="1"/>
      <w:marLeft w:val="0"/>
      <w:marRight w:val="0"/>
      <w:marTop w:val="0"/>
      <w:marBottom w:val="0"/>
      <w:divBdr>
        <w:top w:val="none" w:sz="0" w:space="0" w:color="auto"/>
        <w:left w:val="none" w:sz="0" w:space="0" w:color="auto"/>
        <w:bottom w:val="none" w:sz="0" w:space="0" w:color="auto"/>
        <w:right w:val="none" w:sz="0" w:space="0" w:color="auto"/>
      </w:divBdr>
    </w:div>
    <w:div w:id="906233090">
      <w:bodyDiv w:val="1"/>
      <w:marLeft w:val="0"/>
      <w:marRight w:val="0"/>
      <w:marTop w:val="0"/>
      <w:marBottom w:val="0"/>
      <w:divBdr>
        <w:top w:val="none" w:sz="0" w:space="0" w:color="auto"/>
        <w:left w:val="none" w:sz="0" w:space="0" w:color="auto"/>
        <w:bottom w:val="none" w:sz="0" w:space="0" w:color="auto"/>
        <w:right w:val="none" w:sz="0" w:space="0" w:color="auto"/>
      </w:divBdr>
    </w:div>
    <w:div w:id="1091464613">
      <w:bodyDiv w:val="1"/>
      <w:marLeft w:val="0"/>
      <w:marRight w:val="0"/>
      <w:marTop w:val="0"/>
      <w:marBottom w:val="0"/>
      <w:divBdr>
        <w:top w:val="none" w:sz="0" w:space="0" w:color="auto"/>
        <w:left w:val="none" w:sz="0" w:space="0" w:color="auto"/>
        <w:bottom w:val="none" w:sz="0" w:space="0" w:color="auto"/>
        <w:right w:val="none" w:sz="0" w:space="0" w:color="auto"/>
      </w:divBdr>
    </w:div>
    <w:div w:id="1128429890">
      <w:bodyDiv w:val="1"/>
      <w:marLeft w:val="0"/>
      <w:marRight w:val="0"/>
      <w:marTop w:val="0"/>
      <w:marBottom w:val="0"/>
      <w:divBdr>
        <w:top w:val="none" w:sz="0" w:space="0" w:color="auto"/>
        <w:left w:val="none" w:sz="0" w:space="0" w:color="auto"/>
        <w:bottom w:val="none" w:sz="0" w:space="0" w:color="auto"/>
        <w:right w:val="none" w:sz="0" w:space="0" w:color="auto"/>
      </w:divBdr>
    </w:div>
    <w:div w:id="1174613016">
      <w:bodyDiv w:val="1"/>
      <w:marLeft w:val="0"/>
      <w:marRight w:val="0"/>
      <w:marTop w:val="0"/>
      <w:marBottom w:val="0"/>
      <w:divBdr>
        <w:top w:val="none" w:sz="0" w:space="0" w:color="auto"/>
        <w:left w:val="none" w:sz="0" w:space="0" w:color="auto"/>
        <w:bottom w:val="none" w:sz="0" w:space="0" w:color="auto"/>
        <w:right w:val="none" w:sz="0" w:space="0" w:color="auto"/>
      </w:divBdr>
    </w:div>
    <w:div w:id="1274050400">
      <w:bodyDiv w:val="1"/>
      <w:marLeft w:val="0"/>
      <w:marRight w:val="0"/>
      <w:marTop w:val="0"/>
      <w:marBottom w:val="0"/>
      <w:divBdr>
        <w:top w:val="none" w:sz="0" w:space="0" w:color="auto"/>
        <w:left w:val="none" w:sz="0" w:space="0" w:color="auto"/>
        <w:bottom w:val="none" w:sz="0" w:space="0" w:color="auto"/>
        <w:right w:val="none" w:sz="0" w:space="0" w:color="auto"/>
      </w:divBdr>
    </w:div>
    <w:div w:id="1275940100">
      <w:bodyDiv w:val="1"/>
      <w:marLeft w:val="0"/>
      <w:marRight w:val="0"/>
      <w:marTop w:val="0"/>
      <w:marBottom w:val="0"/>
      <w:divBdr>
        <w:top w:val="none" w:sz="0" w:space="0" w:color="auto"/>
        <w:left w:val="none" w:sz="0" w:space="0" w:color="auto"/>
        <w:bottom w:val="none" w:sz="0" w:space="0" w:color="auto"/>
        <w:right w:val="none" w:sz="0" w:space="0" w:color="auto"/>
      </w:divBdr>
    </w:div>
    <w:div w:id="1330594919">
      <w:bodyDiv w:val="1"/>
      <w:marLeft w:val="0"/>
      <w:marRight w:val="0"/>
      <w:marTop w:val="0"/>
      <w:marBottom w:val="0"/>
      <w:divBdr>
        <w:top w:val="none" w:sz="0" w:space="0" w:color="auto"/>
        <w:left w:val="none" w:sz="0" w:space="0" w:color="auto"/>
        <w:bottom w:val="none" w:sz="0" w:space="0" w:color="auto"/>
        <w:right w:val="none" w:sz="0" w:space="0" w:color="auto"/>
      </w:divBdr>
    </w:div>
    <w:div w:id="1333139896">
      <w:bodyDiv w:val="1"/>
      <w:marLeft w:val="0"/>
      <w:marRight w:val="0"/>
      <w:marTop w:val="0"/>
      <w:marBottom w:val="0"/>
      <w:divBdr>
        <w:top w:val="none" w:sz="0" w:space="0" w:color="auto"/>
        <w:left w:val="none" w:sz="0" w:space="0" w:color="auto"/>
        <w:bottom w:val="none" w:sz="0" w:space="0" w:color="auto"/>
        <w:right w:val="none" w:sz="0" w:space="0" w:color="auto"/>
      </w:divBdr>
    </w:div>
    <w:div w:id="1346636533">
      <w:bodyDiv w:val="1"/>
      <w:marLeft w:val="0"/>
      <w:marRight w:val="0"/>
      <w:marTop w:val="0"/>
      <w:marBottom w:val="0"/>
      <w:divBdr>
        <w:top w:val="none" w:sz="0" w:space="0" w:color="auto"/>
        <w:left w:val="none" w:sz="0" w:space="0" w:color="auto"/>
        <w:bottom w:val="none" w:sz="0" w:space="0" w:color="auto"/>
        <w:right w:val="none" w:sz="0" w:space="0" w:color="auto"/>
      </w:divBdr>
    </w:div>
    <w:div w:id="1390106488">
      <w:bodyDiv w:val="1"/>
      <w:marLeft w:val="0"/>
      <w:marRight w:val="0"/>
      <w:marTop w:val="0"/>
      <w:marBottom w:val="0"/>
      <w:divBdr>
        <w:top w:val="none" w:sz="0" w:space="0" w:color="auto"/>
        <w:left w:val="none" w:sz="0" w:space="0" w:color="auto"/>
        <w:bottom w:val="none" w:sz="0" w:space="0" w:color="auto"/>
        <w:right w:val="none" w:sz="0" w:space="0" w:color="auto"/>
      </w:divBdr>
    </w:div>
    <w:div w:id="161463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me%20PC\AppData\Roaming\Microsoft\Templates\Book%20manuscrip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5B418-7755-4861-BBA3-782A4EF434FB}">
  <ds:schemaRefs>
    <ds:schemaRef ds:uri="http://schemas.microsoft.com/sharepoint/v3/contenttype/forms"/>
  </ds:schemaRefs>
</ds:datastoreItem>
</file>

<file path=customXml/itemProps2.xml><?xml version="1.0" encoding="utf-8"?>
<ds:datastoreItem xmlns:ds="http://schemas.openxmlformats.org/officeDocument/2006/customXml" ds:itemID="{D1D161B8-B9AA-4213-AC4C-50CA774A6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Book manuscript.dotx</Template>
  <TotalTime>4</TotalTime>
  <Pages>12</Pages>
  <Words>3816</Words>
  <Characters>21753</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Book manuscript</vt:lpstr>
    </vt:vector>
  </TitlesOfParts>
  <Company/>
  <LinksUpToDate>false</LinksUpToDate>
  <CharactersWithSpaces>25518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manuscript</dc:title>
  <dc:subject>Learn Yoga from Ramayana</dc:subject>
  <dc:creator>home PC</dc:creator>
  <cp:keywords/>
  <dc:description/>
  <cp:lastModifiedBy>Microsoft account</cp:lastModifiedBy>
  <cp:revision>7</cp:revision>
  <cp:lastPrinted>2017-05-13T12:01:00Z</cp:lastPrinted>
  <dcterms:created xsi:type="dcterms:W3CDTF">2020-09-04T21:14:00Z</dcterms:created>
  <dcterms:modified xsi:type="dcterms:W3CDTF">2020-09-09T17:28:00Z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TC102635299990</vt:lpwstr>
  </property>
</Properties>
</file>