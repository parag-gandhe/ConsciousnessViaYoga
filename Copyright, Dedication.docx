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A8A" w:rsidRDefault="00C52A8A" w:rsidP="00C52A8A">
      <w:pPr>
        <w:pStyle w:val="Copyright"/>
      </w:pPr>
      <w:bookmarkStart w:id="0" w:name="_GoBack"/>
    </w:p>
    <w:p w:rsidR="00C52A8A" w:rsidRDefault="00C52A8A" w:rsidP="00C52A8A">
      <w:pPr>
        <w:pStyle w:val="Copyright"/>
      </w:pPr>
    </w:p>
    <w:p w:rsidR="00C52A8A" w:rsidRDefault="00C52A8A" w:rsidP="00C52A8A">
      <w:pPr>
        <w:pStyle w:val="Copyright"/>
      </w:pPr>
    </w:p>
    <w:p w:rsidR="00C52A8A" w:rsidRDefault="00C52A8A" w:rsidP="00C52A8A">
      <w:pPr>
        <w:pStyle w:val="Copyright"/>
      </w:pPr>
    </w:p>
    <w:p w:rsidR="00C52A8A" w:rsidRDefault="00C52A8A" w:rsidP="00C52A8A">
      <w:pPr>
        <w:pStyle w:val="Copyright"/>
      </w:pPr>
    </w:p>
    <w:p w:rsidR="00C52A8A" w:rsidRDefault="00C52A8A" w:rsidP="00C52A8A">
      <w:pPr>
        <w:pStyle w:val="Copyright"/>
      </w:pPr>
    </w:p>
    <w:p w:rsidR="00C52A8A" w:rsidRDefault="00C52A8A" w:rsidP="00C52A8A">
      <w:pPr>
        <w:pStyle w:val="Copyright"/>
      </w:pPr>
    </w:p>
    <w:p w:rsidR="00C52A8A" w:rsidRDefault="00C52A8A" w:rsidP="00C52A8A">
      <w:pPr>
        <w:pStyle w:val="Copyright"/>
      </w:pPr>
    </w:p>
    <w:p w:rsidR="00C52A8A" w:rsidRDefault="00C52A8A" w:rsidP="00C52A8A">
      <w:pPr>
        <w:pStyle w:val="Copyright"/>
      </w:pPr>
    </w:p>
    <w:p w:rsidR="00C52A8A" w:rsidRDefault="00C52A8A" w:rsidP="00C52A8A">
      <w:pPr>
        <w:pStyle w:val="Copyright"/>
      </w:pPr>
    </w:p>
    <w:p w:rsidR="00C52A8A" w:rsidRDefault="00C52A8A" w:rsidP="00C52A8A">
      <w:pPr>
        <w:pStyle w:val="Copyright"/>
      </w:pPr>
    </w:p>
    <w:p w:rsidR="00C52A8A" w:rsidRDefault="00C52A8A" w:rsidP="00C52A8A">
      <w:pPr>
        <w:pStyle w:val="Copyright"/>
      </w:pPr>
    </w:p>
    <w:p w:rsidR="00C52A8A" w:rsidRDefault="00C52A8A" w:rsidP="00C52A8A">
      <w:pPr>
        <w:pStyle w:val="Copyright"/>
      </w:pPr>
    </w:p>
    <w:p w:rsidR="00C52A8A" w:rsidRDefault="00C52A8A" w:rsidP="00C52A8A">
      <w:pPr>
        <w:pStyle w:val="Copyright"/>
      </w:pPr>
    </w:p>
    <w:p w:rsidR="00C52A8A" w:rsidRDefault="00C52A8A" w:rsidP="00C52A8A">
      <w:pPr>
        <w:pStyle w:val="Copyright"/>
      </w:pPr>
    </w:p>
    <w:p w:rsidR="00C52A8A" w:rsidRDefault="00C52A8A" w:rsidP="00C52A8A">
      <w:pPr>
        <w:pStyle w:val="Copyright"/>
      </w:pPr>
    </w:p>
    <w:p w:rsidR="00C52A8A" w:rsidRDefault="00C52A8A" w:rsidP="00C52A8A">
      <w:pPr>
        <w:pStyle w:val="Copyright"/>
      </w:pPr>
    </w:p>
    <w:p w:rsidR="00C52A8A" w:rsidRDefault="00C52A8A" w:rsidP="00C52A8A">
      <w:pPr>
        <w:pStyle w:val="Copyright"/>
      </w:pPr>
    </w:p>
    <w:p w:rsidR="00C52A8A" w:rsidRPr="00F819D6" w:rsidRDefault="00C52A8A" w:rsidP="00C52A8A">
      <w:pPr>
        <w:pStyle w:val="Copyright"/>
        <w:rPr>
          <w:rStyle w:val="TOC9Char"/>
        </w:rPr>
      </w:pPr>
    </w:p>
    <w:p w:rsidR="00C52A8A" w:rsidRPr="00F819D6" w:rsidRDefault="00C52A8A" w:rsidP="00C52A8A">
      <w:pPr>
        <w:pStyle w:val="Copyright"/>
        <w:rPr>
          <w:rStyle w:val="TOC9Char"/>
        </w:rPr>
      </w:pPr>
      <w:r w:rsidRPr="00F819D6">
        <w:rPr>
          <w:rStyle w:val="TOC9Char"/>
        </w:rPr>
        <w:t>Copyright © 20</w:t>
      </w:r>
      <w:r>
        <w:rPr>
          <w:rStyle w:val="TOC9Char"/>
        </w:rPr>
        <w:t>20</w:t>
      </w:r>
      <w:r w:rsidRPr="00F819D6">
        <w:rPr>
          <w:rStyle w:val="TOC9Char"/>
        </w:rPr>
        <w:t xml:space="preserve"> by Parag Vijay Gandhe</w:t>
      </w:r>
    </w:p>
    <w:p w:rsidR="00C52A8A" w:rsidRPr="00F819D6" w:rsidRDefault="00C52A8A" w:rsidP="00C52A8A">
      <w:pPr>
        <w:pStyle w:val="Copyright"/>
        <w:rPr>
          <w:rStyle w:val="TOC9Char"/>
        </w:rPr>
      </w:pPr>
    </w:p>
    <w:p w:rsidR="00C52A8A" w:rsidRPr="00F819D6" w:rsidRDefault="00C52A8A" w:rsidP="00C52A8A">
      <w:pPr>
        <w:pStyle w:val="Copyright"/>
        <w:rPr>
          <w:rStyle w:val="TOC9Char"/>
        </w:rPr>
      </w:pPr>
      <w:r w:rsidRPr="00F819D6">
        <w:rPr>
          <w:rStyle w:val="TOC9Char"/>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C52A8A" w:rsidRPr="00F819D6" w:rsidRDefault="00C52A8A" w:rsidP="00C52A8A">
      <w:pPr>
        <w:pStyle w:val="Copyright"/>
        <w:rPr>
          <w:rStyle w:val="TOC9Char"/>
        </w:rPr>
      </w:pPr>
    </w:p>
    <w:p w:rsidR="00C52A8A" w:rsidRPr="002E717C" w:rsidRDefault="00C52A8A" w:rsidP="00C52A8A">
      <w:pPr>
        <w:pStyle w:val="Copyright"/>
        <w:rPr>
          <w:rStyle w:val="TOC9Char"/>
          <w:lang w:val="es-US"/>
        </w:rPr>
      </w:pPr>
      <w:r w:rsidRPr="002E717C">
        <w:rPr>
          <w:rStyle w:val="TOC9Char"/>
          <w:lang w:val="es-US"/>
        </w:rPr>
        <w:t>Parag Gandhe</w:t>
      </w:r>
    </w:p>
    <w:p w:rsidR="00C52A8A" w:rsidRPr="00B152AA" w:rsidRDefault="00C52A8A" w:rsidP="00C52A8A">
      <w:pPr>
        <w:pStyle w:val="Copyright"/>
        <w:rPr>
          <w:rStyle w:val="TOC9Char"/>
          <w:lang w:val="es-US"/>
        </w:rPr>
      </w:pPr>
      <w:r w:rsidRPr="00B152AA">
        <w:rPr>
          <w:rStyle w:val="TOC9Char"/>
          <w:lang w:val="es-US"/>
        </w:rPr>
        <w:t>12615 Magna Carta Rd</w:t>
      </w:r>
    </w:p>
    <w:p w:rsidR="00C52A8A" w:rsidRDefault="00C52A8A" w:rsidP="00C52A8A">
      <w:pPr>
        <w:pStyle w:val="Copyright"/>
        <w:rPr>
          <w:rStyle w:val="TOC9Char"/>
          <w:lang w:val="es-US"/>
        </w:rPr>
      </w:pPr>
      <w:r w:rsidRPr="00B152AA">
        <w:rPr>
          <w:rStyle w:val="TOC9Char"/>
          <w:lang w:val="es-US"/>
        </w:rPr>
        <w:t>Herndon VA 20171</w:t>
      </w:r>
    </w:p>
    <w:p w:rsidR="00C52A8A" w:rsidRPr="002E717C" w:rsidRDefault="00C52A8A" w:rsidP="00C52A8A">
      <w:pPr>
        <w:pStyle w:val="Copyright"/>
        <w:rPr>
          <w:rStyle w:val="TOC9Char"/>
        </w:rPr>
      </w:pPr>
      <w:r w:rsidRPr="00087F64">
        <w:rPr>
          <w:rStyle w:val="TOC9Char"/>
        </w:rPr>
        <w:t>parag.gandhe@gmail.com</w:t>
      </w:r>
    </w:p>
    <w:p w:rsidR="00C52A8A" w:rsidRPr="002E717C" w:rsidRDefault="00C52A8A" w:rsidP="00C52A8A">
      <w:pPr>
        <w:pStyle w:val="Copyright"/>
        <w:rPr>
          <w:rStyle w:val="TOC9Char"/>
        </w:rPr>
      </w:pPr>
    </w:p>
    <w:p w:rsidR="00C52A8A" w:rsidRPr="002E717C" w:rsidRDefault="00C52A8A" w:rsidP="00C52A8A">
      <w:pPr>
        <w:pStyle w:val="Copyright"/>
        <w:rPr>
          <w:rStyle w:val="TOC9Char"/>
        </w:rPr>
      </w:pPr>
    </w:p>
    <w:p w:rsidR="00C52A8A" w:rsidRDefault="00C52A8A" w:rsidP="00C52A8A">
      <w:pPr>
        <w:pStyle w:val="Copyright"/>
        <w:rPr>
          <w:rStyle w:val="TOC9Char"/>
        </w:rPr>
      </w:pPr>
      <w:r w:rsidRPr="00F819D6">
        <w:rPr>
          <w:rStyle w:val="TOC9Char"/>
        </w:rPr>
        <w:t xml:space="preserve">First Published: </w:t>
      </w:r>
      <w:r>
        <w:rPr>
          <w:rStyle w:val="TOC9Char"/>
        </w:rPr>
        <w:t>1</w:t>
      </w:r>
      <w:r w:rsidRPr="0050741F">
        <w:rPr>
          <w:rStyle w:val="TOC9Char"/>
        </w:rPr>
        <w:t>-</w:t>
      </w:r>
      <w:r>
        <w:rPr>
          <w:rStyle w:val="TOC9Char"/>
        </w:rPr>
        <w:t>Sept</w:t>
      </w:r>
      <w:r w:rsidRPr="0050741F">
        <w:rPr>
          <w:rStyle w:val="TOC9Char"/>
        </w:rPr>
        <w:t>-20</w:t>
      </w:r>
      <w:r>
        <w:rPr>
          <w:rStyle w:val="TOC9Char"/>
        </w:rPr>
        <w:t>20</w:t>
      </w:r>
    </w:p>
    <w:p w:rsidR="00C52A8A" w:rsidRPr="00F819D6" w:rsidRDefault="00C52A8A" w:rsidP="00C52A8A">
      <w:pPr>
        <w:pStyle w:val="Copyright"/>
        <w:rPr>
          <w:rStyle w:val="TOC9Char"/>
        </w:rPr>
      </w:pPr>
      <w:r w:rsidRPr="00F819D6">
        <w:rPr>
          <w:rStyle w:val="TOC9Char"/>
        </w:rPr>
        <w:t>ISBN</w:t>
      </w:r>
      <w:r>
        <w:rPr>
          <w:rStyle w:val="TOC9Char"/>
        </w:rPr>
        <w:t xml:space="preserve"> </w:t>
      </w:r>
      <w:r w:rsidRPr="0050741F">
        <w:rPr>
          <w:rStyle w:val="TOC9Char"/>
        </w:rPr>
        <w:t>978-0-9962302-2-3</w:t>
      </w:r>
    </w:p>
    <w:p w:rsidR="00C52A8A" w:rsidRPr="00F819D6" w:rsidRDefault="00C52A8A" w:rsidP="00C52A8A">
      <w:pPr>
        <w:tabs>
          <w:tab w:val="clear" w:pos="360"/>
          <w:tab w:val="clear" w:pos="9360"/>
        </w:tabs>
        <w:rPr>
          <w:rStyle w:val="TOC9Char"/>
        </w:rPr>
      </w:pPr>
    </w:p>
    <w:p w:rsidR="00C52A8A" w:rsidRPr="00F819D6" w:rsidRDefault="00C52A8A" w:rsidP="00C52A8A">
      <w:pPr>
        <w:tabs>
          <w:tab w:val="clear" w:pos="360"/>
          <w:tab w:val="clear" w:pos="9360"/>
        </w:tabs>
        <w:rPr>
          <w:rStyle w:val="TOC9Char"/>
        </w:rPr>
      </w:pPr>
    </w:p>
    <w:p w:rsidR="00C52A8A" w:rsidRDefault="00C52A8A" w:rsidP="00C52A8A">
      <w:pPr>
        <w:tabs>
          <w:tab w:val="clear" w:pos="360"/>
          <w:tab w:val="clear" w:pos="9360"/>
        </w:tabs>
        <w:rPr>
          <w:rStyle w:val="TOC9Char"/>
        </w:rPr>
      </w:pPr>
      <w:r w:rsidRPr="00F819D6">
        <w:rPr>
          <w:rStyle w:val="TOC9Char"/>
        </w:rPr>
        <w:t xml:space="preserve">Cover Image By: </w:t>
      </w:r>
      <w:r>
        <w:rPr>
          <w:rStyle w:val="TOC9Char"/>
        </w:rPr>
        <w:t>Girija Bhalerao, Art in Me Studio, Chantilly, VA</w:t>
      </w:r>
    </w:p>
    <w:p w:rsidR="00C52A8A" w:rsidRDefault="00C52A8A" w:rsidP="00C52A8A">
      <w:pPr>
        <w:tabs>
          <w:tab w:val="clear" w:pos="360"/>
          <w:tab w:val="clear" w:pos="9360"/>
        </w:tabs>
        <w:rPr>
          <w:rStyle w:val="TOC9Char"/>
        </w:rPr>
      </w:pPr>
    </w:p>
    <w:p w:rsidR="00C52A8A" w:rsidRDefault="00C52A8A" w:rsidP="00C52A8A">
      <w:pPr>
        <w:tabs>
          <w:tab w:val="clear" w:pos="360"/>
          <w:tab w:val="clear" w:pos="9360"/>
        </w:tabs>
        <w:rPr>
          <w:rStyle w:val="TOC9Char"/>
        </w:rPr>
      </w:pPr>
    </w:p>
    <w:p w:rsidR="00C52A8A" w:rsidRPr="00F819D6" w:rsidRDefault="00C52A8A" w:rsidP="00C52A8A">
      <w:pPr>
        <w:tabs>
          <w:tab w:val="clear" w:pos="360"/>
          <w:tab w:val="clear" w:pos="9360"/>
        </w:tabs>
        <w:rPr>
          <w:rStyle w:val="TOC9Char"/>
        </w:rPr>
      </w:pPr>
      <w:r w:rsidRPr="00087F64">
        <w:rPr>
          <w:rStyle w:val="TOC9Char"/>
        </w:rPr>
        <w:t>This is the first</w:t>
      </w:r>
      <w:r>
        <w:rPr>
          <w:rStyle w:val="TOC9Char"/>
        </w:rPr>
        <w:t xml:space="preserve"> edition of the Short Version of Yoga Ramayana</w:t>
      </w:r>
      <w:r w:rsidRPr="00087F64">
        <w:rPr>
          <w:rStyle w:val="TOC9Char"/>
        </w:rPr>
        <w:t xml:space="preserve"> published on </w:t>
      </w:r>
      <w:r>
        <w:rPr>
          <w:rStyle w:val="TOC9Char"/>
        </w:rPr>
        <w:t>1</w:t>
      </w:r>
      <w:r w:rsidRPr="0050741F">
        <w:rPr>
          <w:rStyle w:val="TOC9Char"/>
        </w:rPr>
        <w:t>-</w:t>
      </w:r>
      <w:r>
        <w:rPr>
          <w:rStyle w:val="TOC9Char"/>
        </w:rPr>
        <w:t>Sept</w:t>
      </w:r>
      <w:r w:rsidRPr="0050741F">
        <w:rPr>
          <w:rStyle w:val="TOC9Char"/>
        </w:rPr>
        <w:t>-20</w:t>
      </w:r>
      <w:r>
        <w:rPr>
          <w:rStyle w:val="TOC9Char"/>
        </w:rPr>
        <w:t>20</w:t>
      </w:r>
      <w:r w:rsidRPr="00087F64">
        <w:rPr>
          <w:rStyle w:val="TOC9Char"/>
        </w:rPr>
        <w:t>. I appreciate your comments, suggestions, major or minor corrections and suggestions for improving the quality of this book. Please</w:t>
      </w:r>
      <w:r>
        <w:rPr>
          <w:rStyle w:val="TOC9Char"/>
        </w:rPr>
        <w:t xml:space="preserve"> </w:t>
      </w:r>
      <w:r w:rsidRPr="00087F64">
        <w:rPr>
          <w:rStyle w:val="TOC9Char"/>
        </w:rPr>
        <w:t xml:space="preserve">send </w:t>
      </w:r>
      <w:r>
        <w:rPr>
          <w:rStyle w:val="TOC9Char"/>
        </w:rPr>
        <w:t>your remarks at</w:t>
      </w:r>
      <w:r w:rsidRPr="00087F64">
        <w:rPr>
          <w:rStyle w:val="TOC9Char"/>
        </w:rPr>
        <w:t xml:space="preserve"> parag.gandhe@gmail.com.</w:t>
      </w:r>
      <w:r w:rsidRPr="00F819D6">
        <w:rPr>
          <w:rStyle w:val="TOC9Char"/>
        </w:rPr>
        <w:br w:type="page"/>
      </w:r>
    </w:p>
    <w:p w:rsidR="00C52A8A" w:rsidRDefault="00C52A8A" w:rsidP="00C52A8A">
      <w:pPr>
        <w:pStyle w:val="NoSpacing"/>
        <w:jc w:val="center"/>
        <w:rPr>
          <w:noProof/>
        </w:rPr>
      </w:pPr>
    </w:p>
    <w:p w:rsidR="00C52A8A" w:rsidRDefault="00C52A8A" w:rsidP="00C52A8A">
      <w:pPr>
        <w:pStyle w:val="NoSpacing"/>
        <w:jc w:val="center"/>
        <w:rPr>
          <w:noProof/>
        </w:rPr>
      </w:pPr>
    </w:p>
    <w:p w:rsidR="00C52A8A" w:rsidRDefault="00C52A8A" w:rsidP="00C52A8A">
      <w:pPr>
        <w:pStyle w:val="NoSpacing"/>
        <w:jc w:val="center"/>
        <w:rPr>
          <w:noProof/>
        </w:rPr>
      </w:pPr>
    </w:p>
    <w:p w:rsidR="00C52A8A" w:rsidRDefault="00C52A8A" w:rsidP="00C52A8A">
      <w:pPr>
        <w:pStyle w:val="NoSpacing"/>
        <w:jc w:val="center"/>
        <w:rPr>
          <w:noProof/>
        </w:rPr>
      </w:pPr>
    </w:p>
    <w:p w:rsidR="00C52A8A" w:rsidRDefault="00C52A8A" w:rsidP="00C52A8A">
      <w:pPr>
        <w:pStyle w:val="NoSpacing"/>
        <w:jc w:val="center"/>
        <w:rPr>
          <w:noProof/>
        </w:rPr>
      </w:pPr>
    </w:p>
    <w:p w:rsidR="00C52A8A" w:rsidRDefault="00C52A8A" w:rsidP="00C52A8A">
      <w:pPr>
        <w:pStyle w:val="NoSpacing"/>
        <w:jc w:val="center"/>
      </w:pPr>
    </w:p>
    <w:p w:rsidR="00C52A8A" w:rsidRDefault="00C52A8A" w:rsidP="00C52A8A">
      <w:pPr>
        <w:pStyle w:val="Heading1"/>
        <w:jc w:val="center"/>
      </w:pPr>
      <w:r>
        <w:t>AUM</w:t>
      </w:r>
    </w:p>
    <w:p w:rsidR="00C52A8A" w:rsidRDefault="00C52A8A" w:rsidP="00C52A8A">
      <w:pPr>
        <w:pStyle w:val="NoSpacing"/>
        <w:spacing w:line="480" w:lineRule="auto"/>
        <w:jc w:val="center"/>
        <w:rPr>
          <w:rStyle w:val="Emphasis"/>
        </w:rPr>
      </w:pPr>
    </w:p>
    <w:p w:rsidR="00C52A8A" w:rsidRDefault="00C52A8A" w:rsidP="00C52A8A">
      <w:pPr>
        <w:pStyle w:val="NoSpacing"/>
        <w:spacing w:line="480" w:lineRule="auto"/>
        <w:jc w:val="center"/>
        <w:rPr>
          <w:rStyle w:val="Emphasis"/>
        </w:rPr>
      </w:pPr>
    </w:p>
    <w:p w:rsidR="00C52A8A" w:rsidRDefault="00C52A8A" w:rsidP="00C52A8A">
      <w:pPr>
        <w:pStyle w:val="NoSpacing"/>
        <w:spacing w:line="480" w:lineRule="auto"/>
        <w:jc w:val="center"/>
        <w:rPr>
          <w:rStyle w:val="Emphasis"/>
        </w:rPr>
      </w:pPr>
    </w:p>
    <w:p w:rsidR="00C52A8A" w:rsidRDefault="00C52A8A" w:rsidP="00C52A8A">
      <w:pPr>
        <w:pStyle w:val="NoSpacing"/>
        <w:spacing w:line="480" w:lineRule="auto"/>
        <w:jc w:val="center"/>
        <w:rPr>
          <w:rStyle w:val="Emphasis"/>
        </w:rPr>
      </w:pPr>
    </w:p>
    <w:p w:rsidR="00C52A8A" w:rsidRDefault="00C52A8A" w:rsidP="00C52A8A">
      <w:pPr>
        <w:pStyle w:val="NoSpacing"/>
        <w:spacing w:line="480" w:lineRule="auto"/>
        <w:jc w:val="center"/>
        <w:rPr>
          <w:rStyle w:val="Emphasis"/>
        </w:rPr>
      </w:pPr>
    </w:p>
    <w:p w:rsidR="00C52A8A" w:rsidRDefault="00C52A8A" w:rsidP="00C52A8A">
      <w:pPr>
        <w:pStyle w:val="NoSpacing"/>
        <w:spacing w:line="480" w:lineRule="auto"/>
        <w:jc w:val="center"/>
        <w:rPr>
          <w:rStyle w:val="Emphasis"/>
        </w:rPr>
      </w:pPr>
    </w:p>
    <w:p w:rsidR="00C52A8A" w:rsidRDefault="00C52A8A" w:rsidP="00C52A8A">
      <w:pPr>
        <w:pStyle w:val="NoSpacing"/>
        <w:spacing w:line="480" w:lineRule="auto"/>
        <w:jc w:val="center"/>
        <w:rPr>
          <w:rStyle w:val="Emphasis"/>
        </w:rPr>
      </w:pPr>
    </w:p>
    <w:p w:rsidR="00C52A8A" w:rsidRPr="00FF7CB2" w:rsidRDefault="00C52A8A" w:rsidP="00C52A8A">
      <w:pPr>
        <w:pStyle w:val="NoSpacing"/>
        <w:spacing w:line="480" w:lineRule="auto"/>
        <w:jc w:val="center"/>
        <w:rPr>
          <w:rStyle w:val="Emphasis"/>
        </w:rPr>
      </w:pPr>
      <w:r w:rsidRPr="00FF7CB2">
        <w:rPr>
          <w:rStyle w:val="Emphasis"/>
        </w:rPr>
        <w:t xml:space="preserve">Dedicated to </w:t>
      </w:r>
      <w:r>
        <w:rPr>
          <w:rStyle w:val="Emphasis"/>
        </w:rPr>
        <w:t>My Parents – Pushpa and Vijay Gandhe</w:t>
      </w:r>
    </w:p>
    <w:p w:rsidR="00C52A8A" w:rsidRPr="00FF7CB2" w:rsidRDefault="00C52A8A" w:rsidP="00C52A8A">
      <w:pPr>
        <w:pStyle w:val="NoSpacing"/>
        <w:spacing w:line="480" w:lineRule="auto"/>
        <w:jc w:val="center"/>
        <w:rPr>
          <w:rStyle w:val="Emphasis"/>
        </w:rPr>
      </w:pPr>
      <w:r w:rsidRPr="00FF7CB2">
        <w:rPr>
          <w:rStyle w:val="Emphasis"/>
        </w:rPr>
        <w:t>By Parag Gandhe</w:t>
      </w:r>
    </w:p>
    <w:p w:rsidR="00C52A8A" w:rsidRPr="00B152AA" w:rsidRDefault="00C52A8A" w:rsidP="00C52A8A">
      <w:pPr>
        <w:spacing w:line="480" w:lineRule="auto"/>
        <w:rPr>
          <w:i/>
          <w:iCs/>
        </w:rPr>
      </w:pPr>
      <w:r>
        <w:t xml:space="preserve"> </w:t>
      </w:r>
    </w:p>
    <w:p w:rsidR="005627B2" w:rsidRPr="00B152AA" w:rsidRDefault="0048774B" w:rsidP="00B152AA">
      <w:pPr>
        <w:spacing w:line="480" w:lineRule="auto"/>
        <w:rPr>
          <w:i/>
          <w:iCs/>
        </w:rPr>
      </w:pPr>
      <w:r>
        <w:t xml:space="preserve"> </w:t>
      </w:r>
      <w:bookmarkEnd w:id="0"/>
    </w:p>
    <w:sectPr w:rsidR="005627B2" w:rsidRPr="00B152AA" w:rsidSect="00606210">
      <w:headerReference w:type="default" r:id="rId9"/>
      <w:footerReference w:type="default" r:id="rId10"/>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E64" w:rsidRDefault="005D2E64">
      <w:r>
        <w:separator/>
      </w:r>
    </w:p>
  </w:endnote>
  <w:endnote w:type="continuationSeparator" w:id="0">
    <w:p w:rsidR="005D2E64" w:rsidRDefault="005D2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460189"/>
      <w:docPartObj>
        <w:docPartGallery w:val="Page Numbers (Bottom of Page)"/>
        <w:docPartUnique/>
      </w:docPartObj>
    </w:sdtPr>
    <w:sdtContent>
      <w:p w:rsidR="00F03AC3" w:rsidRPr="006069C7" w:rsidRDefault="00F03AC3" w:rsidP="00495416">
        <w:pPr>
          <w:pStyle w:val="FooterOdd"/>
        </w:pPr>
        <w:r w:rsidRPr="006069C7">
          <w:t xml:space="preserve">Page </w:t>
        </w:r>
        <w:r w:rsidRPr="006069C7">
          <w:fldChar w:fldCharType="begin"/>
        </w:r>
        <w:r w:rsidRPr="006069C7">
          <w:instrText xml:space="preserve"> PAGE    \* MERGEFORMAT </w:instrText>
        </w:r>
        <w:r w:rsidRPr="006069C7">
          <w:fldChar w:fldCharType="separate"/>
        </w:r>
        <w:r w:rsidR="00812947">
          <w:rPr>
            <w:noProof/>
          </w:rPr>
          <w:t>2</w:t>
        </w:r>
        <w:r w:rsidRPr="006069C7">
          <w:fldChar w:fldCharType="end"/>
        </w:r>
        <w:r w:rsidRPr="006069C7">
          <w:t xml:space="preserve">     </w:t>
        </w:r>
        <w:r>
          <w:t xml:space="preserve">                                                                                                                      </w:t>
        </w:r>
        <w:r w:rsidRPr="006069C7">
          <w:t xml:space="preserve"> </w:t>
        </w:r>
        <w:r>
          <w:t xml:space="preserve">                        </w:t>
        </w:r>
        <w:r w:rsidRPr="006069C7">
          <w:t xml:space="preserve"> © 20</w:t>
        </w:r>
        <w:r>
          <w:t>20</w:t>
        </w:r>
        <w:r w:rsidRPr="006069C7">
          <w:t xml:space="preserve"> Parag Gandhe     </w:t>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E64" w:rsidRDefault="005D2E64">
      <w:r>
        <w:separator/>
      </w:r>
    </w:p>
  </w:footnote>
  <w:footnote w:type="continuationSeparator" w:id="0">
    <w:p w:rsidR="005D2E64" w:rsidRDefault="005D2E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AC3" w:rsidRPr="00495416" w:rsidRDefault="00F03AC3" w:rsidP="00495416">
    <w:pPr>
      <w:pStyle w:val="HeaderEven"/>
    </w:pPr>
    <w:r>
      <w:t xml:space="preserve">Short Version of </w:t>
    </w:r>
    <w:r w:rsidRPr="00495416">
      <w:t>Y</w:t>
    </w:r>
    <w:r>
      <w:t>oga Ramayana</w:t>
    </w:r>
  </w:p>
  <w:p w:rsidR="00F03AC3" w:rsidRDefault="00F03AC3"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4A1DC2"/>
    <w:multiLevelType w:val="hybridMultilevel"/>
    <w:tmpl w:val="A7C24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2D74BD"/>
    <w:multiLevelType w:val="hybridMultilevel"/>
    <w:tmpl w:val="9780B69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7E441C5"/>
    <w:multiLevelType w:val="hybridMultilevel"/>
    <w:tmpl w:val="B0D8F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5243BC"/>
    <w:multiLevelType w:val="hybridMultilevel"/>
    <w:tmpl w:val="7ABC12E6"/>
    <w:lvl w:ilvl="0" w:tplc="04090001">
      <w:start w:val="1"/>
      <w:numFmt w:val="bullet"/>
      <w:lvlText w:val=""/>
      <w:lvlJc w:val="left"/>
      <w:pPr>
        <w:ind w:left="2430" w:hanging="243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1E8101D9"/>
    <w:multiLevelType w:val="hybridMultilevel"/>
    <w:tmpl w:val="3CEC7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1B3268"/>
    <w:multiLevelType w:val="hybridMultilevel"/>
    <w:tmpl w:val="5A52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8A0C42"/>
    <w:multiLevelType w:val="hybridMultilevel"/>
    <w:tmpl w:val="C99CF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B56F19"/>
    <w:multiLevelType w:val="hybridMultilevel"/>
    <w:tmpl w:val="D5B8AAA2"/>
    <w:lvl w:ilvl="0" w:tplc="04090001">
      <w:start w:val="1"/>
      <w:numFmt w:val="bullet"/>
      <w:lvlText w:val=""/>
      <w:lvlJc w:val="left"/>
      <w:pPr>
        <w:ind w:left="360" w:hanging="360"/>
      </w:pPr>
      <w:rPr>
        <w:rFonts w:ascii="Symbol" w:hAnsi="Symbol" w:hint="default"/>
      </w:rPr>
    </w:lvl>
    <w:lvl w:ilvl="1" w:tplc="D8D87436">
      <w:numFmt w:val="bullet"/>
      <w:lvlText w:val="•"/>
      <w:lvlJc w:val="left"/>
      <w:pPr>
        <w:ind w:left="1440" w:hanging="720"/>
      </w:pPr>
      <w:rPr>
        <w:rFonts w:ascii="Calibri" w:eastAsiaTheme="minorHAnsi" w:hAnsi="Calibri" w:cstheme="minorBidi" w:hint="default"/>
      </w:rPr>
    </w:lvl>
    <w:lvl w:ilvl="2" w:tplc="6C300A82">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B253C8"/>
    <w:multiLevelType w:val="hybridMultilevel"/>
    <w:tmpl w:val="D196E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C70319"/>
    <w:multiLevelType w:val="hybridMultilevel"/>
    <w:tmpl w:val="1ED4ED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7F55F54"/>
    <w:multiLevelType w:val="hybridMultilevel"/>
    <w:tmpl w:val="E5B28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9D0E6B"/>
    <w:multiLevelType w:val="hybridMultilevel"/>
    <w:tmpl w:val="AF1093EA"/>
    <w:lvl w:ilvl="0" w:tplc="029EA1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666BD8"/>
    <w:multiLevelType w:val="hybridMultilevel"/>
    <w:tmpl w:val="1102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2B97AAE"/>
    <w:multiLevelType w:val="hybridMultilevel"/>
    <w:tmpl w:val="7A385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35050F"/>
    <w:multiLevelType w:val="hybridMultilevel"/>
    <w:tmpl w:val="8B06D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443B60"/>
    <w:multiLevelType w:val="hybridMultilevel"/>
    <w:tmpl w:val="44C6D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4C4E47"/>
    <w:multiLevelType w:val="hybridMultilevel"/>
    <w:tmpl w:val="89364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98441E"/>
    <w:multiLevelType w:val="hybridMultilevel"/>
    <w:tmpl w:val="00CCD1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20B02D1"/>
    <w:multiLevelType w:val="hybridMultilevel"/>
    <w:tmpl w:val="70C48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2C1B26"/>
    <w:multiLevelType w:val="hybridMultilevel"/>
    <w:tmpl w:val="6F22E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4E27DE"/>
    <w:multiLevelType w:val="hybridMultilevel"/>
    <w:tmpl w:val="359E64E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12"/>
  </w:num>
  <w:num w:numId="3">
    <w:abstractNumId w:val="32"/>
  </w:num>
  <w:num w:numId="4">
    <w:abstractNumId w:val="30"/>
  </w:num>
  <w:num w:numId="5">
    <w:abstractNumId w:val="9"/>
  </w:num>
  <w:num w:numId="6">
    <w:abstractNumId w:val="38"/>
  </w:num>
  <w:num w:numId="7">
    <w:abstractNumId w:val="25"/>
  </w:num>
  <w:num w:numId="8">
    <w:abstractNumId w:val="2"/>
  </w:num>
  <w:num w:numId="9">
    <w:abstractNumId w:val="8"/>
  </w:num>
  <w:num w:numId="10">
    <w:abstractNumId w:val="6"/>
  </w:num>
  <w:num w:numId="11">
    <w:abstractNumId w:val="31"/>
  </w:num>
  <w:num w:numId="12">
    <w:abstractNumId w:val="0"/>
  </w:num>
  <w:num w:numId="13">
    <w:abstractNumId w:val="10"/>
  </w:num>
  <w:num w:numId="14">
    <w:abstractNumId w:val="23"/>
  </w:num>
  <w:num w:numId="15">
    <w:abstractNumId w:val="19"/>
  </w:num>
  <w:num w:numId="16">
    <w:abstractNumId w:val="24"/>
  </w:num>
  <w:num w:numId="17">
    <w:abstractNumId w:val="20"/>
  </w:num>
  <w:num w:numId="18">
    <w:abstractNumId w:val="22"/>
  </w:num>
  <w:num w:numId="19">
    <w:abstractNumId w:val="29"/>
  </w:num>
  <w:num w:numId="20">
    <w:abstractNumId w:val="16"/>
  </w:num>
  <w:num w:numId="21">
    <w:abstractNumId w:val="4"/>
  </w:num>
  <w:num w:numId="22">
    <w:abstractNumId w:val="26"/>
  </w:num>
  <w:num w:numId="23">
    <w:abstractNumId w:val="28"/>
  </w:num>
  <w:num w:numId="24">
    <w:abstractNumId w:val="15"/>
  </w:num>
  <w:num w:numId="25">
    <w:abstractNumId w:val="14"/>
  </w:num>
  <w:num w:numId="26">
    <w:abstractNumId w:val="33"/>
  </w:num>
  <w:num w:numId="27">
    <w:abstractNumId w:val="7"/>
  </w:num>
  <w:num w:numId="28">
    <w:abstractNumId w:val="17"/>
  </w:num>
  <w:num w:numId="29">
    <w:abstractNumId w:val="37"/>
  </w:num>
  <w:num w:numId="30">
    <w:abstractNumId w:val="3"/>
  </w:num>
  <w:num w:numId="31">
    <w:abstractNumId w:val="5"/>
  </w:num>
  <w:num w:numId="32">
    <w:abstractNumId w:val="18"/>
  </w:num>
  <w:num w:numId="33">
    <w:abstractNumId w:val="11"/>
  </w:num>
  <w:num w:numId="34">
    <w:abstractNumId w:val="13"/>
  </w:num>
  <w:num w:numId="35">
    <w:abstractNumId w:val="34"/>
  </w:num>
  <w:num w:numId="36">
    <w:abstractNumId w:val="35"/>
  </w:num>
  <w:num w:numId="37">
    <w:abstractNumId w:val="36"/>
  </w:num>
  <w:num w:numId="38">
    <w:abstractNumId w:val="27"/>
  </w:num>
  <w:num w:numId="39">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EBD"/>
    <w:rsid w:val="00001160"/>
    <w:rsid w:val="00001C41"/>
    <w:rsid w:val="00005B8D"/>
    <w:rsid w:val="000072E9"/>
    <w:rsid w:val="000108A1"/>
    <w:rsid w:val="00020774"/>
    <w:rsid w:val="00023CA0"/>
    <w:rsid w:val="00030B58"/>
    <w:rsid w:val="00031D8C"/>
    <w:rsid w:val="00041E80"/>
    <w:rsid w:val="00043DE8"/>
    <w:rsid w:val="000463B9"/>
    <w:rsid w:val="0005121C"/>
    <w:rsid w:val="0005600F"/>
    <w:rsid w:val="00062CA5"/>
    <w:rsid w:val="00066668"/>
    <w:rsid w:val="00067D2E"/>
    <w:rsid w:val="000733FD"/>
    <w:rsid w:val="00087F64"/>
    <w:rsid w:val="00090E2B"/>
    <w:rsid w:val="00094D0E"/>
    <w:rsid w:val="000A3A3F"/>
    <w:rsid w:val="000A6DD7"/>
    <w:rsid w:val="000B3181"/>
    <w:rsid w:val="000B4407"/>
    <w:rsid w:val="000B630F"/>
    <w:rsid w:val="000B76CE"/>
    <w:rsid w:val="000D522C"/>
    <w:rsid w:val="000E139E"/>
    <w:rsid w:val="000E4D09"/>
    <w:rsid w:val="000F4D40"/>
    <w:rsid w:val="000F6B86"/>
    <w:rsid w:val="000F7438"/>
    <w:rsid w:val="001012D5"/>
    <w:rsid w:val="00104FE4"/>
    <w:rsid w:val="00106D4E"/>
    <w:rsid w:val="00111018"/>
    <w:rsid w:val="00113C16"/>
    <w:rsid w:val="00115305"/>
    <w:rsid w:val="00116DEB"/>
    <w:rsid w:val="001256CC"/>
    <w:rsid w:val="00126671"/>
    <w:rsid w:val="0013058E"/>
    <w:rsid w:val="0013098E"/>
    <w:rsid w:val="00130FEE"/>
    <w:rsid w:val="00133EDB"/>
    <w:rsid w:val="001343CB"/>
    <w:rsid w:val="0013536F"/>
    <w:rsid w:val="00135492"/>
    <w:rsid w:val="00136FD9"/>
    <w:rsid w:val="00137CC1"/>
    <w:rsid w:val="0014083E"/>
    <w:rsid w:val="00141919"/>
    <w:rsid w:val="0014375C"/>
    <w:rsid w:val="00153113"/>
    <w:rsid w:val="00157B50"/>
    <w:rsid w:val="001651EB"/>
    <w:rsid w:val="00167655"/>
    <w:rsid w:val="00170D93"/>
    <w:rsid w:val="001725F9"/>
    <w:rsid w:val="00172D9A"/>
    <w:rsid w:val="00174B4A"/>
    <w:rsid w:val="001761EA"/>
    <w:rsid w:val="001A1E1E"/>
    <w:rsid w:val="001A2AC3"/>
    <w:rsid w:val="001A2DE9"/>
    <w:rsid w:val="001A306C"/>
    <w:rsid w:val="001A4013"/>
    <w:rsid w:val="001A49F6"/>
    <w:rsid w:val="001A4B5B"/>
    <w:rsid w:val="001B17D3"/>
    <w:rsid w:val="001B3B27"/>
    <w:rsid w:val="001D4D3C"/>
    <w:rsid w:val="001D6A9A"/>
    <w:rsid w:val="001E15CB"/>
    <w:rsid w:val="001F0DA9"/>
    <w:rsid w:val="001F1426"/>
    <w:rsid w:val="001F2FBF"/>
    <w:rsid w:val="001F41CB"/>
    <w:rsid w:val="001F504D"/>
    <w:rsid w:val="0020061F"/>
    <w:rsid w:val="00204499"/>
    <w:rsid w:val="00205119"/>
    <w:rsid w:val="00211464"/>
    <w:rsid w:val="00211AA5"/>
    <w:rsid w:val="002162A4"/>
    <w:rsid w:val="0021685C"/>
    <w:rsid w:val="002206F1"/>
    <w:rsid w:val="0022610E"/>
    <w:rsid w:val="00241DF6"/>
    <w:rsid w:val="00242F8A"/>
    <w:rsid w:val="00247769"/>
    <w:rsid w:val="00250454"/>
    <w:rsid w:val="00256BA8"/>
    <w:rsid w:val="00270FCD"/>
    <w:rsid w:val="00276795"/>
    <w:rsid w:val="00280618"/>
    <w:rsid w:val="00282EE7"/>
    <w:rsid w:val="00290D82"/>
    <w:rsid w:val="00290E98"/>
    <w:rsid w:val="00292F2A"/>
    <w:rsid w:val="0029304B"/>
    <w:rsid w:val="002A1E1E"/>
    <w:rsid w:val="002A5445"/>
    <w:rsid w:val="002A555F"/>
    <w:rsid w:val="002B3C25"/>
    <w:rsid w:val="002B4768"/>
    <w:rsid w:val="002C33A2"/>
    <w:rsid w:val="002C492E"/>
    <w:rsid w:val="002C4951"/>
    <w:rsid w:val="002D0DD7"/>
    <w:rsid w:val="002D4CFF"/>
    <w:rsid w:val="002D5C6E"/>
    <w:rsid w:val="002E1875"/>
    <w:rsid w:val="002E4270"/>
    <w:rsid w:val="002F196A"/>
    <w:rsid w:val="002F33AE"/>
    <w:rsid w:val="003054E4"/>
    <w:rsid w:val="00315800"/>
    <w:rsid w:val="003175EC"/>
    <w:rsid w:val="00321B38"/>
    <w:rsid w:val="003253F2"/>
    <w:rsid w:val="003269E8"/>
    <w:rsid w:val="00327B82"/>
    <w:rsid w:val="00331056"/>
    <w:rsid w:val="00331598"/>
    <w:rsid w:val="00335B31"/>
    <w:rsid w:val="00343612"/>
    <w:rsid w:val="00343F11"/>
    <w:rsid w:val="00350932"/>
    <w:rsid w:val="00350B3F"/>
    <w:rsid w:val="00355085"/>
    <w:rsid w:val="00363573"/>
    <w:rsid w:val="00364C6F"/>
    <w:rsid w:val="00366AE7"/>
    <w:rsid w:val="003677F0"/>
    <w:rsid w:val="00371077"/>
    <w:rsid w:val="00380A36"/>
    <w:rsid w:val="00382ACB"/>
    <w:rsid w:val="00386F98"/>
    <w:rsid w:val="003901E4"/>
    <w:rsid w:val="003967B7"/>
    <w:rsid w:val="00397FF3"/>
    <w:rsid w:val="003A403F"/>
    <w:rsid w:val="003A4B32"/>
    <w:rsid w:val="003A7404"/>
    <w:rsid w:val="003A7FFE"/>
    <w:rsid w:val="003B0165"/>
    <w:rsid w:val="003B299F"/>
    <w:rsid w:val="003B6AC4"/>
    <w:rsid w:val="003C1825"/>
    <w:rsid w:val="003C5C17"/>
    <w:rsid w:val="003D3DF1"/>
    <w:rsid w:val="003D5F5B"/>
    <w:rsid w:val="003D6504"/>
    <w:rsid w:val="003E391E"/>
    <w:rsid w:val="003F2493"/>
    <w:rsid w:val="003F32DC"/>
    <w:rsid w:val="00400F14"/>
    <w:rsid w:val="00404AE2"/>
    <w:rsid w:val="00404CB2"/>
    <w:rsid w:val="00414930"/>
    <w:rsid w:val="00415909"/>
    <w:rsid w:val="00415C99"/>
    <w:rsid w:val="004167E1"/>
    <w:rsid w:val="00417050"/>
    <w:rsid w:val="00421629"/>
    <w:rsid w:val="004275CE"/>
    <w:rsid w:val="00434AFC"/>
    <w:rsid w:val="00444DF9"/>
    <w:rsid w:val="0044622B"/>
    <w:rsid w:val="0044718F"/>
    <w:rsid w:val="0044751E"/>
    <w:rsid w:val="00447F4A"/>
    <w:rsid w:val="00447FC5"/>
    <w:rsid w:val="004536DF"/>
    <w:rsid w:val="00453973"/>
    <w:rsid w:val="00457069"/>
    <w:rsid w:val="00457355"/>
    <w:rsid w:val="00465BF1"/>
    <w:rsid w:val="004664FE"/>
    <w:rsid w:val="00474612"/>
    <w:rsid w:val="004800B8"/>
    <w:rsid w:val="0048774B"/>
    <w:rsid w:val="00494505"/>
    <w:rsid w:val="00495257"/>
    <w:rsid w:val="00495416"/>
    <w:rsid w:val="004A1B85"/>
    <w:rsid w:val="004A2582"/>
    <w:rsid w:val="004B480B"/>
    <w:rsid w:val="004B4F49"/>
    <w:rsid w:val="004B5297"/>
    <w:rsid w:val="004C180E"/>
    <w:rsid w:val="004C29F4"/>
    <w:rsid w:val="004D002C"/>
    <w:rsid w:val="004E239D"/>
    <w:rsid w:val="004E591E"/>
    <w:rsid w:val="004F083F"/>
    <w:rsid w:val="004F085C"/>
    <w:rsid w:val="004F0C24"/>
    <w:rsid w:val="004F1F9C"/>
    <w:rsid w:val="004F33E0"/>
    <w:rsid w:val="004F7CA5"/>
    <w:rsid w:val="00501A5C"/>
    <w:rsid w:val="0050334D"/>
    <w:rsid w:val="00504657"/>
    <w:rsid w:val="00505E32"/>
    <w:rsid w:val="005066DB"/>
    <w:rsid w:val="00506C45"/>
    <w:rsid w:val="0050741F"/>
    <w:rsid w:val="005105B1"/>
    <w:rsid w:val="00512851"/>
    <w:rsid w:val="0051754F"/>
    <w:rsid w:val="0052081A"/>
    <w:rsid w:val="005215CC"/>
    <w:rsid w:val="005217E4"/>
    <w:rsid w:val="00524FD9"/>
    <w:rsid w:val="0052556B"/>
    <w:rsid w:val="00542F86"/>
    <w:rsid w:val="00544595"/>
    <w:rsid w:val="00553FAF"/>
    <w:rsid w:val="00554763"/>
    <w:rsid w:val="00554C94"/>
    <w:rsid w:val="00554E81"/>
    <w:rsid w:val="005627B2"/>
    <w:rsid w:val="00563EE8"/>
    <w:rsid w:val="00564986"/>
    <w:rsid w:val="00564DD3"/>
    <w:rsid w:val="00565757"/>
    <w:rsid w:val="005672DD"/>
    <w:rsid w:val="00570651"/>
    <w:rsid w:val="00570C70"/>
    <w:rsid w:val="00573EC3"/>
    <w:rsid w:val="00574D4D"/>
    <w:rsid w:val="00577F3A"/>
    <w:rsid w:val="0058693A"/>
    <w:rsid w:val="0058792B"/>
    <w:rsid w:val="00594802"/>
    <w:rsid w:val="00595085"/>
    <w:rsid w:val="00595B87"/>
    <w:rsid w:val="005A0EBD"/>
    <w:rsid w:val="005A11F1"/>
    <w:rsid w:val="005A1A86"/>
    <w:rsid w:val="005A24FC"/>
    <w:rsid w:val="005A261B"/>
    <w:rsid w:val="005A2F15"/>
    <w:rsid w:val="005C69AF"/>
    <w:rsid w:val="005D275D"/>
    <w:rsid w:val="005D2E64"/>
    <w:rsid w:val="005D39F6"/>
    <w:rsid w:val="005D500D"/>
    <w:rsid w:val="005D6B01"/>
    <w:rsid w:val="005E1B94"/>
    <w:rsid w:val="005E5B80"/>
    <w:rsid w:val="005F11F6"/>
    <w:rsid w:val="006049B0"/>
    <w:rsid w:val="00606210"/>
    <w:rsid w:val="006069C7"/>
    <w:rsid w:val="00611D33"/>
    <w:rsid w:val="006230E5"/>
    <w:rsid w:val="00627340"/>
    <w:rsid w:val="0063122D"/>
    <w:rsid w:val="00634109"/>
    <w:rsid w:val="0064178C"/>
    <w:rsid w:val="00643779"/>
    <w:rsid w:val="00647B62"/>
    <w:rsid w:val="00662D6E"/>
    <w:rsid w:val="00677587"/>
    <w:rsid w:val="00677B09"/>
    <w:rsid w:val="00677BFD"/>
    <w:rsid w:val="00680320"/>
    <w:rsid w:val="00692BD9"/>
    <w:rsid w:val="00693195"/>
    <w:rsid w:val="00697601"/>
    <w:rsid w:val="006A034B"/>
    <w:rsid w:val="006A2B81"/>
    <w:rsid w:val="006A3D6A"/>
    <w:rsid w:val="006B05AB"/>
    <w:rsid w:val="006B2456"/>
    <w:rsid w:val="006C3491"/>
    <w:rsid w:val="006C3918"/>
    <w:rsid w:val="006C3BFF"/>
    <w:rsid w:val="006C6C8D"/>
    <w:rsid w:val="006D0E3F"/>
    <w:rsid w:val="006D1D28"/>
    <w:rsid w:val="006D317E"/>
    <w:rsid w:val="006D41AB"/>
    <w:rsid w:val="006E4DCC"/>
    <w:rsid w:val="006E53F8"/>
    <w:rsid w:val="006E6F41"/>
    <w:rsid w:val="006F20F9"/>
    <w:rsid w:val="006F2ADE"/>
    <w:rsid w:val="00701048"/>
    <w:rsid w:val="0070461E"/>
    <w:rsid w:val="007074A7"/>
    <w:rsid w:val="00713B5C"/>
    <w:rsid w:val="00714613"/>
    <w:rsid w:val="00725110"/>
    <w:rsid w:val="007275AC"/>
    <w:rsid w:val="00730544"/>
    <w:rsid w:val="00737C12"/>
    <w:rsid w:val="007404F3"/>
    <w:rsid w:val="007470AD"/>
    <w:rsid w:val="007509DE"/>
    <w:rsid w:val="00761283"/>
    <w:rsid w:val="0076560E"/>
    <w:rsid w:val="00765663"/>
    <w:rsid w:val="007670B2"/>
    <w:rsid w:val="007815E9"/>
    <w:rsid w:val="007832DC"/>
    <w:rsid w:val="00795C23"/>
    <w:rsid w:val="007A0FAC"/>
    <w:rsid w:val="007A46CE"/>
    <w:rsid w:val="007A5832"/>
    <w:rsid w:val="007A6C61"/>
    <w:rsid w:val="007A7BE5"/>
    <w:rsid w:val="007B0D5E"/>
    <w:rsid w:val="007B3B47"/>
    <w:rsid w:val="007B4F90"/>
    <w:rsid w:val="007B6385"/>
    <w:rsid w:val="007B7C15"/>
    <w:rsid w:val="007C3DAC"/>
    <w:rsid w:val="007C4416"/>
    <w:rsid w:val="007D6818"/>
    <w:rsid w:val="007E5403"/>
    <w:rsid w:val="007E6A41"/>
    <w:rsid w:val="007F306C"/>
    <w:rsid w:val="007F6934"/>
    <w:rsid w:val="0081100F"/>
    <w:rsid w:val="008127F9"/>
    <w:rsid w:val="00812947"/>
    <w:rsid w:val="0081680C"/>
    <w:rsid w:val="00820BFA"/>
    <w:rsid w:val="00830CD9"/>
    <w:rsid w:val="00835EAC"/>
    <w:rsid w:val="00843345"/>
    <w:rsid w:val="00844584"/>
    <w:rsid w:val="00844E4B"/>
    <w:rsid w:val="00856AA3"/>
    <w:rsid w:val="0086099B"/>
    <w:rsid w:val="00861423"/>
    <w:rsid w:val="00861607"/>
    <w:rsid w:val="00865E2F"/>
    <w:rsid w:val="008806B0"/>
    <w:rsid w:val="00881E67"/>
    <w:rsid w:val="008824CF"/>
    <w:rsid w:val="008832F9"/>
    <w:rsid w:val="00883477"/>
    <w:rsid w:val="00891CB1"/>
    <w:rsid w:val="008A11C5"/>
    <w:rsid w:val="008A32DC"/>
    <w:rsid w:val="008A714F"/>
    <w:rsid w:val="008A7360"/>
    <w:rsid w:val="008B0802"/>
    <w:rsid w:val="008C04EC"/>
    <w:rsid w:val="008C1530"/>
    <w:rsid w:val="008C2725"/>
    <w:rsid w:val="008C5062"/>
    <w:rsid w:val="008C53EB"/>
    <w:rsid w:val="008C53F3"/>
    <w:rsid w:val="008C66BF"/>
    <w:rsid w:val="008C750C"/>
    <w:rsid w:val="008D2300"/>
    <w:rsid w:val="008D6134"/>
    <w:rsid w:val="008E04FB"/>
    <w:rsid w:val="008F3589"/>
    <w:rsid w:val="008F49EA"/>
    <w:rsid w:val="008F7316"/>
    <w:rsid w:val="009054AD"/>
    <w:rsid w:val="009067A6"/>
    <w:rsid w:val="009075AD"/>
    <w:rsid w:val="00910775"/>
    <w:rsid w:val="00912E21"/>
    <w:rsid w:val="00920998"/>
    <w:rsid w:val="00922C26"/>
    <w:rsid w:val="009266DE"/>
    <w:rsid w:val="00930DEE"/>
    <w:rsid w:val="00931FD6"/>
    <w:rsid w:val="00941172"/>
    <w:rsid w:val="00943896"/>
    <w:rsid w:val="0094416C"/>
    <w:rsid w:val="00947987"/>
    <w:rsid w:val="0095020C"/>
    <w:rsid w:val="00950DE5"/>
    <w:rsid w:val="0095436C"/>
    <w:rsid w:val="009601C0"/>
    <w:rsid w:val="00960F26"/>
    <w:rsid w:val="0097013B"/>
    <w:rsid w:val="00984F08"/>
    <w:rsid w:val="009850A6"/>
    <w:rsid w:val="00993889"/>
    <w:rsid w:val="00996CA3"/>
    <w:rsid w:val="00997111"/>
    <w:rsid w:val="009A02B2"/>
    <w:rsid w:val="009A5C36"/>
    <w:rsid w:val="009A66DB"/>
    <w:rsid w:val="009B030D"/>
    <w:rsid w:val="009B464C"/>
    <w:rsid w:val="009D1281"/>
    <w:rsid w:val="009D3E4F"/>
    <w:rsid w:val="009D45C5"/>
    <w:rsid w:val="009D6FED"/>
    <w:rsid w:val="009E1B27"/>
    <w:rsid w:val="009E6B87"/>
    <w:rsid w:val="00A0137F"/>
    <w:rsid w:val="00A03E8B"/>
    <w:rsid w:val="00A13EF3"/>
    <w:rsid w:val="00A14C86"/>
    <w:rsid w:val="00A22DD1"/>
    <w:rsid w:val="00A22FAA"/>
    <w:rsid w:val="00A2628A"/>
    <w:rsid w:val="00A2709B"/>
    <w:rsid w:val="00A33976"/>
    <w:rsid w:val="00A37BD5"/>
    <w:rsid w:val="00A4384E"/>
    <w:rsid w:val="00A51F70"/>
    <w:rsid w:val="00A53928"/>
    <w:rsid w:val="00A550D6"/>
    <w:rsid w:val="00A55493"/>
    <w:rsid w:val="00A57001"/>
    <w:rsid w:val="00A6238B"/>
    <w:rsid w:val="00A63898"/>
    <w:rsid w:val="00A639EA"/>
    <w:rsid w:val="00A67B7B"/>
    <w:rsid w:val="00A725AC"/>
    <w:rsid w:val="00A72A2D"/>
    <w:rsid w:val="00A72BF0"/>
    <w:rsid w:val="00A732B0"/>
    <w:rsid w:val="00A7426B"/>
    <w:rsid w:val="00A75588"/>
    <w:rsid w:val="00A82049"/>
    <w:rsid w:val="00A86C96"/>
    <w:rsid w:val="00A90107"/>
    <w:rsid w:val="00A91D9A"/>
    <w:rsid w:val="00AA0299"/>
    <w:rsid w:val="00AA222B"/>
    <w:rsid w:val="00AA30B1"/>
    <w:rsid w:val="00AA598F"/>
    <w:rsid w:val="00AA6459"/>
    <w:rsid w:val="00AA6FF7"/>
    <w:rsid w:val="00AB04A6"/>
    <w:rsid w:val="00AC3462"/>
    <w:rsid w:val="00AD0509"/>
    <w:rsid w:val="00AD0B7F"/>
    <w:rsid w:val="00AD3090"/>
    <w:rsid w:val="00AD5D38"/>
    <w:rsid w:val="00AE55BD"/>
    <w:rsid w:val="00AE5B81"/>
    <w:rsid w:val="00AE7D11"/>
    <w:rsid w:val="00AF195F"/>
    <w:rsid w:val="00AF5BEB"/>
    <w:rsid w:val="00AF72B6"/>
    <w:rsid w:val="00B026B4"/>
    <w:rsid w:val="00B02842"/>
    <w:rsid w:val="00B06324"/>
    <w:rsid w:val="00B07032"/>
    <w:rsid w:val="00B1159C"/>
    <w:rsid w:val="00B1303D"/>
    <w:rsid w:val="00B13357"/>
    <w:rsid w:val="00B152AA"/>
    <w:rsid w:val="00B17B2F"/>
    <w:rsid w:val="00B2230B"/>
    <w:rsid w:val="00B24CDD"/>
    <w:rsid w:val="00B35198"/>
    <w:rsid w:val="00B35968"/>
    <w:rsid w:val="00B359E8"/>
    <w:rsid w:val="00B35E9B"/>
    <w:rsid w:val="00B37E65"/>
    <w:rsid w:val="00B428ED"/>
    <w:rsid w:val="00B4316F"/>
    <w:rsid w:val="00B43E51"/>
    <w:rsid w:val="00B46062"/>
    <w:rsid w:val="00B50322"/>
    <w:rsid w:val="00B5375E"/>
    <w:rsid w:val="00B54030"/>
    <w:rsid w:val="00B57BC2"/>
    <w:rsid w:val="00B67DD1"/>
    <w:rsid w:val="00B708EF"/>
    <w:rsid w:val="00B727AC"/>
    <w:rsid w:val="00B7460C"/>
    <w:rsid w:val="00B81B46"/>
    <w:rsid w:val="00B83C52"/>
    <w:rsid w:val="00B90A82"/>
    <w:rsid w:val="00B92D94"/>
    <w:rsid w:val="00B933E3"/>
    <w:rsid w:val="00B973A2"/>
    <w:rsid w:val="00B97636"/>
    <w:rsid w:val="00BA27D4"/>
    <w:rsid w:val="00BA6AE3"/>
    <w:rsid w:val="00BB37CB"/>
    <w:rsid w:val="00BB4D46"/>
    <w:rsid w:val="00BC0A31"/>
    <w:rsid w:val="00BC3781"/>
    <w:rsid w:val="00BD1436"/>
    <w:rsid w:val="00BD3E8A"/>
    <w:rsid w:val="00BD6F4B"/>
    <w:rsid w:val="00BE1068"/>
    <w:rsid w:val="00BE3182"/>
    <w:rsid w:val="00BE65BB"/>
    <w:rsid w:val="00BF1B69"/>
    <w:rsid w:val="00BF1F5E"/>
    <w:rsid w:val="00BF2EE7"/>
    <w:rsid w:val="00BF33F2"/>
    <w:rsid w:val="00BF6387"/>
    <w:rsid w:val="00BF7781"/>
    <w:rsid w:val="00C036B2"/>
    <w:rsid w:val="00C12E45"/>
    <w:rsid w:val="00C1352D"/>
    <w:rsid w:val="00C1579A"/>
    <w:rsid w:val="00C17A9A"/>
    <w:rsid w:val="00C2009C"/>
    <w:rsid w:val="00C22C79"/>
    <w:rsid w:val="00C246DA"/>
    <w:rsid w:val="00C25A03"/>
    <w:rsid w:val="00C2688C"/>
    <w:rsid w:val="00C302DD"/>
    <w:rsid w:val="00C3435F"/>
    <w:rsid w:val="00C36C28"/>
    <w:rsid w:val="00C3760D"/>
    <w:rsid w:val="00C41DA2"/>
    <w:rsid w:val="00C44A20"/>
    <w:rsid w:val="00C44A22"/>
    <w:rsid w:val="00C45AE6"/>
    <w:rsid w:val="00C4601E"/>
    <w:rsid w:val="00C5033E"/>
    <w:rsid w:val="00C52A8A"/>
    <w:rsid w:val="00C52E5B"/>
    <w:rsid w:val="00C56A49"/>
    <w:rsid w:val="00C642DB"/>
    <w:rsid w:val="00C7515B"/>
    <w:rsid w:val="00C9214B"/>
    <w:rsid w:val="00C92FA9"/>
    <w:rsid w:val="00C96755"/>
    <w:rsid w:val="00CA0D78"/>
    <w:rsid w:val="00CB1F0F"/>
    <w:rsid w:val="00CB2322"/>
    <w:rsid w:val="00CB458E"/>
    <w:rsid w:val="00CB5CB5"/>
    <w:rsid w:val="00CC1C85"/>
    <w:rsid w:val="00CC1F4F"/>
    <w:rsid w:val="00CD16E8"/>
    <w:rsid w:val="00CD1890"/>
    <w:rsid w:val="00CD2595"/>
    <w:rsid w:val="00CF23D8"/>
    <w:rsid w:val="00CF34D2"/>
    <w:rsid w:val="00CF3D99"/>
    <w:rsid w:val="00CF52A4"/>
    <w:rsid w:val="00D001C4"/>
    <w:rsid w:val="00D01096"/>
    <w:rsid w:val="00D0330A"/>
    <w:rsid w:val="00D12D3A"/>
    <w:rsid w:val="00D14E8E"/>
    <w:rsid w:val="00D1503A"/>
    <w:rsid w:val="00D20819"/>
    <w:rsid w:val="00D22CB9"/>
    <w:rsid w:val="00D34E97"/>
    <w:rsid w:val="00D429F7"/>
    <w:rsid w:val="00D43C33"/>
    <w:rsid w:val="00D44701"/>
    <w:rsid w:val="00D4786B"/>
    <w:rsid w:val="00D520C6"/>
    <w:rsid w:val="00D54F0B"/>
    <w:rsid w:val="00D55F06"/>
    <w:rsid w:val="00D60099"/>
    <w:rsid w:val="00D609FB"/>
    <w:rsid w:val="00D63F8F"/>
    <w:rsid w:val="00D73A08"/>
    <w:rsid w:val="00D7729A"/>
    <w:rsid w:val="00D8136D"/>
    <w:rsid w:val="00D84C54"/>
    <w:rsid w:val="00D920CF"/>
    <w:rsid w:val="00D92929"/>
    <w:rsid w:val="00D94F35"/>
    <w:rsid w:val="00D96389"/>
    <w:rsid w:val="00D96513"/>
    <w:rsid w:val="00DA3E3E"/>
    <w:rsid w:val="00DB0901"/>
    <w:rsid w:val="00DB151C"/>
    <w:rsid w:val="00DB309F"/>
    <w:rsid w:val="00DB497C"/>
    <w:rsid w:val="00DB5DCE"/>
    <w:rsid w:val="00DB65DF"/>
    <w:rsid w:val="00DC0479"/>
    <w:rsid w:val="00DC0611"/>
    <w:rsid w:val="00DC29B4"/>
    <w:rsid w:val="00DC4EC9"/>
    <w:rsid w:val="00DC5615"/>
    <w:rsid w:val="00DD07AC"/>
    <w:rsid w:val="00DD5064"/>
    <w:rsid w:val="00DD7651"/>
    <w:rsid w:val="00DE0B13"/>
    <w:rsid w:val="00DE1D66"/>
    <w:rsid w:val="00DE4284"/>
    <w:rsid w:val="00DE48FB"/>
    <w:rsid w:val="00DF169D"/>
    <w:rsid w:val="00DF3939"/>
    <w:rsid w:val="00E019AC"/>
    <w:rsid w:val="00E037A9"/>
    <w:rsid w:val="00E146DD"/>
    <w:rsid w:val="00E23217"/>
    <w:rsid w:val="00E25715"/>
    <w:rsid w:val="00E3025A"/>
    <w:rsid w:val="00E3398D"/>
    <w:rsid w:val="00E41390"/>
    <w:rsid w:val="00E45C0E"/>
    <w:rsid w:val="00E52EA0"/>
    <w:rsid w:val="00E77C04"/>
    <w:rsid w:val="00E814B4"/>
    <w:rsid w:val="00E8393E"/>
    <w:rsid w:val="00E85500"/>
    <w:rsid w:val="00E94230"/>
    <w:rsid w:val="00E96E47"/>
    <w:rsid w:val="00E97E47"/>
    <w:rsid w:val="00EA0DDE"/>
    <w:rsid w:val="00EA107C"/>
    <w:rsid w:val="00EA39E0"/>
    <w:rsid w:val="00EA6DC2"/>
    <w:rsid w:val="00EB10D8"/>
    <w:rsid w:val="00EB243F"/>
    <w:rsid w:val="00EB4F8B"/>
    <w:rsid w:val="00EB6328"/>
    <w:rsid w:val="00EB7B1B"/>
    <w:rsid w:val="00EB7EF9"/>
    <w:rsid w:val="00EC30F1"/>
    <w:rsid w:val="00ED30F5"/>
    <w:rsid w:val="00ED4624"/>
    <w:rsid w:val="00EE1D9D"/>
    <w:rsid w:val="00EE2CA7"/>
    <w:rsid w:val="00EF57AD"/>
    <w:rsid w:val="00EF6B0B"/>
    <w:rsid w:val="00F03AC3"/>
    <w:rsid w:val="00F04CC3"/>
    <w:rsid w:val="00F2013C"/>
    <w:rsid w:val="00F264F7"/>
    <w:rsid w:val="00F31B4E"/>
    <w:rsid w:val="00F32EAC"/>
    <w:rsid w:val="00F436B1"/>
    <w:rsid w:val="00F4587E"/>
    <w:rsid w:val="00F4673A"/>
    <w:rsid w:val="00F474A8"/>
    <w:rsid w:val="00F53192"/>
    <w:rsid w:val="00F56A2C"/>
    <w:rsid w:val="00F605A4"/>
    <w:rsid w:val="00F663E4"/>
    <w:rsid w:val="00F73660"/>
    <w:rsid w:val="00F74A1F"/>
    <w:rsid w:val="00F80971"/>
    <w:rsid w:val="00F819D6"/>
    <w:rsid w:val="00F913E2"/>
    <w:rsid w:val="00FA0023"/>
    <w:rsid w:val="00FA2B61"/>
    <w:rsid w:val="00FA61BB"/>
    <w:rsid w:val="00FB0492"/>
    <w:rsid w:val="00FB2A5A"/>
    <w:rsid w:val="00FB5527"/>
    <w:rsid w:val="00FC3F49"/>
    <w:rsid w:val="00FC49EA"/>
    <w:rsid w:val="00FD08E0"/>
    <w:rsid w:val="00FD2434"/>
    <w:rsid w:val="00FE351C"/>
    <w:rsid w:val="00FE550E"/>
    <w:rsid w:val="00FE604E"/>
    <w:rsid w:val="00FF39D8"/>
    <w:rsid w:val="00FF680D"/>
    <w:rsid w:val="00FF7CB2"/>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D2D98D-179F-4F26-81B8-16B3EC06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link w:val="Heading1Char"/>
    <w:uiPriority w:val="9"/>
    <w:qFormat/>
    <w:rsid w:val="00BF33F2"/>
    <w:pPr>
      <w:keepNext/>
      <w:spacing w:before="4320" w:line="480" w:lineRule="auto"/>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3F2"/>
    <w:rPr>
      <w:rFonts w:cs="Arial"/>
      <w:bCs/>
      <w:caps/>
      <w:kern w:val="32"/>
      <w:sz w:val="24"/>
      <w:szCs w:val="24"/>
    </w:rPr>
  </w:style>
  <w:style w:type="character" w:customStyle="1" w:styleId="Heading2Char">
    <w:name w:val="Heading 2 Char"/>
    <w:basedOn w:val="DefaultParagraphFont"/>
    <w:link w:val="Heading2"/>
    <w:uiPriority w:val="9"/>
    <w:rsid w:val="0048774B"/>
    <w:rPr>
      <w:rFonts w:cs="Arial"/>
      <w:bCs/>
      <w:iCs/>
      <w:sz w:val="24"/>
      <w:szCs w:val="28"/>
    </w:rPr>
  </w:style>
  <w:style w:type="paragraph" w:styleId="BodyText">
    <w:name w:val="Body Text"/>
    <w:basedOn w:val="Normal"/>
    <w:rsid w:val="00606210"/>
    <w:pPr>
      <w:spacing w:line="480" w:lineRule="auto"/>
    </w:pPr>
  </w:style>
  <w:style w:type="character" w:customStyle="1" w:styleId="Heading3Char">
    <w:name w:val="Heading 3 Char"/>
    <w:basedOn w:val="DefaultParagraphFont"/>
    <w:link w:val="Heading3"/>
    <w:uiPriority w:val="9"/>
    <w:rsid w:val="00D44701"/>
    <w:rPr>
      <w:sz w:val="24"/>
    </w:r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character" w:customStyle="1" w:styleId="HeaderChar">
    <w:name w:val="Header Char"/>
    <w:basedOn w:val="DefaultParagraphFont"/>
    <w:link w:val="Header"/>
    <w:uiPriority w:val="99"/>
    <w:rsid w:val="0048774B"/>
    <w:rPr>
      <w:sz w:val="24"/>
    </w:rPr>
  </w:style>
  <w:style w:type="paragraph" w:styleId="Footer">
    <w:name w:val="footer"/>
    <w:basedOn w:val="Normal"/>
    <w:link w:val="FooterChar"/>
    <w:uiPriority w:val="99"/>
    <w:rsid w:val="00CD2595"/>
    <w:pPr>
      <w:tabs>
        <w:tab w:val="clear" w:pos="360"/>
        <w:tab w:val="clear" w:pos="9360"/>
        <w:tab w:val="center" w:pos="4320"/>
        <w:tab w:val="right" w:pos="8640"/>
      </w:tabs>
    </w:pPr>
  </w:style>
  <w:style w:type="character" w:customStyle="1" w:styleId="FooterChar">
    <w:name w:val="Footer Char"/>
    <w:basedOn w:val="DefaultParagraphFont"/>
    <w:link w:val="Footer"/>
    <w:uiPriority w:val="99"/>
    <w:rsid w:val="0048774B"/>
    <w:rPr>
      <w:sz w:val="24"/>
    </w:r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uiPriority w:val="99"/>
    <w:rsid w:val="0051754F"/>
    <w:rPr>
      <w:rFonts w:ascii="Tahoma" w:hAnsi="Tahoma" w:cs="Tahoma"/>
      <w:sz w:val="16"/>
      <w:szCs w:val="16"/>
    </w:rPr>
  </w:style>
  <w:style w:type="character" w:customStyle="1" w:styleId="BalloonTextChar">
    <w:name w:val="Balloon Text Char"/>
    <w:basedOn w:val="DefaultParagraphFont"/>
    <w:link w:val="BalloonText"/>
    <w:uiPriority w:val="99"/>
    <w:rsid w:val="0051754F"/>
    <w:rPr>
      <w:rFonts w:ascii="Tahoma" w:hAnsi="Tahoma" w:cs="Tahoma"/>
      <w:sz w:val="16"/>
      <w:szCs w:val="16"/>
    </w:rPr>
  </w:style>
  <w:style w:type="paragraph" w:customStyle="1" w:styleId="Forbook-nospacing">
    <w:name w:val="For book - no spacing"/>
    <w:basedOn w:val="NoSpacing"/>
    <w:link w:val="Forbook-nospacingChar"/>
    <w:rsid w:val="0048774B"/>
  </w:style>
  <w:style w:type="paragraph" w:styleId="NoSpacing">
    <w:name w:val="No Spacing"/>
    <w:link w:val="NoSpacingChar"/>
    <w:uiPriority w:val="1"/>
    <w:qFormat/>
    <w:rsid w:val="0048774B"/>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rsid w:val="00C22C79"/>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48774B"/>
    <w:rPr>
      <w:rFonts w:asciiTheme="minorHAnsi" w:eastAsiaTheme="minorHAnsi" w:hAnsiTheme="minorHAnsi" w:cstheme="minorBidi"/>
      <w:sz w:val="22"/>
      <w:szCs w:val="22"/>
    </w:rPr>
  </w:style>
  <w:style w:type="paragraph" w:styleId="ListParagraph">
    <w:name w:val="List Paragraph"/>
    <w:basedOn w:val="Normal"/>
    <w:autoRedefine/>
    <w:uiPriority w:val="34"/>
    <w:qFormat/>
    <w:rsid w:val="0013536F"/>
    <w:pPr>
      <w:tabs>
        <w:tab w:val="clear" w:pos="360"/>
        <w:tab w:val="clear" w:pos="9360"/>
      </w:tabs>
      <w:spacing w:after="200" w:line="480" w:lineRule="auto"/>
      <w:ind w:left="2520" w:hanging="2430"/>
      <w:contextualSpacing/>
      <w:jc w:val="both"/>
    </w:pPr>
    <w:rPr>
      <w:rFonts w:asciiTheme="minorHAnsi" w:eastAsiaTheme="minorHAnsi" w:hAnsiTheme="minorHAnsi" w:cstheme="minorBidi"/>
      <w:sz w:val="22"/>
      <w:szCs w:val="22"/>
    </w:rPr>
  </w:style>
  <w:style w:type="character" w:styleId="CommentReference">
    <w:name w:val="annotation reference"/>
    <w:uiPriority w:val="99"/>
    <w:semiHidden/>
    <w:unhideWhenUsed/>
    <w:rsid w:val="0048774B"/>
    <w:rPr>
      <w:sz w:val="16"/>
      <w:szCs w:val="16"/>
    </w:rPr>
  </w:style>
  <w:style w:type="paragraph" w:styleId="CommentText">
    <w:name w:val="annotation text"/>
    <w:basedOn w:val="Normal"/>
    <w:link w:val="CommentTextChar"/>
    <w:uiPriority w:val="99"/>
    <w:unhideWhenUsed/>
    <w:rsid w:val="0048774B"/>
    <w:pPr>
      <w:tabs>
        <w:tab w:val="clear" w:pos="360"/>
        <w:tab w:val="clear" w:pos="9360"/>
      </w:tabs>
      <w:spacing w:after="200" w:line="276" w:lineRule="auto"/>
    </w:pPr>
    <w:rPr>
      <w:rFonts w:ascii="Calibri" w:eastAsia="Calibri" w:hAnsi="Calibri"/>
      <w:sz w:val="20"/>
    </w:rPr>
  </w:style>
  <w:style w:type="character" w:customStyle="1" w:styleId="CommentTextChar">
    <w:name w:val="Comment Text Char"/>
    <w:basedOn w:val="DefaultParagraphFont"/>
    <w:link w:val="CommentText"/>
    <w:uiPriority w:val="99"/>
    <w:rsid w:val="0048774B"/>
    <w:rPr>
      <w:rFonts w:ascii="Calibri" w:eastAsia="Calibri" w:hAnsi="Calibri"/>
    </w:rPr>
  </w:style>
  <w:style w:type="paragraph" w:styleId="CommentSubject">
    <w:name w:val="annotation subject"/>
    <w:basedOn w:val="CommentText"/>
    <w:next w:val="CommentText"/>
    <w:link w:val="CommentSubjectChar"/>
    <w:uiPriority w:val="99"/>
    <w:semiHidden/>
    <w:unhideWhenUsed/>
    <w:rsid w:val="0048774B"/>
    <w:pPr>
      <w:spacing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48774B"/>
    <w:rPr>
      <w:rFonts w:asciiTheme="minorHAnsi" w:eastAsiaTheme="minorHAnsi" w:hAnsiTheme="minorHAnsi" w:cstheme="minorBidi"/>
      <w:b/>
      <w:bCs/>
    </w:rPr>
  </w:style>
  <w:style w:type="table" w:styleId="TableGrid">
    <w:name w:val="Table Grid"/>
    <w:basedOn w:val="TableNormal"/>
    <w:uiPriority w:val="59"/>
    <w:rsid w:val="0048774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8774B"/>
  </w:style>
  <w:style w:type="character" w:styleId="Hyperlink">
    <w:name w:val="Hyperlink"/>
    <w:basedOn w:val="DefaultParagraphFont"/>
    <w:uiPriority w:val="99"/>
    <w:unhideWhenUsed/>
    <w:rsid w:val="0048774B"/>
    <w:rPr>
      <w:color w:val="0000FF"/>
      <w:u w:val="single"/>
    </w:rPr>
  </w:style>
  <w:style w:type="character" w:styleId="FollowedHyperlink">
    <w:name w:val="FollowedHyperlink"/>
    <w:basedOn w:val="DefaultParagraphFont"/>
    <w:uiPriority w:val="99"/>
    <w:semiHidden/>
    <w:unhideWhenUsed/>
    <w:rsid w:val="0048774B"/>
    <w:rPr>
      <w:color w:val="800080" w:themeColor="followedHyperlink"/>
      <w:u w:val="single"/>
    </w:rPr>
  </w:style>
  <w:style w:type="paragraph" w:styleId="NormalWeb">
    <w:name w:val="Normal (Web)"/>
    <w:basedOn w:val="Normal"/>
    <w:uiPriority w:val="99"/>
    <w:semiHidden/>
    <w:unhideWhenUsed/>
    <w:rsid w:val="0048774B"/>
    <w:pPr>
      <w:tabs>
        <w:tab w:val="clear" w:pos="360"/>
        <w:tab w:val="clear" w:pos="9360"/>
      </w:tabs>
      <w:spacing w:before="100" w:beforeAutospacing="1" w:after="100" w:afterAutospacing="1"/>
    </w:pPr>
    <w:rPr>
      <w:szCs w:val="24"/>
      <w:lang w:bidi="sa-IN"/>
    </w:rPr>
  </w:style>
  <w:style w:type="paragraph" w:styleId="Title">
    <w:name w:val="Title"/>
    <w:basedOn w:val="Normal"/>
    <w:next w:val="Normal"/>
    <w:link w:val="TitleChar"/>
    <w:uiPriority w:val="10"/>
    <w:qFormat/>
    <w:rsid w:val="00C22C79"/>
    <w:pPr>
      <w:pBdr>
        <w:bottom w:val="single" w:sz="8" w:space="4" w:color="4F81BD" w:themeColor="accent1"/>
      </w:pBdr>
      <w:tabs>
        <w:tab w:val="clear" w:pos="360"/>
        <w:tab w:val="clear" w:pos="9360"/>
      </w:tabs>
      <w:spacing w:after="300"/>
      <w:contextualSpacing/>
    </w:pPr>
    <w:rPr>
      <w:rFonts w:asciiTheme="majorHAnsi" w:eastAsiaTheme="majorEastAsia" w:hAnsiTheme="majorHAnsi" w:cstheme="majorBidi"/>
      <w:color w:val="17365D" w:themeColor="text2" w:themeShade="BF"/>
      <w:spacing w:val="5"/>
      <w:kern w:val="28"/>
      <w:sz w:val="52"/>
      <w:szCs w:val="47"/>
      <w:lang w:bidi="sa-IN"/>
    </w:rPr>
  </w:style>
  <w:style w:type="character" w:customStyle="1" w:styleId="TitleChar">
    <w:name w:val="Title Char"/>
    <w:basedOn w:val="DefaultParagraphFont"/>
    <w:link w:val="Title"/>
    <w:uiPriority w:val="10"/>
    <w:rsid w:val="00C22C79"/>
    <w:rPr>
      <w:rFonts w:asciiTheme="majorHAnsi" w:eastAsiaTheme="majorEastAsia" w:hAnsiTheme="majorHAnsi" w:cstheme="majorBidi"/>
      <w:color w:val="17365D" w:themeColor="text2" w:themeShade="BF"/>
      <w:spacing w:val="5"/>
      <w:kern w:val="28"/>
      <w:sz w:val="52"/>
      <w:szCs w:val="47"/>
      <w:lang w:bidi="sa-IN"/>
    </w:rPr>
  </w:style>
  <w:style w:type="paragraph" w:styleId="TOCHeading">
    <w:name w:val="TOC Heading"/>
    <w:basedOn w:val="Heading1"/>
    <w:next w:val="Normal"/>
    <w:uiPriority w:val="39"/>
    <w:unhideWhenUsed/>
    <w:qFormat/>
    <w:rsid w:val="002E4270"/>
    <w:pPr>
      <w:keepLines/>
      <w:tabs>
        <w:tab w:val="clear" w:pos="360"/>
        <w:tab w:val="clear" w:pos="9360"/>
      </w:tabs>
      <w:spacing w:before="240" w:line="259" w:lineRule="auto"/>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E4270"/>
    <w:pPr>
      <w:tabs>
        <w:tab w:val="clear" w:pos="360"/>
        <w:tab w:val="clear" w:pos="9360"/>
      </w:tabs>
      <w:spacing w:after="100"/>
    </w:pPr>
  </w:style>
  <w:style w:type="paragraph" w:styleId="TOC2">
    <w:name w:val="toc 2"/>
    <w:basedOn w:val="Normal"/>
    <w:next w:val="Normal"/>
    <w:autoRedefine/>
    <w:uiPriority w:val="39"/>
    <w:unhideWhenUsed/>
    <w:rsid w:val="002E4270"/>
    <w:pPr>
      <w:tabs>
        <w:tab w:val="clear" w:pos="360"/>
        <w:tab w:val="clear" w:pos="9360"/>
      </w:tabs>
      <w:spacing w:after="100"/>
      <w:ind w:left="240"/>
    </w:pPr>
  </w:style>
  <w:style w:type="paragraph" w:styleId="TOC3">
    <w:name w:val="toc 3"/>
    <w:basedOn w:val="Normal"/>
    <w:next w:val="Normal"/>
    <w:link w:val="TOC3Char"/>
    <w:autoRedefine/>
    <w:uiPriority w:val="39"/>
    <w:unhideWhenUsed/>
    <w:rsid w:val="002E4270"/>
    <w:pPr>
      <w:tabs>
        <w:tab w:val="clear" w:pos="360"/>
        <w:tab w:val="clear" w:pos="9360"/>
      </w:tabs>
      <w:spacing w:after="100"/>
      <w:ind w:left="480"/>
    </w:pPr>
  </w:style>
  <w:style w:type="paragraph" w:styleId="TOC4">
    <w:name w:val="toc 4"/>
    <w:basedOn w:val="Normal"/>
    <w:next w:val="Normal"/>
    <w:autoRedefine/>
    <w:uiPriority w:val="39"/>
    <w:unhideWhenUsed/>
    <w:rsid w:val="00C2009C"/>
    <w:pPr>
      <w:tabs>
        <w:tab w:val="clear" w:pos="360"/>
        <w:tab w:val="clear" w:pos="9360"/>
      </w:tabs>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2009C"/>
    <w:pPr>
      <w:tabs>
        <w:tab w:val="clear" w:pos="360"/>
        <w:tab w:val="clear" w:pos="9360"/>
      </w:tabs>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2009C"/>
    <w:pPr>
      <w:tabs>
        <w:tab w:val="clear" w:pos="360"/>
        <w:tab w:val="clear" w:pos="9360"/>
      </w:tabs>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2009C"/>
    <w:pPr>
      <w:tabs>
        <w:tab w:val="clear" w:pos="360"/>
        <w:tab w:val="clear" w:pos="9360"/>
      </w:tabs>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2009C"/>
    <w:pPr>
      <w:tabs>
        <w:tab w:val="clear" w:pos="360"/>
        <w:tab w:val="clear" w:pos="9360"/>
      </w:tabs>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link w:val="TOC9Char"/>
    <w:autoRedefine/>
    <w:uiPriority w:val="39"/>
    <w:unhideWhenUsed/>
    <w:rsid w:val="00C2009C"/>
    <w:pPr>
      <w:tabs>
        <w:tab w:val="clear" w:pos="360"/>
        <w:tab w:val="clear" w:pos="9360"/>
      </w:tabs>
      <w:spacing w:after="100" w:line="259" w:lineRule="auto"/>
      <w:ind w:left="1760"/>
    </w:pPr>
    <w:rPr>
      <w:rFonts w:asciiTheme="minorHAnsi" w:eastAsiaTheme="minorEastAsia" w:hAnsiTheme="minorHAnsi" w:cstheme="minorBidi"/>
      <w:sz w:val="22"/>
      <w:szCs w:val="22"/>
    </w:rPr>
  </w:style>
  <w:style w:type="paragraph" w:customStyle="1" w:styleId="HeaderEven">
    <w:name w:val="Header Even"/>
    <w:basedOn w:val="NoSpacing"/>
    <w:qFormat/>
    <w:rsid w:val="00495416"/>
    <w:pPr>
      <w:pBdr>
        <w:bottom w:val="single" w:sz="4" w:space="1" w:color="4F81BD" w:themeColor="accent1"/>
      </w:pBdr>
    </w:pPr>
    <w:rPr>
      <w:rFonts w:cs="Times New Roman"/>
      <w:b/>
      <w:color w:val="8DB3E2" w:themeColor="text2" w:themeTint="66"/>
      <w:sz w:val="20"/>
      <w:szCs w:val="20"/>
      <w:lang w:eastAsia="ja-JP"/>
    </w:rPr>
  </w:style>
  <w:style w:type="paragraph" w:customStyle="1" w:styleId="FooterOdd">
    <w:name w:val="Footer Odd"/>
    <w:basedOn w:val="Normal"/>
    <w:qFormat/>
    <w:rsid w:val="002F33AE"/>
    <w:pPr>
      <w:pBdr>
        <w:top w:val="single" w:sz="4" w:space="1" w:color="4F81BD" w:themeColor="accent1"/>
      </w:pBdr>
      <w:tabs>
        <w:tab w:val="clear" w:pos="360"/>
        <w:tab w:val="clear" w:pos="9360"/>
      </w:tabs>
      <w:spacing w:after="180" w:line="264" w:lineRule="auto"/>
      <w:jc w:val="right"/>
    </w:pPr>
    <w:rPr>
      <w:rFonts w:asciiTheme="minorHAnsi" w:eastAsiaTheme="minorHAnsi" w:hAnsiTheme="minorHAnsi"/>
      <w:color w:val="1F497D" w:themeColor="text2"/>
      <w:sz w:val="20"/>
      <w:lang w:eastAsia="ja-JP"/>
    </w:rPr>
  </w:style>
  <w:style w:type="character" w:styleId="Strong">
    <w:name w:val="Strong"/>
    <w:basedOn w:val="DefaultParagraphFont"/>
    <w:qFormat/>
    <w:rsid w:val="00350B3F"/>
    <w:rPr>
      <w:b/>
      <w:bCs/>
    </w:rPr>
  </w:style>
  <w:style w:type="character" w:customStyle="1" w:styleId="TOC3Char">
    <w:name w:val="TOC 3 Char"/>
    <w:basedOn w:val="DefaultParagraphFont"/>
    <w:link w:val="TOC3"/>
    <w:uiPriority w:val="39"/>
    <w:rsid w:val="006A034B"/>
    <w:rPr>
      <w:sz w:val="24"/>
    </w:rPr>
  </w:style>
  <w:style w:type="character" w:styleId="BookTitle">
    <w:name w:val="Book Title"/>
    <w:basedOn w:val="DefaultParagraphFont"/>
    <w:uiPriority w:val="33"/>
    <w:qFormat/>
    <w:rsid w:val="00FF7CB2"/>
    <w:rPr>
      <w:b/>
      <w:bCs/>
      <w:i/>
      <w:iCs/>
      <w:spacing w:val="5"/>
    </w:rPr>
  </w:style>
  <w:style w:type="character" w:styleId="Emphasis">
    <w:name w:val="Emphasis"/>
    <w:basedOn w:val="DefaultParagraphFont"/>
    <w:qFormat/>
    <w:rsid w:val="00FF7CB2"/>
    <w:rPr>
      <w:i/>
      <w:iCs/>
    </w:rPr>
  </w:style>
  <w:style w:type="paragraph" w:customStyle="1" w:styleId="Copyright">
    <w:name w:val="Copyright"/>
    <w:qFormat/>
    <w:rsid w:val="00AA30B1"/>
    <w:pPr>
      <w:jc w:val="both"/>
    </w:pPr>
    <w:rPr>
      <w:rFonts w:eastAsiaTheme="minorHAnsi" w:cstheme="minorBidi"/>
      <w:szCs w:val="22"/>
    </w:rPr>
  </w:style>
  <w:style w:type="character" w:customStyle="1" w:styleId="TOC9Char">
    <w:name w:val="TOC 9 Char"/>
    <w:basedOn w:val="DefaultParagraphFont"/>
    <w:link w:val="TOC9"/>
    <w:rsid w:val="00F819D6"/>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05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ag\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9ABBEBA0-FBB5-467C-A2D0-AA700FA39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20</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creator>Parag Gandhe</dc:creator>
  <cp:keywords/>
  <cp:lastModifiedBy>Microsoft account</cp:lastModifiedBy>
  <cp:revision>13</cp:revision>
  <dcterms:created xsi:type="dcterms:W3CDTF">2020-08-31T20:36:00Z</dcterms:created>
  <dcterms:modified xsi:type="dcterms:W3CDTF">2020-09-01T22:09:00Z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