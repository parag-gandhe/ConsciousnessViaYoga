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1268110684"/>
        <w:docPartObj>
          <w:docPartGallery w:val="Cover Pages"/>
          <w:docPartUnique/>
        </w:docPartObj>
      </w:sdtPr>
      <w:sdtEndPr>
        <w:rPr>
          <w:color w:val="auto"/>
        </w:rPr>
      </w:sdtEndPr>
      <w:sdtContent>
        <w:p w:rsidR="008A5F79" w:rsidRDefault="008A5F79">
          <w:pPr>
            <w:pStyle w:val="NoSpacing"/>
            <w:spacing w:before="1540" w:after="240"/>
            <w:jc w:val="center"/>
            <w:rPr>
              <w:color w:val="4F81BD" w:themeColor="accent1"/>
            </w:rPr>
          </w:pPr>
          <w:r>
            <w:rPr>
              <w:noProof/>
              <w:color w:val="4F81BD" w:themeColor="accent1"/>
              <w:lang w:bidi="sa-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8A5F79" w:rsidRDefault="001A369D" w:rsidP="00CF414F">
          <w:pPr>
            <w:pStyle w:val="Title"/>
            <w:jc w:val="center"/>
          </w:pPr>
          <w:r>
            <w:t xml:space="preserve">Short Version of </w:t>
          </w:r>
          <w:r w:rsidR="0000706A">
            <w:t xml:space="preserve">Yoga </w:t>
          </w:r>
          <w:r w:rsidR="008A5F79">
            <w:t>R</w:t>
          </w:r>
          <w:r w:rsidR="0000706A">
            <w:t>amayana</w:t>
          </w:r>
        </w:p>
        <w:sdt>
          <w:sdtPr>
            <w:rPr>
              <w:color w:val="4F81BD" w:themeColor="accent1"/>
              <w:sz w:val="28"/>
              <w:szCs w:val="28"/>
            </w:rPr>
            <w:alias w:val="Subtitle"/>
            <w:tag w:val=""/>
            <w:id w:val="328029620"/>
            <w:placeholder>
              <w:docPart w:val="A43B877F142449E1B3391B9081D9D746"/>
            </w:placeholder>
            <w:dataBinding w:prefixMappings="xmlns:ns0='http://purl.org/dc/elements/1.1/' xmlns:ns1='http://schemas.openxmlformats.org/package/2006/metadata/core-properties' " w:xpath="/ns1:coreProperties[1]/ns0:subject[1]" w:storeItemID="{6C3C8BC8-F283-45AE-878A-BAB7291924A1}"/>
            <w:text/>
          </w:sdtPr>
          <w:sdtContent>
            <w:p w:rsidR="008A5F79" w:rsidRDefault="001B5037" w:rsidP="008A5F79">
              <w:pPr>
                <w:pStyle w:val="NoSpacing"/>
                <w:pBdr>
                  <w:top w:val="single" w:sz="6" w:space="6" w:color="4F81BD" w:themeColor="accent1"/>
                  <w:bottom w:val="single" w:sz="6" w:space="6" w:color="4F81BD" w:themeColor="accent1"/>
                </w:pBdr>
                <w:spacing w:after="240"/>
                <w:jc w:val="center"/>
                <w:rPr>
                  <w:color w:val="4F81BD" w:themeColor="accent1"/>
                  <w:sz w:val="28"/>
                  <w:szCs w:val="28"/>
                </w:rPr>
              </w:pPr>
              <w:r>
                <w:rPr>
                  <w:color w:val="4F81BD" w:themeColor="accent1"/>
                  <w:sz w:val="28"/>
                  <w:szCs w:val="28"/>
                </w:rPr>
                <w:t>Learn Yoga from Ramayana</w:t>
              </w:r>
            </w:p>
          </w:sdtContent>
        </w:sdt>
        <w:p w:rsidR="008A5F79" w:rsidRDefault="008A5F79">
          <w:pPr>
            <w:pStyle w:val="NoSpacing"/>
            <w:spacing w:before="480"/>
            <w:jc w:val="center"/>
            <w:rPr>
              <w:color w:val="4F81BD" w:themeColor="accent1"/>
            </w:rPr>
          </w:pPr>
          <w:r>
            <w:rPr>
              <w:noProof/>
              <w:color w:val="4F81BD" w:themeColor="accent1"/>
              <w:lang w:bidi="sa-IN"/>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4CC" w:rsidRDefault="00FF54CC">
                                <w:pPr>
                                  <w:pStyle w:val="NoSpacing"/>
                                  <w:jc w:val="center"/>
                                  <w:rPr>
                                    <w:color w:val="4F81BD" w:themeColor="accent1"/>
                                  </w:rPr>
                                </w:pPr>
                                <w:r>
                                  <w:rPr>
                                    <w:caps/>
                                    <w:color w:val="4F81BD" w:themeColor="accent1"/>
                                    <w:sz w:val="28"/>
                                    <w:szCs w:val="28"/>
                                  </w:rPr>
                                  <w:t>Parag gandhe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FF54CC" w:rsidRDefault="00FF54CC">
                          <w:pPr>
                            <w:pStyle w:val="NoSpacing"/>
                            <w:jc w:val="center"/>
                            <w:rPr>
                              <w:color w:val="4F81BD" w:themeColor="accent1"/>
                            </w:rPr>
                          </w:pPr>
                          <w:r>
                            <w:rPr>
                              <w:caps/>
                              <w:color w:val="4F81BD" w:themeColor="accent1"/>
                              <w:sz w:val="28"/>
                              <w:szCs w:val="28"/>
                            </w:rPr>
                            <w:t>Parag gandhe</w:t>
                          </w:r>
                        </w:p>
                      </w:txbxContent>
                    </v:textbox>
                    <w10:wrap anchorx="margin" anchory="page"/>
                  </v:shape>
                </w:pict>
              </mc:Fallback>
            </mc:AlternateContent>
          </w:r>
          <w:r>
            <w:rPr>
              <w:noProof/>
              <w:color w:val="4F81BD" w:themeColor="accent1"/>
              <w:lang w:bidi="sa-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A5F79" w:rsidRDefault="008A5F79">
          <w:pPr>
            <w:tabs>
              <w:tab w:val="clear" w:pos="360"/>
              <w:tab w:val="clear" w:pos="9360"/>
            </w:tabs>
          </w:pPr>
          <w:r>
            <w:br w:type="page"/>
          </w:r>
        </w:p>
      </w:sdtContent>
    </w:sdt>
    <w:sdt>
      <w:sdtPr>
        <w:rPr>
          <w:rFonts w:ascii="Times New Roman" w:eastAsia="Times New Roman" w:hAnsi="Times New Roman" w:cs="Times New Roman"/>
          <w:color w:val="auto"/>
          <w:sz w:val="24"/>
          <w:szCs w:val="20"/>
        </w:rPr>
        <w:id w:val="-1285192695"/>
        <w:docPartObj>
          <w:docPartGallery w:val="Table of Contents"/>
          <w:docPartUnique/>
        </w:docPartObj>
      </w:sdtPr>
      <w:sdtEndPr>
        <w:rPr>
          <w:b/>
          <w:bCs/>
          <w:noProof/>
        </w:rPr>
      </w:sdtEndPr>
      <w:sdtContent>
        <w:p w:rsidR="002F5134" w:rsidRDefault="002F5134" w:rsidP="006B6168">
          <w:pPr>
            <w:pStyle w:val="TOCHeading"/>
            <w:spacing w:line="480" w:lineRule="auto"/>
            <w:jc w:val="both"/>
          </w:pPr>
          <w:r>
            <w:t>Table of Contents</w:t>
          </w:r>
        </w:p>
        <w:p w:rsidR="009D1E70" w:rsidRDefault="002F5134">
          <w:pPr>
            <w:pStyle w:val="TOC1"/>
            <w:tabs>
              <w:tab w:val="right" w:pos="10070"/>
            </w:tabs>
            <w:rPr>
              <w:rFonts w:asciiTheme="minorHAnsi" w:eastAsiaTheme="minorEastAsia" w:hAnsiTheme="minorHAnsi" w:cstheme="minorBidi"/>
              <w:noProof/>
              <w:sz w:val="22"/>
              <w:lang w:bidi="sa-IN"/>
            </w:rPr>
          </w:pPr>
          <w:r>
            <w:fldChar w:fldCharType="begin"/>
          </w:r>
          <w:r>
            <w:instrText xml:space="preserve"> TOC \o "1-3" \h \z \u </w:instrText>
          </w:r>
          <w:r>
            <w:fldChar w:fldCharType="separate"/>
          </w:r>
          <w:hyperlink w:anchor="_Toc49159399" w:history="1">
            <w:r w:rsidR="009D1E70" w:rsidRPr="00FC6468">
              <w:rPr>
                <w:rStyle w:val="Hyperlink"/>
                <w:rFonts w:eastAsiaTheme="majorEastAsia"/>
                <w:noProof/>
              </w:rPr>
              <w:t>AUM</w:t>
            </w:r>
            <w:r w:rsidR="009D1E70">
              <w:rPr>
                <w:noProof/>
                <w:webHidden/>
              </w:rPr>
              <w:tab/>
            </w:r>
            <w:r w:rsidR="009D1E70">
              <w:rPr>
                <w:noProof/>
                <w:webHidden/>
              </w:rPr>
              <w:fldChar w:fldCharType="begin"/>
            </w:r>
            <w:r w:rsidR="009D1E70">
              <w:rPr>
                <w:noProof/>
                <w:webHidden/>
              </w:rPr>
              <w:instrText xml:space="preserve"> PAGEREF _Toc49159399 \h </w:instrText>
            </w:r>
            <w:r w:rsidR="009D1E70">
              <w:rPr>
                <w:noProof/>
                <w:webHidden/>
              </w:rPr>
            </w:r>
            <w:r w:rsidR="009D1E70">
              <w:rPr>
                <w:noProof/>
                <w:webHidden/>
              </w:rPr>
              <w:fldChar w:fldCharType="separate"/>
            </w:r>
            <w:r w:rsidR="009D1E70">
              <w:rPr>
                <w:noProof/>
                <w:webHidden/>
              </w:rPr>
              <w:t>4</w:t>
            </w:r>
            <w:r w:rsidR="009D1E70">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00" w:history="1">
            <w:r w:rsidRPr="00FC6468">
              <w:rPr>
                <w:rStyle w:val="Hyperlink"/>
                <w:rFonts w:eastAsiaTheme="majorEastAsia"/>
                <w:noProof/>
              </w:rPr>
              <w:t>Questions about Ramayana and Yoga</w:t>
            </w:r>
            <w:r>
              <w:rPr>
                <w:noProof/>
                <w:webHidden/>
              </w:rPr>
              <w:tab/>
            </w:r>
            <w:r>
              <w:rPr>
                <w:noProof/>
                <w:webHidden/>
              </w:rPr>
              <w:fldChar w:fldCharType="begin"/>
            </w:r>
            <w:r>
              <w:rPr>
                <w:noProof/>
                <w:webHidden/>
              </w:rPr>
              <w:instrText xml:space="preserve"> PAGEREF _Toc49159400 \h </w:instrText>
            </w:r>
            <w:r>
              <w:rPr>
                <w:noProof/>
                <w:webHidden/>
              </w:rPr>
            </w:r>
            <w:r>
              <w:rPr>
                <w:noProof/>
                <w:webHidden/>
              </w:rPr>
              <w:fldChar w:fldCharType="separate"/>
            </w:r>
            <w:r>
              <w:rPr>
                <w:noProof/>
                <w:webHidden/>
              </w:rPr>
              <w:t>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1" w:history="1">
            <w:r w:rsidRPr="00FC6468">
              <w:rPr>
                <w:rStyle w:val="Hyperlink"/>
                <w:rFonts w:eastAsiaTheme="majorEastAsia"/>
                <w:noProof/>
              </w:rPr>
              <w:t>How Does Ramayana Help Me Understand Yoga?</w:t>
            </w:r>
            <w:r>
              <w:rPr>
                <w:noProof/>
                <w:webHidden/>
              </w:rPr>
              <w:tab/>
            </w:r>
            <w:r>
              <w:rPr>
                <w:noProof/>
                <w:webHidden/>
              </w:rPr>
              <w:fldChar w:fldCharType="begin"/>
            </w:r>
            <w:r>
              <w:rPr>
                <w:noProof/>
                <w:webHidden/>
              </w:rPr>
              <w:instrText xml:space="preserve"> PAGEREF _Toc49159401 \h </w:instrText>
            </w:r>
            <w:r>
              <w:rPr>
                <w:noProof/>
                <w:webHidden/>
              </w:rPr>
            </w:r>
            <w:r>
              <w:rPr>
                <w:noProof/>
                <w:webHidden/>
              </w:rPr>
              <w:fldChar w:fldCharType="separate"/>
            </w:r>
            <w:r>
              <w:rPr>
                <w:noProof/>
                <w:webHidden/>
              </w:rPr>
              <w:t>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2" w:history="1">
            <w:r w:rsidRPr="00FC6468">
              <w:rPr>
                <w:rStyle w:val="Hyperlink"/>
                <w:rFonts w:eastAsiaTheme="majorEastAsia"/>
                <w:noProof/>
              </w:rPr>
              <w:t>How Yoga And Ramayana Are Relates?</w:t>
            </w:r>
            <w:r>
              <w:rPr>
                <w:noProof/>
                <w:webHidden/>
              </w:rPr>
              <w:tab/>
            </w:r>
            <w:r>
              <w:rPr>
                <w:noProof/>
                <w:webHidden/>
              </w:rPr>
              <w:fldChar w:fldCharType="begin"/>
            </w:r>
            <w:r>
              <w:rPr>
                <w:noProof/>
                <w:webHidden/>
              </w:rPr>
              <w:instrText xml:space="preserve"> PAGEREF _Toc49159402 \h </w:instrText>
            </w:r>
            <w:r>
              <w:rPr>
                <w:noProof/>
                <w:webHidden/>
              </w:rPr>
            </w:r>
            <w:r>
              <w:rPr>
                <w:noProof/>
                <w:webHidden/>
              </w:rPr>
              <w:fldChar w:fldCharType="separate"/>
            </w:r>
            <w:r>
              <w:rPr>
                <w:noProof/>
                <w:webHidden/>
              </w:rPr>
              <w:t>6</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3" w:history="1">
            <w:r w:rsidRPr="00FC6468">
              <w:rPr>
                <w:rStyle w:val="Hyperlink"/>
                <w:rFonts w:eastAsiaTheme="majorEastAsia"/>
                <w:noProof/>
              </w:rPr>
              <w:t>Why Should I Take This Effort to Learn About Ramayana? What Benefit Will I get?</w:t>
            </w:r>
            <w:r>
              <w:rPr>
                <w:noProof/>
                <w:webHidden/>
              </w:rPr>
              <w:tab/>
            </w:r>
            <w:r>
              <w:rPr>
                <w:noProof/>
                <w:webHidden/>
              </w:rPr>
              <w:fldChar w:fldCharType="begin"/>
            </w:r>
            <w:r>
              <w:rPr>
                <w:noProof/>
                <w:webHidden/>
              </w:rPr>
              <w:instrText xml:space="preserve"> PAGEREF _Toc49159403 \h </w:instrText>
            </w:r>
            <w:r>
              <w:rPr>
                <w:noProof/>
                <w:webHidden/>
              </w:rPr>
            </w:r>
            <w:r>
              <w:rPr>
                <w:noProof/>
                <w:webHidden/>
              </w:rPr>
              <w:fldChar w:fldCharType="separate"/>
            </w:r>
            <w:r>
              <w:rPr>
                <w:noProof/>
                <w:webHidden/>
              </w:rPr>
              <w:t>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4" w:history="1">
            <w:r w:rsidRPr="00FC6468">
              <w:rPr>
                <w:rStyle w:val="Hyperlink"/>
                <w:rFonts w:eastAsiaTheme="majorEastAsia"/>
                <w:noProof/>
              </w:rPr>
              <w:t>Why Are You Trying to Read Yoga in Ramayana?</w:t>
            </w:r>
            <w:r>
              <w:rPr>
                <w:noProof/>
                <w:webHidden/>
              </w:rPr>
              <w:tab/>
            </w:r>
            <w:r>
              <w:rPr>
                <w:noProof/>
                <w:webHidden/>
              </w:rPr>
              <w:fldChar w:fldCharType="begin"/>
            </w:r>
            <w:r>
              <w:rPr>
                <w:noProof/>
                <w:webHidden/>
              </w:rPr>
              <w:instrText xml:space="preserve"> PAGEREF _Toc49159404 \h </w:instrText>
            </w:r>
            <w:r>
              <w:rPr>
                <w:noProof/>
                <w:webHidden/>
              </w:rPr>
            </w:r>
            <w:r>
              <w:rPr>
                <w:noProof/>
                <w:webHidden/>
              </w:rPr>
              <w:fldChar w:fldCharType="separate"/>
            </w:r>
            <w:r>
              <w:rPr>
                <w:noProof/>
                <w:webHidden/>
              </w:rPr>
              <w:t>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5" w:history="1">
            <w:r w:rsidRPr="00FC6468">
              <w:rPr>
                <w:rStyle w:val="Hyperlink"/>
                <w:rFonts w:eastAsiaTheme="majorEastAsia"/>
                <w:noProof/>
              </w:rPr>
              <w:t>What Is The Proof That Ramayana Is Related To Yoga?</w:t>
            </w:r>
            <w:r>
              <w:rPr>
                <w:noProof/>
                <w:webHidden/>
              </w:rPr>
              <w:tab/>
            </w:r>
            <w:r>
              <w:rPr>
                <w:noProof/>
                <w:webHidden/>
              </w:rPr>
              <w:fldChar w:fldCharType="begin"/>
            </w:r>
            <w:r>
              <w:rPr>
                <w:noProof/>
                <w:webHidden/>
              </w:rPr>
              <w:instrText xml:space="preserve"> PAGEREF _Toc49159405 \h </w:instrText>
            </w:r>
            <w:r>
              <w:rPr>
                <w:noProof/>
                <w:webHidden/>
              </w:rPr>
            </w:r>
            <w:r>
              <w:rPr>
                <w:noProof/>
                <w:webHidden/>
              </w:rPr>
              <w:fldChar w:fldCharType="separate"/>
            </w:r>
            <w:r>
              <w:rPr>
                <w:noProof/>
                <w:webHidden/>
              </w:rPr>
              <w:t>11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6" w:history="1">
            <w:r w:rsidRPr="00FC6468">
              <w:rPr>
                <w:rStyle w:val="Hyperlink"/>
                <w:rFonts w:eastAsiaTheme="majorEastAsia"/>
                <w:noProof/>
              </w:rPr>
              <w:t>How Can We Address Questions and Inconsistencies in Ramayana?</w:t>
            </w:r>
            <w:r>
              <w:rPr>
                <w:noProof/>
                <w:webHidden/>
              </w:rPr>
              <w:tab/>
            </w:r>
            <w:r>
              <w:rPr>
                <w:noProof/>
                <w:webHidden/>
              </w:rPr>
              <w:fldChar w:fldCharType="begin"/>
            </w:r>
            <w:r>
              <w:rPr>
                <w:noProof/>
                <w:webHidden/>
              </w:rPr>
              <w:instrText xml:space="preserve"> PAGEREF _Toc49159406 \h </w:instrText>
            </w:r>
            <w:r>
              <w:rPr>
                <w:noProof/>
                <w:webHidden/>
              </w:rPr>
            </w:r>
            <w:r>
              <w:rPr>
                <w:noProof/>
                <w:webHidden/>
              </w:rPr>
              <w:fldChar w:fldCharType="separate"/>
            </w:r>
            <w:r>
              <w:rPr>
                <w:noProof/>
                <w:webHidden/>
              </w:rPr>
              <w:t>12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7" w:history="1">
            <w:r w:rsidRPr="00FC6468">
              <w:rPr>
                <w:rStyle w:val="Hyperlink"/>
                <w:rFonts w:eastAsiaTheme="majorEastAsia"/>
                <w:noProof/>
              </w:rPr>
              <w:t>I Learn About Karma And Bhakti From Ramayana. Why Should I Learn About Yoga From Ramayana?</w:t>
            </w:r>
            <w:r>
              <w:rPr>
                <w:noProof/>
                <w:webHidden/>
              </w:rPr>
              <w:tab/>
            </w:r>
            <w:r>
              <w:rPr>
                <w:noProof/>
                <w:webHidden/>
              </w:rPr>
              <w:fldChar w:fldCharType="begin"/>
            </w:r>
            <w:r>
              <w:rPr>
                <w:noProof/>
                <w:webHidden/>
              </w:rPr>
              <w:instrText xml:space="preserve"> PAGEREF _Toc49159407 \h </w:instrText>
            </w:r>
            <w:r>
              <w:rPr>
                <w:noProof/>
                <w:webHidden/>
              </w:rPr>
            </w:r>
            <w:r>
              <w:rPr>
                <w:noProof/>
                <w:webHidden/>
              </w:rPr>
              <w:fldChar w:fldCharType="separate"/>
            </w:r>
            <w:r>
              <w:rPr>
                <w:noProof/>
                <w:webHidden/>
              </w:rPr>
              <w:t>14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8" w:history="1">
            <w:r w:rsidRPr="00FC6468">
              <w:rPr>
                <w:rStyle w:val="Hyperlink"/>
                <w:rFonts w:eastAsiaTheme="majorEastAsia"/>
                <w:noProof/>
              </w:rPr>
              <w:t>Story: Four Views of Shri Ram Based on Four Types of People</w:t>
            </w:r>
            <w:r>
              <w:rPr>
                <w:noProof/>
                <w:webHidden/>
              </w:rPr>
              <w:tab/>
            </w:r>
            <w:r>
              <w:rPr>
                <w:noProof/>
                <w:webHidden/>
              </w:rPr>
              <w:fldChar w:fldCharType="begin"/>
            </w:r>
            <w:r>
              <w:rPr>
                <w:noProof/>
                <w:webHidden/>
              </w:rPr>
              <w:instrText xml:space="preserve"> PAGEREF _Toc49159408 \h </w:instrText>
            </w:r>
            <w:r>
              <w:rPr>
                <w:noProof/>
                <w:webHidden/>
              </w:rPr>
            </w:r>
            <w:r>
              <w:rPr>
                <w:noProof/>
                <w:webHidden/>
              </w:rPr>
              <w:fldChar w:fldCharType="separate"/>
            </w:r>
            <w:r>
              <w:rPr>
                <w:noProof/>
                <w:webHidden/>
              </w:rPr>
              <w:t>14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09" w:history="1">
            <w:r w:rsidRPr="00FC6468">
              <w:rPr>
                <w:rStyle w:val="Hyperlink"/>
                <w:rFonts w:eastAsiaTheme="majorEastAsia"/>
                <w:noProof/>
              </w:rPr>
              <w:t>Ramayana Has 300+ Versions. Which Version do We Refer? Why? Which Version is Authentic?</w:t>
            </w:r>
            <w:r>
              <w:rPr>
                <w:noProof/>
                <w:webHidden/>
              </w:rPr>
              <w:tab/>
            </w:r>
            <w:r>
              <w:rPr>
                <w:noProof/>
                <w:webHidden/>
              </w:rPr>
              <w:fldChar w:fldCharType="begin"/>
            </w:r>
            <w:r>
              <w:rPr>
                <w:noProof/>
                <w:webHidden/>
              </w:rPr>
              <w:instrText xml:space="preserve"> PAGEREF _Toc49159409 \h </w:instrText>
            </w:r>
            <w:r>
              <w:rPr>
                <w:noProof/>
                <w:webHidden/>
              </w:rPr>
            </w:r>
            <w:r>
              <w:rPr>
                <w:noProof/>
                <w:webHidden/>
              </w:rPr>
              <w:fldChar w:fldCharType="separate"/>
            </w:r>
            <w:r>
              <w:rPr>
                <w:noProof/>
                <w:webHidden/>
              </w:rPr>
              <w:t>16</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0" w:history="1">
            <w:r w:rsidRPr="00FC6468">
              <w:rPr>
                <w:rStyle w:val="Hyperlink"/>
                <w:rFonts w:eastAsiaTheme="majorEastAsia"/>
                <w:noProof/>
              </w:rPr>
              <w:t>Why This Book is Called Short Version of Yoga Ramayana?</w:t>
            </w:r>
            <w:r>
              <w:rPr>
                <w:noProof/>
                <w:webHidden/>
              </w:rPr>
              <w:tab/>
            </w:r>
            <w:r>
              <w:rPr>
                <w:noProof/>
                <w:webHidden/>
              </w:rPr>
              <w:fldChar w:fldCharType="begin"/>
            </w:r>
            <w:r>
              <w:rPr>
                <w:noProof/>
                <w:webHidden/>
              </w:rPr>
              <w:instrText xml:space="preserve"> PAGEREF _Toc49159410 \h </w:instrText>
            </w:r>
            <w:r>
              <w:rPr>
                <w:noProof/>
                <w:webHidden/>
              </w:rPr>
            </w:r>
            <w:r>
              <w:rPr>
                <w:noProof/>
                <w:webHidden/>
              </w:rPr>
              <w:fldChar w:fldCharType="separate"/>
            </w:r>
            <w:r>
              <w:rPr>
                <w:noProof/>
                <w:webHidden/>
              </w:rPr>
              <w:t>17</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11" w:history="1">
            <w:r w:rsidRPr="00FC6468">
              <w:rPr>
                <w:rStyle w:val="Hyperlink"/>
                <w:rFonts w:eastAsiaTheme="majorEastAsia"/>
                <w:noProof/>
              </w:rPr>
              <w:t>How to Read Valmiki Ramayana?</w:t>
            </w:r>
            <w:r>
              <w:rPr>
                <w:noProof/>
                <w:webHidden/>
              </w:rPr>
              <w:tab/>
            </w:r>
            <w:r>
              <w:rPr>
                <w:noProof/>
                <w:webHidden/>
              </w:rPr>
              <w:fldChar w:fldCharType="begin"/>
            </w:r>
            <w:r>
              <w:rPr>
                <w:noProof/>
                <w:webHidden/>
              </w:rPr>
              <w:instrText xml:space="preserve"> PAGEREF _Toc49159411 \h </w:instrText>
            </w:r>
            <w:r>
              <w:rPr>
                <w:noProof/>
                <w:webHidden/>
              </w:rPr>
            </w:r>
            <w:r>
              <w:rPr>
                <w:noProof/>
                <w:webHidden/>
              </w:rPr>
              <w:fldChar w:fldCharType="separate"/>
            </w:r>
            <w:r>
              <w:rPr>
                <w:noProof/>
                <w:webHidden/>
              </w:rPr>
              <w:t>19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2" w:history="1">
            <w:r w:rsidRPr="00FC6468">
              <w:rPr>
                <w:rStyle w:val="Hyperlink"/>
                <w:rFonts w:eastAsiaTheme="majorEastAsia"/>
                <w:noProof/>
              </w:rPr>
              <w:t>Layers in Valmiki Ramayana:</w:t>
            </w:r>
            <w:r>
              <w:rPr>
                <w:noProof/>
                <w:webHidden/>
              </w:rPr>
              <w:tab/>
            </w:r>
            <w:r>
              <w:rPr>
                <w:noProof/>
                <w:webHidden/>
              </w:rPr>
              <w:fldChar w:fldCharType="begin"/>
            </w:r>
            <w:r>
              <w:rPr>
                <w:noProof/>
                <w:webHidden/>
              </w:rPr>
              <w:instrText xml:space="preserve"> PAGEREF _Toc49159412 \h </w:instrText>
            </w:r>
            <w:r>
              <w:rPr>
                <w:noProof/>
                <w:webHidden/>
              </w:rPr>
            </w:r>
            <w:r>
              <w:rPr>
                <w:noProof/>
                <w:webHidden/>
              </w:rPr>
              <w:fldChar w:fldCharType="separate"/>
            </w:r>
            <w:r>
              <w:rPr>
                <w:noProof/>
                <w:webHidden/>
              </w:rPr>
              <w:t>19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3" w:history="1">
            <w:r w:rsidRPr="00FC6468">
              <w:rPr>
                <w:rStyle w:val="Hyperlink"/>
                <w:rFonts w:eastAsiaTheme="majorEastAsia"/>
                <w:noProof/>
              </w:rPr>
              <w:t>Patterns in Valmiki Ramayana:</w:t>
            </w:r>
            <w:r>
              <w:rPr>
                <w:noProof/>
                <w:webHidden/>
              </w:rPr>
              <w:tab/>
            </w:r>
            <w:r>
              <w:rPr>
                <w:noProof/>
                <w:webHidden/>
              </w:rPr>
              <w:fldChar w:fldCharType="begin"/>
            </w:r>
            <w:r>
              <w:rPr>
                <w:noProof/>
                <w:webHidden/>
              </w:rPr>
              <w:instrText xml:space="preserve"> PAGEREF _Toc49159413 \h </w:instrText>
            </w:r>
            <w:r>
              <w:rPr>
                <w:noProof/>
                <w:webHidden/>
              </w:rPr>
            </w:r>
            <w:r>
              <w:rPr>
                <w:noProof/>
                <w:webHidden/>
              </w:rPr>
              <w:fldChar w:fldCharType="separate"/>
            </w:r>
            <w:r>
              <w:rPr>
                <w:noProof/>
                <w:webHidden/>
              </w:rPr>
              <w:t>21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4" w:history="1">
            <w:r w:rsidRPr="00FC6468">
              <w:rPr>
                <w:rStyle w:val="Hyperlink"/>
                <w:rFonts w:eastAsiaTheme="majorEastAsia"/>
                <w:noProof/>
              </w:rPr>
              <w:t>Boons and Curses in Ramayana:</w:t>
            </w:r>
            <w:r>
              <w:rPr>
                <w:noProof/>
                <w:webHidden/>
              </w:rPr>
              <w:tab/>
            </w:r>
            <w:r>
              <w:rPr>
                <w:noProof/>
                <w:webHidden/>
              </w:rPr>
              <w:fldChar w:fldCharType="begin"/>
            </w:r>
            <w:r>
              <w:rPr>
                <w:noProof/>
                <w:webHidden/>
              </w:rPr>
              <w:instrText xml:space="preserve"> PAGEREF _Toc49159414 \h </w:instrText>
            </w:r>
            <w:r>
              <w:rPr>
                <w:noProof/>
                <w:webHidden/>
              </w:rPr>
            </w:r>
            <w:r>
              <w:rPr>
                <w:noProof/>
                <w:webHidden/>
              </w:rPr>
              <w:fldChar w:fldCharType="separate"/>
            </w:r>
            <w:r>
              <w:rPr>
                <w:noProof/>
                <w:webHidden/>
              </w:rPr>
              <w:t>25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5" w:history="1">
            <w:r w:rsidRPr="00FC6468">
              <w:rPr>
                <w:rStyle w:val="Hyperlink"/>
                <w:rFonts w:eastAsiaTheme="majorEastAsia"/>
                <w:noProof/>
              </w:rPr>
              <w:t>Shri Ram’s Values</w:t>
            </w:r>
            <w:r>
              <w:rPr>
                <w:noProof/>
                <w:webHidden/>
              </w:rPr>
              <w:tab/>
            </w:r>
            <w:r>
              <w:rPr>
                <w:noProof/>
                <w:webHidden/>
              </w:rPr>
              <w:fldChar w:fldCharType="begin"/>
            </w:r>
            <w:r>
              <w:rPr>
                <w:noProof/>
                <w:webHidden/>
              </w:rPr>
              <w:instrText xml:space="preserve"> PAGEREF _Toc49159415 \h </w:instrText>
            </w:r>
            <w:r>
              <w:rPr>
                <w:noProof/>
                <w:webHidden/>
              </w:rPr>
            </w:r>
            <w:r>
              <w:rPr>
                <w:noProof/>
                <w:webHidden/>
              </w:rPr>
              <w:fldChar w:fldCharType="separate"/>
            </w:r>
            <w:r>
              <w:rPr>
                <w:noProof/>
                <w:webHidden/>
              </w:rPr>
              <w:t>27</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16" w:history="1">
            <w:r w:rsidRPr="00FC6468">
              <w:rPr>
                <w:rStyle w:val="Hyperlink"/>
                <w:rFonts w:eastAsiaTheme="majorEastAsia"/>
                <w:noProof/>
              </w:rPr>
              <w:t>Layer 1: Characters as a Yoga Concepts</w:t>
            </w:r>
            <w:r>
              <w:rPr>
                <w:noProof/>
                <w:webHidden/>
              </w:rPr>
              <w:tab/>
            </w:r>
            <w:r>
              <w:rPr>
                <w:noProof/>
                <w:webHidden/>
              </w:rPr>
              <w:fldChar w:fldCharType="begin"/>
            </w:r>
            <w:r>
              <w:rPr>
                <w:noProof/>
                <w:webHidden/>
              </w:rPr>
              <w:instrText xml:space="preserve"> PAGEREF _Toc49159416 \h </w:instrText>
            </w:r>
            <w:r>
              <w:rPr>
                <w:noProof/>
                <w:webHidden/>
              </w:rPr>
            </w:r>
            <w:r>
              <w:rPr>
                <w:noProof/>
                <w:webHidden/>
              </w:rPr>
              <w:fldChar w:fldCharType="separate"/>
            </w:r>
            <w:r>
              <w:rPr>
                <w:noProof/>
                <w:webHidden/>
              </w:rPr>
              <w:t>31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7" w:history="1">
            <w:r w:rsidRPr="00FC6468">
              <w:rPr>
                <w:rStyle w:val="Hyperlink"/>
                <w:rFonts w:eastAsiaTheme="majorEastAsia"/>
                <w:noProof/>
              </w:rPr>
              <w:t>Easy to Understand Character # 1: Sita</w:t>
            </w:r>
            <w:r>
              <w:rPr>
                <w:noProof/>
                <w:webHidden/>
              </w:rPr>
              <w:tab/>
            </w:r>
            <w:r>
              <w:rPr>
                <w:noProof/>
                <w:webHidden/>
              </w:rPr>
              <w:fldChar w:fldCharType="begin"/>
            </w:r>
            <w:r>
              <w:rPr>
                <w:noProof/>
                <w:webHidden/>
              </w:rPr>
              <w:instrText xml:space="preserve"> PAGEREF _Toc49159417 \h </w:instrText>
            </w:r>
            <w:r>
              <w:rPr>
                <w:noProof/>
                <w:webHidden/>
              </w:rPr>
            </w:r>
            <w:r>
              <w:rPr>
                <w:noProof/>
                <w:webHidden/>
              </w:rPr>
              <w:fldChar w:fldCharType="separate"/>
            </w:r>
            <w:r>
              <w:rPr>
                <w:noProof/>
                <w:webHidden/>
              </w:rPr>
              <w:t>31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8" w:history="1">
            <w:r w:rsidRPr="00FC6468">
              <w:rPr>
                <w:rStyle w:val="Hyperlink"/>
                <w:rFonts w:eastAsiaTheme="majorEastAsia"/>
                <w:noProof/>
              </w:rPr>
              <w:t>Easy to Understand Character # 2: Shri Ram</w:t>
            </w:r>
            <w:r>
              <w:rPr>
                <w:noProof/>
                <w:webHidden/>
              </w:rPr>
              <w:tab/>
            </w:r>
            <w:r>
              <w:rPr>
                <w:noProof/>
                <w:webHidden/>
              </w:rPr>
              <w:fldChar w:fldCharType="begin"/>
            </w:r>
            <w:r>
              <w:rPr>
                <w:noProof/>
                <w:webHidden/>
              </w:rPr>
              <w:instrText xml:space="preserve"> PAGEREF _Toc49159418 \h </w:instrText>
            </w:r>
            <w:r>
              <w:rPr>
                <w:noProof/>
                <w:webHidden/>
              </w:rPr>
            </w:r>
            <w:r>
              <w:rPr>
                <w:noProof/>
                <w:webHidden/>
              </w:rPr>
              <w:fldChar w:fldCharType="separate"/>
            </w:r>
            <w:r>
              <w:rPr>
                <w:noProof/>
                <w:webHidden/>
              </w:rPr>
              <w:t>34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19" w:history="1">
            <w:r w:rsidRPr="00FC6468">
              <w:rPr>
                <w:rStyle w:val="Hyperlink"/>
                <w:rFonts w:eastAsiaTheme="majorEastAsia"/>
                <w:noProof/>
              </w:rPr>
              <w:t>Easy to Understand Character # 3: Hanumana</w:t>
            </w:r>
            <w:r>
              <w:rPr>
                <w:noProof/>
                <w:webHidden/>
              </w:rPr>
              <w:tab/>
            </w:r>
            <w:r>
              <w:rPr>
                <w:noProof/>
                <w:webHidden/>
              </w:rPr>
              <w:fldChar w:fldCharType="begin"/>
            </w:r>
            <w:r>
              <w:rPr>
                <w:noProof/>
                <w:webHidden/>
              </w:rPr>
              <w:instrText xml:space="preserve"> PAGEREF _Toc49159419 \h </w:instrText>
            </w:r>
            <w:r>
              <w:rPr>
                <w:noProof/>
                <w:webHidden/>
              </w:rPr>
            </w:r>
            <w:r>
              <w:rPr>
                <w:noProof/>
                <w:webHidden/>
              </w:rPr>
              <w:fldChar w:fldCharType="separate"/>
            </w:r>
            <w:r>
              <w:rPr>
                <w:noProof/>
                <w:webHidden/>
              </w:rPr>
              <w:t>37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0" w:history="1">
            <w:r w:rsidRPr="00FC6468">
              <w:rPr>
                <w:rStyle w:val="Hyperlink"/>
                <w:rFonts w:eastAsiaTheme="majorEastAsia"/>
                <w:noProof/>
              </w:rPr>
              <w:t>Easy to Understand Character # 4: Ravana</w:t>
            </w:r>
            <w:r>
              <w:rPr>
                <w:noProof/>
                <w:webHidden/>
              </w:rPr>
              <w:tab/>
            </w:r>
            <w:r>
              <w:rPr>
                <w:noProof/>
                <w:webHidden/>
              </w:rPr>
              <w:fldChar w:fldCharType="begin"/>
            </w:r>
            <w:r>
              <w:rPr>
                <w:noProof/>
                <w:webHidden/>
              </w:rPr>
              <w:instrText xml:space="preserve"> PAGEREF _Toc49159420 \h </w:instrText>
            </w:r>
            <w:r>
              <w:rPr>
                <w:noProof/>
                <w:webHidden/>
              </w:rPr>
            </w:r>
            <w:r>
              <w:rPr>
                <w:noProof/>
                <w:webHidden/>
              </w:rPr>
              <w:fldChar w:fldCharType="separate"/>
            </w:r>
            <w:r>
              <w:rPr>
                <w:noProof/>
                <w:webHidden/>
              </w:rPr>
              <w:t>40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1" w:history="1">
            <w:r w:rsidRPr="00FC6468">
              <w:rPr>
                <w:rStyle w:val="Hyperlink"/>
                <w:rFonts w:eastAsiaTheme="majorEastAsia"/>
                <w:noProof/>
              </w:rPr>
              <w:t>Easy to Understand Character # 5: Kumbhakarna</w:t>
            </w:r>
            <w:r>
              <w:rPr>
                <w:noProof/>
                <w:webHidden/>
              </w:rPr>
              <w:tab/>
            </w:r>
            <w:r>
              <w:rPr>
                <w:noProof/>
                <w:webHidden/>
              </w:rPr>
              <w:fldChar w:fldCharType="begin"/>
            </w:r>
            <w:r>
              <w:rPr>
                <w:noProof/>
                <w:webHidden/>
              </w:rPr>
              <w:instrText xml:space="preserve"> PAGEREF _Toc49159421 \h </w:instrText>
            </w:r>
            <w:r>
              <w:rPr>
                <w:noProof/>
                <w:webHidden/>
              </w:rPr>
            </w:r>
            <w:r>
              <w:rPr>
                <w:noProof/>
                <w:webHidden/>
              </w:rPr>
              <w:fldChar w:fldCharType="separate"/>
            </w:r>
            <w:r>
              <w:rPr>
                <w:noProof/>
                <w:webHidden/>
              </w:rPr>
              <w:t>43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2" w:history="1">
            <w:r w:rsidRPr="00FC6468">
              <w:rPr>
                <w:rStyle w:val="Hyperlink"/>
                <w:rFonts w:eastAsiaTheme="majorEastAsia"/>
                <w:noProof/>
              </w:rPr>
              <w:t>Easy to Understand Character # 6: Vibhishana</w:t>
            </w:r>
            <w:r>
              <w:rPr>
                <w:noProof/>
                <w:webHidden/>
              </w:rPr>
              <w:tab/>
            </w:r>
            <w:r>
              <w:rPr>
                <w:noProof/>
                <w:webHidden/>
              </w:rPr>
              <w:fldChar w:fldCharType="begin"/>
            </w:r>
            <w:r>
              <w:rPr>
                <w:noProof/>
                <w:webHidden/>
              </w:rPr>
              <w:instrText xml:space="preserve"> PAGEREF _Toc49159422 \h </w:instrText>
            </w:r>
            <w:r>
              <w:rPr>
                <w:noProof/>
                <w:webHidden/>
              </w:rPr>
            </w:r>
            <w:r>
              <w:rPr>
                <w:noProof/>
                <w:webHidden/>
              </w:rPr>
              <w:fldChar w:fldCharType="separate"/>
            </w:r>
            <w:r>
              <w:rPr>
                <w:noProof/>
                <w:webHidden/>
              </w:rPr>
              <w:t>44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3" w:history="1">
            <w:r w:rsidRPr="00FC6468">
              <w:rPr>
                <w:rStyle w:val="Hyperlink"/>
                <w:rFonts w:eastAsiaTheme="majorEastAsia"/>
                <w:noProof/>
              </w:rPr>
              <w:t>Easy to Understand Character # 7: Mandodari</w:t>
            </w:r>
            <w:r>
              <w:rPr>
                <w:noProof/>
                <w:webHidden/>
              </w:rPr>
              <w:tab/>
            </w:r>
            <w:r>
              <w:rPr>
                <w:noProof/>
                <w:webHidden/>
              </w:rPr>
              <w:fldChar w:fldCharType="begin"/>
            </w:r>
            <w:r>
              <w:rPr>
                <w:noProof/>
                <w:webHidden/>
              </w:rPr>
              <w:instrText xml:space="preserve"> PAGEREF _Toc49159423 \h </w:instrText>
            </w:r>
            <w:r>
              <w:rPr>
                <w:noProof/>
                <w:webHidden/>
              </w:rPr>
            </w:r>
            <w:r>
              <w:rPr>
                <w:noProof/>
                <w:webHidden/>
              </w:rPr>
              <w:fldChar w:fldCharType="separate"/>
            </w:r>
            <w:r>
              <w:rPr>
                <w:noProof/>
                <w:webHidden/>
              </w:rPr>
              <w:t>45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4" w:history="1">
            <w:r w:rsidRPr="00FC6468">
              <w:rPr>
                <w:rStyle w:val="Hyperlink"/>
                <w:rFonts w:eastAsiaTheme="majorEastAsia"/>
                <w:noProof/>
              </w:rPr>
              <w:t>Easy to Understand Character # 8: Dasharatha</w:t>
            </w:r>
            <w:r>
              <w:rPr>
                <w:noProof/>
                <w:webHidden/>
              </w:rPr>
              <w:tab/>
            </w:r>
            <w:r>
              <w:rPr>
                <w:noProof/>
                <w:webHidden/>
              </w:rPr>
              <w:fldChar w:fldCharType="begin"/>
            </w:r>
            <w:r>
              <w:rPr>
                <w:noProof/>
                <w:webHidden/>
              </w:rPr>
              <w:instrText xml:space="preserve"> PAGEREF _Toc49159424 \h </w:instrText>
            </w:r>
            <w:r>
              <w:rPr>
                <w:noProof/>
                <w:webHidden/>
              </w:rPr>
            </w:r>
            <w:r>
              <w:rPr>
                <w:noProof/>
                <w:webHidden/>
              </w:rPr>
              <w:fldChar w:fldCharType="separate"/>
            </w:r>
            <w:r>
              <w:rPr>
                <w:noProof/>
                <w:webHidden/>
              </w:rPr>
              <w:t>45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5" w:history="1">
            <w:r w:rsidRPr="00FC6468">
              <w:rPr>
                <w:rStyle w:val="Hyperlink"/>
                <w:rFonts w:eastAsiaTheme="majorEastAsia"/>
                <w:noProof/>
              </w:rPr>
              <w:t>Difficult to Understand Character # 1: Jambavan</w:t>
            </w:r>
            <w:r>
              <w:rPr>
                <w:noProof/>
                <w:webHidden/>
              </w:rPr>
              <w:tab/>
            </w:r>
            <w:r>
              <w:rPr>
                <w:noProof/>
                <w:webHidden/>
              </w:rPr>
              <w:fldChar w:fldCharType="begin"/>
            </w:r>
            <w:r>
              <w:rPr>
                <w:noProof/>
                <w:webHidden/>
              </w:rPr>
              <w:instrText xml:space="preserve"> PAGEREF _Toc49159425 \h </w:instrText>
            </w:r>
            <w:r>
              <w:rPr>
                <w:noProof/>
                <w:webHidden/>
              </w:rPr>
            </w:r>
            <w:r>
              <w:rPr>
                <w:noProof/>
                <w:webHidden/>
              </w:rPr>
              <w:fldChar w:fldCharType="separate"/>
            </w:r>
            <w:r>
              <w:rPr>
                <w:noProof/>
                <w:webHidden/>
              </w:rPr>
              <w:t>47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6" w:history="1">
            <w:r w:rsidRPr="00FC6468">
              <w:rPr>
                <w:rStyle w:val="Hyperlink"/>
                <w:rFonts w:eastAsiaTheme="majorEastAsia"/>
                <w:noProof/>
              </w:rPr>
              <w:t>Difficult to Understand Character # 2: Sage Valmiki</w:t>
            </w:r>
            <w:r>
              <w:rPr>
                <w:noProof/>
                <w:webHidden/>
              </w:rPr>
              <w:tab/>
            </w:r>
            <w:r>
              <w:rPr>
                <w:noProof/>
                <w:webHidden/>
              </w:rPr>
              <w:fldChar w:fldCharType="begin"/>
            </w:r>
            <w:r>
              <w:rPr>
                <w:noProof/>
                <w:webHidden/>
              </w:rPr>
              <w:instrText xml:space="preserve"> PAGEREF _Toc49159426 \h </w:instrText>
            </w:r>
            <w:r>
              <w:rPr>
                <w:noProof/>
                <w:webHidden/>
              </w:rPr>
            </w:r>
            <w:r>
              <w:rPr>
                <w:noProof/>
                <w:webHidden/>
              </w:rPr>
              <w:fldChar w:fldCharType="separate"/>
            </w:r>
            <w:r>
              <w:rPr>
                <w:noProof/>
                <w:webHidden/>
              </w:rPr>
              <w:t>48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7" w:history="1">
            <w:r w:rsidRPr="00FC6468">
              <w:rPr>
                <w:rStyle w:val="Hyperlink"/>
                <w:rFonts w:eastAsiaTheme="majorEastAsia"/>
                <w:noProof/>
              </w:rPr>
              <w:t>Difficult to Understand Character # 3: River Ganga</w:t>
            </w:r>
            <w:r>
              <w:rPr>
                <w:noProof/>
                <w:webHidden/>
              </w:rPr>
              <w:tab/>
            </w:r>
            <w:r>
              <w:rPr>
                <w:noProof/>
                <w:webHidden/>
              </w:rPr>
              <w:fldChar w:fldCharType="begin"/>
            </w:r>
            <w:r>
              <w:rPr>
                <w:noProof/>
                <w:webHidden/>
              </w:rPr>
              <w:instrText xml:space="preserve"> PAGEREF _Toc49159427 \h </w:instrText>
            </w:r>
            <w:r>
              <w:rPr>
                <w:noProof/>
                <w:webHidden/>
              </w:rPr>
            </w:r>
            <w:r>
              <w:rPr>
                <w:noProof/>
                <w:webHidden/>
              </w:rPr>
              <w:fldChar w:fldCharType="separate"/>
            </w:r>
            <w:r>
              <w:rPr>
                <w:noProof/>
                <w:webHidden/>
              </w:rPr>
              <w:t>49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8" w:history="1">
            <w:r w:rsidRPr="00FC6468">
              <w:rPr>
                <w:rStyle w:val="Hyperlink"/>
                <w:rFonts w:eastAsiaTheme="majorEastAsia"/>
                <w:noProof/>
              </w:rPr>
              <w:t>Difficult to Understand Character # 4: Shabari</w:t>
            </w:r>
            <w:r>
              <w:rPr>
                <w:noProof/>
                <w:webHidden/>
              </w:rPr>
              <w:tab/>
            </w:r>
            <w:r>
              <w:rPr>
                <w:noProof/>
                <w:webHidden/>
              </w:rPr>
              <w:fldChar w:fldCharType="begin"/>
            </w:r>
            <w:r>
              <w:rPr>
                <w:noProof/>
                <w:webHidden/>
              </w:rPr>
              <w:instrText xml:space="preserve"> PAGEREF _Toc49159428 \h </w:instrText>
            </w:r>
            <w:r>
              <w:rPr>
                <w:noProof/>
                <w:webHidden/>
              </w:rPr>
            </w:r>
            <w:r>
              <w:rPr>
                <w:noProof/>
                <w:webHidden/>
              </w:rPr>
              <w:fldChar w:fldCharType="separate"/>
            </w:r>
            <w:r>
              <w:rPr>
                <w:noProof/>
                <w:webHidden/>
              </w:rPr>
              <w:t>52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29" w:history="1">
            <w:r w:rsidRPr="00FC6468">
              <w:rPr>
                <w:rStyle w:val="Hyperlink"/>
                <w:rFonts w:eastAsiaTheme="majorEastAsia"/>
                <w:noProof/>
              </w:rPr>
              <w:t>Difficult to Understand Character # 5: Named Sages</w:t>
            </w:r>
            <w:r>
              <w:rPr>
                <w:noProof/>
                <w:webHidden/>
              </w:rPr>
              <w:tab/>
            </w:r>
            <w:r>
              <w:rPr>
                <w:noProof/>
                <w:webHidden/>
              </w:rPr>
              <w:fldChar w:fldCharType="begin"/>
            </w:r>
            <w:r>
              <w:rPr>
                <w:noProof/>
                <w:webHidden/>
              </w:rPr>
              <w:instrText xml:space="preserve"> PAGEREF _Toc49159429 \h </w:instrText>
            </w:r>
            <w:r>
              <w:rPr>
                <w:noProof/>
                <w:webHidden/>
              </w:rPr>
            </w:r>
            <w:r>
              <w:rPr>
                <w:noProof/>
                <w:webHidden/>
              </w:rPr>
              <w:fldChar w:fldCharType="separate"/>
            </w:r>
            <w:r>
              <w:rPr>
                <w:noProof/>
                <w:webHidden/>
              </w:rPr>
              <w:t>53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0" w:history="1">
            <w:r w:rsidRPr="00FC6468">
              <w:rPr>
                <w:rStyle w:val="Hyperlink"/>
                <w:rFonts w:eastAsiaTheme="majorEastAsia"/>
                <w:noProof/>
              </w:rPr>
              <w:t>Hard to Understand Character # 1: Parashurama</w:t>
            </w:r>
            <w:r>
              <w:rPr>
                <w:noProof/>
                <w:webHidden/>
              </w:rPr>
              <w:tab/>
            </w:r>
            <w:r>
              <w:rPr>
                <w:noProof/>
                <w:webHidden/>
              </w:rPr>
              <w:fldChar w:fldCharType="begin"/>
            </w:r>
            <w:r>
              <w:rPr>
                <w:noProof/>
                <w:webHidden/>
              </w:rPr>
              <w:instrText xml:space="preserve"> PAGEREF _Toc49159430 \h </w:instrText>
            </w:r>
            <w:r>
              <w:rPr>
                <w:noProof/>
                <w:webHidden/>
              </w:rPr>
            </w:r>
            <w:r>
              <w:rPr>
                <w:noProof/>
                <w:webHidden/>
              </w:rPr>
              <w:fldChar w:fldCharType="separate"/>
            </w:r>
            <w:r>
              <w:rPr>
                <w:noProof/>
                <w:webHidden/>
              </w:rPr>
              <w:t>54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1" w:history="1">
            <w:r w:rsidRPr="00FC6468">
              <w:rPr>
                <w:rStyle w:val="Hyperlink"/>
                <w:rFonts w:eastAsiaTheme="majorEastAsia"/>
                <w:noProof/>
              </w:rPr>
              <w:t>Hard to Understand Character # 2: Ahalya</w:t>
            </w:r>
            <w:r>
              <w:rPr>
                <w:noProof/>
                <w:webHidden/>
              </w:rPr>
              <w:tab/>
            </w:r>
            <w:r>
              <w:rPr>
                <w:noProof/>
                <w:webHidden/>
              </w:rPr>
              <w:fldChar w:fldCharType="begin"/>
            </w:r>
            <w:r>
              <w:rPr>
                <w:noProof/>
                <w:webHidden/>
              </w:rPr>
              <w:instrText xml:space="preserve"> PAGEREF _Toc49159431 \h </w:instrText>
            </w:r>
            <w:r>
              <w:rPr>
                <w:noProof/>
                <w:webHidden/>
              </w:rPr>
            </w:r>
            <w:r>
              <w:rPr>
                <w:noProof/>
                <w:webHidden/>
              </w:rPr>
              <w:fldChar w:fldCharType="separate"/>
            </w:r>
            <w:r>
              <w:rPr>
                <w:noProof/>
                <w:webHidden/>
              </w:rPr>
              <w:t>55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2" w:history="1">
            <w:r w:rsidRPr="00FC6468">
              <w:rPr>
                <w:rStyle w:val="Hyperlink"/>
                <w:rFonts w:eastAsiaTheme="majorEastAsia"/>
                <w:noProof/>
              </w:rPr>
              <w:t>Hard to Understand Character # 4: Mandakarni</w:t>
            </w:r>
            <w:r>
              <w:rPr>
                <w:noProof/>
                <w:webHidden/>
              </w:rPr>
              <w:tab/>
            </w:r>
            <w:r>
              <w:rPr>
                <w:noProof/>
                <w:webHidden/>
              </w:rPr>
              <w:fldChar w:fldCharType="begin"/>
            </w:r>
            <w:r>
              <w:rPr>
                <w:noProof/>
                <w:webHidden/>
              </w:rPr>
              <w:instrText xml:space="preserve"> PAGEREF _Toc49159432 \h </w:instrText>
            </w:r>
            <w:r>
              <w:rPr>
                <w:noProof/>
                <w:webHidden/>
              </w:rPr>
            </w:r>
            <w:r>
              <w:rPr>
                <w:noProof/>
                <w:webHidden/>
              </w:rPr>
              <w:fldChar w:fldCharType="separate"/>
            </w:r>
            <w:r>
              <w:rPr>
                <w:noProof/>
                <w:webHidden/>
              </w:rPr>
              <w:t>58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3" w:history="1">
            <w:r w:rsidRPr="00FC6468">
              <w:rPr>
                <w:rStyle w:val="Hyperlink"/>
                <w:rFonts w:eastAsiaTheme="majorEastAsia"/>
                <w:noProof/>
              </w:rPr>
              <w:t>Hard to Understand Character #5: Jatayu and Sampaati</w:t>
            </w:r>
            <w:r>
              <w:rPr>
                <w:noProof/>
                <w:webHidden/>
              </w:rPr>
              <w:tab/>
            </w:r>
            <w:r>
              <w:rPr>
                <w:noProof/>
                <w:webHidden/>
              </w:rPr>
              <w:fldChar w:fldCharType="begin"/>
            </w:r>
            <w:r>
              <w:rPr>
                <w:noProof/>
                <w:webHidden/>
              </w:rPr>
              <w:instrText xml:space="preserve"> PAGEREF _Toc49159433 \h </w:instrText>
            </w:r>
            <w:r>
              <w:rPr>
                <w:noProof/>
                <w:webHidden/>
              </w:rPr>
            </w:r>
            <w:r>
              <w:rPr>
                <w:noProof/>
                <w:webHidden/>
              </w:rPr>
              <w:fldChar w:fldCharType="separate"/>
            </w:r>
            <w:r>
              <w:rPr>
                <w:noProof/>
                <w:webHidden/>
              </w:rPr>
              <w:t>59</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34" w:history="1">
            <w:r w:rsidRPr="00FC6468">
              <w:rPr>
                <w:rStyle w:val="Hyperlink"/>
                <w:rFonts w:eastAsiaTheme="majorEastAsia"/>
                <w:noProof/>
              </w:rPr>
              <w:t>Layer 2: Relationship between Characters and its Samkhya-Yoga Meaning</w:t>
            </w:r>
            <w:r>
              <w:rPr>
                <w:noProof/>
                <w:webHidden/>
              </w:rPr>
              <w:tab/>
            </w:r>
            <w:r>
              <w:rPr>
                <w:noProof/>
                <w:webHidden/>
              </w:rPr>
              <w:fldChar w:fldCharType="begin"/>
            </w:r>
            <w:r>
              <w:rPr>
                <w:noProof/>
                <w:webHidden/>
              </w:rPr>
              <w:instrText xml:space="preserve"> PAGEREF _Toc49159434 \h </w:instrText>
            </w:r>
            <w:r>
              <w:rPr>
                <w:noProof/>
                <w:webHidden/>
              </w:rPr>
            </w:r>
            <w:r>
              <w:rPr>
                <w:noProof/>
                <w:webHidden/>
              </w:rPr>
              <w:fldChar w:fldCharType="separate"/>
            </w:r>
            <w:r>
              <w:rPr>
                <w:noProof/>
                <w:webHidden/>
              </w:rPr>
              <w:t>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5" w:history="1">
            <w:r w:rsidRPr="00FC6468">
              <w:rPr>
                <w:rStyle w:val="Hyperlink"/>
                <w:rFonts w:eastAsiaTheme="majorEastAsia"/>
                <w:noProof/>
              </w:rPr>
              <w:t>Dasharatha as a Father of Shri Ram</w:t>
            </w:r>
            <w:r>
              <w:rPr>
                <w:noProof/>
                <w:webHidden/>
              </w:rPr>
              <w:tab/>
            </w:r>
            <w:r>
              <w:rPr>
                <w:noProof/>
                <w:webHidden/>
              </w:rPr>
              <w:fldChar w:fldCharType="begin"/>
            </w:r>
            <w:r>
              <w:rPr>
                <w:noProof/>
                <w:webHidden/>
              </w:rPr>
              <w:instrText xml:space="preserve"> PAGEREF _Toc49159435 \h </w:instrText>
            </w:r>
            <w:r>
              <w:rPr>
                <w:noProof/>
                <w:webHidden/>
              </w:rPr>
            </w:r>
            <w:r>
              <w:rPr>
                <w:noProof/>
                <w:webHidden/>
              </w:rPr>
              <w:fldChar w:fldCharType="separate"/>
            </w:r>
            <w:r>
              <w:rPr>
                <w:noProof/>
                <w:webHidden/>
              </w:rPr>
              <w:t>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6" w:history="1">
            <w:r w:rsidRPr="00FC6468">
              <w:rPr>
                <w:rStyle w:val="Hyperlink"/>
                <w:rFonts w:eastAsiaTheme="majorEastAsia"/>
                <w:noProof/>
              </w:rPr>
              <w:t>Urmila Does Not Go in Exile with Laxmana</w:t>
            </w:r>
            <w:r>
              <w:rPr>
                <w:noProof/>
                <w:webHidden/>
              </w:rPr>
              <w:tab/>
            </w:r>
            <w:r>
              <w:rPr>
                <w:noProof/>
                <w:webHidden/>
              </w:rPr>
              <w:fldChar w:fldCharType="begin"/>
            </w:r>
            <w:r>
              <w:rPr>
                <w:noProof/>
                <w:webHidden/>
              </w:rPr>
              <w:instrText xml:space="preserve"> PAGEREF _Toc49159436 \h </w:instrText>
            </w:r>
            <w:r>
              <w:rPr>
                <w:noProof/>
                <w:webHidden/>
              </w:rPr>
            </w:r>
            <w:r>
              <w:rPr>
                <w:noProof/>
                <w:webHidden/>
              </w:rPr>
              <w:fldChar w:fldCharType="separate"/>
            </w:r>
            <w:r>
              <w:rPr>
                <w:noProof/>
                <w:webHidden/>
              </w:rPr>
              <w:t>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7" w:history="1">
            <w:r w:rsidRPr="00FC6468">
              <w:rPr>
                <w:rStyle w:val="Hyperlink"/>
                <w:rFonts w:eastAsiaTheme="majorEastAsia"/>
                <w:noProof/>
              </w:rPr>
              <w:t>Ravana abducts Sita</w:t>
            </w:r>
            <w:r>
              <w:rPr>
                <w:noProof/>
                <w:webHidden/>
              </w:rPr>
              <w:tab/>
            </w:r>
            <w:r>
              <w:rPr>
                <w:noProof/>
                <w:webHidden/>
              </w:rPr>
              <w:fldChar w:fldCharType="begin"/>
            </w:r>
            <w:r>
              <w:rPr>
                <w:noProof/>
                <w:webHidden/>
              </w:rPr>
              <w:instrText xml:space="preserve"> PAGEREF _Toc49159437 \h </w:instrText>
            </w:r>
            <w:r>
              <w:rPr>
                <w:noProof/>
                <w:webHidden/>
              </w:rPr>
            </w:r>
            <w:r>
              <w:rPr>
                <w:noProof/>
                <w:webHidden/>
              </w:rPr>
              <w:fldChar w:fldCharType="separate"/>
            </w:r>
            <w:r>
              <w:rPr>
                <w:noProof/>
                <w:webHidden/>
              </w:rPr>
              <w:t>64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8" w:history="1">
            <w:r w:rsidRPr="00FC6468">
              <w:rPr>
                <w:rStyle w:val="Hyperlink"/>
                <w:rFonts w:eastAsiaTheme="majorEastAsia"/>
                <w:noProof/>
              </w:rPr>
              <w:t>Hanumana Finds Sita in Lanka</w:t>
            </w:r>
            <w:r>
              <w:rPr>
                <w:noProof/>
                <w:webHidden/>
              </w:rPr>
              <w:tab/>
            </w:r>
            <w:r>
              <w:rPr>
                <w:noProof/>
                <w:webHidden/>
              </w:rPr>
              <w:fldChar w:fldCharType="begin"/>
            </w:r>
            <w:r>
              <w:rPr>
                <w:noProof/>
                <w:webHidden/>
              </w:rPr>
              <w:instrText xml:space="preserve"> PAGEREF _Toc49159438 \h </w:instrText>
            </w:r>
            <w:r>
              <w:rPr>
                <w:noProof/>
                <w:webHidden/>
              </w:rPr>
            </w:r>
            <w:r>
              <w:rPr>
                <w:noProof/>
                <w:webHidden/>
              </w:rPr>
              <w:fldChar w:fldCharType="separate"/>
            </w:r>
            <w:r>
              <w:rPr>
                <w:noProof/>
                <w:webHidden/>
              </w:rPr>
              <w:t>66</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39" w:history="1">
            <w:r w:rsidRPr="00FC6468">
              <w:rPr>
                <w:rStyle w:val="Hyperlink"/>
                <w:rFonts w:eastAsiaTheme="majorEastAsia"/>
                <w:noProof/>
              </w:rPr>
              <w:t>Hanumana Addresses Sita as Mother</w:t>
            </w:r>
            <w:r>
              <w:rPr>
                <w:noProof/>
                <w:webHidden/>
              </w:rPr>
              <w:tab/>
            </w:r>
            <w:r>
              <w:rPr>
                <w:noProof/>
                <w:webHidden/>
              </w:rPr>
              <w:fldChar w:fldCharType="begin"/>
            </w:r>
            <w:r>
              <w:rPr>
                <w:noProof/>
                <w:webHidden/>
              </w:rPr>
              <w:instrText xml:space="preserve"> PAGEREF _Toc49159439 \h </w:instrText>
            </w:r>
            <w:r>
              <w:rPr>
                <w:noProof/>
                <w:webHidden/>
              </w:rPr>
            </w:r>
            <w:r>
              <w:rPr>
                <w:noProof/>
                <w:webHidden/>
              </w:rPr>
              <w:fldChar w:fldCharType="separate"/>
            </w:r>
            <w:r>
              <w:rPr>
                <w:noProof/>
                <w:webHidden/>
              </w:rPr>
              <w:t>69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0" w:history="1">
            <w:r w:rsidRPr="00FC6468">
              <w:rPr>
                <w:rStyle w:val="Hyperlink"/>
                <w:rFonts w:eastAsiaTheme="majorEastAsia"/>
                <w:noProof/>
              </w:rPr>
              <w:t>Ravana and Mandodari Give Birth to Indrajit</w:t>
            </w:r>
            <w:r>
              <w:rPr>
                <w:noProof/>
                <w:webHidden/>
              </w:rPr>
              <w:tab/>
            </w:r>
            <w:r>
              <w:rPr>
                <w:noProof/>
                <w:webHidden/>
              </w:rPr>
              <w:fldChar w:fldCharType="begin"/>
            </w:r>
            <w:r>
              <w:rPr>
                <w:noProof/>
                <w:webHidden/>
              </w:rPr>
              <w:instrText xml:space="preserve"> PAGEREF _Toc49159440 \h </w:instrText>
            </w:r>
            <w:r>
              <w:rPr>
                <w:noProof/>
                <w:webHidden/>
              </w:rPr>
            </w:r>
            <w:r>
              <w:rPr>
                <w:noProof/>
                <w:webHidden/>
              </w:rPr>
              <w:fldChar w:fldCharType="separate"/>
            </w:r>
            <w:r>
              <w:rPr>
                <w:noProof/>
                <w:webHidden/>
              </w:rPr>
              <w:t>69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1" w:history="1">
            <w:r w:rsidRPr="00FC6468">
              <w:rPr>
                <w:rStyle w:val="Hyperlink"/>
                <w:rFonts w:eastAsiaTheme="majorEastAsia"/>
                <w:noProof/>
              </w:rPr>
              <w:t>Ravana, Kumbhakarna, Vibhishana, and Shri Ram</w:t>
            </w:r>
            <w:r>
              <w:rPr>
                <w:noProof/>
                <w:webHidden/>
              </w:rPr>
              <w:tab/>
            </w:r>
            <w:r>
              <w:rPr>
                <w:noProof/>
                <w:webHidden/>
              </w:rPr>
              <w:fldChar w:fldCharType="begin"/>
            </w:r>
            <w:r>
              <w:rPr>
                <w:noProof/>
                <w:webHidden/>
              </w:rPr>
              <w:instrText xml:space="preserve"> PAGEREF _Toc49159441 \h </w:instrText>
            </w:r>
            <w:r>
              <w:rPr>
                <w:noProof/>
                <w:webHidden/>
              </w:rPr>
            </w:r>
            <w:r>
              <w:rPr>
                <w:noProof/>
                <w:webHidden/>
              </w:rPr>
              <w:fldChar w:fldCharType="separate"/>
            </w:r>
            <w:r>
              <w:rPr>
                <w:noProof/>
                <w:webHidden/>
              </w:rPr>
              <w:t>70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2" w:history="1">
            <w:r w:rsidRPr="00FC6468">
              <w:rPr>
                <w:rStyle w:val="Hyperlink"/>
                <w:rFonts w:eastAsiaTheme="majorEastAsia"/>
                <w:noProof/>
              </w:rPr>
              <w:t>Shri Ram, Jatayu, and Ravana: Their Views of Their Lineages</w:t>
            </w:r>
            <w:r>
              <w:rPr>
                <w:noProof/>
                <w:webHidden/>
              </w:rPr>
              <w:tab/>
            </w:r>
            <w:r>
              <w:rPr>
                <w:noProof/>
                <w:webHidden/>
              </w:rPr>
              <w:fldChar w:fldCharType="begin"/>
            </w:r>
            <w:r>
              <w:rPr>
                <w:noProof/>
                <w:webHidden/>
              </w:rPr>
              <w:instrText xml:space="preserve"> PAGEREF _Toc49159442 \h </w:instrText>
            </w:r>
            <w:r>
              <w:rPr>
                <w:noProof/>
                <w:webHidden/>
              </w:rPr>
            </w:r>
            <w:r>
              <w:rPr>
                <w:noProof/>
                <w:webHidden/>
              </w:rPr>
              <w:fldChar w:fldCharType="separate"/>
            </w:r>
            <w:r>
              <w:rPr>
                <w:noProof/>
                <w:webHidden/>
              </w:rPr>
              <w:t>72</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43" w:history="1">
            <w:r w:rsidRPr="00FC6468">
              <w:rPr>
                <w:rStyle w:val="Hyperlink"/>
                <w:rFonts w:eastAsiaTheme="majorEastAsia"/>
                <w:noProof/>
              </w:rPr>
              <w:t>Layer 3: Safeguards for a Spiritual Aspirants</w:t>
            </w:r>
            <w:r>
              <w:rPr>
                <w:noProof/>
                <w:webHidden/>
              </w:rPr>
              <w:tab/>
            </w:r>
            <w:r>
              <w:rPr>
                <w:noProof/>
                <w:webHidden/>
              </w:rPr>
              <w:fldChar w:fldCharType="begin"/>
            </w:r>
            <w:r>
              <w:rPr>
                <w:noProof/>
                <w:webHidden/>
              </w:rPr>
              <w:instrText xml:space="preserve"> PAGEREF _Toc49159443 \h </w:instrText>
            </w:r>
            <w:r>
              <w:rPr>
                <w:noProof/>
                <w:webHidden/>
              </w:rPr>
            </w:r>
            <w:r>
              <w:rPr>
                <w:noProof/>
                <w:webHidden/>
              </w:rPr>
              <w:fldChar w:fldCharType="separate"/>
            </w:r>
            <w:r>
              <w:rPr>
                <w:noProof/>
                <w:webHidden/>
              </w:rPr>
              <w:t>74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4" w:history="1">
            <w:r w:rsidRPr="00FC6468">
              <w:rPr>
                <w:rStyle w:val="Hyperlink"/>
                <w:rFonts w:eastAsiaTheme="majorEastAsia"/>
                <w:noProof/>
              </w:rPr>
              <w:t>Tataka</w:t>
            </w:r>
            <w:r>
              <w:rPr>
                <w:noProof/>
                <w:webHidden/>
              </w:rPr>
              <w:tab/>
            </w:r>
            <w:r>
              <w:rPr>
                <w:noProof/>
                <w:webHidden/>
              </w:rPr>
              <w:fldChar w:fldCharType="begin"/>
            </w:r>
            <w:r>
              <w:rPr>
                <w:noProof/>
                <w:webHidden/>
              </w:rPr>
              <w:instrText xml:space="preserve"> PAGEREF _Toc49159444 \h </w:instrText>
            </w:r>
            <w:r>
              <w:rPr>
                <w:noProof/>
                <w:webHidden/>
              </w:rPr>
            </w:r>
            <w:r>
              <w:rPr>
                <w:noProof/>
                <w:webHidden/>
              </w:rPr>
              <w:fldChar w:fldCharType="separate"/>
            </w:r>
            <w:r>
              <w:rPr>
                <w:noProof/>
                <w:webHidden/>
              </w:rPr>
              <w:t>74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5" w:history="1">
            <w:r w:rsidRPr="00FC6468">
              <w:rPr>
                <w:rStyle w:val="Hyperlink"/>
                <w:rFonts w:eastAsiaTheme="majorEastAsia"/>
                <w:noProof/>
              </w:rPr>
              <w:t>Vishwamitra</w:t>
            </w:r>
            <w:r>
              <w:rPr>
                <w:noProof/>
                <w:webHidden/>
              </w:rPr>
              <w:tab/>
            </w:r>
            <w:r>
              <w:rPr>
                <w:noProof/>
                <w:webHidden/>
              </w:rPr>
              <w:fldChar w:fldCharType="begin"/>
            </w:r>
            <w:r>
              <w:rPr>
                <w:noProof/>
                <w:webHidden/>
              </w:rPr>
              <w:instrText xml:space="preserve"> PAGEREF _Toc49159445 \h </w:instrText>
            </w:r>
            <w:r>
              <w:rPr>
                <w:noProof/>
                <w:webHidden/>
              </w:rPr>
            </w:r>
            <w:r>
              <w:rPr>
                <w:noProof/>
                <w:webHidden/>
              </w:rPr>
              <w:fldChar w:fldCharType="separate"/>
            </w:r>
            <w:r>
              <w:rPr>
                <w:noProof/>
                <w:webHidden/>
              </w:rPr>
              <w:t>75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6" w:history="1">
            <w:r w:rsidRPr="00FC6468">
              <w:rPr>
                <w:rStyle w:val="Hyperlink"/>
                <w:rFonts w:eastAsiaTheme="majorEastAsia"/>
                <w:noProof/>
              </w:rPr>
              <w:t>Trishanku</w:t>
            </w:r>
            <w:r>
              <w:rPr>
                <w:noProof/>
                <w:webHidden/>
              </w:rPr>
              <w:tab/>
            </w:r>
            <w:r>
              <w:rPr>
                <w:noProof/>
                <w:webHidden/>
              </w:rPr>
              <w:fldChar w:fldCharType="begin"/>
            </w:r>
            <w:r>
              <w:rPr>
                <w:noProof/>
                <w:webHidden/>
              </w:rPr>
              <w:instrText xml:space="preserve"> PAGEREF _Toc49159446 \h </w:instrText>
            </w:r>
            <w:r>
              <w:rPr>
                <w:noProof/>
                <w:webHidden/>
              </w:rPr>
            </w:r>
            <w:r>
              <w:rPr>
                <w:noProof/>
                <w:webHidden/>
              </w:rPr>
              <w:fldChar w:fldCharType="separate"/>
            </w:r>
            <w:r>
              <w:rPr>
                <w:noProof/>
                <w:webHidden/>
              </w:rPr>
              <w:t>77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7" w:history="1">
            <w:r w:rsidRPr="00FC6468">
              <w:rPr>
                <w:rStyle w:val="Hyperlink"/>
                <w:rFonts w:eastAsiaTheme="majorEastAsia"/>
                <w:noProof/>
              </w:rPr>
              <w:t>Unnamed Sages Direct Shri Ram into Dense Jungle</w:t>
            </w:r>
            <w:r>
              <w:rPr>
                <w:noProof/>
                <w:webHidden/>
              </w:rPr>
              <w:tab/>
            </w:r>
            <w:r>
              <w:rPr>
                <w:noProof/>
                <w:webHidden/>
              </w:rPr>
              <w:fldChar w:fldCharType="begin"/>
            </w:r>
            <w:r>
              <w:rPr>
                <w:noProof/>
                <w:webHidden/>
              </w:rPr>
              <w:instrText xml:space="preserve"> PAGEREF _Toc49159447 \h </w:instrText>
            </w:r>
            <w:r>
              <w:rPr>
                <w:noProof/>
                <w:webHidden/>
              </w:rPr>
            </w:r>
            <w:r>
              <w:rPr>
                <w:noProof/>
                <w:webHidden/>
              </w:rPr>
              <w:fldChar w:fldCharType="separate"/>
            </w:r>
            <w:r>
              <w:rPr>
                <w:noProof/>
                <w:webHidden/>
              </w:rPr>
              <w:t>81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8" w:history="1">
            <w:r w:rsidRPr="00FC6468">
              <w:rPr>
                <w:rStyle w:val="Hyperlink"/>
                <w:rFonts w:eastAsiaTheme="majorEastAsia"/>
                <w:noProof/>
              </w:rPr>
              <w:t>Viradha</w:t>
            </w:r>
            <w:r>
              <w:rPr>
                <w:noProof/>
                <w:webHidden/>
              </w:rPr>
              <w:tab/>
            </w:r>
            <w:r>
              <w:rPr>
                <w:noProof/>
                <w:webHidden/>
              </w:rPr>
              <w:fldChar w:fldCharType="begin"/>
            </w:r>
            <w:r>
              <w:rPr>
                <w:noProof/>
                <w:webHidden/>
              </w:rPr>
              <w:instrText xml:space="preserve"> PAGEREF _Toc49159448 \h </w:instrText>
            </w:r>
            <w:r>
              <w:rPr>
                <w:noProof/>
                <w:webHidden/>
              </w:rPr>
            </w:r>
            <w:r>
              <w:rPr>
                <w:noProof/>
                <w:webHidden/>
              </w:rPr>
              <w:fldChar w:fldCharType="separate"/>
            </w:r>
            <w:r>
              <w:rPr>
                <w:noProof/>
                <w:webHidden/>
              </w:rPr>
              <w:t>82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49" w:history="1">
            <w:r w:rsidRPr="00FC6468">
              <w:rPr>
                <w:rStyle w:val="Hyperlink"/>
                <w:rFonts w:eastAsiaTheme="majorEastAsia"/>
                <w:noProof/>
              </w:rPr>
              <w:t>Kabandha</w:t>
            </w:r>
            <w:r>
              <w:rPr>
                <w:noProof/>
                <w:webHidden/>
              </w:rPr>
              <w:tab/>
            </w:r>
            <w:r>
              <w:rPr>
                <w:noProof/>
                <w:webHidden/>
              </w:rPr>
              <w:fldChar w:fldCharType="begin"/>
            </w:r>
            <w:r>
              <w:rPr>
                <w:noProof/>
                <w:webHidden/>
              </w:rPr>
              <w:instrText xml:space="preserve"> PAGEREF _Toc49159449 \h </w:instrText>
            </w:r>
            <w:r>
              <w:rPr>
                <w:noProof/>
                <w:webHidden/>
              </w:rPr>
            </w:r>
            <w:r>
              <w:rPr>
                <w:noProof/>
                <w:webHidden/>
              </w:rPr>
              <w:fldChar w:fldCharType="separate"/>
            </w:r>
            <w:r>
              <w:rPr>
                <w:noProof/>
                <w:webHidden/>
              </w:rPr>
              <w:t>84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0" w:history="1">
            <w:r w:rsidRPr="00FC6468">
              <w:rPr>
                <w:rStyle w:val="Hyperlink"/>
                <w:rFonts w:eastAsiaTheme="majorEastAsia"/>
                <w:noProof/>
              </w:rPr>
              <w:t>Ravana gets a Warning</w:t>
            </w:r>
            <w:r>
              <w:rPr>
                <w:noProof/>
                <w:webHidden/>
              </w:rPr>
              <w:tab/>
            </w:r>
            <w:r>
              <w:rPr>
                <w:noProof/>
                <w:webHidden/>
              </w:rPr>
              <w:fldChar w:fldCharType="begin"/>
            </w:r>
            <w:r>
              <w:rPr>
                <w:noProof/>
                <w:webHidden/>
              </w:rPr>
              <w:instrText xml:space="preserve"> PAGEREF _Toc49159450 \h </w:instrText>
            </w:r>
            <w:r>
              <w:rPr>
                <w:noProof/>
                <w:webHidden/>
              </w:rPr>
            </w:r>
            <w:r>
              <w:rPr>
                <w:noProof/>
                <w:webHidden/>
              </w:rPr>
              <w:fldChar w:fldCharType="separate"/>
            </w:r>
            <w:r>
              <w:rPr>
                <w:noProof/>
                <w:webHidden/>
              </w:rPr>
              <w:t>85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1" w:history="1">
            <w:r w:rsidRPr="00FC6468">
              <w:rPr>
                <w:rStyle w:val="Hyperlink"/>
                <w:rFonts w:eastAsiaTheme="majorEastAsia"/>
                <w:noProof/>
              </w:rPr>
              <w:t>Vali</w:t>
            </w:r>
            <w:r>
              <w:rPr>
                <w:noProof/>
                <w:webHidden/>
              </w:rPr>
              <w:tab/>
            </w:r>
            <w:r>
              <w:rPr>
                <w:noProof/>
                <w:webHidden/>
              </w:rPr>
              <w:fldChar w:fldCharType="begin"/>
            </w:r>
            <w:r>
              <w:rPr>
                <w:noProof/>
                <w:webHidden/>
              </w:rPr>
              <w:instrText xml:space="preserve"> PAGEREF _Toc49159451 \h </w:instrText>
            </w:r>
            <w:r>
              <w:rPr>
                <w:noProof/>
                <w:webHidden/>
              </w:rPr>
            </w:r>
            <w:r>
              <w:rPr>
                <w:noProof/>
                <w:webHidden/>
              </w:rPr>
              <w:fldChar w:fldCharType="separate"/>
            </w:r>
            <w:r>
              <w:rPr>
                <w:noProof/>
                <w:webHidden/>
              </w:rPr>
              <w:t>87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2" w:history="1">
            <w:r w:rsidRPr="00FC6468">
              <w:rPr>
                <w:rStyle w:val="Hyperlink"/>
                <w:rFonts w:eastAsiaTheme="majorEastAsia"/>
                <w:noProof/>
              </w:rPr>
              <w:t>Amrita – An Amazing Discovery of Yoga</w:t>
            </w:r>
            <w:r>
              <w:rPr>
                <w:noProof/>
                <w:webHidden/>
              </w:rPr>
              <w:tab/>
            </w:r>
            <w:r>
              <w:rPr>
                <w:noProof/>
                <w:webHidden/>
              </w:rPr>
              <w:fldChar w:fldCharType="begin"/>
            </w:r>
            <w:r>
              <w:rPr>
                <w:noProof/>
                <w:webHidden/>
              </w:rPr>
              <w:instrText xml:space="preserve"> PAGEREF _Toc49159452 \h </w:instrText>
            </w:r>
            <w:r>
              <w:rPr>
                <w:noProof/>
                <w:webHidden/>
              </w:rPr>
            </w:r>
            <w:r>
              <w:rPr>
                <w:noProof/>
                <w:webHidden/>
              </w:rPr>
              <w:fldChar w:fldCharType="separate"/>
            </w:r>
            <w:r>
              <w:rPr>
                <w:noProof/>
                <w:webHidden/>
              </w:rPr>
              <w:t>90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3" w:history="1">
            <w:r w:rsidRPr="00FC6468">
              <w:rPr>
                <w:rStyle w:val="Hyperlink"/>
                <w:rFonts w:eastAsiaTheme="majorEastAsia"/>
                <w:noProof/>
              </w:rPr>
              <w:t>Burning of Lanka</w:t>
            </w:r>
            <w:r>
              <w:rPr>
                <w:noProof/>
                <w:webHidden/>
              </w:rPr>
              <w:tab/>
            </w:r>
            <w:r>
              <w:rPr>
                <w:noProof/>
                <w:webHidden/>
              </w:rPr>
              <w:fldChar w:fldCharType="begin"/>
            </w:r>
            <w:r>
              <w:rPr>
                <w:noProof/>
                <w:webHidden/>
              </w:rPr>
              <w:instrText xml:space="preserve"> PAGEREF _Toc49159453 \h </w:instrText>
            </w:r>
            <w:r>
              <w:rPr>
                <w:noProof/>
                <w:webHidden/>
              </w:rPr>
            </w:r>
            <w:r>
              <w:rPr>
                <w:noProof/>
                <w:webHidden/>
              </w:rPr>
              <w:fldChar w:fldCharType="separate"/>
            </w:r>
            <w:r>
              <w:rPr>
                <w:noProof/>
                <w:webHidden/>
              </w:rPr>
              <w:t>91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4" w:history="1">
            <w:r w:rsidRPr="00FC6468">
              <w:rPr>
                <w:rStyle w:val="Hyperlink"/>
                <w:rFonts w:eastAsiaTheme="majorEastAsia"/>
                <w:noProof/>
              </w:rPr>
              <w:t>Madhuvana Event</w:t>
            </w:r>
            <w:r>
              <w:rPr>
                <w:noProof/>
                <w:webHidden/>
              </w:rPr>
              <w:tab/>
            </w:r>
            <w:r>
              <w:rPr>
                <w:noProof/>
                <w:webHidden/>
              </w:rPr>
              <w:fldChar w:fldCharType="begin"/>
            </w:r>
            <w:r>
              <w:rPr>
                <w:noProof/>
                <w:webHidden/>
              </w:rPr>
              <w:instrText xml:space="preserve"> PAGEREF _Toc49159454 \h </w:instrText>
            </w:r>
            <w:r>
              <w:rPr>
                <w:noProof/>
                <w:webHidden/>
              </w:rPr>
            </w:r>
            <w:r>
              <w:rPr>
                <w:noProof/>
                <w:webHidden/>
              </w:rPr>
              <w:fldChar w:fldCharType="separate"/>
            </w:r>
            <w:r>
              <w:rPr>
                <w:noProof/>
                <w:webHidden/>
              </w:rPr>
              <w:t>94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5" w:history="1">
            <w:r w:rsidRPr="00FC6468">
              <w:rPr>
                <w:rStyle w:val="Hyperlink"/>
                <w:rFonts w:eastAsiaTheme="majorEastAsia"/>
                <w:noProof/>
              </w:rPr>
              <w:t>Building a Bridge across the Sea</w:t>
            </w:r>
            <w:r>
              <w:rPr>
                <w:noProof/>
                <w:webHidden/>
              </w:rPr>
              <w:tab/>
            </w:r>
            <w:r>
              <w:rPr>
                <w:noProof/>
                <w:webHidden/>
              </w:rPr>
              <w:fldChar w:fldCharType="begin"/>
            </w:r>
            <w:r>
              <w:rPr>
                <w:noProof/>
                <w:webHidden/>
              </w:rPr>
              <w:instrText xml:space="preserve"> PAGEREF _Toc49159455 \h </w:instrText>
            </w:r>
            <w:r>
              <w:rPr>
                <w:noProof/>
                <w:webHidden/>
              </w:rPr>
            </w:r>
            <w:r>
              <w:rPr>
                <w:noProof/>
                <w:webHidden/>
              </w:rPr>
              <w:fldChar w:fldCharType="separate"/>
            </w:r>
            <w:r>
              <w:rPr>
                <w:noProof/>
                <w:webHidden/>
              </w:rPr>
              <w:t>96</w:t>
            </w:r>
            <w:r>
              <w:rPr>
                <w:noProof/>
                <w:webHidden/>
              </w:rPr>
              <w:fldChar w:fldCharType="end"/>
            </w:r>
          </w:hyperlink>
        </w:p>
        <w:p w:rsidR="009D1E70" w:rsidRDefault="009D1E70">
          <w:pPr>
            <w:pStyle w:val="TOC2"/>
            <w:tabs>
              <w:tab w:val="right" w:pos="10070"/>
            </w:tabs>
            <w:rPr>
              <w:rFonts w:asciiTheme="minorHAnsi" w:eastAsiaTheme="minorEastAsia" w:hAnsiTheme="minorHAnsi" w:cstheme="minorBidi"/>
              <w:noProof/>
              <w:sz w:val="22"/>
              <w:lang w:bidi="sa-IN"/>
            </w:rPr>
          </w:pPr>
          <w:hyperlink w:anchor="_Toc49159456" w:history="1">
            <w:r w:rsidRPr="00FC6468">
              <w:rPr>
                <w:rStyle w:val="Hyperlink"/>
                <w:rFonts w:eastAsiaTheme="majorEastAsia"/>
                <w:noProof/>
              </w:rPr>
              <w:t>Layer 4: Indirect References to Chakras</w:t>
            </w:r>
            <w:r>
              <w:rPr>
                <w:noProof/>
                <w:webHidden/>
              </w:rPr>
              <w:tab/>
            </w:r>
            <w:r>
              <w:rPr>
                <w:noProof/>
                <w:webHidden/>
              </w:rPr>
              <w:fldChar w:fldCharType="begin"/>
            </w:r>
            <w:r>
              <w:rPr>
                <w:noProof/>
                <w:webHidden/>
              </w:rPr>
              <w:instrText xml:space="preserve"> PAGEREF _Toc49159456 \h </w:instrText>
            </w:r>
            <w:r>
              <w:rPr>
                <w:noProof/>
                <w:webHidden/>
              </w:rPr>
            </w:r>
            <w:r>
              <w:rPr>
                <w:noProof/>
                <w:webHidden/>
              </w:rPr>
              <w:fldChar w:fldCharType="separate"/>
            </w:r>
            <w:r>
              <w:rPr>
                <w:noProof/>
                <w:webHidden/>
              </w:rPr>
              <w:t>102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7" w:history="1">
            <w:r w:rsidRPr="00FC6468">
              <w:rPr>
                <w:rStyle w:val="Hyperlink"/>
                <w:rFonts w:eastAsiaTheme="majorEastAsia"/>
                <w:noProof/>
              </w:rPr>
              <w:t>Table of Chakras – Details of Chakras and Examples of Use</w:t>
            </w:r>
            <w:r>
              <w:rPr>
                <w:noProof/>
                <w:webHidden/>
              </w:rPr>
              <w:tab/>
            </w:r>
            <w:r>
              <w:rPr>
                <w:noProof/>
                <w:webHidden/>
              </w:rPr>
              <w:fldChar w:fldCharType="begin"/>
            </w:r>
            <w:r>
              <w:rPr>
                <w:noProof/>
                <w:webHidden/>
              </w:rPr>
              <w:instrText xml:space="preserve"> PAGEREF _Toc49159457 \h </w:instrText>
            </w:r>
            <w:r>
              <w:rPr>
                <w:noProof/>
                <w:webHidden/>
              </w:rPr>
            </w:r>
            <w:r>
              <w:rPr>
                <w:noProof/>
                <w:webHidden/>
              </w:rPr>
              <w:fldChar w:fldCharType="separate"/>
            </w:r>
            <w:r>
              <w:rPr>
                <w:noProof/>
                <w:webHidden/>
              </w:rPr>
              <w:t>103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8" w:history="1">
            <w:r w:rsidRPr="00FC6468">
              <w:rPr>
                <w:rStyle w:val="Hyperlink"/>
                <w:rFonts w:eastAsiaTheme="majorEastAsia"/>
                <w:noProof/>
              </w:rPr>
              <w:t>References to Manipura, Swadhisthana, and Muladhara Chakras:</w:t>
            </w:r>
            <w:r>
              <w:rPr>
                <w:noProof/>
                <w:webHidden/>
              </w:rPr>
              <w:tab/>
            </w:r>
            <w:r>
              <w:rPr>
                <w:noProof/>
                <w:webHidden/>
              </w:rPr>
              <w:fldChar w:fldCharType="begin"/>
            </w:r>
            <w:r>
              <w:rPr>
                <w:noProof/>
                <w:webHidden/>
              </w:rPr>
              <w:instrText xml:space="preserve"> PAGEREF _Toc49159458 \h </w:instrText>
            </w:r>
            <w:r>
              <w:rPr>
                <w:noProof/>
                <w:webHidden/>
              </w:rPr>
            </w:r>
            <w:r>
              <w:rPr>
                <w:noProof/>
                <w:webHidden/>
              </w:rPr>
              <w:fldChar w:fldCharType="separate"/>
            </w:r>
            <w:r>
              <w:rPr>
                <w:noProof/>
                <w:webHidden/>
              </w:rPr>
              <w:t>107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59" w:history="1">
            <w:r w:rsidRPr="00FC6468">
              <w:rPr>
                <w:rStyle w:val="Hyperlink"/>
                <w:rFonts w:eastAsiaTheme="majorEastAsia"/>
                <w:noProof/>
              </w:rPr>
              <w:t>References to Vishuddha Chakra</w:t>
            </w:r>
            <w:r>
              <w:rPr>
                <w:noProof/>
                <w:webHidden/>
              </w:rPr>
              <w:tab/>
            </w:r>
            <w:r>
              <w:rPr>
                <w:noProof/>
                <w:webHidden/>
              </w:rPr>
              <w:fldChar w:fldCharType="begin"/>
            </w:r>
            <w:r>
              <w:rPr>
                <w:noProof/>
                <w:webHidden/>
              </w:rPr>
              <w:instrText xml:space="preserve"> PAGEREF _Toc49159459 \h </w:instrText>
            </w:r>
            <w:r>
              <w:rPr>
                <w:noProof/>
                <w:webHidden/>
              </w:rPr>
            </w:r>
            <w:r>
              <w:rPr>
                <w:noProof/>
                <w:webHidden/>
              </w:rPr>
              <w:fldChar w:fldCharType="separate"/>
            </w:r>
            <w:r>
              <w:rPr>
                <w:noProof/>
                <w:webHidden/>
              </w:rPr>
              <w:t>111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0" w:history="1">
            <w:r w:rsidRPr="00FC6468">
              <w:rPr>
                <w:rStyle w:val="Hyperlink"/>
                <w:rFonts w:eastAsiaTheme="majorEastAsia"/>
                <w:noProof/>
              </w:rPr>
              <w:t>References to Anahata Chakra</w:t>
            </w:r>
            <w:r>
              <w:rPr>
                <w:noProof/>
                <w:webHidden/>
              </w:rPr>
              <w:tab/>
            </w:r>
            <w:r>
              <w:rPr>
                <w:noProof/>
                <w:webHidden/>
              </w:rPr>
              <w:fldChar w:fldCharType="begin"/>
            </w:r>
            <w:r>
              <w:rPr>
                <w:noProof/>
                <w:webHidden/>
              </w:rPr>
              <w:instrText xml:space="preserve"> PAGEREF _Toc49159460 \h </w:instrText>
            </w:r>
            <w:r>
              <w:rPr>
                <w:noProof/>
                <w:webHidden/>
              </w:rPr>
            </w:r>
            <w:r>
              <w:rPr>
                <w:noProof/>
                <w:webHidden/>
              </w:rPr>
              <w:fldChar w:fldCharType="separate"/>
            </w:r>
            <w:r>
              <w:rPr>
                <w:noProof/>
                <w:webHidden/>
              </w:rPr>
              <w:t>114</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1" w:history="1">
            <w:r w:rsidRPr="00FC6468">
              <w:rPr>
                <w:rStyle w:val="Hyperlink"/>
                <w:rFonts w:eastAsiaTheme="majorEastAsia"/>
                <w:noProof/>
              </w:rPr>
              <w:t>References to Aagya Chakra</w:t>
            </w:r>
            <w:r>
              <w:rPr>
                <w:noProof/>
                <w:webHidden/>
              </w:rPr>
              <w:tab/>
            </w:r>
            <w:r>
              <w:rPr>
                <w:noProof/>
                <w:webHidden/>
              </w:rPr>
              <w:fldChar w:fldCharType="begin"/>
            </w:r>
            <w:r>
              <w:rPr>
                <w:noProof/>
                <w:webHidden/>
              </w:rPr>
              <w:instrText xml:space="preserve"> PAGEREF _Toc49159461 \h </w:instrText>
            </w:r>
            <w:r>
              <w:rPr>
                <w:noProof/>
                <w:webHidden/>
              </w:rPr>
            </w:r>
            <w:r>
              <w:rPr>
                <w:noProof/>
                <w:webHidden/>
              </w:rPr>
              <w:fldChar w:fldCharType="separate"/>
            </w:r>
            <w:r>
              <w:rPr>
                <w:noProof/>
                <w:webHidden/>
              </w:rPr>
              <w:t>121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2" w:history="1">
            <w:r w:rsidRPr="00FC6468">
              <w:rPr>
                <w:rStyle w:val="Hyperlink"/>
                <w:rFonts w:eastAsiaTheme="majorEastAsia"/>
                <w:noProof/>
              </w:rPr>
              <w:t>References to the Sahasrara</w:t>
            </w:r>
            <w:r>
              <w:rPr>
                <w:noProof/>
                <w:webHidden/>
              </w:rPr>
              <w:tab/>
            </w:r>
            <w:r>
              <w:rPr>
                <w:noProof/>
                <w:webHidden/>
              </w:rPr>
              <w:fldChar w:fldCharType="begin"/>
            </w:r>
            <w:r>
              <w:rPr>
                <w:noProof/>
                <w:webHidden/>
              </w:rPr>
              <w:instrText xml:space="preserve"> PAGEREF _Toc49159462 \h </w:instrText>
            </w:r>
            <w:r>
              <w:rPr>
                <w:noProof/>
                <w:webHidden/>
              </w:rPr>
            </w:r>
            <w:r>
              <w:rPr>
                <w:noProof/>
                <w:webHidden/>
              </w:rPr>
              <w:fldChar w:fldCharType="separate"/>
            </w:r>
            <w:r>
              <w:rPr>
                <w:noProof/>
                <w:webHidden/>
              </w:rPr>
              <w:t>122</w:t>
            </w:r>
            <w:r>
              <w:rPr>
                <w:noProof/>
                <w:webHidden/>
              </w:rPr>
              <w:fldChar w:fldCharType="end"/>
            </w:r>
          </w:hyperlink>
        </w:p>
        <w:p w:rsidR="009D1E70" w:rsidRDefault="009D1E70">
          <w:pPr>
            <w:pStyle w:val="TOC1"/>
            <w:tabs>
              <w:tab w:val="right" w:pos="10070"/>
            </w:tabs>
            <w:rPr>
              <w:rFonts w:asciiTheme="minorHAnsi" w:eastAsiaTheme="minorEastAsia" w:hAnsiTheme="minorHAnsi" w:cstheme="minorBidi"/>
              <w:noProof/>
              <w:sz w:val="22"/>
              <w:lang w:bidi="sa-IN"/>
            </w:rPr>
          </w:pPr>
          <w:hyperlink w:anchor="_Toc49159463" w:history="1">
            <w:r w:rsidRPr="00FC6468">
              <w:rPr>
                <w:rStyle w:val="Hyperlink"/>
                <w:rFonts w:eastAsiaTheme="majorEastAsia"/>
                <w:noProof/>
              </w:rPr>
              <w:t>Shri Ram Defeats Ravana: Story and Its Meaning In Terms of Yoga</w:t>
            </w:r>
            <w:r>
              <w:rPr>
                <w:noProof/>
                <w:webHidden/>
              </w:rPr>
              <w:tab/>
            </w:r>
            <w:r>
              <w:rPr>
                <w:noProof/>
                <w:webHidden/>
              </w:rPr>
              <w:fldChar w:fldCharType="begin"/>
            </w:r>
            <w:r>
              <w:rPr>
                <w:noProof/>
                <w:webHidden/>
              </w:rPr>
              <w:instrText xml:space="preserve"> PAGEREF _Toc49159463 \h </w:instrText>
            </w:r>
            <w:r>
              <w:rPr>
                <w:noProof/>
                <w:webHidden/>
              </w:rPr>
            </w:r>
            <w:r>
              <w:rPr>
                <w:noProof/>
                <w:webHidden/>
              </w:rPr>
              <w:fldChar w:fldCharType="separate"/>
            </w:r>
            <w:r>
              <w:rPr>
                <w:noProof/>
                <w:webHidden/>
              </w:rPr>
              <w:t>127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4" w:history="1">
            <w:r w:rsidRPr="00FC6468">
              <w:rPr>
                <w:rStyle w:val="Hyperlink"/>
                <w:rFonts w:eastAsiaTheme="majorEastAsia"/>
                <w:noProof/>
              </w:rPr>
              <w:t>Sugriva’s Brash Reaction</w:t>
            </w:r>
            <w:r>
              <w:rPr>
                <w:noProof/>
                <w:webHidden/>
              </w:rPr>
              <w:tab/>
            </w:r>
            <w:r>
              <w:rPr>
                <w:noProof/>
                <w:webHidden/>
              </w:rPr>
              <w:fldChar w:fldCharType="begin"/>
            </w:r>
            <w:r>
              <w:rPr>
                <w:noProof/>
                <w:webHidden/>
              </w:rPr>
              <w:instrText xml:space="preserve"> PAGEREF _Toc49159464 \h </w:instrText>
            </w:r>
            <w:r>
              <w:rPr>
                <w:noProof/>
                <w:webHidden/>
              </w:rPr>
            </w:r>
            <w:r>
              <w:rPr>
                <w:noProof/>
                <w:webHidden/>
              </w:rPr>
              <w:fldChar w:fldCharType="separate"/>
            </w:r>
            <w:r>
              <w:rPr>
                <w:noProof/>
                <w:webHidden/>
              </w:rPr>
              <w:t>127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5" w:history="1">
            <w:r w:rsidRPr="00FC6468">
              <w:rPr>
                <w:rStyle w:val="Hyperlink"/>
                <w:rFonts w:eastAsiaTheme="majorEastAsia"/>
                <w:noProof/>
              </w:rPr>
              <w:t>Shri Ram’s Strange Message to Ravana</w:t>
            </w:r>
            <w:r>
              <w:rPr>
                <w:noProof/>
                <w:webHidden/>
              </w:rPr>
              <w:tab/>
            </w:r>
            <w:r>
              <w:rPr>
                <w:noProof/>
                <w:webHidden/>
              </w:rPr>
              <w:fldChar w:fldCharType="begin"/>
            </w:r>
            <w:r>
              <w:rPr>
                <w:noProof/>
                <w:webHidden/>
              </w:rPr>
              <w:instrText xml:space="preserve"> PAGEREF _Toc49159465 \h </w:instrText>
            </w:r>
            <w:r>
              <w:rPr>
                <w:noProof/>
                <w:webHidden/>
              </w:rPr>
            </w:r>
            <w:r>
              <w:rPr>
                <w:noProof/>
                <w:webHidden/>
              </w:rPr>
              <w:fldChar w:fldCharType="separate"/>
            </w:r>
            <w:r>
              <w:rPr>
                <w:noProof/>
                <w:webHidden/>
              </w:rPr>
              <w:t>130</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6" w:history="1">
            <w:r w:rsidRPr="00FC6468">
              <w:rPr>
                <w:rStyle w:val="Hyperlink"/>
                <w:rFonts w:eastAsiaTheme="majorEastAsia"/>
                <w:noProof/>
              </w:rPr>
              <w:t>Indrajit – A Mighty and an Invisible Warrior</w:t>
            </w:r>
            <w:r>
              <w:rPr>
                <w:noProof/>
                <w:webHidden/>
              </w:rPr>
              <w:tab/>
            </w:r>
            <w:r>
              <w:rPr>
                <w:noProof/>
                <w:webHidden/>
              </w:rPr>
              <w:fldChar w:fldCharType="begin"/>
            </w:r>
            <w:r>
              <w:rPr>
                <w:noProof/>
                <w:webHidden/>
              </w:rPr>
              <w:instrText xml:space="preserve"> PAGEREF _Toc49159466 \h </w:instrText>
            </w:r>
            <w:r>
              <w:rPr>
                <w:noProof/>
                <w:webHidden/>
              </w:rPr>
            </w:r>
            <w:r>
              <w:rPr>
                <w:noProof/>
                <w:webHidden/>
              </w:rPr>
              <w:fldChar w:fldCharType="separate"/>
            </w:r>
            <w:r>
              <w:rPr>
                <w:noProof/>
                <w:webHidden/>
              </w:rPr>
              <w:t>132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7" w:history="1">
            <w:r w:rsidRPr="00FC6468">
              <w:rPr>
                <w:rStyle w:val="Hyperlink"/>
                <w:rFonts w:eastAsiaTheme="majorEastAsia"/>
                <w:noProof/>
              </w:rPr>
              <w:t>War Continues, but Shri Ram Does Not Kill</w:t>
            </w:r>
            <w:r>
              <w:rPr>
                <w:noProof/>
                <w:webHidden/>
              </w:rPr>
              <w:tab/>
            </w:r>
            <w:r>
              <w:rPr>
                <w:noProof/>
                <w:webHidden/>
              </w:rPr>
              <w:fldChar w:fldCharType="begin"/>
            </w:r>
            <w:r>
              <w:rPr>
                <w:noProof/>
                <w:webHidden/>
              </w:rPr>
              <w:instrText xml:space="preserve"> PAGEREF _Toc49159467 \h </w:instrText>
            </w:r>
            <w:r>
              <w:rPr>
                <w:noProof/>
                <w:webHidden/>
              </w:rPr>
            </w:r>
            <w:r>
              <w:rPr>
                <w:noProof/>
                <w:webHidden/>
              </w:rPr>
              <w:fldChar w:fldCharType="separate"/>
            </w:r>
            <w:r>
              <w:rPr>
                <w:noProof/>
                <w:webHidden/>
              </w:rPr>
              <w:t>135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8" w:history="1">
            <w:r w:rsidRPr="00FC6468">
              <w:rPr>
                <w:rStyle w:val="Hyperlink"/>
                <w:rFonts w:eastAsiaTheme="majorEastAsia"/>
                <w:noProof/>
              </w:rPr>
              <w:t>Kumbhakarna – the Tamas Guna of Nature</w:t>
            </w:r>
            <w:r>
              <w:rPr>
                <w:noProof/>
                <w:webHidden/>
              </w:rPr>
              <w:tab/>
            </w:r>
            <w:r>
              <w:rPr>
                <w:noProof/>
                <w:webHidden/>
              </w:rPr>
              <w:fldChar w:fldCharType="begin"/>
            </w:r>
            <w:r>
              <w:rPr>
                <w:noProof/>
                <w:webHidden/>
              </w:rPr>
              <w:instrText xml:space="preserve"> PAGEREF _Toc49159468 \h </w:instrText>
            </w:r>
            <w:r>
              <w:rPr>
                <w:noProof/>
                <w:webHidden/>
              </w:rPr>
            </w:r>
            <w:r>
              <w:rPr>
                <w:noProof/>
                <w:webHidden/>
              </w:rPr>
              <w:fldChar w:fldCharType="separate"/>
            </w:r>
            <w:r>
              <w:rPr>
                <w:noProof/>
                <w:webHidden/>
              </w:rPr>
              <w:t>139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69" w:history="1">
            <w:r w:rsidRPr="00FC6468">
              <w:rPr>
                <w:rStyle w:val="Hyperlink"/>
                <w:rFonts w:eastAsiaTheme="majorEastAsia"/>
                <w:noProof/>
              </w:rPr>
              <w:t>Hanumana Brings the Mountain of Herbs to Lanka</w:t>
            </w:r>
            <w:r>
              <w:rPr>
                <w:noProof/>
                <w:webHidden/>
              </w:rPr>
              <w:tab/>
            </w:r>
            <w:r>
              <w:rPr>
                <w:noProof/>
                <w:webHidden/>
              </w:rPr>
              <w:fldChar w:fldCharType="begin"/>
            </w:r>
            <w:r>
              <w:rPr>
                <w:noProof/>
                <w:webHidden/>
              </w:rPr>
              <w:instrText xml:space="preserve"> PAGEREF _Toc49159469 \h </w:instrText>
            </w:r>
            <w:r>
              <w:rPr>
                <w:noProof/>
                <w:webHidden/>
              </w:rPr>
            </w:r>
            <w:r>
              <w:rPr>
                <w:noProof/>
                <w:webHidden/>
              </w:rPr>
              <w:fldChar w:fldCharType="separate"/>
            </w:r>
            <w:r>
              <w:rPr>
                <w:noProof/>
                <w:webHidden/>
              </w:rPr>
              <w:t>147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0" w:history="1">
            <w:r w:rsidRPr="00FC6468">
              <w:rPr>
                <w:rStyle w:val="Hyperlink"/>
                <w:rFonts w:eastAsiaTheme="majorEastAsia"/>
                <w:noProof/>
              </w:rPr>
              <w:t>Laxmana Defeats Indrajit</w:t>
            </w:r>
            <w:r>
              <w:rPr>
                <w:noProof/>
                <w:webHidden/>
              </w:rPr>
              <w:tab/>
            </w:r>
            <w:r>
              <w:rPr>
                <w:noProof/>
                <w:webHidden/>
              </w:rPr>
              <w:fldChar w:fldCharType="begin"/>
            </w:r>
            <w:r>
              <w:rPr>
                <w:noProof/>
                <w:webHidden/>
              </w:rPr>
              <w:instrText xml:space="preserve"> PAGEREF _Toc49159470 \h </w:instrText>
            </w:r>
            <w:r>
              <w:rPr>
                <w:noProof/>
                <w:webHidden/>
              </w:rPr>
            </w:r>
            <w:r>
              <w:rPr>
                <w:noProof/>
                <w:webHidden/>
              </w:rPr>
              <w:fldChar w:fldCharType="separate"/>
            </w:r>
            <w:r>
              <w:rPr>
                <w:noProof/>
                <w:webHidden/>
              </w:rPr>
              <w:t>152</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1" w:history="1">
            <w:r w:rsidRPr="00FC6468">
              <w:rPr>
                <w:rStyle w:val="Hyperlink"/>
                <w:rFonts w:eastAsiaTheme="majorEastAsia"/>
                <w:noProof/>
              </w:rPr>
              <w:t>Ravana at His Best</w:t>
            </w:r>
            <w:r>
              <w:rPr>
                <w:noProof/>
                <w:webHidden/>
              </w:rPr>
              <w:tab/>
            </w:r>
            <w:r>
              <w:rPr>
                <w:noProof/>
                <w:webHidden/>
              </w:rPr>
              <w:fldChar w:fldCharType="begin"/>
            </w:r>
            <w:r>
              <w:rPr>
                <w:noProof/>
                <w:webHidden/>
              </w:rPr>
              <w:instrText xml:space="preserve"> PAGEREF _Toc49159471 \h </w:instrText>
            </w:r>
            <w:r>
              <w:rPr>
                <w:noProof/>
                <w:webHidden/>
              </w:rPr>
            </w:r>
            <w:r>
              <w:rPr>
                <w:noProof/>
                <w:webHidden/>
              </w:rPr>
              <w:fldChar w:fldCharType="separate"/>
            </w:r>
            <w:r>
              <w:rPr>
                <w:noProof/>
                <w:webHidden/>
              </w:rPr>
              <w:t>159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2" w:history="1">
            <w:r w:rsidRPr="00FC6468">
              <w:rPr>
                <w:rStyle w:val="Hyperlink"/>
                <w:rFonts w:eastAsiaTheme="majorEastAsia"/>
                <w:noProof/>
              </w:rPr>
              <w:t>The Real Nature of Sita and Shri Ram</w:t>
            </w:r>
            <w:r>
              <w:rPr>
                <w:noProof/>
                <w:webHidden/>
              </w:rPr>
              <w:tab/>
            </w:r>
            <w:r>
              <w:rPr>
                <w:noProof/>
                <w:webHidden/>
              </w:rPr>
              <w:fldChar w:fldCharType="begin"/>
            </w:r>
            <w:r>
              <w:rPr>
                <w:noProof/>
                <w:webHidden/>
              </w:rPr>
              <w:instrText xml:space="preserve"> PAGEREF _Toc49159472 \h </w:instrText>
            </w:r>
            <w:r>
              <w:rPr>
                <w:noProof/>
                <w:webHidden/>
              </w:rPr>
            </w:r>
            <w:r>
              <w:rPr>
                <w:noProof/>
                <w:webHidden/>
              </w:rPr>
              <w:fldChar w:fldCharType="separate"/>
            </w:r>
            <w:r>
              <w:rPr>
                <w:noProof/>
                <w:webHidden/>
              </w:rPr>
              <w:t>163</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3" w:history="1">
            <w:r w:rsidRPr="00FC6468">
              <w:rPr>
                <w:rStyle w:val="Hyperlink"/>
                <w:rFonts w:eastAsiaTheme="majorEastAsia"/>
                <w:noProof/>
              </w:rPr>
              <w:t>Arial Journey Back to Ayodhya</w:t>
            </w:r>
            <w:r>
              <w:rPr>
                <w:noProof/>
                <w:webHidden/>
              </w:rPr>
              <w:tab/>
            </w:r>
            <w:r>
              <w:rPr>
                <w:noProof/>
                <w:webHidden/>
              </w:rPr>
              <w:fldChar w:fldCharType="begin"/>
            </w:r>
            <w:r>
              <w:rPr>
                <w:noProof/>
                <w:webHidden/>
              </w:rPr>
              <w:instrText xml:space="preserve"> PAGEREF _Toc49159473 \h </w:instrText>
            </w:r>
            <w:r>
              <w:rPr>
                <w:noProof/>
                <w:webHidden/>
              </w:rPr>
            </w:r>
            <w:r>
              <w:rPr>
                <w:noProof/>
                <w:webHidden/>
              </w:rPr>
              <w:fldChar w:fldCharType="separate"/>
            </w:r>
            <w:r>
              <w:rPr>
                <w:noProof/>
                <w:webHidden/>
              </w:rPr>
              <w:t>167</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4" w:history="1">
            <w:r w:rsidRPr="00FC6468">
              <w:rPr>
                <w:rStyle w:val="Hyperlink"/>
                <w:rFonts w:eastAsiaTheme="majorEastAsia"/>
                <w:noProof/>
              </w:rPr>
              <w:t>Uttara-Kanda as a Sequel to Ramayana</w:t>
            </w:r>
            <w:r>
              <w:rPr>
                <w:noProof/>
                <w:webHidden/>
              </w:rPr>
              <w:tab/>
            </w:r>
            <w:r>
              <w:rPr>
                <w:noProof/>
                <w:webHidden/>
              </w:rPr>
              <w:fldChar w:fldCharType="begin"/>
            </w:r>
            <w:r>
              <w:rPr>
                <w:noProof/>
                <w:webHidden/>
              </w:rPr>
              <w:instrText xml:space="preserve"> PAGEREF _Toc49159474 \h </w:instrText>
            </w:r>
            <w:r>
              <w:rPr>
                <w:noProof/>
                <w:webHidden/>
              </w:rPr>
            </w:r>
            <w:r>
              <w:rPr>
                <w:noProof/>
                <w:webHidden/>
              </w:rPr>
              <w:fldChar w:fldCharType="separate"/>
            </w:r>
            <w:r>
              <w:rPr>
                <w:noProof/>
                <w:webHidden/>
              </w:rPr>
              <w:t>168</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5" w:history="1">
            <w:r w:rsidRPr="00FC6468">
              <w:rPr>
                <w:rStyle w:val="Hyperlink"/>
                <w:rFonts w:eastAsiaTheme="majorEastAsia"/>
                <w:noProof/>
              </w:rPr>
              <w:t>Separation of Sita and Shri Ram, Again</w:t>
            </w:r>
            <w:r>
              <w:rPr>
                <w:noProof/>
                <w:webHidden/>
              </w:rPr>
              <w:tab/>
            </w:r>
            <w:r>
              <w:rPr>
                <w:noProof/>
                <w:webHidden/>
              </w:rPr>
              <w:fldChar w:fldCharType="begin"/>
            </w:r>
            <w:r>
              <w:rPr>
                <w:noProof/>
                <w:webHidden/>
              </w:rPr>
              <w:instrText xml:space="preserve"> PAGEREF _Toc49159475 \h </w:instrText>
            </w:r>
            <w:r>
              <w:rPr>
                <w:noProof/>
                <w:webHidden/>
              </w:rPr>
            </w:r>
            <w:r>
              <w:rPr>
                <w:noProof/>
                <w:webHidden/>
              </w:rPr>
              <w:fldChar w:fldCharType="separate"/>
            </w:r>
            <w:r>
              <w:rPr>
                <w:noProof/>
                <w:webHidden/>
              </w:rPr>
              <w:t>169</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6" w:history="1">
            <w:r w:rsidRPr="00FC6468">
              <w:rPr>
                <w:rStyle w:val="Hyperlink"/>
                <w:rFonts w:eastAsiaTheme="majorEastAsia"/>
                <w:noProof/>
              </w:rPr>
              <w:t>Shambuka – a Mental Process, Not a Person</w:t>
            </w:r>
            <w:r>
              <w:rPr>
                <w:noProof/>
                <w:webHidden/>
              </w:rPr>
              <w:tab/>
            </w:r>
            <w:r>
              <w:rPr>
                <w:noProof/>
                <w:webHidden/>
              </w:rPr>
              <w:fldChar w:fldCharType="begin"/>
            </w:r>
            <w:r>
              <w:rPr>
                <w:noProof/>
                <w:webHidden/>
              </w:rPr>
              <w:instrText xml:space="preserve"> PAGEREF _Toc49159476 \h </w:instrText>
            </w:r>
            <w:r>
              <w:rPr>
                <w:noProof/>
                <w:webHidden/>
              </w:rPr>
            </w:r>
            <w:r>
              <w:rPr>
                <w:noProof/>
                <w:webHidden/>
              </w:rPr>
              <w:fldChar w:fldCharType="separate"/>
            </w:r>
            <w:r>
              <w:rPr>
                <w:noProof/>
                <w:webHidden/>
              </w:rPr>
              <w:t>171</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7" w:history="1">
            <w:r w:rsidRPr="00FC6468">
              <w:rPr>
                <w:rStyle w:val="Hyperlink"/>
                <w:rFonts w:eastAsiaTheme="majorEastAsia"/>
                <w:noProof/>
              </w:rPr>
              <w:t>End of a Grand Life</w:t>
            </w:r>
            <w:r>
              <w:rPr>
                <w:noProof/>
                <w:webHidden/>
              </w:rPr>
              <w:tab/>
            </w:r>
            <w:r>
              <w:rPr>
                <w:noProof/>
                <w:webHidden/>
              </w:rPr>
              <w:fldChar w:fldCharType="begin"/>
            </w:r>
            <w:r>
              <w:rPr>
                <w:noProof/>
                <w:webHidden/>
              </w:rPr>
              <w:instrText xml:space="preserve"> PAGEREF _Toc49159477 \h </w:instrText>
            </w:r>
            <w:r>
              <w:rPr>
                <w:noProof/>
                <w:webHidden/>
              </w:rPr>
            </w:r>
            <w:r>
              <w:rPr>
                <w:noProof/>
                <w:webHidden/>
              </w:rPr>
              <w:fldChar w:fldCharType="separate"/>
            </w:r>
            <w:r>
              <w:rPr>
                <w:noProof/>
                <w:webHidden/>
              </w:rPr>
              <w:t>175</w:t>
            </w:r>
            <w:r>
              <w:rPr>
                <w:noProof/>
                <w:webHidden/>
              </w:rPr>
              <w:fldChar w:fldCharType="end"/>
            </w:r>
          </w:hyperlink>
        </w:p>
        <w:p w:rsidR="009D1E70" w:rsidRDefault="009D1E70">
          <w:pPr>
            <w:pStyle w:val="TOC3"/>
            <w:tabs>
              <w:tab w:val="right" w:pos="10070"/>
            </w:tabs>
            <w:rPr>
              <w:rFonts w:asciiTheme="minorHAnsi" w:eastAsiaTheme="minorEastAsia" w:hAnsiTheme="minorHAnsi" w:cstheme="minorBidi"/>
              <w:noProof/>
              <w:sz w:val="22"/>
              <w:lang w:bidi="sa-IN"/>
            </w:rPr>
          </w:pPr>
          <w:hyperlink w:anchor="_Toc49159478" w:history="1">
            <w:r w:rsidRPr="00FC6468">
              <w:rPr>
                <w:rStyle w:val="Hyperlink"/>
                <w:rFonts w:eastAsiaTheme="majorEastAsia"/>
                <w:noProof/>
              </w:rPr>
              <w:t>AUM</w:t>
            </w:r>
            <w:r>
              <w:rPr>
                <w:noProof/>
                <w:webHidden/>
              </w:rPr>
              <w:tab/>
            </w:r>
            <w:r>
              <w:rPr>
                <w:noProof/>
                <w:webHidden/>
              </w:rPr>
              <w:fldChar w:fldCharType="begin"/>
            </w:r>
            <w:r>
              <w:rPr>
                <w:noProof/>
                <w:webHidden/>
              </w:rPr>
              <w:instrText xml:space="preserve"> PAGEREF _Toc49159478 \h </w:instrText>
            </w:r>
            <w:r>
              <w:rPr>
                <w:noProof/>
                <w:webHidden/>
              </w:rPr>
            </w:r>
            <w:r>
              <w:rPr>
                <w:noProof/>
                <w:webHidden/>
              </w:rPr>
              <w:fldChar w:fldCharType="separate"/>
            </w:r>
            <w:r>
              <w:rPr>
                <w:noProof/>
                <w:webHidden/>
              </w:rPr>
              <w:t>178</w:t>
            </w:r>
            <w:r>
              <w:rPr>
                <w:noProof/>
                <w:webHidden/>
              </w:rPr>
              <w:fldChar w:fldCharType="end"/>
            </w:r>
          </w:hyperlink>
        </w:p>
        <w:p w:rsidR="009B09E4" w:rsidRPr="005E16EB" w:rsidRDefault="002F5134" w:rsidP="005E16EB">
          <w:pPr>
            <w:spacing w:line="480" w:lineRule="auto"/>
            <w:jc w:val="both"/>
          </w:pPr>
          <w:r>
            <w:rPr>
              <w:b/>
              <w:bCs/>
              <w:noProof/>
            </w:rPr>
            <w:fldChar w:fldCharType="end"/>
          </w:r>
        </w:p>
      </w:sdtContent>
    </w:sdt>
    <w:p w:rsidR="00C13E56" w:rsidRDefault="00C13E56">
      <w:pPr>
        <w:tabs>
          <w:tab w:val="clear" w:pos="360"/>
          <w:tab w:val="clear" w:pos="9360"/>
        </w:tabs>
        <w:rPr>
          <w:rFonts w:asciiTheme="majorHAnsi" w:eastAsiaTheme="majorEastAsia" w:hAnsiTheme="majorHAnsi" w:cstheme="majorBidi"/>
          <w:spacing w:val="-10"/>
          <w:kern w:val="28"/>
          <w:sz w:val="56"/>
          <w:szCs w:val="56"/>
        </w:rPr>
      </w:pPr>
      <w:r>
        <w:br w:type="page"/>
      </w:r>
    </w:p>
    <w:p w:rsidR="00C9502D" w:rsidRDefault="00C9502D" w:rsidP="008A5F79">
      <w:pPr>
        <w:pStyle w:val="Heading1"/>
      </w:pPr>
      <w:bookmarkStart w:id="0" w:name="_Toc49159399"/>
      <w:r>
        <w:lastRenderedPageBreak/>
        <w:t>AUM</w:t>
      </w:r>
      <w:bookmarkEnd w:id="0"/>
    </w:p>
    <w:p w:rsidR="007B7961" w:rsidRDefault="007B7961" w:rsidP="00BA694D"/>
    <w:p w:rsidR="007A425E" w:rsidRDefault="007A425E" w:rsidP="007A425E">
      <w:pPr>
        <w:pStyle w:val="Heading2"/>
        <w:jc w:val="left"/>
      </w:pPr>
      <w:bookmarkStart w:id="1" w:name="_Toc49159400"/>
      <w:r>
        <w:t>Questions about Ramayana and Yoga</w:t>
      </w:r>
      <w:bookmarkEnd w:id="1"/>
    </w:p>
    <w:p w:rsidR="009E607E" w:rsidRDefault="009E607E" w:rsidP="009E607E">
      <w:pPr>
        <w:pStyle w:val="Heading3"/>
        <w:jc w:val="both"/>
        <w:rPr>
          <w:szCs w:val="24"/>
        </w:rPr>
      </w:pPr>
      <w:bookmarkStart w:id="2" w:name="_Toc49159401"/>
      <w:r w:rsidRPr="00207062">
        <w:t xml:space="preserve">How </w:t>
      </w:r>
      <w:r>
        <w:t>D</w:t>
      </w:r>
      <w:r w:rsidRPr="00207062">
        <w:t xml:space="preserve">oes Ramayana </w:t>
      </w:r>
      <w:r>
        <w:t>H</w:t>
      </w:r>
      <w:r w:rsidRPr="00207062">
        <w:t xml:space="preserve">elp </w:t>
      </w:r>
      <w:r>
        <w:t>M</w:t>
      </w:r>
      <w:r w:rsidRPr="00207062">
        <w:t xml:space="preserve">e </w:t>
      </w:r>
      <w:r>
        <w:t>U</w:t>
      </w:r>
      <w:r w:rsidRPr="00207062">
        <w:t>nderstand Yoga?</w:t>
      </w:r>
      <w:bookmarkEnd w:id="2"/>
    </w:p>
    <w:p w:rsidR="009E607E" w:rsidRPr="007E25CB" w:rsidRDefault="009E607E" w:rsidP="009E607E">
      <w:pPr>
        <w:spacing w:line="480" w:lineRule="auto"/>
        <w:jc w:val="both"/>
        <w:rPr>
          <w:b/>
          <w:bCs/>
          <w:szCs w:val="24"/>
        </w:rPr>
      </w:pPr>
      <w:r>
        <w:rPr>
          <w:szCs w:val="24"/>
        </w:rPr>
        <w:tab/>
        <w:t>Ramayana is a story with characters, events, and locations</w:t>
      </w:r>
      <w:r w:rsidR="00064A3E">
        <w:rPr>
          <w:szCs w:val="24"/>
        </w:rPr>
        <w:t>, etc</w:t>
      </w:r>
      <w:r>
        <w:rPr>
          <w:szCs w:val="24"/>
        </w:rPr>
        <w:t>. The characters relate to each other like father-son, husband-wife</w:t>
      </w:r>
      <w:r w:rsidR="00DF1F64">
        <w:rPr>
          <w:szCs w:val="24"/>
        </w:rPr>
        <w:t>, or hero-villain</w:t>
      </w:r>
      <w:r w:rsidR="00064A3E">
        <w:rPr>
          <w:szCs w:val="24"/>
        </w:rPr>
        <w:t>, etc</w:t>
      </w:r>
      <w:r>
        <w:rPr>
          <w:szCs w:val="24"/>
        </w:rPr>
        <w:t xml:space="preserve">. </w:t>
      </w:r>
      <w:r w:rsidR="00DF1F64" w:rsidRPr="007E25CB">
        <w:rPr>
          <w:b/>
          <w:bCs/>
          <w:szCs w:val="24"/>
        </w:rPr>
        <w:t xml:space="preserve">We </w:t>
      </w:r>
      <w:r w:rsidR="002405FE">
        <w:rPr>
          <w:b/>
          <w:bCs/>
          <w:szCs w:val="24"/>
        </w:rPr>
        <w:t>intuitively</w:t>
      </w:r>
      <w:r w:rsidR="00DF1F64" w:rsidRPr="007E25CB">
        <w:rPr>
          <w:b/>
          <w:bCs/>
          <w:szCs w:val="24"/>
        </w:rPr>
        <w:t xml:space="preserve"> </w:t>
      </w:r>
      <w:r w:rsidR="00A46676">
        <w:rPr>
          <w:b/>
          <w:bCs/>
          <w:szCs w:val="24"/>
        </w:rPr>
        <w:t>understand</w:t>
      </w:r>
      <w:r w:rsidR="00DF1F64" w:rsidRPr="007E25CB">
        <w:rPr>
          <w:b/>
          <w:bCs/>
          <w:szCs w:val="24"/>
        </w:rPr>
        <w:t xml:space="preserve"> these</w:t>
      </w:r>
      <w:r w:rsidR="007E25CB" w:rsidRPr="007E25CB">
        <w:rPr>
          <w:b/>
          <w:bCs/>
          <w:szCs w:val="24"/>
        </w:rPr>
        <w:t xml:space="preserve"> characters and their</w:t>
      </w:r>
      <w:r w:rsidR="00DF1F64" w:rsidRPr="007E25CB">
        <w:rPr>
          <w:b/>
          <w:bCs/>
          <w:szCs w:val="24"/>
        </w:rPr>
        <w:t xml:space="preserve"> </w:t>
      </w:r>
      <w:r w:rsidR="002405FE">
        <w:rPr>
          <w:b/>
          <w:bCs/>
          <w:szCs w:val="24"/>
        </w:rPr>
        <w:t>relations</w:t>
      </w:r>
      <w:r w:rsidR="00A46676">
        <w:rPr>
          <w:b/>
          <w:bCs/>
          <w:szCs w:val="24"/>
        </w:rPr>
        <w:t>hips</w:t>
      </w:r>
      <w:r w:rsidR="00DF1F64" w:rsidRPr="007E25CB">
        <w:rPr>
          <w:b/>
          <w:bCs/>
          <w:szCs w:val="24"/>
        </w:rPr>
        <w:t xml:space="preserve">. </w:t>
      </w:r>
    </w:p>
    <w:p w:rsidR="00CD7F56" w:rsidRDefault="007E25CB" w:rsidP="009E607E">
      <w:pPr>
        <w:spacing w:line="480" w:lineRule="auto"/>
        <w:jc w:val="both"/>
        <w:rPr>
          <w:szCs w:val="24"/>
        </w:rPr>
      </w:pPr>
      <w:r>
        <w:rPr>
          <w:szCs w:val="24"/>
        </w:rPr>
        <w:tab/>
        <w:t>Yoga</w:t>
      </w:r>
      <w:r w:rsidR="009E607E">
        <w:rPr>
          <w:szCs w:val="24"/>
        </w:rPr>
        <w:t xml:space="preserve"> has concepts like Energy</w:t>
      </w:r>
      <w:r w:rsidR="008B4922">
        <w:rPr>
          <w:szCs w:val="24"/>
        </w:rPr>
        <w:t>,</w:t>
      </w:r>
      <w:r w:rsidR="009E607E">
        <w:rPr>
          <w:szCs w:val="24"/>
        </w:rPr>
        <w:t xml:space="preserve"> Consciousness</w:t>
      </w:r>
      <w:r w:rsidR="008B4922">
        <w:rPr>
          <w:szCs w:val="24"/>
        </w:rPr>
        <w:t xml:space="preserve">, </w:t>
      </w:r>
      <w:r w:rsidR="00275C01">
        <w:rPr>
          <w:szCs w:val="24"/>
        </w:rPr>
        <w:t xml:space="preserve">and </w:t>
      </w:r>
      <w:r w:rsidR="00064A3E">
        <w:rPr>
          <w:szCs w:val="24"/>
        </w:rPr>
        <w:t>Ahamkara (</w:t>
      </w:r>
      <w:r w:rsidR="0025468E">
        <w:rPr>
          <w:szCs w:val="24"/>
        </w:rPr>
        <w:t>Ego</w:t>
      </w:r>
      <w:r w:rsidR="00064A3E">
        <w:rPr>
          <w:szCs w:val="24"/>
        </w:rPr>
        <w:t>)</w:t>
      </w:r>
      <w:r w:rsidR="008B4922">
        <w:rPr>
          <w:szCs w:val="24"/>
        </w:rPr>
        <w:t xml:space="preserve"> etc</w:t>
      </w:r>
      <w:r w:rsidR="009E607E">
        <w:rPr>
          <w:szCs w:val="24"/>
        </w:rPr>
        <w:t xml:space="preserve">. We have to learn one concept at a time. </w:t>
      </w:r>
      <w:r w:rsidR="00DC4554">
        <w:rPr>
          <w:szCs w:val="24"/>
        </w:rPr>
        <w:t>In addition, t</w:t>
      </w:r>
      <w:r w:rsidR="009E607E">
        <w:rPr>
          <w:szCs w:val="24"/>
        </w:rPr>
        <w:t>he</w:t>
      </w:r>
      <w:r w:rsidR="009575AF">
        <w:rPr>
          <w:szCs w:val="24"/>
        </w:rPr>
        <w:t>se</w:t>
      </w:r>
      <w:r w:rsidR="009E607E">
        <w:rPr>
          <w:szCs w:val="24"/>
        </w:rPr>
        <w:t xml:space="preserve"> concepts relate to each other</w:t>
      </w:r>
      <w:r w:rsidR="003A2239">
        <w:rPr>
          <w:szCs w:val="24"/>
        </w:rPr>
        <w:t xml:space="preserve"> in </w:t>
      </w:r>
      <w:r w:rsidR="002405FE">
        <w:rPr>
          <w:szCs w:val="24"/>
        </w:rPr>
        <w:t xml:space="preserve">a </w:t>
      </w:r>
      <w:r w:rsidR="002F1BDA">
        <w:rPr>
          <w:szCs w:val="24"/>
        </w:rPr>
        <w:t>specific</w:t>
      </w:r>
      <w:r w:rsidR="003A2239">
        <w:rPr>
          <w:szCs w:val="24"/>
        </w:rPr>
        <w:t xml:space="preserve"> way</w:t>
      </w:r>
      <w:r w:rsidR="009E607E">
        <w:rPr>
          <w:szCs w:val="24"/>
        </w:rPr>
        <w:t xml:space="preserve">. We </w:t>
      </w:r>
      <w:r w:rsidR="00DC4554">
        <w:rPr>
          <w:szCs w:val="24"/>
        </w:rPr>
        <w:t xml:space="preserve">need </w:t>
      </w:r>
      <w:r w:rsidR="009E607E">
        <w:rPr>
          <w:szCs w:val="24"/>
        </w:rPr>
        <w:t xml:space="preserve">to learn </w:t>
      </w:r>
      <w:r w:rsidR="006E3E39">
        <w:rPr>
          <w:szCs w:val="24"/>
        </w:rPr>
        <w:t>those</w:t>
      </w:r>
      <w:r w:rsidR="009E607E">
        <w:rPr>
          <w:szCs w:val="24"/>
        </w:rPr>
        <w:t xml:space="preserve"> relationship</w:t>
      </w:r>
      <w:r w:rsidR="0023098E">
        <w:rPr>
          <w:szCs w:val="24"/>
        </w:rPr>
        <w:t>s</w:t>
      </w:r>
      <w:r w:rsidR="009E607E">
        <w:rPr>
          <w:szCs w:val="24"/>
        </w:rPr>
        <w:t xml:space="preserve">. A student may make a mistake in understanding </w:t>
      </w:r>
      <w:r w:rsidR="00581C8F">
        <w:rPr>
          <w:szCs w:val="24"/>
        </w:rPr>
        <w:t xml:space="preserve">a concept </w:t>
      </w:r>
      <w:r w:rsidR="009E607E">
        <w:rPr>
          <w:szCs w:val="24"/>
        </w:rPr>
        <w:t>or relating these concepts</w:t>
      </w:r>
      <w:r w:rsidR="00581C8F">
        <w:rPr>
          <w:szCs w:val="24"/>
        </w:rPr>
        <w:t xml:space="preserve"> with each other</w:t>
      </w:r>
      <w:r w:rsidR="00A74EA8">
        <w:rPr>
          <w:szCs w:val="24"/>
        </w:rPr>
        <w:t>.</w:t>
      </w:r>
      <w:r w:rsidR="009E607E">
        <w:rPr>
          <w:szCs w:val="24"/>
        </w:rPr>
        <w:t xml:space="preserve"> </w:t>
      </w:r>
      <w:r w:rsidR="00A74EA8">
        <w:rPr>
          <w:szCs w:val="24"/>
        </w:rPr>
        <w:t>I</w:t>
      </w:r>
      <w:r w:rsidR="009E607E">
        <w:rPr>
          <w:szCs w:val="24"/>
        </w:rPr>
        <w:t xml:space="preserve">t could be </w:t>
      </w:r>
      <w:r w:rsidR="002405FE">
        <w:rPr>
          <w:szCs w:val="24"/>
        </w:rPr>
        <w:t>a costly</w:t>
      </w:r>
      <w:r w:rsidR="009E607E">
        <w:rPr>
          <w:szCs w:val="24"/>
        </w:rPr>
        <w:t xml:space="preserve"> mistake.</w:t>
      </w:r>
      <w:r w:rsidR="00581C8F">
        <w:rPr>
          <w:szCs w:val="24"/>
        </w:rPr>
        <w:t xml:space="preserve"> </w:t>
      </w:r>
      <w:r w:rsidR="00D210BB">
        <w:rPr>
          <w:szCs w:val="24"/>
        </w:rPr>
        <w:t>Let’s look at a quick example below.</w:t>
      </w:r>
    </w:p>
    <w:p w:rsidR="007E25CB" w:rsidRDefault="007E25CB" w:rsidP="007E25CB">
      <w:pPr>
        <w:spacing w:line="480" w:lineRule="auto"/>
        <w:jc w:val="both"/>
        <w:rPr>
          <w:szCs w:val="24"/>
        </w:rPr>
      </w:pPr>
      <w:r>
        <w:rPr>
          <w:szCs w:val="24"/>
        </w:rPr>
        <w:tab/>
      </w:r>
      <w:r>
        <w:rPr>
          <w:szCs w:val="24"/>
        </w:rPr>
        <w:tab/>
      </w:r>
      <w:r w:rsidRPr="007E25CB">
        <w:rPr>
          <w:szCs w:val="24"/>
        </w:rPr>
        <w:t xml:space="preserve">Our Ahamkara has abducted our Energy </w:t>
      </w:r>
      <w:r w:rsidR="00FD5577">
        <w:rPr>
          <w:szCs w:val="24"/>
        </w:rPr>
        <w:t xml:space="preserve">and locked her up </w:t>
      </w:r>
      <w:r w:rsidRPr="007E25CB">
        <w:rPr>
          <w:szCs w:val="24"/>
        </w:rPr>
        <w:t xml:space="preserve">in Muladhara Chakra. When we do Pranayama, our Prana enters the Muladhara Chakra and awakens the Energy. Later, Higher Consciousness </w:t>
      </w:r>
      <w:r w:rsidR="0023098E">
        <w:rPr>
          <w:szCs w:val="24"/>
        </w:rPr>
        <w:t xml:space="preserve">descends </w:t>
      </w:r>
      <w:r w:rsidRPr="007E25CB">
        <w:rPr>
          <w:szCs w:val="24"/>
        </w:rPr>
        <w:t xml:space="preserve">to Muladhara Chakra, defeats Ahamkara, and </w:t>
      </w:r>
      <w:r w:rsidR="006E3E39">
        <w:rPr>
          <w:szCs w:val="24"/>
        </w:rPr>
        <w:t>rescues</w:t>
      </w:r>
      <w:r w:rsidRPr="007E25CB">
        <w:rPr>
          <w:szCs w:val="24"/>
        </w:rPr>
        <w:t xml:space="preserve"> </w:t>
      </w:r>
      <w:r w:rsidR="006E3E39">
        <w:rPr>
          <w:szCs w:val="24"/>
        </w:rPr>
        <w:t xml:space="preserve">the </w:t>
      </w:r>
      <w:r w:rsidRPr="007E25CB">
        <w:rPr>
          <w:szCs w:val="24"/>
        </w:rPr>
        <w:t>Energy</w:t>
      </w:r>
      <w:r w:rsidR="00730407">
        <w:rPr>
          <w:szCs w:val="24"/>
        </w:rPr>
        <w:t xml:space="preserve">. </w:t>
      </w:r>
      <w:r w:rsidR="00D210BB">
        <w:rPr>
          <w:szCs w:val="24"/>
        </w:rPr>
        <w:t xml:space="preserve"> Did you understand these with ease? Most likely, you did not understand them. </w:t>
      </w:r>
    </w:p>
    <w:p w:rsidR="009E607E" w:rsidRPr="00A46676" w:rsidRDefault="00D210BB" w:rsidP="009E607E">
      <w:pPr>
        <w:spacing w:line="480" w:lineRule="auto"/>
        <w:jc w:val="both"/>
        <w:rPr>
          <w:szCs w:val="24"/>
        </w:rPr>
      </w:pPr>
      <w:r>
        <w:rPr>
          <w:szCs w:val="24"/>
        </w:rPr>
        <w:tab/>
      </w:r>
      <w:r w:rsidRPr="00A46676">
        <w:rPr>
          <w:b/>
          <w:bCs/>
          <w:szCs w:val="24"/>
        </w:rPr>
        <w:t>Sage Valmiki wrote Ramayana in such a way that he explains Yoga concepts and their relationships in a story.</w:t>
      </w:r>
      <w:r>
        <w:rPr>
          <w:szCs w:val="24"/>
        </w:rPr>
        <w:t xml:space="preserve"> </w:t>
      </w:r>
      <w:r w:rsidR="00730407">
        <w:rPr>
          <w:szCs w:val="24"/>
        </w:rPr>
        <w:t xml:space="preserve">His characters represent </w:t>
      </w:r>
      <w:r w:rsidR="0023098E">
        <w:rPr>
          <w:szCs w:val="24"/>
        </w:rPr>
        <w:t>fundamental concepts</w:t>
      </w:r>
      <w:r w:rsidR="00730407">
        <w:rPr>
          <w:szCs w:val="24"/>
        </w:rPr>
        <w:t xml:space="preserve"> of Yoga. For example, Shri Ram represents Higher Consciousness, Sita represents Energy, and </w:t>
      </w:r>
      <w:r w:rsidR="00A34230">
        <w:rPr>
          <w:szCs w:val="24"/>
        </w:rPr>
        <w:t>Hanumana</w:t>
      </w:r>
      <w:r w:rsidR="00730407">
        <w:rPr>
          <w:szCs w:val="24"/>
        </w:rPr>
        <w:t xml:space="preserve"> represents Prana</w:t>
      </w:r>
      <w:r w:rsidR="00201B83">
        <w:rPr>
          <w:szCs w:val="24"/>
        </w:rPr>
        <w:t>, etc</w:t>
      </w:r>
      <w:r w:rsidR="00730407">
        <w:rPr>
          <w:szCs w:val="24"/>
        </w:rPr>
        <w:t xml:space="preserve">. </w:t>
      </w:r>
      <w:r w:rsidR="003A2239" w:rsidRPr="00A46676">
        <w:rPr>
          <w:szCs w:val="24"/>
        </w:rPr>
        <w:t>We will</w:t>
      </w:r>
      <w:r w:rsidR="009E607E" w:rsidRPr="00A46676">
        <w:rPr>
          <w:szCs w:val="24"/>
        </w:rPr>
        <w:t xml:space="preserve"> put </w:t>
      </w:r>
      <w:r w:rsidR="00394BA3" w:rsidRPr="00A46676">
        <w:rPr>
          <w:szCs w:val="24"/>
        </w:rPr>
        <w:t>characters</w:t>
      </w:r>
      <w:r w:rsidR="009E607E" w:rsidRPr="00A46676">
        <w:rPr>
          <w:szCs w:val="24"/>
        </w:rPr>
        <w:t xml:space="preserve"> </w:t>
      </w:r>
      <w:r w:rsidR="00730407" w:rsidRPr="00A46676">
        <w:rPr>
          <w:szCs w:val="24"/>
        </w:rPr>
        <w:t xml:space="preserve">and </w:t>
      </w:r>
      <w:r w:rsidR="00776CBB" w:rsidRPr="00A46676">
        <w:rPr>
          <w:szCs w:val="24"/>
        </w:rPr>
        <w:t>their</w:t>
      </w:r>
      <w:r w:rsidR="00730407" w:rsidRPr="00A46676">
        <w:rPr>
          <w:szCs w:val="24"/>
        </w:rPr>
        <w:t xml:space="preserve"> </w:t>
      </w:r>
      <w:r w:rsidR="002405FE" w:rsidRPr="00A46676">
        <w:rPr>
          <w:szCs w:val="24"/>
        </w:rPr>
        <w:t>relations</w:t>
      </w:r>
      <w:r w:rsidR="00730407" w:rsidRPr="00A46676">
        <w:rPr>
          <w:szCs w:val="24"/>
        </w:rPr>
        <w:t xml:space="preserve"> </w:t>
      </w:r>
      <w:r w:rsidR="00776CBB" w:rsidRPr="00A46676">
        <w:rPr>
          <w:szCs w:val="24"/>
        </w:rPr>
        <w:t xml:space="preserve">of Ramayana </w:t>
      </w:r>
      <w:r w:rsidR="006E3E39" w:rsidRPr="00A46676">
        <w:rPr>
          <w:szCs w:val="24"/>
        </w:rPr>
        <w:t xml:space="preserve">side by side </w:t>
      </w:r>
      <w:r w:rsidR="00730407" w:rsidRPr="00A46676">
        <w:rPr>
          <w:szCs w:val="24"/>
        </w:rPr>
        <w:t xml:space="preserve">to a </w:t>
      </w:r>
      <w:r w:rsidR="009E607E" w:rsidRPr="00A46676">
        <w:rPr>
          <w:szCs w:val="24"/>
        </w:rPr>
        <w:t>Yoga concept</w:t>
      </w:r>
      <w:r w:rsidR="00776CBB" w:rsidRPr="00A46676">
        <w:rPr>
          <w:szCs w:val="24"/>
        </w:rPr>
        <w:t>s</w:t>
      </w:r>
      <w:r w:rsidR="006E3E39" w:rsidRPr="00A46676">
        <w:rPr>
          <w:szCs w:val="24"/>
        </w:rPr>
        <w:t xml:space="preserve"> and </w:t>
      </w:r>
      <w:r w:rsidR="00776CBB" w:rsidRPr="00A46676">
        <w:rPr>
          <w:szCs w:val="24"/>
        </w:rPr>
        <w:t>their</w:t>
      </w:r>
      <w:r w:rsidR="006E3E39" w:rsidRPr="00A46676">
        <w:rPr>
          <w:szCs w:val="24"/>
        </w:rPr>
        <w:t xml:space="preserve"> relationship</w:t>
      </w:r>
      <w:r w:rsidR="00776CBB" w:rsidRPr="00A46676">
        <w:rPr>
          <w:szCs w:val="24"/>
        </w:rPr>
        <w:t>s</w:t>
      </w:r>
      <w:r w:rsidR="009E607E" w:rsidRPr="00A46676">
        <w:rPr>
          <w:szCs w:val="24"/>
        </w:rPr>
        <w:t xml:space="preserve">. We see that we discover a hidden relationship between Yoga concepts. </w:t>
      </w:r>
      <w:r w:rsidR="00796430" w:rsidRPr="00A46676">
        <w:rPr>
          <w:szCs w:val="24"/>
        </w:rPr>
        <w:t xml:space="preserve">Let us take </w:t>
      </w:r>
      <w:r w:rsidR="00394BA3" w:rsidRPr="00A46676">
        <w:rPr>
          <w:szCs w:val="24"/>
        </w:rPr>
        <w:t>a few</w:t>
      </w:r>
      <w:r w:rsidR="00796430" w:rsidRPr="00A46676">
        <w:rPr>
          <w:szCs w:val="24"/>
        </w:rPr>
        <w:t xml:space="preserve"> examples of these hidden </w:t>
      </w:r>
      <w:r w:rsidR="008473EF" w:rsidRPr="00A46676">
        <w:rPr>
          <w:szCs w:val="24"/>
        </w:rPr>
        <w:t>relationships</w:t>
      </w:r>
      <w:r w:rsidR="00796430" w:rsidRPr="00A46676">
        <w:rPr>
          <w:szCs w:val="24"/>
        </w:rPr>
        <w:t>.</w:t>
      </w:r>
      <w:r w:rsidR="009E607E" w:rsidRPr="00A46676">
        <w:rPr>
          <w:szCs w:val="24"/>
        </w:rPr>
        <w:t xml:space="preserve"> </w:t>
      </w:r>
    </w:p>
    <w:p w:rsidR="006E655E" w:rsidRDefault="009E607E" w:rsidP="009E607E">
      <w:pPr>
        <w:spacing w:line="480" w:lineRule="auto"/>
        <w:jc w:val="both"/>
        <w:rPr>
          <w:szCs w:val="24"/>
        </w:rPr>
      </w:pPr>
      <w:r>
        <w:rPr>
          <w:szCs w:val="24"/>
        </w:rPr>
        <w:lastRenderedPageBreak/>
        <w:tab/>
      </w:r>
    </w:p>
    <w:p w:rsidR="006E655E" w:rsidRDefault="006E655E" w:rsidP="009E607E">
      <w:pPr>
        <w:spacing w:line="480" w:lineRule="auto"/>
        <w:jc w:val="both"/>
        <w:rPr>
          <w:szCs w:val="24"/>
        </w:rPr>
      </w:pPr>
    </w:p>
    <w:p w:rsidR="006E655E" w:rsidRDefault="006E655E" w:rsidP="009E607E">
      <w:pPr>
        <w:spacing w:line="480" w:lineRule="auto"/>
        <w:jc w:val="both"/>
        <w:rPr>
          <w:szCs w:val="24"/>
        </w:rPr>
      </w:pPr>
    </w:p>
    <w:p w:rsidR="009E607E" w:rsidRPr="003B69C8" w:rsidRDefault="009E607E" w:rsidP="009E607E">
      <w:pPr>
        <w:spacing w:line="480" w:lineRule="auto"/>
        <w:jc w:val="both"/>
        <w:rPr>
          <w:szCs w:val="24"/>
        </w:rPr>
      </w:pPr>
      <w:r>
        <w:rPr>
          <w:szCs w:val="24"/>
        </w:rPr>
        <w:tab/>
        <w:t xml:space="preserve"> </w:t>
      </w:r>
    </w:p>
    <w:tbl>
      <w:tblPr>
        <w:tblStyle w:val="TableGrid"/>
        <w:tblW w:w="0" w:type="auto"/>
        <w:tblLook w:val="04A0" w:firstRow="1" w:lastRow="0" w:firstColumn="1" w:lastColumn="0" w:noHBand="0" w:noVBand="1"/>
      </w:tblPr>
      <w:tblGrid>
        <w:gridCol w:w="2785"/>
        <w:gridCol w:w="7285"/>
      </w:tblGrid>
      <w:tr w:rsidR="009E607E" w:rsidTr="00275C01">
        <w:tc>
          <w:tcPr>
            <w:tcW w:w="2785" w:type="dxa"/>
          </w:tcPr>
          <w:p w:rsidR="009E607E" w:rsidRPr="00742F39" w:rsidRDefault="009E607E" w:rsidP="00275C01">
            <w:pPr>
              <w:spacing w:line="480" w:lineRule="auto"/>
              <w:jc w:val="both"/>
              <w:rPr>
                <w:b/>
                <w:bCs/>
                <w:szCs w:val="24"/>
              </w:rPr>
            </w:pPr>
            <w:r w:rsidRPr="00742F39">
              <w:rPr>
                <w:b/>
                <w:bCs/>
                <w:szCs w:val="24"/>
              </w:rPr>
              <w:t>Ramayana Character and Relationship</w:t>
            </w:r>
          </w:p>
        </w:tc>
        <w:tc>
          <w:tcPr>
            <w:tcW w:w="7285" w:type="dxa"/>
          </w:tcPr>
          <w:p w:rsidR="009E607E" w:rsidRPr="00742F39" w:rsidRDefault="009E607E" w:rsidP="00275C01">
            <w:pPr>
              <w:spacing w:line="480" w:lineRule="auto"/>
              <w:jc w:val="both"/>
              <w:rPr>
                <w:b/>
                <w:bCs/>
                <w:szCs w:val="24"/>
              </w:rPr>
            </w:pPr>
            <w:r w:rsidRPr="00742F39">
              <w:rPr>
                <w:b/>
                <w:bCs/>
                <w:szCs w:val="24"/>
              </w:rPr>
              <w:t xml:space="preserve">Yoga </w:t>
            </w:r>
            <w:r>
              <w:rPr>
                <w:b/>
                <w:bCs/>
                <w:szCs w:val="24"/>
              </w:rPr>
              <w:t>Concept</w:t>
            </w:r>
            <w:r w:rsidRPr="00742F39">
              <w:rPr>
                <w:b/>
                <w:bCs/>
                <w:szCs w:val="24"/>
              </w:rPr>
              <w:t xml:space="preserve"> and Relationship</w:t>
            </w:r>
            <w:r>
              <w:rPr>
                <w:b/>
                <w:bCs/>
                <w:szCs w:val="24"/>
              </w:rPr>
              <w:t>.</w:t>
            </w:r>
            <w:r w:rsidR="006E655E">
              <w:rPr>
                <w:b/>
                <w:bCs/>
                <w:szCs w:val="24"/>
              </w:rPr>
              <w:t xml:space="preserve"> Do Yoga Books Explain This Concept?</w:t>
            </w:r>
          </w:p>
        </w:tc>
      </w:tr>
      <w:tr w:rsidR="009E607E" w:rsidTr="00275C01">
        <w:tc>
          <w:tcPr>
            <w:tcW w:w="2785" w:type="dxa"/>
          </w:tcPr>
          <w:p w:rsidR="009E607E" w:rsidRDefault="008F370A" w:rsidP="00275C01">
            <w:pPr>
              <w:spacing w:line="480" w:lineRule="auto"/>
              <w:jc w:val="both"/>
              <w:rPr>
                <w:szCs w:val="24"/>
              </w:rPr>
            </w:pPr>
            <w:r>
              <w:rPr>
                <w:szCs w:val="24"/>
              </w:rPr>
              <w:t>Ravana abducts</w:t>
            </w:r>
            <w:r w:rsidR="009E607E">
              <w:rPr>
                <w:szCs w:val="24"/>
              </w:rPr>
              <w:t xml:space="preserve"> Sita.</w:t>
            </w:r>
          </w:p>
        </w:tc>
        <w:tc>
          <w:tcPr>
            <w:tcW w:w="7285" w:type="dxa"/>
          </w:tcPr>
          <w:p w:rsidR="009E607E" w:rsidRDefault="00730407" w:rsidP="00201B83">
            <w:pPr>
              <w:spacing w:line="480" w:lineRule="auto"/>
              <w:jc w:val="both"/>
              <w:rPr>
                <w:szCs w:val="24"/>
              </w:rPr>
            </w:pPr>
            <w:r>
              <w:rPr>
                <w:szCs w:val="24"/>
              </w:rPr>
              <w:t xml:space="preserve">Our </w:t>
            </w:r>
            <w:r w:rsidR="009E607E">
              <w:rPr>
                <w:szCs w:val="24"/>
              </w:rPr>
              <w:t>Ahamkar</w:t>
            </w:r>
            <w:r w:rsidR="0025468E">
              <w:rPr>
                <w:szCs w:val="24"/>
              </w:rPr>
              <w:t>a</w:t>
            </w:r>
            <w:r w:rsidR="009E607E">
              <w:rPr>
                <w:szCs w:val="24"/>
              </w:rPr>
              <w:t xml:space="preserve"> controls the way we use </w:t>
            </w:r>
            <w:r>
              <w:rPr>
                <w:szCs w:val="24"/>
              </w:rPr>
              <w:t>the E</w:t>
            </w:r>
            <w:r w:rsidR="009E607E">
              <w:rPr>
                <w:szCs w:val="24"/>
              </w:rPr>
              <w:t xml:space="preserve">nergy. </w:t>
            </w:r>
            <w:r w:rsidR="006E655E">
              <w:rPr>
                <w:szCs w:val="24"/>
              </w:rPr>
              <w:t>Yoga books</w:t>
            </w:r>
            <w:r w:rsidR="00201B83">
              <w:rPr>
                <w:szCs w:val="24"/>
              </w:rPr>
              <w:t xml:space="preserve"> explain this concept</w:t>
            </w:r>
            <w:r w:rsidR="006E655E">
              <w:rPr>
                <w:szCs w:val="24"/>
              </w:rPr>
              <w:t>.</w:t>
            </w:r>
          </w:p>
        </w:tc>
      </w:tr>
      <w:tr w:rsidR="009E607E" w:rsidTr="00275C01">
        <w:tc>
          <w:tcPr>
            <w:tcW w:w="2785" w:type="dxa"/>
          </w:tcPr>
          <w:p w:rsidR="009E607E" w:rsidRDefault="00A34230" w:rsidP="00275C01">
            <w:pPr>
              <w:spacing w:line="480" w:lineRule="auto"/>
              <w:jc w:val="both"/>
              <w:rPr>
                <w:szCs w:val="24"/>
              </w:rPr>
            </w:pPr>
            <w:r>
              <w:rPr>
                <w:szCs w:val="24"/>
              </w:rPr>
              <w:t>Hanumana</w:t>
            </w:r>
            <w:r w:rsidR="009E607E">
              <w:rPr>
                <w:szCs w:val="24"/>
              </w:rPr>
              <w:t xml:space="preserve"> finds Sita.</w:t>
            </w:r>
          </w:p>
        </w:tc>
        <w:tc>
          <w:tcPr>
            <w:tcW w:w="7285" w:type="dxa"/>
          </w:tcPr>
          <w:p w:rsidR="009E607E" w:rsidRDefault="009E607E" w:rsidP="006E655E">
            <w:pPr>
              <w:spacing w:line="480" w:lineRule="auto"/>
              <w:jc w:val="both"/>
              <w:rPr>
                <w:szCs w:val="24"/>
              </w:rPr>
            </w:pPr>
            <w:r>
              <w:rPr>
                <w:szCs w:val="24"/>
              </w:rPr>
              <w:t xml:space="preserve">In Yoga, we learn that doing Pranayama </w:t>
            </w:r>
            <w:r w:rsidR="006E655E">
              <w:rPr>
                <w:szCs w:val="24"/>
              </w:rPr>
              <w:t>releases</w:t>
            </w:r>
            <w:r>
              <w:rPr>
                <w:szCs w:val="24"/>
              </w:rPr>
              <w:t xml:space="preserve"> the </w:t>
            </w:r>
            <w:r w:rsidR="006E655E">
              <w:rPr>
                <w:szCs w:val="24"/>
              </w:rPr>
              <w:t>E</w:t>
            </w:r>
            <w:r>
              <w:rPr>
                <w:szCs w:val="24"/>
              </w:rPr>
              <w:t xml:space="preserve">nergy. </w:t>
            </w:r>
            <w:r w:rsidRPr="00A46676">
              <w:rPr>
                <w:szCs w:val="24"/>
              </w:rPr>
              <w:t xml:space="preserve">This is an example of </w:t>
            </w:r>
            <w:r w:rsidR="008E0108" w:rsidRPr="00A46676">
              <w:rPr>
                <w:szCs w:val="24"/>
              </w:rPr>
              <w:t>the wrong</w:t>
            </w:r>
            <w:r w:rsidRPr="00A46676">
              <w:rPr>
                <w:szCs w:val="24"/>
              </w:rPr>
              <w:t xml:space="preserve"> relationship between </w:t>
            </w:r>
            <w:r w:rsidR="00730407" w:rsidRPr="00A46676">
              <w:rPr>
                <w:szCs w:val="24"/>
              </w:rPr>
              <w:t>P</w:t>
            </w:r>
            <w:r w:rsidRPr="00A46676">
              <w:rPr>
                <w:szCs w:val="24"/>
              </w:rPr>
              <w:t xml:space="preserve">ranayama and </w:t>
            </w:r>
            <w:r w:rsidR="00730407" w:rsidRPr="00A46676">
              <w:rPr>
                <w:szCs w:val="24"/>
              </w:rPr>
              <w:t>the E</w:t>
            </w:r>
            <w:r w:rsidRPr="00A46676">
              <w:rPr>
                <w:szCs w:val="24"/>
              </w:rPr>
              <w:t>nergy.</w:t>
            </w:r>
            <w:r w:rsidR="006E655E" w:rsidRPr="00A46676">
              <w:rPr>
                <w:szCs w:val="24"/>
              </w:rPr>
              <w:t xml:space="preserve"> Parana</w:t>
            </w:r>
            <w:r w:rsidR="006E655E">
              <w:rPr>
                <w:b/>
                <w:bCs/>
                <w:szCs w:val="24"/>
              </w:rPr>
              <w:t xml:space="preserve"> </w:t>
            </w:r>
            <w:r w:rsidR="006E655E" w:rsidRPr="007E25CB">
              <w:rPr>
                <w:szCs w:val="24"/>
              </w:rPr>
              <w:t>awakens the Energy</w:t>
            </w:r>
            <w:r w:rsidR="006E655E">
              <w:rPr>
                <w:szCs w:val="24"/>
              </w:rPr>
              <w:t xml:space="preserve"> and </w:t>
            </w:r>
            <w:r w:rsidR="003C7914">
              <w:rPr>
                <w:szCs w:val="24"/>
              </w:rPr>
              <w:t xml:space="preserve">the </w:t>
            </w:r>
            <w:r w:rsidR="006E655E">
              <w:rPr>
                <w:szCs w:val="24"/>
              </w:rPr>
              <w:t>Higher Consciousness releases it from control of Ahamkara.</w:t>
            </w:r>
          </w:p>
        </w:tc>
      </w:tr>
      <w:tr w:rsidR="009E607E" w:rsidTr="00275C01">
        <w:tc>
          <w:tcPr>
            <w:tcW w:w="2785" w:type="dxa"/>
          </w:tcPr>
          <w:p w:rsidR="009E607E" w:rsidRDefault="009E607E" w:rsidP="00275C01">
            <w:pPr>
              <w:spacing w:line="480" w:lineRule="auto"/>
              <w:jc w:val="both"/>
              <w:rPr>
                <w:szCs w:val="24"/>
              </w:rPr>
            </w:pPr>
            <w:r>
              <w:rPr>
                <w:szCs w:val="24"/>
              </w:rPr>
              <w:t xml:space="preserve">Shri Ram kills </w:t>
            </w:r>
            <w:r w:rsidR="008F370A">
              <w:rPr>
                <w:szCs w:val="24"/>
              </w:rPr>
              <w:t>Ravana.</w:t>
            </w:r>
          </w:p>
        </w:tc>
        <w:tc>
          <w:tcPr>
            <w:tcW w:w="7285" w:type="dxa"/>
          </w:tcPr>
          <w:p w:rsidR="009E607E" w:rsidRDefault="009E607E" w:rsidP="006E655E">
            <w:pPr>
              <w:spacing w:line="480" w:lineRule="auto"/>
              <w:jc w:val="both"/>
              <w:rPr>
                <w:szCs w:val="24"/>
              </w:rPr>
            </w:pPr>
            <w:r>
              <w:rPr>
                <w:szCs w:val="24"/>
              </w:rPr>
              <w:t>Consciousness dissolves the Ahamkar</w:t>
            </w:r>
            <w:r w:rsidR="0025468E">
              <w:rPr>
                <w:szCs w:val="24"/>
              </w:rPr>
              <w:t>a</w:t>
            </w:r>
            <w:r>
              <w:rPr>
                <w:szCs w:val="24"/>
              </w:rPr>
              <w:t xml:space="preserve"> into itself. </w:t>
            </w:r>
            <w:r w:rsidR="006E655E">
              <w:rPr>
                <w:szCs w:val="24"/>
              </w:rPr>
              <w:t xml:space="preserve">Most Yoga books explain that </w:t>
            </w:r>
            <w:r w:rsidR="002F2616">
              <w:rPr>
                <w:szCs w:val="24"/>
              </w:rPr>
              <w:t>we must irradiate Ahamkara</w:t>
            </w:r>
            <w:r w:rsidR="006E655E">
              <w:rPr>
                <w:szCs w:val="24"/>
              </w:rPr>
              <w:t xml:space="preserve">. </w:t>
            </w:r>
            <w:r w:rsidR="00730407">
              <w:rPr>
                <w:szCs w:val="24"/>
              </w:rPr>
              <w:t xml:space="preserve"> </w:t>
            </w:r>
          </w:p>
        </w:tc>
      </w:tr>
      <w:tr w:rsidR="009E607E" w:rsidTr="00275C01">
        <w:tc>
          <w:tcPr>
            <w:tcW w:w="2785" w:type="dxa"/>
          </w:tcPr>
          <w:p w:rsidR="009E607E" w:rsidRDefault="009E607E" w:rsidP="00275C01">
            <w:pPr>
              <w:spacing w:line="480" w:lineRule="auto"/>
              <w:jc w:val="both"/>
              <w:rPr>
                <w:szCs w:val="24"/>
              </w:rPr>
            </w:pPr>
            <w:r>
              <w:rPr>
                <w:szCs w:val="24"/>
              </w:rPr>
              <w:t>Shri Ram rescues Sita.</w:t>
            </w:r>
          </w:p>
        </w:tc>
        <w:tc>
          <w:tcPr>
            <w:tcW w:w="7285" w:type="dxa"/>
          </w:tcPr>
          <w:p w:rsidR="009E607E" w:rsidRDefault="00730407" w:rsidP="00394BA3">
            <w:pPr>
              <w:spacing w:line="480" w:lineRule="auto"/>
              <w:jc w:val="both"/>
              <w:rPr>
                <w:szCs w:val="24"/>
              </w:rPr>
            </w:pPr>
            <w:r>
              <w:rPr>
                <w:szCs w:val="24"/>
              </w:rPr>
              <w:t xml:space="preserve">When the </w:t>
            </w:r>
            <w:r w:rsidR="009E607E">
              <w:rPr>
                <w:szCs w:val="24"/>
              </w:rPr>
              <w:t>Ahamkar</w:t>
            </w:r>
            <w:r w:rsidR="0025468E">
              <w:rPr>
                <w:szCs w:val="24"/>
              </w:rPr>
              <w:t>a</w:t>
            </w:r>
            <w:r w:rsidR="009E607E">
              <w:rPr>
                <w:szCs w:val="24"/>
              </w:rPr>
              <w:t xml:space="preserve"> dissolves</w:t>
            </w:r>
            <w:r>
              <w:rPr>
                <w:szCs w:val="24"/>
              </w:rPr>
              <w:t xml:space="preserve"> into the Consciousness</w:t>
            </w:r>
            <w:r w:rsidR="009E607E">
              <w:rPr>
                <w:szCs w:val="24"/>
              </w:rPr>
              <w:t xml:space="preserve">, </w:t>
            </w:r>
            <w:r w:rsidR="002F2616">
              <w:rPr>
                <w:szCs w:val="24"/>
              </w:rPr>
              <w:t>it releases the Energy</w:t>
            </w:r>
            <w:r w:rsidR="009E607E">
              <w:rPr>
                <w:szCs w:val="24"/>
              </w:rPr>
              <w:t xml:space="preserve"> from </w:t>
            </w:r>
            <w:r w:rsidR="00017621">
              <w:rPr>
                <w:szCs w:val="24"/>
              </w:rPr>
              <w:t xml:space="preserve">control of Ahamkara. </w:t>
            </w:r>
            <w:r w:rsidR="00394BA3" w:rsidRPr="00A46676">
              <w:rPr>
                <w:szCs w:val="24"/>
              </w:rPr>
              <w:t>Yoga books do not explain this relationship</w:t>
            </w:r>
            <w:r w:rsidR="009E607E" w:rsidRPr="00A46676">
              <w:rPr>
                <w:szCs w:val="24"/>
              </w:rPr>
              <w:t>.</w:t>
            </w:r>
            <w:r w:rsidR="009E607E">
              <w:rPr>
                <w:b/>
                <w:bCs/>
                <w:szCs w:val="24"/>
              </w:rPr>
              <w:t xml:space="preserve"> </w:t>
            </w:r>
          </w:p>
        </w:tc>
      </w:tr>
      <w:tr w:rsidR="009E607E" w:rsidTr="00275C01">
        <w:tc>
          <w:tcPr>
            <w:tcW w:w="2785" w:type="dxa"/>
          </w:tcPr>
          <w:p w:rsidR="009E607E" w:rsidRDefault="009E607E" w:rsidP="00A46676">
            <w:pPr>
              <w:spacing w:line="480" w:lineRule="auto"/>
              <w:jc w:val="both"/>
              <w:rPr>
                <w:szCs w:val="24"/>
              </w:rPr>
            </w:pPr>
            <w:r>
              <w:rPr>
                <w:szCs w:val="24"/>
              </w:rPr>
              <w:t xml:space="preserve">Shri Ram and Sita separate according to </w:t>
            </w:r>
            <w:r w:rsidR="00A46676">
              <w:rPr>
                <w:szCs w:val="24"/>
              </w:rPr>
              <w:t>H</w:t>
            </w:r>
            <w:r>
              <w:rPr>
                <w:szCs w:val="24"/>
              </w:rPr>
              <w:t>is wish</w:t>
            </w:r>
            <w:r w:rsidR="00574BB5">
              <w:rPr>
                <w:szCs w:val="24"/>
              </w:rPr>
              <w:t>.</w:t>
            </w:r>
          </w:p>
        </w:tc>
        <w:tc>
          <w:tcPr>
            <w:tcW w:w="7285" w:type="dxa"/>
          </w:tcPr>
          <w:p w:rsidR="009E607E" w:rsidRDefault="009E607E" w:rsidP="00660529">
            <w:pPr>
              <w:spacing w:line="480" w:lineRule="auto"/>
              <w:jc w:val="both"/>
              <w:rPr>
                <w:szCs w:val="24"/>
              </w:rPr>
            </w:pPr>
            <w:r>
              <w:rPr>
                <w:szCs w:val="24"/>
              </w:rPr>
              <w:t xml:space="preserve">This is </w:t>
            </w:r>
            <w:r w:rsidR="00660529">
              <w:rPr>
                <w:szCs w:val="24"/>
              </w:rPr>
              <w:t>final</w:t>
            </w:r>
            <w:r>
              <w:rPr>
                <w:szCs w:val="24"/>
              </w:rPr>
              <w:t xml:space="preserve"> status of </w:t>
            </w:r>
            <w:r w:rsidR="00017621">
              <w:rPr>
                <w:szCs w:val="24"/>
              </w:rPr>
              <w:t>the E</w:t>
            </w:r>
            <w:r>
              <w:rPr>
                <w:szCs w:val="24"/>
              </w:rPr>
              <w:t xml:space="preserve">nergy and </w:t>
            </w:r>
            <w:r w:rsidR="00017621">
              <w:rPr>
                <w:szCs w:val="24"/>
              </w:rPr>
              <w:t>the C</w:t>
            </w:r>
            <w:r>
              <w:rPr>
                <w:szCs w:val="24"/>
              </w:rPr>
              <w:t xml:space="preserve">onsciousness. </w:t>
            </w:r>
            <w:r w:rsidR="00DC5FDD" w:rsidRPr="00A46676">
              <w:rPr>
                <w:szCs w:val="24"/>
              </w:rPr>
              <w:t>Yoga books do not explain this relationship.</w:t>
            </w:r>
          </w:p>
        </w:tc>
      </w:tr>
    </w:tbl>
    <w:p w:rsidR="009E607E" w:rsidRDefault="009E607E" w:rsidP="009E607E">
      <w:pPr>
        <w:tabs>
          <w:tab w:val="clear" w:pos="360"/>
          <w:tab w:val="clear" w:pos="9360"/>
        </w:tabs>
        <w:spacing w:line="480" w:lineRule="auto"/>
        <w:jc w:val="both"/>
      </w:pPr>
    </w:p>
    <w:p w:rsidR="009E607E" w:rsidRDefault="009E607E" w:rsidP="009E607E">
      <w:pPr>
        <w:spacing w:line="480" w:lineRule="auto"/>
        <w:jc w:val="both"/>
        <w:rPr>
          <w:szCs w:val="24"/>
        </w:rPr>
      </w:pPr>
      <w:r>
        <w:rPr>
          <w:b/>
          <w:bCs/>
          <w:szCs w:val="24"/>
        </w:rPr>
        <w:tab/>
      </w:r>
      <w:r w:rsidRPr="0024469C">
        <w:rPr>
          <w:b/>
          <w:bCs/>
        </w:rPr>
        <w:tab/>
      </w:r>
      <w:r w:rsidRPr="0024469C">
        <w:rPr>
          <w:b/>
          <w:bCs/>
          <w:szCs w:val="24"/>
        </w:rPr>
        <w:t>As we can see, within five lines of reading Yoga and Ramayana side by side, we discovered three gaps in our understanding of Yoga!</w:t>
      </w:r>
      <w:r>
        <w:rPr>
          <w:szCs w:val="24"/>
        </w:rPr>
        <w:t xml:space="preserve"> This is just a beginning. There are 10 to 15 important characters in </w:t>
      </w:r>
      <w:r>
        <w:rPr>
          <w:szCs w:val="24"/>
        </w:rPr>
        <w:lastRenderedPageBreak/>
        <w:t>Ramayana. Each one of them clarifies a critical concept in Yoga and explains the relationship with other concepts. Imagine the wealth of knowledge if we can map all the characters of Ramayana to Yoga concepts!</w:t>
      </w:r>
    </w:p>
    <w:p w:rsidR="009E607E" w:rsidRDefault="009E607E" w:rsidP="009E607E">
      <w:pPr>
        <w:spacing w:line="480" w:lineRule="auto"/>
        <w:jc w:val="both"/>
        <w:rPr>
          <w:szCs w:val="24"/>
        </w:rPr>
      </w:pPr>
      <w:r>
        <w:tab/>
        <w:t xml:space="preserve">Ramayana is the work of an imaginative </w:t>
      </w:r>
      <w:r w:rsidR="00574BB5">
        <w:t>and</w:t>
      </w:r>
      <w:r>
        <w:t xml:space="preserve"> </w:t>
      </w:r>
      <w:r w:rsidR="005A6106">
        <w:t xml:space="preserve">an </w:t>
      </w:r>
      <w:r>
        <w:t>advanced yogi</w:t>
      </w:r>
      <w:r w:rsidR="00574BB5">
        <w:t xml:space="preserve"> – Sage Valmiki</w:t>
      </w:r>
      <w:r>
        <w:t xml:space="preserve">. Reading Ramayana as </w:t>
      </w:r>
      <w:r w:rsidR="008E0108">
        <w:t>a document</w:t>
      </w:r>
      <w:r>
        <w:t xml:space="preserve"> of </w:t>
      </w:r>
      <w:r w:rsidR="0056065B">
        <w:t xml:space="preserve">Yoga needs an open mind. </w:t>
      </w:r>
      <w:r w:rsidR="009A7AF9">
        <w:rPr>
          <w:szCs w:val="24"/>
        </w:rPr>
        <w:t>It</w:t>
      </w:r>
      <w:r>
        <w:rPr>
          <w:szCs w:val="24"/>
        </w:rPr>
        <w:t xml:space="preserve"> it is </w:t>
      </w:r>
      <w:r w:rsidR="0056065B">
        <w:rPr>
          <w:szCs w:val="24"/>
        </w:rPr>
        <w:t>challenging</w:t>
      </w:r>
      <w:r>
        <w:rPr>
          <w:szCs w:val="24"/>
        </w:rPr>
        <w:t>, partly because we do not have sound knowledge of Samkhya, Yoga or Ramayana. If we do this hard work, the reward is beyond any measurements.</w:t>
      </w:r>
    </w:p>
    <w:p w:rsidR="009E607E" w:rsidRPr="00750477" w:rsidRDefault="009E607E" w:rsidP="009E607E">
      <w:pPr>
        <w:spacing w:line="480" w:lineRule="auto"/>
        <w:jc w:val="both"/>
        <w:rPr>
          <w:b/>
          <w:bCs/>
          <w:szCs w:val="24"/>
        </w:rPr>
      </w:pPr>
      <w:r w:rsidRPr="00750477">
        <w:rPr>
          <w:b/>
          <w:bCs/>
          <w:szCs w:val="24"/>
        </w:rPr>
        <w:tab/>
        <w:t xml:space="preserve">Ramayana teaches us about our </w:t>
      </w:r>
      <w:r w:rsidR="00574BB5">
        <w:rPr>
          <w:b/>
          <w:bCs/>
          <w:szCs w:val="24"/>
        </w:rPr>
        <w:t>C</w:t>
      </w:r>
      <w:r w:rsidRPr="00750477">
        <w:rPr>
          <w:b/>
          <w:bCs/>
          <w:szCs w:val="24"/>
        </w:rPr>
        <w:t xml:space="preserve">onsciousness. Shri Ram is one </w:t>
      </w:r>
      <w:r w:rsidR="0056065B">
        <w:rPr>
          <w:b/>
          <w:bCs/>
          <w:szCs w:val="24"/>
        </w:rPr>
        <w:t>of many names</w:t>
      </w:r>
      <w:r w:rsidRPr="00750477">
        <w:rPr>
          <w:b/>
          <w:bCs/>
          <w:szCs w:val="24"/>
        </w:rPr>
        <w:t xml:space="preserve"> of the </w:t>
      </w:r>
      <w:r w:rsidR="00574BB5">
        <w:rPr>
          <w:b/>
          <w:bCs/>
          <w:szCs w:val="24"/>
        </w:rPr>
        <w:t>C</w:t>
      </w:r>
      <w:r w:rsidRPr="00750477">
        <w:rPr>
          <w:b/>
          <w:bCs/>
          <w:szCs w:val="24"/>
        </w:rPr>
        <w:t xml:space="preserve">onsciousness. Similarly, Yoga also teaches us about the </w:t>
      </w:r>
      <w:r w:rsidR="00574BB5">
        <w:rPr>
          <w:b/>
          <w:bCs/>
          <w:szCs w:val="24"/>
        </w:rPr>
        <w:t>C</w:t>
      </w:r>
      <w:r w:rsidRPr="00750477">
        <w:rPr>
          <w:b/>
          <w:bCs/>
          <w:szCs w:val="24"/>
        </w:rPr>
        <w:t xml:space="preserve">onsciousness. </w:t>
      </w:r>
      <w:r>
        <w:rPr>
          <w:b/>
          <w:bCs/>
          <w:szCs w:val="24"/>
        </w:rPr>
        <w:t xml:space="preserve">Thus, they are two different ways to learn about </w:t>
      </w:r>
      <w:r w:rsidR="00574BB5">
        <w:rPr>
          <w:b/>
          <w:bCs/>
          <w:szCs w:val="24"/>
        </w:rPr>
        <w:t>the C</w:t>
      </w:r>
      <w:r>
        <w:rPr>
          <w:b/>
          <w:bCs/>
          <w:szCs w:val="24"/>
        </w:rPr>
        <w:t>onsciousness.</w:t>
      </w:r>
    </w:p>
    <w:p w:rsidR="0061657D" w:rsidRPr="0061657D" w:rsidRDefault="003C3A32" w:rsidP="001F7504">
      <w:pPr>
        <w:pStyle w:val="Heading3"/>
        <w:jc w:val="left"/>
      </w:pPr>
      <w:bookmarkStart w:id="3" w:name="_Toc49159402"/>
      <w:r>
        <w:t xml:space="preserve">How </w:t>
      </w:r>
      <w:r w:rsidR="0061657D">
        <w:t xml:space="preserve">Yoga And Ramayana </w:t>
      </w:r>
      <w:r>
        <w:t xml:space="preserve">Are </w:t>
      </w:r>
      <w:r w:rsidR="0061657D">
        <w:t>Relate</w:t>
      </w:r>
      <w:r w:rsidR="00065A36">
        <w:t>d</w:t>
      </w:r>
      <w:r>
        <w:t>?</w:t>
      </w:r>
      <w:bookmarkEnd w:id="3"/>
    </w:p>
    <w:p w:rsidR="00F51303" w:rsidRPr="00F51303" w:rsidRDefault="002E504B" w:rsidP="00F51303">
      <w:pPr>
        <w:spacing w:before="100" w:beforeAutospacing="1" w:after="100" w:afterAutospacing="1" w:line="480" w:lineRule="auto"/>
        <w:jc w:val="both"/>
        <w:rPr>
          <w:szCs w:val="24"/>
          <w:lang w:bidi="sa-IN"/>
        </w:rPr>
      </w:pPr>
      <w:r>
        <w:rPr>
          <w:b/>
          <w:szCs w:val="24"/>
        </w:rPr>
        <w:tab/>
      </w:r>
      <w:r w:rsidR="00F51303" w:rsidRPr="00F51303">
        <w:rPr>
          <w:bCs/>
          <w:szCs w:val="24"/>
          <w:lang w:bidi="sa-IN"/>
        </w:rPr>
        <w:t>Sage Patanjali wrote Yoga Sutra almost thousand years after sage Valmiki. He relied on Samkhya as a foundation for Yoga. Using his eight steps, he set the goal of Yogi to be in Samadhi, in which Yogi experiences</w:t>
      </w:r>
      <w:r w:rsidR="001A369D">
        <w:rPr>
          <w:bCs/>
          <w:szCs w:val="24"/>
          <w:lang w:bidi="sa-IN"/>
        </w:rPr>
        <w:t xml:space="preserve"> the</w:t>
      </w:r>
      <w:r w:rsidR="00F51303" w:rsidRPr="00F51303">
        <w:rPr>
          <w:bCs/>
          <w:szCs w:val="24"/>
          <w:lang w:bidi="sa-IN"/>
        </w:rPr>
        <w:t xml:space="preserve"> Universal Consciousness. The first verse of Yoga </w:t>
      </w:r>
      <w:r w:rsidR="008E0108">
        <w:rPr>
          <w:bCs/>
          <w:szCs w:val="24"/>
          <w:lang w:bidi="sa-IN"/>
        </w:rPr>
        <w:t>Sutra</w:t>
      </w:r>
      <w:r w:rsidR="00F51303" w:rsidRPr="00F51303">
        <w:rPr>
          <w:bCs/>
          <w:szCs w:val="24"/>
          <w:lang w:bidi="sa-IN"/>
        </w:rPr>
        <w:t xml:space="preserve"> teaches about the Consciousness. In the last verse, it teaches us about the Universal Consciousness </w:t>
      </w:r>
      <w:r w:rsidR="00F51303" w:rsidRPr="00F51303">
        <w:rPr>
          <w:szCs w:val="24"/>
          <w:lang w:bidi="sa-IN"/>
        </w:rPr>
        <w:t>(PSY 4.34)</w:t>
      </w:r>
      <w:r w:rsidR="00F51303" w:rsidRPr="00F51303">
        <w:rPr>
          <w:bCs/>
          <w:szCs w:val="24"/>
          <w:lang w:bidi="sa-IN"/>
        </w:rPr>
        <w:t xml:space="preserve">. Thus, </w:t>
      </w:r>
      <w:r w:rsidR="00F51303" w:rsidRPr="00F51303">
        <w:rPr>
          <w:szCs w:val="24"/>
          <w:lang w:bidi="sa-IN"/>
        </w:rPr>
        <w:t>Yoga is a path that takes us to the experience of Universal Consciousness. Sage Patanjali used word Yoga for the eight-step path, which includes Pranayama. Hence, we will use the word Yoga the way he used it.</w:t>
      </w:r>
    </w:p>
    <w:p w:rsidR="0024469C" w:rsidRDefault="00F51303" w:rsidP="00F51303">
      <w:pPr>
        <w:tabs>
          <w:tab w:val="clear" w:pos="360"/>
          <w:tab w:val="clear" w:pos="9360"/>
        </w:tabs>
        <w:spacing w:before="100" w:beforeAutospacing="1" w:after="100" w:afterAutospacing="1" w:line="480" w:lineRule="auto"/>
        <w:jc w:val="both"/>
        <w:rPr>
          <w:b/>
          <w:bCs/>
          <w:szCs w:val="24"/>
          <w:lang w:bidi="sa-IN"/>
        </w:rPr>
      </w:pPr>
      <w:r w:rsidRPr="00F51303">
        <w:rPr>
          <w:bCs/>
          <w:szCs w:val="24"/>
          <w:lang w:bidi="sa-IN"/>
        </w:rPr>
        <w:t xml:space="preserve">      When we see Ramayana from the angle of Yoga, we see it teaches us about the goal of Yoga – the </w:t>
      </w:r>
      <w:r w:rsidR="0024469C">
        <w:rPr>
          <w:bCs/>
          <w:szCs w:val="24"/>
          <w:lang w:bidi="sa-IN"/>
        </w:rPr>
        <w:t xml:space="preserve">experience of </w:t>
      </w:r>
      <w:r w:rsidRPr="00F51303">
        <w:rPr>
          <w:bCs/>
          <w:szCs w:val="24"/>
          <w:lang w:bidi="sa-IN"/>
        </w:rPr>
        <w:t xml:space="preserve">Universal Consciousness. </w:t>
      </w:r>
      <w:r w:rsidR="00432C65">
        <w:rPr>
          <w:bCs/>
          <w:szCs w:val="24"/>
          <w:lang w:bidi="sa-IN"/>
        </w:rPr>
        <w:t>It</w:t>
      </w:r>
      <w:r w:rsidRPr="00F51303">
        <w:rPr>
          <w:bCs/>
          <w:szCs w:val="24"/>
          <w:lang w:bidi="sa-IN"/>
        </w:rPr>
        <w:t xml:space="preserve"> explains the complex concepts of Yoga like </w:t>
      </w:r>
      <w:r w:rsidR="001A369D">
        <w:rPr>
          <w:bCs/>
          <w:szCs w:val="24"/>
          <w:lang w:bidi="sa-IN"/>
        </w:rPr>
        <w:t>the Prana,</w:t>
      </w:r>
      <w:r w:rsidRPr="00F51303">
        <w:rPr>
          <w:bCs/>
          <w:szCs w:val="24"/>
          <w:lang w:bidi="sa-IN"/>
        </w:rPr>
        <w:t xml:space="preserve"> Kundalini (Energy) and </w:t>
      </w:r>
      <w:r w:rsidR="001A369D">
        <w:rPr>
          <w:bCs/>
          <w:szCs w:val="24"/>
          <w:lang w:bidi="sa-IN"/>
        </w:rPr>
        <w:t xml:space="preserve">the </w:t>
      </w:r>
      <w:r w:rsidRPr="00F51303">
        <w:rPr>
          <w:bCs/>
          <w:szCs w:val="24"/>
          <w:lang w:bidi="sa-IN"/>
        </w:rPr>
        <w:t xml:space="preserve">Consciousness using a story. </w:t>
      </w:r>
      <w:r w:rsidR="00432C65">
        <w:rPr>
          <w:b/>
          <w:szCs w:val="24"/>
          <w:lang w:bidi="sa-IN"/>
        </w:rPr>
        <w:t>It</w:t>
      </w:r>
      <w:r w:rsidRPr="001A369D">
        <w:rPr>
          <w:b/>
          <w:szCs w:val="24"/>
          <w:lang w:bidi="sa-IN"/>
        </w:rPr>
        <w:t xml:space="preserve"> warns a Yogi about the difficulties on a </w:t>
      </w:r>
      <w:r w:rsidRPr="001A369D">
        <w:rPr>
          <w:b/>
          <w:szCs w:val="24"/>
          <w:lang w:bidi="sa-IN"/>
        </w:rPr>
        <w:lastRenderedPageBreak/>
        <w:t xml:space="preserve">path of Yoga. </w:t>
      </w:r>
      <w:r w:rsidR="00432C65">
        <w:rPr>
          <w:b/>
          <w:szCs w:val="24"/>
          <w:lang w:bidi="sa-IN"/>
        </w:rPr>
        <w:t>It</w:t>
      </w:r>
      <w:r w:rsidRPr="001A369D">
        <w:rPr>
          <w:b/>
          <w:szCs w:val="24"/>
          <w:lang w:bidi="sa-IN"/>
        </w:rPr>
        <w:t xml:space="preserve"> offers </w:t>
      </w:r>
      <w:r w:rsidR="00432C65">
        <w:rPr>
          <w:b/>
          <w:szCs w:val="24"/>
          <w:lang w:bidi="sa-IN"/>
        </w:rPr>
        <w:t xml:space="preserve">valuable </w:t>
      </w:r>
      <w:r w:rsidRPr="001A369D">
        <w:rPr>
          <w:b/>
          <w:szCs w:val="24"/>
          <w:lang w:bidi="sa-IN"/>
        </w:rPr>
        <w:t xml:space="preserve">advice to reach </w:t>
      </w:r>
      <w:r w:rsidR="00432C65">
        <w:rPr>
          <w:b/>
          <w:szCs w:val="24"/>
          <w:lang w:bidi="sa-IN"/>
        </w:rPr>
        <w:t xml:space="preserve">to </w:t>
      </w:r>
      <w:r w:rsidRPr="001A369D">
        <w:rPr>
          <w:b/>
          <w:szCs w:val="24"/>
          <w:lang w:bidi="sa-IN"/>
        </w:rPr>
        <w:t xml:space="preserve">the </w:t>
      </w:r>
      <w:r w:rsidR="00432C65">
        <w:rPr>
          <w:b/>
          <w:szCs w:val="24"/>
          <w:lang w:bidi="sa-IN"/>
        </w:rPr>
        <w:t xml:space="preserve">end </w:t>
      </w:r>
      <w:r w:rsidRPr="001A369D">
        <w:rPr>
          <w:b/>
          <w:szCs w:val="24"/>
          <w:lang w:bidi="sa-IN"/>
        </w:rPr>
        <w:t>goal of Yoga.</w:t>
      </w:r>
      <w:r w:rsidR="00491E58" w:rsidRPr="00491E58">
        <w:rPr>
          <w:bCs/>
          <w:szCs w:val="24"/>
          <w:lang w:bidi="sa-IN"/>
        </w:rPr>
        <w:t xml:space="preserve"> Let us see how it helps us learn Yoga.</w:t>
      </w:r>
    </w:p>
    <w:p w:rsidR="00F92562" w:rsidRDefault="00F51303" w:rsidP="0024469C">
      <w:pPr>
        <w:tabs>
          <w:tab w:val="clear" w:pos="360"/>
          <w:tab w:val="clear" w:pos="9360"/>
        </w:tabs>
        <w:spacing w:before="100" w:beforeAutospacing="1" w:after="100" w:afterAutospacing="1" w:line="480" w:lineRule="auto"/>
        <w:ind w:firstLine="720"/>
        <w:jc w:val="both"/>
        <w:rPr>
          <w:bCs/>
          <w:szCs w:val="24"/>
          <w:lang w:bidi="sa-IN"/>
        </w:rPr>
      </w:pPr>
      <w:r w:rsidRPr="00F51303">
        <w:rPr>
          <w:bCs/>
          <w:szCs w:val="24"/>
          <w:lang w:bidi="sa-IN"/>
        </w:rPr>
        <w:t xml:space="preserve">In this book, we see that Shri Ram represents Consciousness and the Universal Consciousness. Shri Ram is the seventh avatar of Lord Vishnu. Sanskrit word “Vishnu” means “One who is present everywhere”. Thus, Lord Vishnu represents Universal Consciousness. </w:t>
      </w:r>
    </w:p>
    <w:p w:rsidR="00F51303" w:rsidRPr="00F51303" w:rsidRDefault="00F51303" w:rsidP="0024469C">
      <w:pPr>
        <w:tabs>
          <w:tab w:val="clear" w:pos="360"/>
          <w:tab w:val="clear" w:pos="9360"/>
        </w:tabs>
        <w:spacing w:before="100" w:beforeAutospacing="1" w:after="100" w:afterAutospacing="1" w:line="480" w:lineRule="auto"/>
        <w:ind w:firstLine="720"/>
        <w:jc w:val="both"/>
        <w:rPr>
          <w:szCs w:val="24"/>
          <w:lang w:bidi="sa-IN"/>
        </w:rPr>
      </w:pPr>
      <w:r w:rsidRPr="00F51303">
        <w:rPr>
          <w:bCs/>
          <w:szCs w:val="24"/>
          <w:lang w:bidi="sa-IN"/>
        </w:rPr>
        <w:t xml:space="preserve">At the end of Ramayana, Shri Ram takes </w:t>
      </w:r>
      <w:r w:rsidR="00475235">
        <w:rPr>
          <w:bCs/>
          <w:szCs w:val="24"/>
          <w:lang w:bidi="sa-IN"/>
        </w:rPr>
        <w:t>the</w:t>
      </w:r>
      <w:r w:rsidRPr="00F51303">
        <w:rPr>
          <w:bCs/>
          <w:szCs w:val="24"/>
          <w:lang w:bidi="sa-IN"/>
        </w:rPr>
        <w:t xml:space="preserve"> form of Lord Vishnu. Hence, Shri Ram represents the Consciousness and the Universal Consciousness. </w:t>
      </w:r>
      <w:r w:rsidRPr="00F51303">
        <w:rPr>
          <w:b/>
          <w:bCs/>
          <w:szCs w:val="24"/>
          <w:lang w:bidi="sa-IN"/>
        </w:rPr>
        <w:t>Thus, both Yoga and Ramayana lead us towards the Consciousness and the Universal Consciousness.</w:t>
      </w:r>
      <w:r w:rsidRPr="00F51303">
        <w:rPr>
          <w:szCs w:val="24"/>
          <w:lang w:bidi="sa-IN"/>
        </w:rPr>
        <w:t xml:space="preserve"> </w:t>
      </w:r>
    </w:p>
    <w:p w:rsidR="00F51303" w:rsidRPr="00F51303" w:rsidRDefault="00F51303" w:rsidP="00F51303">
      <w:pPr>
        <w:tabs>
          <w:tab w:val="clear" w:pos="360"/>
          <w:tab w:val="clear" w:pos="9360"/>
        </w:tabs>
        <w:spacing w:before="100" w:beforeAutospacing="1" w:after="100" w:afterAutospacing="1" w:line="480" w:lineRule="auto"/>
        <w:jc w:val="both"/>
        <w:rPr>
          <w:szCs w:val="24"/>
          <w:lang w:bidi="sa-IN"/>
        </w:rPr>
      </w:pPr>
      <w:r w:rsidRPr="00F51303">
        <w:rPr>
          <w:szCs w:val="24"/>
          <w:lang w:bidi="sa-IN"/>
        </w:rPr>
        <w:t xml:space="preserve">      Looking for Yoga in Ramayana is like searching for salt in the sea water. Once you know the taste of salt in a drop </w:t>
      </w:r>
      <w:r w:rsidR="00432C65">
        <w:rPr>
          <w:szCs w:val="24"/>
          <w:lang w:bidi="sa-IN"/>
        </w:rPr>
        <w:t>of sea</w:t>
      </w:r>
      <w:r w:rsidRPr="00F51303">
        <w:rPr>
          <w:szCs w:val="24"/>
          <w:lang w:bidi="sa-IN"/>
        </w:rPr>
        <w:t xml:space="preserve"> water, you know the entire sea is salty. Similarly, once you know how to relate Yoga to Ramayana, entire Ramayana unfolds in front of you as an expression of Yoga!</w:t>
      </w:r>
    </w:p>
    <w:p w:rsidR="00F51303" w:rsidRPr="00F51303" w:rsidRDefault="00F51303" w:rsidP="006E3E39">
      <w:pPr>
        <w:pStyle w:val="Heading3"/>
        <w:jc w:val="left"/>
        <w:rPr>
          <w:lang w:bidi="sa-IN"/>
        </w:rPr>
      </w:pPr>
      <w:bookmarkStart w:id="4" w:name="_Toc49159403"/>
      <w:r w:rsidRPr="00F51303">
        <w:rPr>
          <w:lang w:bidi="sa-IN"/>
        </w:rPr>
        <w:t xml:space="preserve">Why </w:t>
      </w:r>
      <w:r w:rsidR="00B924B8">
        <w:rPr>
          <w:lang w:bidi="sa-IN"/>
        </w:rPr>
        <w:t>S</w:t>
      </w:r>
      <w:r w:rsidRPr="00F51303">
        <w:rPr>
          <w:lang w:bidi="sa-IN"/>
        </w:rPr>
        <w:t xml:space="preserve">hould I </w:t>
      </w:r>
      <w:r w:rsidR="00B924B8">
        <w:rPr>
          <w:lang w:bidi="sa-IN"/>
        </w:rPr>
        <w:t>T</w:t>
      </w:r>
      <w:r w:rsidRPr="00F51303">
        <w:rPr>
          <w:lang w:bidi="sa-IN"/>
        </w:rPr>
        <w:t xml:space="preserve">ake </w:t>
      </w:r>
      <w:r w:rsidR="00B924B8">
        <w:rPr>
          <w:lang w:bidi="sa-IN"/>
        </w:rPr>
        <w:t>T</w:t>
      </w:r>
      <w:r w:rsidRPr="00F51303">
        <w:rPr>
          <w:lang w:bidi="sa-IN"/>
        </w:rPr>
        <w:t xml:space="preserve">his </w:t>
      </w:r>
      <w:r w:rsidR="00B924B8">
        <w:rPr>
          <w:lang w:bidi="sa-IN"/>
        </w:rPr>
        <w:t>E</w:t>
      </w:r>
      <w:r w:rsidRPr="00F51303">
        <w:rPr>
          <w:lang w:bidi="sa-IN"/>
        </w:rPr>
        <w:t>ffort</w:t>
      </w:r>
      <w:r w:rsidR="00011432">
        <w:rPr>
          <w:lang w:bidi="sa-IN"/>
        </w:rPr>
        <w:t xml:space="preserve"> to Learn About Ramayana</w:t>
      </w:r>
      <w:r w:rsidRPr="00F51303">
        <w:rPr>
          <w:lang w:bidi="sa-IN"/>
        </w:rPr>
        <w:t xml:space="preserve">? What </w:t>
      </w:r>
      <w:r w:rsidR="00B924B8">
        <w:rPr>
          <w:lang w:bidi="sa-IN"/>
        </w:rPr>
        <w:t>B</w:t>
      </w:r>
      <w:r w:rsidRPr="00F51303">
        <w:rPr>
          <w:lang w:bidi="sa-IN"/>
        </w:rPr>
        <w:t xml:space="preserve">enefit </w:t>
      </w:r>
      <w:r w:rsidR="00B924B8">
        <w:rPr>
          <w:lang w:bidi="sa-IN"/>
        </w:rPr>
        <w:t>W</w:t>
      </w:r>
      <w:r w:rsidRPr="00F51303">
        <w:rPr>
          <w:lang w:bidi="sa-IN"/>
        </w:rPr>
        <w:t>ill I get?</w:t>
      </w:r>
      <w:bookmarkEnd w:id="4"/>
    </w:p>
    <w:p w:rsidR="007F08B6" w:rsidRDefault="00D50C86" w:rsidP="006E3E39">
      <w:pPr>
        <w:tabs>
          <w:tab w:val="clear" w:pos="360"/>
          <w:tab w:val="clear" w:pos="9360"/>
        </w:tabs>
        <w:spacing w:before="100" w:beforeAutospacing="1" w:after="100" w:afterAutospacing="1" w:line="480" w:lineRule="auto"/>
        <w:ind w:firstLine="720"/>
        <w:jc w:val="both"/>
        <w:rPr>
          <w:szCs w:val="24"/>
          <w:lang w:bidi="sa-IN"/>
        </w:rPr>
      </w:pPr>
      <w:r>
        <w:rPr>
          <w:szCs w:val="24"/>
          <w:lang w:bidi="sa-IN"/>
        </w:rPr>
        <w:t>Who</w:t>
      </w:r>
      <w:r w:rsidR="007F08B6">
        <w:rPr>
          <w:szCs w:val="24"/>
          <w:lang w:bidi="sa-IN"/>
        </w:rPr>
        <w:t xml:space="preserve"> does not want to live a better life? </w:t>
      </w:r>
      <w:r w:rsidR="00F51303" w:rsidRPr="00F51303">
        <w:rPr>
          <w:szCs w:val="24"/>
          <w:lang w:bidi="sa-IN"/>
        </w:rPr>
        <w:t xml:space="preserve">Everyone cares about his life. </w:t>
      </w:r>
      <w:r w:rsidR="007F08B6">
        <w:rPr>
          <w:szCs w:val="24"/>
          <w:lang w:bidi="sa-IN"/>
        </w:rPr>
        <w:t xml:space="preserve">Everyone wants to live as long as he can. No one wants pain and misery. </w:t>
      </w:r>
      <w:r w:rsidR="00831819">
        <w:rPr>
          <w:szCs w:val="24"/>
          <w:lang w:bidi="sa-IN"/>
        </w:rPr>
        <w:t>As per Yoga, l</w:t>
      </w:r>
      <w:r w:rsidR="007F08B6">
        <w:rPr>
          <w:szCs w:val="24"/>
          <w:lang w:bidi="sa-IN"/>
        </w:rPr>
        <w:t>earn</w:t>
      </w:r>
      <w:r>
        <w:rPr>
          <w:szCs w:val="24"/>
          <w:lang w:bidi="sa-IN"/>
        </w:rPr>
        <w:t>ing</w:t>
      </w:r>
      <w:r w:rsidR="007F08B6">
        <w:rPr>
          <w:szCs w:val="24"/>
          <w:lang w:bidi="sa-IN"/>
        </w:rPr>
        <w:t xml:space="preserve"> about your Consciousness</w:t>
      </w:r>
      <w:r>
        <w:rPr>
          <w:szCs w:val="24"/>
          <w:lang w:bidi="sa-IN"/>
        </w:rPr>
        <w:t xml:space="preserve"> </w:t>
      </w:r>
      <w:r w:rsidR="00B80AC0">
        <w:rPr>
          <w:szCs w:val="24"/>
          <w:lang w:bidi="sa-IN"/>
        </w:rPr>
        <w:t xml:space="preserve">can </w:t>
      </w:r>
      <w:r>
        <w:rPr>
          <w:szCs w:val="24"/>
          <w:lang w:bidi="sa-IN"/>
        </w:rPr>
        <w:t>lead us to a better life</w:t>
      </w:r>
      <w:r w:rsidR="007F08B6">
        <w:rPr>
          <w:szCs w:val="24"/>
          <w:lang w:bidi="sa-IN"/>
        </w:rPr>
        <w:t>.</w:t>
      </w:r>
    </w:p>
    <w:p w:rsidR="00F51303" w:rsidRPr="00F51303" w:rsidRDefault="00F51303" w:rsidP="007F08B6">
      <w:pPr>
        <w:tabs>
          <w:tab w:val="clear" w:pos="360"/>
          <w:tab w:val="clear" w:pos="9360"/>
        </w:tabs>
        <w:spacing w:before="100" w:beforeAutospacing="1" w:after="100" w:afterAutospacing="1" w:line="480" w:lineRule="auto"/>
        <w:ind w:firstLine="720"/>
        <w:jc w:val="both"/>
        <w:rPr>
          <w:szCs w:val="24"/>
          <w:lang w:bidi="sa-IN"/>
        </w:rPr>
      </w:pPr>
      <w:r w:rsidRPr="007F08B6">
        <w:rPr>
          <w:b/>
          <w:bCs/>
          <w:szCs w:val="24"/>
          <w:lang w:bidi="sa-IN"/>
        </w:rPr>
        <w:t xml:space="preserve">The Consciousness is the difference between a living person in this moment and his dead body in </w:t>
      </w:r>
      <w:r w:rsidR="00432C65">
        <w:rPr>
          <w:b/>
          <w:bCs/>
          <w:szCs w:val="24"/>
          <w:lang w:bidi="sa-IN"/>
        </w:rPr>
        <w:t>the next</w:t>
      </w:r>
      <w:r w:rsidRPr="007F08B6">
        <w:rPr>
          <w:b/>
          <w:bCs/>
          <w:szCs w:val="24"/>
          <w:lang w:bidi="sa-IN"/>
        </w:rPr>
        <w:t xml:space="preserve"> moment.</w:t>
      </w:r>
      <w:r w:rsidRPr="00F51303">
        <w:rPr>
          <w:szCs w:val="24"/>
          <w:lang w:bidi="sa-IN"/>
        </w:rPr>
        <w:t xml:space="preserve"> Indian culture gave </w:t>
      </w:r>
      <w:r w:rsidR="008E0108">
        <w:rPr>
          <w:szCs w:val="24"/>
          <w:lang w:bidi="sa-IN"/>
        </w:rPr>
        <w:t>several names</w:t>
      </w:r>
      <w:r w:rsidRPr="00F51303">
        <w:rPr>
          <w:szCs w:val="24"/>
          <w:lang w:bidi="sa-IN"/>
        </w:rPr>
        <w:t xml:space="preserve"> to the Consciousness. Shri Ram is one such </w:t>
      </w:r>
      <w:r w:rsidRPr="00F51303">
        <w:rPr>
          <w:szCs w:val="24"/>
          <w:lang w:bidi="sa-IN"/>
        </w:rPr>
        <w:lastRenderedPageBreak/>
        <w:t>a name. From birth to death, we tied His name to every occasion in life. Even af</w:t>
      </w:r>
      <w:r w:rsidR="00EC5055">
        <w:rPr>
          <w:szCs w:val="24"/>
          <w:lang w:bidi="sa-IN"/>
        </w:rPr>
        <w:t>ter death, people take His name</w:t>
      </w:r>
      <w:r w:rsidRPr="00F51303">
        <w:rPr>
          <w:szCs w:val="24"/>
          <w:lang w:bidi="sa-IN"/>
        </w:rPr>
        <w:t xml:space="preserve"> while taking the dead body for cremation. </w:t>
      </w:r>
    </w:p>
    <w:p w:rsidR="00F51303" w:rsidRPr="00F51303" w:rsidRDefault="00F51303" w:rsidP="00065A36">
      <w:pPr>
        <w:tabs>
          <w:tab w:val="clear" w:pos="360"/>
          <w:tab w:val="clear" w:pos="9360"/>
        </w:tabs>
        <w:spacing w:before="100" w:beforeAutospacing="1" w:after="100" w:afterAutospacing="1" w:line="480" w:lineRule="auto"/>
        <w:jc w:val="both"/>
        <w:rPr>
          <w:szCs w:val="24"/>
          <w:lang w:bidi="sa-IN"/>
        </w:rPr>
      </w:pPr>
      <w:r w:rsidRPr="00F51303">
        <w:rPr>
          <w:szCs w:val="24"/>
          <w:lang w:bidi="sa-IN"/>
        </w:rPr>
        <w:t>      What is the use of taking His name when a person is dead? However, if a person spends just a few hours of his time</w:t>
      </w:r>
      <w:r w:rsidR="00065A36">
        <w:rPr>
          <w:szCs w:val="24"/>
          <w:lang w:bidi="sa-IN"/>
        </w:rPr>
        <w:t xml:space="preserve"> </w:t>
      </w:r>
      <w:r w:rsidRPr="00F51303">
        <w:rPr>
          <w:szCs w:val="24"/>
          <w:lang w:bidi="sa-IN"/>
        </w:rPr>
        <w:t xml:space="preserve">in learning about Ramayana, then he can relate himself to Shri Ram. Besides, you already know the story of Ramayana. </w:t>
      </w:r>
      <w:r w:rsidR="007206A8">
        <w:rPr>
          <w:szCs w:val="24"/>
          <w:lang w:bidi="sa-IN"/>
        </w:rPr>
        <w:t>We can easily relate</w:t>
      </w:r>
      <w:r w:rsidRPr="00F51303">
        <w:rPr>
          <w:szCs w:val="24"/>
          <w:lang w:bidi="sa-IN"/>
        </w:rPr>
        <w:t xml:space="preserve"> the story to the Yoga. </w:t>
      </w:r>
      <w:r w:rsidRPr="00065A36">
        <w:rPr>
          <w:szCs w:val="24"/>
          <w:lang w:bidi="sa-IN"/>
        </w:rPr>
        <w:t>Building a relation</w:t>
      </w:r>
      <w:r w:rsidR="00065A36">
        <w:rPr>
          <w:szCs w:val="24"/>
          <w:lang w:bidi="sa-IN"/>
        </w:rPr>
        <w:t>ship</w:t>
      </w:r>
      <w:r w:rsidRPr="00065A36">
        <w:rPr>
          <w:szCs w:val="24"/>
          <w:lang w:bidi="sa-IN"/>
        </w:rPr>
        <w:t xml:space="preserve"> with Shri Ram is neither about Ramayana nor about Yoga. </w:t>
      </w:r>
      <w:r w:rsidRPr="00065A36">
        <w:rPr>
          <w:b/>
          <w:bCs/>
          <w:szCs w:val="24"/>
          <w:lang w:bidi="sa-IN"/>
        </w:rPr>
        <w:t xml:space="preserve">It is about </w:t>
      </w:r>
      <w:r w:rsidRPr="00F51303">
        <w:rPr>
          <w:b/>
          <w:bCs/>
          <w:szCs w:val="24"/>
          <w:lang w:bidi="sa-IN"/>
        </w:rPr>
        <w:t>knowing your Consciousness.</w:t>
      </w:r>
      <w:r w:rsidRPr="00F51303">
        <w:rPr>
          <w:szCs w:val="24"/>
          <w:lang w:bidi="sa-IN"/>
        </w:rPr>
        <w:t xml:space="preserve"> It will be very useful to learn about </w:t>
      </w:r>
      <w:r w:rsidR="002B19CF">
        <w:rPr>
          <w:szCs w:val="24"/>
          <w:lang w:bidi="sa-IN"/>
        </w:rPr>
        <w:t>it,</w:t>
      </w:r>
      <w:r w:rsidRPr="00F51303">
        <w:rPr>
          <w:szCs w:val="24"/>
          <w:lang w:bidi="sa-IN"/>
        </w:rPr>
        <w:t xml:space="preserve"> as it can </w:t>
      </w:r>
      <w:r w:rsidR="00EC5055">
        <w:rPr>
          <w:szCs w:val="24"/>
          <w:lang w:bidi="sa-IN"/>
        </w:rPr>
        <w:t xml:space="preserve">help to live our </w:t>
      </w:r>
      <w:r w:rsidR="002C679A">
        <w:rPr>
          <w:szCs w:val="24"/>
          <w:lang w:bidi="sa-IN"/>
        </w:rPr>
        <w:t>life much better. P</w:t>
      </w:r>
      <w:r w:rsidRPr="00F51303">
        <w:rPr>
          <w:szCs w:val="24"/>
          <w:lang w:bidi="sa-IN"/>
        </w:rPr>
        <w:t>ossibly, it may be useful even in the moments before death. </w:t>
      </w:r>
    </w:p>
    <w:p w:rsidR="00523B19" w:rsidRPr="00B76D89" w:rsidRDefault="00B76D89" w:rsidP="00B76D89">
      <w:pPr>
        <w:pStyle w:val="Heading3"/>
        <w:jc w:val="left"/>
      </w:pPr>
      <w:bookmarkStart w:id="5" w:name="_Toc49159404"/>
      <w:r w:rsidRPr="00B76D89">
        <w:t>W</w:t>
      </w:r>
      <w:r w:rsidR="00475235" w:rsidRPr="00B76D89">
        <w:t xml:space="preserve">hy </w:t>
      </w:r>
      <w:r w:rsidR="00407E63">
        <w:t xml:space="preserve">Are </w:t>
      </w:r>
      <w:r w:rsidR="002C679A">
        <w:t xml:space="preserve">You </w:t>
      </w:r>
      <w:r w:rsidR="00407E63">
        <w:t>T</w:t>
      </w:r>
      <w:r w:rsidR="00475235" w:rsidRPr="00B76D89">
        <w:t xml:space="preserve">rying to </w:t>
      </w:r>
      <w:r w:rsidR="00407E63">
        <w:t>R</w:t>
      </w:r>
      <w:r w:rsidR="00475235" w:rsidRPr="00B76D89">
        <w:t>ead Yoga in Ramayana?</w:t>
      </w:r>
      <w:bookmarkEnd w:id="5"/>
    </w:p>
    <w:p w:rsidR="00B76D89" w:rsidRDefault="00B76D89" w:rsidP="00523B19">
      <w:pPr>
        <w:spacing w:line="480" w:lineRule="auto"/>
        <w:jc w:val="both"/>
        <w:rPr>
          <w:lang w:bidi="sa-IN"/>
        </w:rPr>
      </w:pPr>
      <w:r>
        <w:rPr>
          <w:lang w:bidi="sa-IN"/>
        </w:rPr>
        <w:tab/>
      </w:r>
      <w:r w:rsidRPr="00CB2C53">
        <w:rPr>
          <w:lang w:bidi="sa-IN"/>
        </w:rPr>
        <w:t>Ramayana translates to ‘Advan</w:t>
      </w:r>
      <w:r>
        <w:rPr>
          <w:lang w:bidi="sa-IN"/>
        </w:rPr>
        <w:t>ce or movements of Shri Ram’.</w:t>
      </w:r>
      <w:r w:rsidRPr="00CB2C53">
        <w:rPr>
          <w:lang w:bidi="sa-IN"/>
        </w:rPr>
        <w:t xml:space="preserve"> </w:t>
      </w:r>
      <w:r>
        <w:rPr>
          <w:lang w:bidi="sa-IN"/>
        </w:rPr>
        <w:t>It refers to the</w:t>
      </w:r>
      <w:r w:rsidRPr="00CB2C53">
        <w:rPr>
          <w:lang w:bidi="sa-IN"/>
        </w:rPr>
        <w:t xml:space="preserve"> journey of Shri Ram. It mentions nothing about Yoga. </w:t>
      </w:r>
      <w:r>
        <w:rPr>
          <w:lang w:bidi="sa-IN"/>
        </w:rPr>
        <w:t>These statements are correct. However, let us look at them from a different angle.</w:t>
      </w:r>
      <w:r w:rsidR="00523B19">
        <w:rPr>
          <w:lang w:bidi="sa-IN"/>
        </w:rPr>
        <w:tab/>
      </w:r>
    </w:p>
    <w:p w:rsidR="00CB2C53" w:rsidRPr="006E3E39" w:rsidRDefault="00B76D89" w:rsidP="00523B19">
      <w:pPr>
        <w:spacing w:line="480" w:lineRule="auto"/>
        <w:jc w:val="both"/>
        <w:rPr>
          <w:lang w:bidi="sa-IN"/>
        </w:rPr>
      </w:pPr>
      <w:r>
        <w:rPr>
          <w:lang w:bidi="sa-IN"/>
        </w:rPr>
        <w:tab/>
      </w:r>
      <w:r w:rsidR="00523B19">
        <w:rPr>
          <w:lang w:bidi="sa-IN"/>
        </w:rPr>
        <w:t xml:space="preserve">We know </w:t>
      </w:r>
      <w:r w:rsidR="00CB2C53" w:rsidRPr="00CB2C53">
        <w:rPr>
          <w:lang w:bidi="sa-IN"/>
        </w:rPr>
        <w:t xml:space="preserve">Shri Ram represents Universal Consciousness. Universal means “One that is everywhere”. </w:t>
      </w:r>
      <w:r w:rsidR="00CB2C53" w:rsidRPr="00CB2C53">
        <w:rPr>
          <w:b/>
          <w:bCs/>
          <w:lang w:bidi="sa-IN"/>
        </w:rPr>
        <w:t xml:space="preserve">When there is no place without Him, how can He move from place to place? </w:t>
      </w:r>
      <w:r w:rsidR="00CB2C53" w:rsidRPr="00CB2C53">
        <w:rPr>
          <w:lang w:bidi="sa-IN"/>
        </w:rPr>
        <w:t>We need to re-think the meaning of word Ramayana.</w:t>
      </w:r>
    </w:p>
    <w:p w:rsidR="00684917" w:rsidRDefault="00CB2C53" w:rsidP="00CA3019">
      <w:pPr>
        <w:tabs>
          <w:tab w:val="clear" w:pos="360"/>
          <w:tab w:val="clear" w:pos="9360"/>
        </w:tabs>
        <w:spacing w:before="100" w:beforeAutospacing="1" w:after="100" w:afterAutospacing="1" w:line="480" w:lineRule="auto"/>
        <w:ind w:firstLine="720"/>
        <w:jc w:val="both"/>
        <w:rPr>
          <w:szCs w:val="24"/>
          <w:lang w:bidi="sa-IN"/>
        </w:rPr>
      </w:pPr>
      <w:r w:rsidRPr="00CA3019">
        <w:rPr>
          <w:lang w:bidi="sa-IN"/>
        </w:rPr>
        <w:t xml:space="preserve">We can see </w:t>
      </w:r>
      <w:r w:rsidR="00B91674">
        <w:rPr>
          <w:lang w:bidi="sa-IN"/>
        </w:rPr>
        <w:t>a similar</w:t>
      </w:r>
      <w:r w:rsidRPr="00CA3019">
        <w:rPr>
          <w:lang w:bidi="sa-IN"/>
        </w:rPr>
        <w:t xml:space="preserve"> pattern of use of word “Ayana” in Daxinayana and Uttarayana, meaning,</w:t>
      </w:r>
      <w:r w:rsidRPr="00CB2C53">
        <w:rPr>
          <w:szCs w:val="24"/>
          <w:lang w:bidi="sa-IN"/>
        </w:rPr>
        <w:t xml:space="preserve"> southern and northern solstices. They mean the Sun is passing to the southern and northern side of the equator. We know Sun does not change its position. The earth is tilted on its axis. Therefore, it appears to the earthlings that the Sun is changing its position. </w:t>
      </w:r>
    </w:p>
    <w:p w:rsidR="00CB2C53" w:rsidRPr="00CB2C53" w:rsidRDefault="00CA3019" w:rsidP="00CB2C53">
      <w:pPr>
        <w:tabs>
          <w:tab w:val="clear" w:pos="360"/>
          <w:tab w:val="clear" w:pos="9360"/>
        </w:tabs>
        <w:spacing w:before="100" w:beforeAutospacing="1" w:after="100" w:afterAutospacing="1" w:line="480" w:lineRule="auto"/>
        <w:ind w:firstLine="720"/>
        <w:jc w:val="both"/>
        <w:rPr>
          <w:szCs w:val="24"/>
          <w:lang w:bidi="sa-IN"/>
        </w:rPr>
      </w:pPr>
      <w:r>
        <w:rPr>
          <w:szCs w:val="24"/>
          <w:lang w:bidi="sa-IN"/>
        </w:rPr>
        <w:lastRenderedPageBreak/>
        <w:t xml:space="preserve">Now we know that the </w:t>
      </w:r>
      <w:r w:rsidRPr="00CA3019">
        <w:rPr>
          <w:lang w:bidi="sa-IN"/>
        </w:rPr>
        <w:t>word “Ayana”</w:t>
      </w:r>
      <w:r>
        <w:rPr>
          <w:lang w:bidi="sa-IN"/>
        </w:rPr>
        <w:t xml:space="preserve"> </w:t>
      </w:r>
      <w:r w:rsidR="00EC4C81">
        <w:rPr>
          <w:lang w:bidi="sa-IN"/>
        </w:rPr>
        <w:t xml:space="preserve">in Ramayana </w:t>
      </w:r>
      <w:r>
        <w:rPr>
          <w:lang w:bidi="sa-IN"/>
        </w:rPr>
        <w:t>means a movement. But</w:t>
      </w:r>
      <w:r w:rsidR="00684917">
        <w:rPr>
          <w:lang w:bidi="sa-IN"/>
        </w:rPr>
        <w:t xml:space="preserve"> the question is</w:t>
      </w:r>
      <w:r>
        <w:rPr>
          <w:lang w:bidi="sa-IN"/>
        </w:rPr>
        <w:t xml:space="preserve"> who is moving?</w:t>
      </w:r>
      <w:r w:rsidR="00684917">
        <w:rPr>
          <w:lang w:bidi="sa-IN"/>
        </w:rPr>
        <w:t xml:space="preserve"> </w:t>
      </w:r>
      <w:r w:rsidR="00522A82">
        <w:rPr>
          <w:szCs w:val="24"/>
          <w:lang w:bidi="sa-IN"/>
        </w:rPr>
        <w:t>Our common experience is when we are sitting in a train</w:t>
      </w:r>
      <w:r w:rsidR="002854A9">
        <w:rPr>
          <w:szCs w:val="24"/>
          <w:lang w:bidi="sa-IN"/>
        </w:rPr>
        <w:t xml:space="preserve"> in the station</w:t>
      </w:r>
      <w:r w:rsidR="00522A82">
        <w:rPr>
          <w:szCs w:val="24"/>
          <w:lang w:bidi="sa-IN"/>
        </w:rPr>
        <w:t xml:space="preserve"> and the train on the next track move, we feel that our train is moving. </w:t>
      </w:r>
      <w:r w:rsidR="00CB2C53" w:rsidRPr="00CB2C53">
        <w:rPr>
          <w:szCs w:val="24"/>
          <w:lang w:bidi="sa-IN"/>
        </w:rPr>
        <w:t>According to Einstein’s theory of relativity, the movement is always r</w:t>
      </w:r>
      <w:r w:rsidR="00F12ADA">
        <w:rPr>
          <w:szCs w:val="24"/>
          <w:lang w:bidi="sa-IN"/>
        </w:rPr>
        <w:t>elative. W</w:t>
      </w:r>
      <w:r w:rsidR="00CB2C53" w:rsidRPr="00CB2C53">
        <w:rPr>
          <w:szCs w:val="24"/>
          <w:lang w:bidi="sa-IN"/>
        </w:rPr>
        <w:t xml:space="preserve">hen object A and object B are coming close to each other, there is no way of telling which an object is moving. From the perspective of object A, the object B is coming closer, but in principle, the object B may be stationary, while object A may </w:t>
      </w:r>
      <w:r w:rsidR="009048E3">
        <w:rPr>
          <w:szCs w:val="24"/>
          <w:lang w:bidi="sa-IN"/>
        </w:rPr>
        <w:t>move</w:t>
      </w:r>
      <w:r w:rsidR="00CB2C53" w:rsidRPr="00CB2C53">
        <w:rPr>
          <w:szCs w:val="24"/>
          <w:lang w:bidi="sa-IN"/>
        </w:rPr>
        <w:t xml:space="preserve"> towards object B.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Sage Valmiki knows Shri Ram represents the Universal Consciousness.</w:t>
      </w:r>
      <w:r w:rsidR="00CA3019">
        <w:rPr>
          <w:szCs w:val="24"/>
          <w:lang w:bidi="sa-IN"/>
        </w:rPr>
        <w:t xml:space="preserve"> He is everywhere. He has no place to go anywhere.</w:t>
      </w:r>
      <w:r w:rsidRPr="00CB2C53">
        <w:rPr>
          <w:szCs w:val="24"/>
          <w:lang w:bidi="sa-IN"/>
        </w:rPr>
        <w:t xml:space="preserve"> Thus, He is not advancing, moving, or traveling anywhere. Yet, sage Valmiki added “Ayana” or the movement in the word Ramayana. </w:t>
      </w:r>
      <w:r w:rsidRPr="00CD47DA">
        <w:rPr>
          <w:szCs w:val="24"/>
          <w:lang w:bidi="sa-IN"/>
        </w:rPr>
        <w:t>We know that the movement is relative.</w:t>
      </w:r>
      <w:r w:rsidRPr="00CB2C53">
        <w:rPr>
          <w:b/>
          <w:bCs/>
          <w:szCs w:val="24"/>
          <w:lang w:bidi="sa-IN"/>
        </w:rPr>
        <w:t xml:space="preserve"> If Shri Ram is not moving, then we, as a reader of Ramayana, must</w:t>
      </w:r>
      <w:r w:rsidR="00273E55">
        <w:rPr>
          <w:b/>
          <w:bCs/>
          <w:szCs w:val="24"/>
          <w:lang w:bidi="sa-IN"/>
        </w:rPr>
        <w:t xml:space="preserve"> </w:t>
      </w:r>
      <w:r w:rsidR="00B91674">
        <w:rPr>
          <w:b/>
          <w:bCs/>
          <w:szCs w:val="24"/>
          <w:lang w:bidi="sa-IN"/>
        </w:rPr>
        <w:t>move</w:t>
      </w:r>
      <w:r w:rsidRPr="00CB2C53">
        <w:rPr>
          <w:b/>
          <w:bCs/>
          <w:szCs w:val="24"/>
          <w:lang w:bidi="sa-IN"/>
        </w:rPr>
        <w:t xml:space="preserve"> towards Him! </w:t>
      </w:r>
    </w:p>
    <w:p w:rsidR="00CB2C53" w:rsidRPr="00CD47DA"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When we read Ramayana carefully, our views about Him change. Thus, we advance towards Shri Ram. The word “Ayana” shows this movement or advance. </w:t>
      </w:r>
      <w:r w:rsidRPr="00CB2C53">
        <w:rPr>
          <w:b/>
          <w:bCs/>
          <w:szCs w:val="24"/>
          <w:lang w:bidi="sa-IN"/>
        </w:rPr>
        <w:t>Ramayana leads us, the readers, toward Shri Ram, the Unive</w:t>
      </w:r>
      <w:r w:rsidR="00CA3019">
        <w:rPr>
          <w:b/>
          <w:bCs/>
          <w:szCs w:val="24"/>
          <w:lang w:bidi="sa-IN"/>
        </w:rPr>
        <w:t xml:space="preserve">rsal Consciousness. </w:t>
      </w:r>
      <w:r w:rsidR="006E028B" w:rsidRPr="00CD47DA">
        <w:rPr>
          <w:szCs w:val="24"/>
          <w:lang w:bidi="sa-IN"/>
        </w:rPr>
        <w:t>We can agree that t</w:t>
      </w:r>
      <w:r w:rsidR="00CA3019" w:rsidRPr="00CD47DA">
        <w:rPr>
          <w:szCs w:val="24"/>
          <w:lang w:bidi="sa-IN"/>
        </w:rPr>
        <w:t xml:space="preserve">his is one of the </w:t>
      </w:r>
      <w:r w:rsidR="006E028B" w:rsidRPr="00CD47DA">
        <w:rPr>
          <w:szCs w:val="24"/>
          <w:lang w:bidi="sa-IN"/>
        </w:rPr>
        <w:t xml:space="preserve">many </w:t>
      </w:r>
      <w:r w:rsidRPr="00CD47DA">
        <w:rPr>
          <w:szCs w:val="24"/>
          <w:lang w:bidi="sa-IN"/>
        </w:rPr>
        <w:t>meaning</w:t>
      </w:r>
      <w:r w:rsidR="00CD47DA">
        <w:rPr>
          <w:szCs w:val="24"/>
          <w:lang w:bidi="sa-IN"/>
        </w:rPr>
        <w:t>s</w:t>
      </w:r>
      <w:r w:rsidRPr="00CD47DA">
        <w:rPr>
          <w:szCs w:val="24"/>
          <w:lang w:bidi="sa-IN"/>
        </w:rPr>
        <w:t xml:space="preserve"> of </w:t>
      </w:r>
      <w:r w:rsidR="00CA3019" w:rsidRPr="00CD47DA">
        <w:rPr>
          <w:szCs w:val="24"/>
          <w:lang w:bidi="sa-IN"/>
        </w:rPr>
        <w:t xml:space="preserve">word </w:t>
      </w:r>
      <w:r w:rsidRPr="00CD47DA">
        <w:rPr>
          <w:szCs w:val="24"/>
          <w:lang w:bidi="sa-IN"/>
        </w:rPr>
        <w:t>Ramayana.</w:t>
      </w:r>
    </w:p>
    <w:p w:rsidR="007D45E0"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Now, let us see how Ramayana explains Yoga. Here, we are using Yoga as it is defined by sage Patanjali. We also know the key concepts of Yoga come from Samkhya. Those concepts are Consciousness, Energy, and </w:t>
      </w:r>
      <w:r w:rsidR="007D45E0">
        <w:rPr>
          <w:szCs w:val="24"/>
          <w:lang w:bidi="sa-IN"/>
        </w:rPr>
        <w:t>Ahamkara</w:t>
      </w:r>
      <w:r w:rsidR="009048E3">
        <w:rPr>
          <w:szCs w:val="24"/>
          <w:lang w:bidi="sa-IN"/>
        </w:rPr>
        <w:t>, etc</w:t>
      </w:r>
      <w:r w:rsidRPr="00CB2C53">
        <w:rPr>
          <w:szCs w:val="24"/>
          <w:lang w:bidi="sa-IN"/>
        </w:rPr>
        <w:t>.</w:t>
      </w:r>
      <w:r w:rsidR="007D45E0" w:rsidRPr="00CB2C53">
        <w:rPr>
          <w:szCs w:val="24"/>
          <w:lang w:bidi="sa-IN"/>
        </w:rPr>
        <w:t xml:space="preserve">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Sage Valmiki took each of the key concept from Samkhya and created a character from it. Shri Ram represents </w:t>
      </w:r>
      <w:r w:rsidR="007D45E0">
        <w:rPr>
          <w:szCs w:val="24"/>
          <w:lang w:bidi="sa-IN"/>
        </w:rPr>
        <w:t xml:space="preserve">the </w:t>
      </w:r>
      <w:r w:rsidRPr="00CB2C53">
        <w:rPr>
          <w:szCs w:val="24"/>
          <w:lang w:bidi="sa-IN"/>
        </w:rPr>
        <w:t xml:space="preserve">Higher Consciousness. Sita represents the </w:t>
      </w:r>
      <w:r w:rsidR="007D45E0">
        <w:rPr>
          <w:szCs w:val="24"/>
          <w:lang w:bidi="sa-IN"/>
        </w:rPr>
        <w:t>E</w:t>
      </w:r>
      <w:r w:rsidRPr="00CB2C53">
        <w:rPr>
          <w:szCs w:val="24"/>
          <w:lang w:bidi="sa-IN"/>
        </w:rPr>
        <w:t>nergy – we see she is not born naturally and did not die naturally</w:t>
      </w:r>
      <w:r w:rsidR="00684917">
        <w:rPr>
          <w:szCs w:val="24"/>
          <w:lang w:bidi="sa-IN"/>
        </w:rPr>
        <w:t xml:space="preserve">. </w:t>
      </w:r>
      <w:r w:rsidR="00A34230">
        <w:rPr>
          <w:szCs w:val="24"/>
          <w:lang w:bidi="sa-IN"/>
        </w:rPr>
        <w:t>Hanumana</w:t>
      </w:r>
      <w:r w:rsidR="00684917">
        <w:rPr>
          <w:szCs w:val="24"/>
          <w:lang w:bidi="sa-IN"/>
        </w:rPr>
        <w:t xml:space="preserve"> represents Prana – </w:t>
      </w:r>
      <w:r w:rsidRPr="00CB2C53">
        <w:rPr>
          <w:szCs w:val="24"/>
          <w:lang w:bidi="sa-IN"/>
        </w:rPr>
        <w:t xml:space="preserve">when we breathe, we take Prana from air. In </w:t>
      </w:r>
      <w:r w:rsidRPr="00CB2C53">
        <w:rPr>
          <w:szCs w:val="24"/>
          <w:lang w:bidi="sa-IN"/>
        </w:rPr>
        <w:lastRenderedPageBreak/>
        <w:t xml:space="preserve">Ramayana, the </w:t>
      </w:r>
      <w:r w:rsidR="00A34230">
        <w:rPr>
          <w:szCs w:val="24"/>
          <w:lang w:bidi="sa-IN"/>
        </w:rPr>
        <w:t>Hanumana</w:t>
      </w:r>
      <w:r w:rsidRPr="00CB2C53">
        <w:rPr>
          <w:szCs w:val="24"/>
          <w:lang w:bidi="sa-IN"/>
        </w:rPr>
        <w:t xml:space="preserve"> is a son of Air God (Vayu). Laxmana is a brother of Shri Ram. Sanskrit word “Laxya” means “Focus or De</w:t>
      </w:r>
      <w:r w:rsidR="00A55DE6">
        <w:rPr>
          <w:szCs w:val="24"/>
          <w:lang w:bidi="sa-IN"/>
        </w:rPr>
        <w:t>votion</w:t>
      </w:r>
      <w:r w:rsidRPr="00CB2C53">
        <w:rPr>
          <w:szCs w:val="24"/>
          <w:lang w:bidi="sa-IN"/>
        </w:rPr>
        <w:t>” and “mana” is mind. Thus, Laxmana translates to “De</w:t>
      </w:r>
      <w:r w:rsidR="00A55DE6">
        <w:rPr>
          <w:szCs w:val="24"/>
          <w:lang w:bidi="sa-IN"/>
        </w:rPr>
        <w:t>voted</w:t>
      </w:r>
      <w:r w:rsidRPr="00CB2C53">
        <w:rPr>
          <w:szCs w:val="24"/>
          <w:lang w:bidi="sa-IN"/>
        </w:rPr>
        <w:t xml:space="preserve"> Mind”. </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B2C53">
        <w:rPr>
          <w:szCs w:val="24"/>
          <w:lang w:bidi="sa-IN"/>
        </w:rPr>
        <w:t xml:space="preserve">Now, let us see how Ramayana helps us find the Consciousness. </w:t>
      </w:r>
      <w:r w:rsidRPr="00CA3019">
        <w:rPr>
          <w:b/>
          <w:bCs/>
          <w:szCs w:val="24"/>
          <w:lang w:bidi="sa-IN"/>
        </w:rPr>
        <w:t xml:space="preserve">Sage Valmiki knows we know nothing about Shri Ram or the Consciousness. We cannot relate with Him. Hence, sage Valmiki gave us indirect ways to find Him and relate to Him. </w:t>
      </w:r>
    </w:p>
    <w:p w:rsidR="00CB2C53" w:rsidRPr="00CB2C53" w:rsidRDefault="00CB2C53" w:rsidP="00CB2C53">
      <w:pPr>
        <w:tabs>
          <w:tab w:val="clear" w:pos="360"/>
          <w:tab w:val="clear" w:pos="9360"/>
        </w:tabs>
        <w:spacing w:before="100" w:beforeAutospacing="1" w:after="100" w:afterAutospacing="1" w:line="480" w:lineRule="auto"/>
        <w:ind w:firstLine="720"/>
        <w:jc w:val="both"/>
        <w:rPr>
          <w:szCs w:val="24"/>
          <w:lang w:bidi="sa-IN"/>
        </w:rPr>
      </w:pPr>
      <w:r w:rsidRPr="00CB2C53">
        <w:rPr>
          <w:szCs w:val="24"/>
          <w:lang w:bidi="sa-IN"/>
        </w:rPr>
        <w:t xml:space="preserve">Look at any image or idol of Shri Ram. </w:t>
      </w:r>
      <w:r w:rsidR="007206A8">
        <w:rPr>
          <w:szCs w:val="24"/>
          <w:lang w:bidi="sa-IN"/>
        </w:rPr>
        <w:t>T</w:t>
      </w:r>
      <w:r w:rsidRPr="00CB2C53">
        <w:rPr>
          <w:szCs w:val="24"/>
          <w:lang w:bidi="sa-IN"/>
        </w:rPr>
        <w:t xml:space="preserve">hree people always surround him. Sita </w:t>
      </w:r>
      <w:r w:rsidR="00684917">
        <w:rPr>
          <w:szCs w:val="24"/>
          <w:lang w:bidi="sa-IN"/>
        </w:rPr>
        <w:t xml:space="preserve">and </w:t>
      </w:r>
      <w:r w:rsidRPr="00CB2C53">
        <w:rPr>
          <w:szCs w:val="24"/>
          <w:lang w:bidi="sa-IN"/>
        </w:rPr>
        <w:t xml:space="preserve">Lakshmana </w:t>
      </w:r>
      <w:r w:rsidR="00684917">
        <w:rPr>
          <w:szCs w:val="24"/>
          <w:lang w:bidi="sa-IN"/>
        </w:rPr>
        <w:t>on his sides</w:t>
      </w:r>
      <w:r w:rsidRPr="00CB2C53">
        <w:rPr>
          <w:szCs w:val="24"/>
          <w:lang w:bidi="sa-IN"/>
        </w:rPr>
        <w:t xml:space="preserve"> and </w:t>
      </w:r>
      <w:r w:rsidR="00A34230">
        <w:rPr>
          <w:szCs w:val="24"/>
          <w:lang w:bidi="sa-IN"/>
        </w:rPr>
        <w:t>Hanumana</w:t>
      </w:r>
      <w:r w:rsidRPr="00CB2C53">
        <w:rPr>
          <w:szCs w:val="24"/>
          <w:lang w:bidi="sa-IN"/>
        </w:rPr>
        <w:t xml:space="preserve"> at his feet. This image is a beautiful depiction of the secret message given to us through Ramayana. If we figure out just this image, following the entire Ramayana will be simple. When we put the names of characters with their Yoga names, we see the following picture:</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find the Energy (Sita), the Consciousness (Shri Ram) will come searching for the Energy, and we will find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If we have a devoted mind (Laxmana) on the Consciousness, it will lead us directly to the Consciousness.</w:t>
      </w:r>
    </w:p>
    <w:p w:rsidR="00CB2C53" w:rsidRPr="00CB2C53" w:rsidRDefault="00CB2C53" w:rsidP="00CB2C53">
      <w:pPr>
        <w:tabs>
          <w:tab w:val="clear" w:pos="360"/>
          <w:tab w:val="clear" w:pos="9360"/>
          <w:tab w:val="left" w:pos="720"/>
        </w:tabs>
        <w:spacing w:after="200" w:line="480" w:lineRule="auto"/>
        <w:ind w:left="360" w:hanging="360"/>
        <w:contextualSpacing/>
        <w:jc w:val="both"/>
        <w:rPr>
          <w:szCs w:val="24"/>
          <w:lang w:bidi="sa-IN"/>
        </w:rPr>
      </w:pPr>
      <w:r w:rsidRPr="00CB2C53">
        <w:rPr>
          <w:rFonts w:ascii="Symbol" w:eastAsia="Symbol" w:hAnsi="Symbol" w:cs="Symbol"/>
          <w:szCs w:val="24"/>
          <w:lang w:bidi="sa-IN"/>
        </w:rPr>
        <w:t></w:t>
      </w:r>
      <w:r w:rsidRPr="00CB2C53">
        <w:rPr>
          <w:rFonts w:eastAsia="Symbol"/>
          <w:sz w:val="14"/>
          <w:szCs w:val="14"/>
          <w:lang w:bidi="sa-IN"/>
        </w:rPr>
        <w:t xml:space="preserve">         </w:t>
      </w:r>
      <w:r w:rsidRPr="00CB2C53">
        <w:rPr>
          <w:szCs w:val="24"/>
          <w:lang w:bidi="sa-IN"/>
        </w:rPr>
        <w:t xml:space="preserve">Optionally, we can find the </w:t>
      </w:r>
      <w:r w:rsidR="009048E3">
        <w:rPr>
          <w:szCs w:val="24"/>
          <w:lang w:bidi="sa-IN"/>
        </w:rPr>
        <w:t>Prana</w:t>
      </w:r>
      <w:r w:rsidRPr="00CB2C53">
        <w:rPr>
          <w:szCs w:val="24"/>
          <w:lang w:bidi="sa-IN"/>
        </w:rPr>
        <w:t xml:space="preserve"> by doing breathing techniques called Pranayama. The Prana (</w:t>
      </w:r>
      <w:r w:rsidR="00A34230">
        <w:rPr>
          <w:szCs w:val="24"/>
          <w:lang w:bidi="sa-IN"/>
        </w:rPr>
        <w:t>Hanumana</w:t>
      </w:r>
      <w:r w:rsidRPr="00CB2C53">
        <w:rPr>
          <w:szCs w:val="24"/>
          <w:lang w:bidi="sa-IN"/>
        </w:rPr>
        <w:t>) will find the Energy (Sita) and we will then find the Energy within our body. When the Consciousness finds the Energy, it will reveal itself to us automatically.</w:t>
      </w:r>
    </w:p>
    <w:p w:rsidR="00CB2C53" w:rsidRPr="00CA3019" w:rsidRDefault="00CB2C53" w:rsidP="00CB2C53">
      <w:pPr>
        <w:tabs>
          <w:tab w:val="clear" w:pos="360"/>
          <w:tab w:val="clear" w:pos="9360"/>
        </w:tabs>
        <w:spacing w:before="100" w:beforeAutospacing="1" w:after="100" w:afterAutospacing="1" w:line="480" w:lineRule="auto"/>
        <w:ind w:firstLine="720"/>
        <w:jc w:val="both"/>
        <w:rPr>
          <w:b/>
          <w:bCs/>
          <w:szCs w:val="24"/>
          <w:lang w:bidi="sa-IN"/>
        </w:rPr>
      </w:pPr>
      <w:r w:rsidRPr="00CA3019">
        <w:rPr>
          <w:b/>
          <w:bCs/>
          <w:szCs w:val="24"/>
          <w:lang w:bidi="sa-IN"/>
        </w:rPr>
        <w:t>Trying to find the Energy or the Consciousness directly within ourselves might be challenging. Hence, the other two options</w:t>
      </w:r>
      <w:r w:rsidR="00FB1699">
        <w:rPr>
          <w:b/>
          <w:bCs/>
          <w:szCs w:val="24"/>
          <w:lang w:bidi="sa-IN"/>
        </w:rPr>
        <w:t xml:space="preserve"> </w:t>
      </w:r>
      <w:r w:rsidR="009048E3">
        <w:rPr>
          <w:b/>
          <w:bCs/>
          <w:szCs w:val="24"/>
          <w:lang w:bidi="sa-IN"/>
        </w:rPr>
        <w:t>–</w:t>
      </w:r>
      <w:r w:rsidR="00FB1699">
        <w:rPr>
          <w:b/>
          <w:bCs/>
          <w:szCs w:val="24"/>
          <w:lang w:bidi="sa-IN"/>
        </w:rPr>
        <w:t xml:space="preserve"> </w:t>
      </w:r>
      <w:r w:rsidRPr="00CA3019">
        <w:rPr>
          <w:b/>
          <w:bCs/>
          <w:szCs w:val="24"/>
          <w:lang w:bidi="sa-IN"/>
        </w:rPr>
        <w:t>focused mind and breathing techniques</w:t>
      </w:r>
      <w:r w:rsidR="002B19CF">
        <w:rPr>
          <w:b/>
          <w:bCs/>
          <w:szCs w:val="24"/>
          <w:lang w:bidi="sa-IN"/>
        </w:rPr>
        <w:t xml:space="preserve"> of</w:t>
      </w:r>
      <w:r w:rsidR="002B19CF" w:rsidRPr="002B19CF">
        <w:rPr>
          <w:b/>
          <w:bCs/>
          <w:szCs w:val="24"/>
          <w:lang w:bidi="sa-IN"/>
        </w:rPr>
        <w:t xml:space="preserve"> Pranayama</w:t>
      </w:r>
      <w:r w:rsidR="009048E3">
        <w:rPr>
          <w:b/>
          <w:bCs/>
          <w:szCs w:val="24"/>
          <w:lang w:bidi="sa-IN"/>
        </w:rPr>
        <w:t xml:space="preserve"> </w:t>
      </w:r>
      <w:r w:rsidRPr="00CA3019">
        <w:rPr>
          <w:b/>
          <w:bCs/>
          <w:szCs w:val="24"/>
          <w:lang w:bidi="sa-IN"/>
        </w:rPr>
        <w:t xml:space="preserve">become important. </w:t>
      </w:r>
    </w:p>
    <w:p w:rsidR="00D4368C" w:rsidRPr="00F4351D" w:rsidRDefault="00D4368C" w:rsidP="006B6168">
      <w:pPr>
        <w:pStyle w:val="Heading3"/>
        <w:jc w:val="both"/>
        <w:rPr>
          <w:szCs w:val="24"/>
        </w:rPr>
      </w:pPr>
      <w:bookmarkStart w:id="6" w:name="_Toc49159405"/>
      <w:r w:rsidRPr="00F4351D">
        <w:lastRenderedPageBreak/>
        <w:t xml:space="preserve">What </w:t>
      </w:r>
      <w:r>
        <w:t>I</w:t>
      </w:r>
      <w:r w:rsidRPr="00F4351D">
        <w:t xml:space="preserve">s </w:t>
      </w:r>
      <w:r>
        <w:t>T</w:t>
      </w:r>
      <w:r w:rsidRPr="00F4351D">
        <w:t xml:space="preserve">he </w:t>
      </w:r>
      <w:r>
        <w:t>P</w:t>
      </w:r>
      <w:r w:rsidRPr="00F4351D">
        <w:t xml:space="preserve">roof </w:t>
      </w:r>
      <w:r>
        <w:t>T</w:t>
      </w:r>
      <w:r w:rsidRPr="00F4351D">
        <w:t xml:space="preserve">hat Ramayana </w:t>
      </w:r>
      <w:r>
        <w:t>I</w:t>
      </w:r>
      <w:r w:rsidRPr="00F4351D">
        <w:t xml:space="preserve">s </w:t>
      </w:r>
      <w:r>
        <w:t>R</w:t>
      </w:r>
      <w:r w:rsidRPr="00F4351D">
        <w:t xml:space="preserve">elated </w:t>
      </w:r>
      <w:r>
        <w:t>T</w:t>
      </w:r>
      <w:r w:rsidRPr="00F4351D">
        <w:t>o Yoga?</w:t>
      </w:r>
      <w:bookmarkEnd w:id="6"/>
    </w:p>
    <w:p w:rsidR="00D4368C" w:rsidRDefault="00D4368C" w:rsidP="006B6168">
      <w:pPr>
        <w:spacing w:line="480" w:lineRule="auto"/>
        <w:jc w:val="both"/>
        <w:rPr>
          <w:szCs w:val="24"/>
        </w:rPr>
      </w:pPr>
      <w:r>
        <w:rPr>
          <w:szCs w:val="24"/>
        </w:rPr>
        <w:tab/>
      </w:r>
      <w:r w:rsidRPr="00FB1699">
        <w:rPr>
          <w:b/>
          <w:bCs/>
          <w:szCs w:val="24"/>
        </w:rPr>
        <w:t xml:space="preserve">Sage Valmiki’s purpose in writing Ramayana was to </w:t>
      </w:r>
      <w:r w:rsidR="00D206E4">
        <w:rPr>
          <w:b/>
          <w:bCs/>
          <w:szCs w:val="24"/>
        </w:rPr>
        <w:t>give</w:t>
      </w:r>
      <w:r w:rsidRPr="00FB1699">
        <w:rPr>
          <w:b/>
          <w:bCs/>
          <w:szCs w:val="24"/>
        </w:rPr>
        <w:t xml:space="preserve"> the knowledge of Yoga to </w:t>
      </w:r>
      <w:r w:rsidR="009048E3" w:rsidRPr="00FB1699">
        <w:rPr>
          <w:b/>
          <w:bCs/>
          <w:szCs w:val="24"/>
        </w:rPr>
        <w:t>simple-minded</w:t>
      </w:r>
      <w:r w:rsidRPr="00FB1699">
        <w:rPr>
          <w:b/>
          <w:bCs/>
          <w:szCs w:val="24"/>
        </w:rPr>
        <w:t xml:space="preserve"> people in a story format.</w:t>
      </w:r>
      <w:r>
        <w:rPr>
          <w:szCs w:val="24"/>
        </w:rPr>
        <w:t xml:space="preserve"> He avoided making it a Yoga text book. However, he tactfully </w:t>
      </w:r>
      <w:r w:rsidR="009048E3">
        <w:rPr>
          <w:szCs w:val="24"/>
        </w:rPr>
        <w:t>showed</w:t>
      </w:r>
      <w:r>
        <w:rPr>
          <w:szCs w:val="24"/>
        </w:rPr>
        <w:t xml:space="preserve"> that he is explaining Yoga to us. Let us see </w:t>
      </w:r>
      <w:r w:rsidR="009048E3">
        <w:rPr>
          <w:szCs w:val="24"/>
        </w:rPr>
        <w:t>a few</w:t>
      </w:r>
      <w:r>
        <w:rPr>
          <w:szCs w:val="24"/>
        </w:rPr>
        <w:t xml:space="preserve"> verses </w:t>
      </w:r>
      <w:r w:rsidR="001E2EB8">
        <w:rPr>
          <w:szCs w:val="24"/>
        </w:rPr>
        <w:t xml:space="preserve">from </w:t>
      </w:r>
      <w:r>
        <w:rPr>
          <w:szCs w:val="24"/>
        </w:rPr>
        <w:t xml:space="preserve">Valmiki Ramayana that relate to Yoga. Later, we will </w:t>
      </w:r>
      <w:r w:rsidR="001E2EB8">
        <w:rPr>
          <w:szCs w:val="24"/>
        </w:rPr>
        <w:t>review</w:t>
      </w:r>
      <w:r>
        <w:rPr>
          <w:szCs w:val="24"/>
        </w:rPr>
        <w:t xml:space="preserve"> hundreds of verses explaining a specific topic in Yoga.</w:t>
      </w:r>
    </w:p>
    <w:p w:rsidR="00D4368C" w:rsidRDefault="00D4368C" w:rsidP="00C348B8">
      <w:pPr>
        <w:pStyle w:val="ListParagraph"/>
        <w:numPr>
          <w:ilvl w:val="0"/>
          <w:numId w:val="2"/>
        </w:numPr>
        <w:spacing w:line="480" w:lineRule="auto"/>
        <w:jc w:val="both"/>
      </w:pPr>
      <w:r w:rsidRPr="00FB1699">
        <w:rPr>
          <w:b/>
          <w:bCs/>
          <w:szCs w:val="24"/>
        </w:rPr>
        <w:t xml:space="preserve">Sage Valmiki mentions in the </w:t>
      </w:r>
      <w:r w:rsidRPr="00FB1699">
        <w:rPr>
          <w:b/>
          <w:bCs/>
        </w:rPr>
        <w:t xml:space="preserve">verse 1-4-6 </w:t>
      </w:r>
      <w:r w:rsidRPr="00FB1699">
        <w:rPr>
          <w:b/>
          <w:bCs/>
          <w:szCs w:val="24"/>
        </w:rPr>
        <w:t>that his purpose of writing Ramayana is to explain Veda.</w:t>
      </w:r>
      <w:r w:rsidRPr="00F4351D">
        <w:rPr>
          <w:szCs w:val="24"/>
        </w:rPr>
        <w:t xml:space="preserve"> </w:t>
      </w:r>
      <w:r>
        <w:t xml:space="preserve">We know </w:t>
      </w:r>
      <w:r w:rsidR="00B91674">
        <w:t xml:space="preserve">that </w:t>
      </w:r>
      <w:r>
        <w:t xml:space="preserve">the Veda </w:t>
      </w:r>
      <w:r w:rsidR="009048E3">
        <w:t>has</w:t>
      </w:r>
      <w:r>
        <w:t xml:space="preserve"> a vast scope. Verse 1-4-6 narrows our scope, but it is not sufficient. </w:t>
      </w:r>
    </w:p>
    <w:p w:rsidR="00D4368C" w:rsidRPr="00F4351D" w:rsidRDefault="00D4368C" w:rsidP="00C348B8">
      <w:pPr>
        <w:pStyle w:val="ListParagraph"/>
        <w:numPr>
          <w:ilvl w:val="0"/>
          <w:numId w:val="2"/>
        </w:numPr>
        <w:spacing w:line="480" w:lineRule="auto"/>
        <w:jc w:val="both"/>
      </w:pPr>
      <w:r>
        <w:t>From verses 1-2-33 and 34, we learn that this is a story about the plight of Sita</w:t>
      </w:r>
      <w:r w:rsidR="00FB1699">
        <w:t xml:space="preserve"> </w:t>
      </w:r>
      <w:r w:rsidR="009048E3">
        <w:t>–</w:t>
      </w:r>
      <w:r w:rsidR="00FB1699">
        <w:t xml:space="preserve"> </w:t>
      </w:r>
      <w:r>
        <w:t>compared to a wailing bird</w:t>
      </w:r>
      <w:r w:rsidR="0011531B">
        <w:t xml:space="preserve"> </w:t>
      </w:r>
      <w:r w:rsidR="009048E3">
        <w:t>–</w:t>
      </w:r>
      <w:r w:rsidR="0011531B">
        <w:t xml:space="preserve"> </w:t>
      </w:r>
      <w:r>
        <w:t xml:space="preserve">and her rescue by Shri Ram. </w:t>
      </w:r>
      <w:r w:rsidRPr="00F4351D">
        <w:rPr>
          <w:b/>
          <w:bCs/>
          <w:szCs w:val="24"/>
        </w:rPr>
        <w:t>Do you remember the beginning of Ramayana, where the female bird was in terrible agony over separation from the male bird?</w:t>
      </w:r>
      <w:r w:rsidRPr="00F4351D">
        <w:rPr>
          <w:szCs w:val="24"/>
        </w:rPr>
        <w:t xml:space="preserve"> This agony is the same agony the </w:t>
      </w:r>
      <w:r w:rsidR="00CA3019">
        <w:rPr>
          <w:szCs w:val="24"/>
        </w:rPr>
        <w:t>E</w:t>
      </w:r>
      <w:r w:rsidRPr="00F4351D">
        <w:rPr>
          <w:szCs w:val="24"/>
        </w:rPr>
        <w:t xml:space="preserve">nergy feels over the separation from </w:t>
      </w:r>
      <w:r>
        <w:rPr>
          <w:szCs w:val="24"/>
        </w:rPr>
        <w:t xml:space="preserve">the </w:t>
      </w:r>
      <w:r w:rsidR="00C15A6F">
        <w:rPr>
          <w:szCs w:val="24"/>
        </w:rPr>
        <w:t>Consciousness</w:t>
      </w:r>
      <w:r>
        <w:rPr>
          <w:szCs w:val="24"/>
        </w:rPr>
        <w:t>.</w:t>
      </w:r>
    </w:p>
    <w:p w:rsidR="00D4368C" w:rsidRPr="00C852EC" w:rsidRDefault="00D4368C" w:rsidP="00C348B8">
      <w:pPr>
        <w:pStyle w:val="ListParagraph"/>
        <w:numPr>
          <w:ilvl w:val="0"/>
          <w:numId w:val="2"/>
        </w:numPr>
        <w:spacing w:line="480" w:lineRule="auto"/>
        <w:jc w:val="both"/>
      </w:pPr>
      <w:r w:rsidRPr="00C852EC">
        <w:rPr>
          <w:szCs w:val="24"/>
        </w:rPr>
        <w:t xml:space="preserve">Verse 5-16-30 says, “Sita was in the same pitiable condition as a female </w:t>
      </w:r>
      <w:r w:rsidR="009048E3">
        <w:rPr>
          <w:szCs w:val="24"/>
        </w:rPr>
        <w:t>bird</w:t>
      </w:r>
      <w:r w:rsidRPr="00C852EC">
        <w:rPr>
          <w:szCs w:val="24"/>
        </w:rPr>
        <w:t xml:space="preserve"> which has lost her companion male bird.” </w:t>
      </w:r>
      <w:r>
        <w:t xml:space="preserve">The female bird’s weeping reminded sage Valmiki of </w:t>
      </w:r>
      <w:r w:rsidR="00CA3019">
        <w:t>E</w:t>
      </w:r>
      <w:r>
        <w:t xml:space="preserve">nergy’s plight in captivity of </w:t>
      </w:r>
      <w:r w:rsidR="00A37151">
        <w:t>Ahamkara</w:t>
      </w:r>
      <w:r w:rsidR="00896754">
        <w:t xml:space="preserve"> in the Muladhara </w:t>
      </w:r>
      <w:r w:rsidR="00BD4DB9">
        <w:t>Chakra</w:t>
      </w:r>
      <w:r>
        <w:t>. There are several verses that describe Sita in same words as Kundalini Shakti</w:t>
      </w:r>
      <w:r w:rsidR="00A37151">
        <w:t xml:space="preserve"> </w:t>
      </w:r>
      <w:r>
        <w:t>/</w:t>
      </w:r>
      <w:r w:rsidR="00A37151">
        <w:t xml:space="preserve"> E</w:t>
      </w:r>
      <w:r>
        <w:t>nergy trapped in Muladhara</w:t>
      </w:r>
      <w:r w:rsidR="00896754">
        <w:t xml:space="preserve"> </w:t>
      </w:r>
      <w:r w:rsidR="00BD4DB9">
        <w:t>Chakra</w:t>
      </w:r>
      <w:r>
        <w:t>.</w:t>
      </w:r>
      <w:r w:rsidRPr="00C852EC">
        <w:rPr>
          <w:szCs w:val="24"/>
        </w:rPr>
        <w:t xml:space="preserve"> </w:t>
      </w:r>
    </w:p>
    <w:p w:rsidR="00D4368C" w:rsidRDefault="00D4368C" w:rsidP="00C348B8">
      <w:pPr>
        <w:pStyle w:val="ListParagraph"/>
        <w:numPr>
          <w:ilvl w:val="0"/>
          <w:numId w:val="2"/>
        </w:numPr>
        <w:spacing w:line="480" w:lineRule="auto"/>
        <w:jc w:val="both"/>
      </w:pPr>
      <w:r w:rsidRPr="00C852EC">
        <w:rPr>
          <w:szCs w:val="24"/>
        </w:rPr>
        <w:t>Valmiki Ramayana</w:t>
      </w:r>
      <w:r w:rsidRPr="00C852EC">
        <w:rPr>
          <w:bCs/>
        </w:rPr>
        <w:t xml:space="preserve"> verse 6-117-20 tells </w:t>
      </w:r>
      <w:r w:rsidRPr="00C852EC">
        <w:rPr>
          <w:bCs/>
          <w:noProof/>
        </w:rPr>
        <w:t>us</w:t>
      </w:r>
      <w:r w:rsidRPr="00C852EC">
        <w:rPr>
          <w:bCs/>
        </w:rPr>
        <w:t xml:space="preserve"> “Shri Ram is AUM.” </w:t>
      </w:r>
      <w:r w:rsidRPr="00C852EC">
        <w:rPr>
          <w:szCs w:val="24"/>
        </w:rPr>
        <w:t xml:space="preserve"> </w:t>
      </w:r>
    </w:p>
    <w:p w:rsidR="003A5F8E" w:rsidRDefault="003A5F8E" w:rsidP="006B6168">
      <w:pPr>
        <w:spacing w:line="480" w:lineRule="auto"/>
        <w:jc w:val="both"/>
        <w:rPr>
          <w:b/>
          <w:bCs/>
        </w:rPr>
      </w:pPr>
      <w:r>
        <w:rPr>
          <w:b/>
          <w:bCs/>
        </w:rPr>
        <w:tab/>
      </w:r>
      <w:r w:rsidR="00D4368C" w:rsidRPr="00F4351D">
        <w:rPr>
          <w:b/>
          <w:bCs/>
        </w:rPr>
        <w:t xml:space="preserve">Sage Valmiki wrote Ramayana to </w:t>
      </w:r>
      <w:r w:rsidR="009048E3">
        <w:rPr>
          <w:b/>
          <w:bCs/>
        </w:rPr>
        <w:t xml:space="preserve">guide </w:t>
      </w:r>
      <w:r w:rsidR="00D4368C" w:rsidRPr="00F4351D">
        <w:rPr>
          <w:b/>
          <w:bCs/>
        </w:rPr>
        <w:t xml:space="preserve">and help the </w:t>
      </w:r>
      <w:r w:rsidR="00486B64">
        <w:rPr>
          <w:b/>
          <w:bCs/>
        </w:rPr>
        <w:t>E</w:t>
      </w:r>
      <w:r w:rsidR="00D4368C" w:rsidRPr="00F4351D">
        <w:rPr>
          <w:b/>
          <w:bCs/>
        </w:rPr>
        <w:t>nerg</w:t>
      </w:r>
      <w:r w:rsidR="00D4368C">
        <w:rPr>
          <w:b/>
          <w:bCs/>
        </w:rPr>
        <w:t xml:space="preserve">y and the </w:t>
      </w:r>
      <w:r w:rsidR="00486B64">
        <w:rPr>
          <w:b/>
          <w:bCs/>
        </w:rPr>
        <w:t>C</w:t>
      </w:r>
      <w:r w:rsidR="00D4368C">
        <w:rPr>
          <w:b/>
          <w:bCs/>
        </w:rPr>
        <w:t xml:space="preserve">onsciousness reunite </w:t>
      </w:r>
      <w:r w:rsidR="00D4368C" w:rsidRPr="00F4351D">
        <w:rPr>
          <w:b/>
          <w:bCs/>
        </w:rPr>
        <w:t>within us.</w:t>
      </w:r>
      <w:r w:rsidR="00D4368C">
        <w:t xml:space="preserve"> It offers immense help and guidance to </w:t>
      </w:r>
      <w:r w:rsidR="009048E3">
        <w:t>anyone</w:t>
      </w:r>
      <w:r w:rsidR="00D4368C">
        <w:t xml:space="preserve"> who is searching for the </w:t>
      </w:r>
      <w:r w:rsidR="00486B64">
        <w:t>E</w:t>
      </w:r>
      <w:r w:rsidR="00D4368C">
        <w:t xml:space="preserve">nergy or the </w:t>
      </w:r>
      <w:r w:rsidR="00486B64">
        <w:t>C</w:t>
      </w:r>
      <w:r w:rsidR="00D4368C">
        <w:t xml:space="preserve">onsciousness. </w:t>
      </w:r>
      <w:r w:rsidR="00D4368C" w:rsidRPr="00207062">
        <w:t xml:space="preserve">When </w:t>
      </w:r>
      <w:r w:rsidR="00D4368C">
        <w:t>we see Ramayana</w:t>
      </w:r>
      <w:r w:rsidR="00D4368C" w:rsidRPr="00207062">
        <w:t xml:space="preserve"> from lenses of Yoga, </w:t>
      </w:r>
      <w:r w:rsidR="00D4368C">
        <w:t xml:space="preserve">it becomes </w:t>
      </w:r>
      <w:r w:rsidR="00D4368C" w:rsidRPr="00207062">
        <w:t xml:space="preserve">a map or a travel guide that leads a Yogi to the </w:t>
      </w:r>
      <w:r w:rsidR="00486B64">
        <w:t>H</w:t>
      </w:r>
      <w:r w:rsidR="00D4368C" w:rsidRPr="00207062">
        <w:t xml:space="preserve">igher </w:t>
      </w:r>
      <w:r>
        <w:t>C</w:t>
      </w:r>
      <w:r w:rsidR="00D4368C" w:rsidRPr="00207062">
        <w:t>onsciousness</w:t>
      </w:r>
      <w:r w:rsidR="00D4368C" w:rsidRPr="00F4351D">
        <w:rPr>
          <w:b/>
          <w:bCs/>
        </w:rPr>
        <w:t>. It offers several warning signs and guidance instructions to a Yogi.</w:t>
      </w:r>
      <w:r w:rsidR="00D4368C">
        <w:rPr>
          <w:b/>
          <w:bCs/>
        </w:rPr>
        <w:t xml:space="preserve"> </w:t>
      </w:r>
    </w:p>
    <w:p w:rsidR="00E672CD" w:rsidRDefault="00972704" w:rsidP="006B6168">
      <w:pPr>
        <w:pStyle w:val="Heading3"/>
        <w:jc w:val="both"/>
      </w:pPr>
      <w:bookmarkStart w:id="7" w:name="_Toc49159406"/>
      <w:r>
        <w:lastRenderedPageBreak/>
        <w:t xml:space="preserve">How </w:t>
      </w:r>
      <w:r w:rsidR="00432213" w:rsidRPr="00432213">
        <w:t xml:space="preserve">Can </w:t>
      </w:r>
      <w:r w:rsidR="00432213">
        <w:t>W</w:t>
      </w:r>
      <w:r w:rsidR="00432213" w:rsidRPr="00432213">
        <w:t xml:space="preserve">e </w:t>
      </w:r>
      <w:r w:rsidR="00432213">
        <w:t>A</w:t>
      </w:r>
      <w:r w:rsidR="00432213" w:rsidRPr="00432213">
        <w:t xml:space="preserve">ddress </w:t>
      </w:r>
      <w:r w:rsidR="00432213">
        <w:t>Q</w:t>
      </w:r>
      <w:r w:rsidR="0027398A">
        <w:t xml:space="preserve">uestions </w:t>
      </w:r>
      <w:r w:rsidR="00A37151">
        <w:t>a</w:t>
      </w:r>
      <w:r w:rsidR="00432213" w:rsidRPr="00432213">
        <w:t xml:space="preserve">nd </w:t>
      </w:r>
      <w:r w:rsidR="00432213">
        <w:t>I</w:t>
      </w:r>
      <w:r w:rsidR="00432213" w:rsidRPr="00432213">
        <w:t xml:space="preserve">nconsistencies </w:t>
      </w:r>
      <w:r w:rsidR="00A37151">
        <w:t>in Ramayana</w:t>
      </w:r>
      <w:r w:rsidR="00432213" w:rsidRPr="00432213">
        <w:t>?</w:t>
      </w:r>
      <w:bookmarkEnd w:id="7"/>
    </w:p>
    <w:p w:rsidR="00B634D9" w:rsidRDefault="00B634D9" w:rsidP="006B6168">
      <w:pPr>
        <w:spacing w:line="480" w:lineRule="auto"/>
        <w:jc w:val="both"/>
      </w:pPr>
      <w:r>
        <w:tab/>
      </w:r>
      <w:r w:rsidRPr="00B634D9">
        <w:t xml:space="preserve">We see that </w:t>
      </w:r>
      <w:r w:rsidR="009048E3">
        <w:t>some</w:t>
      </w:r>
      <w:r w:rsidRPr="00B634D9">
        <w:t xml:space="preserve"> events or character’s choice in Ramayana </w:t>
      </w:r>
      <w:r w:rsidR="009048E3">
        <w:t>makes little</w:t>
      </w:r>
      <w:r w:rsidRPr="00B634D9">
        <w:t xml:space="preserve"> sense to us. When we read Ramayana and Yoga books side by side, the knowledge of Yoga helps us explain why characters of Ramayana behave the way they do. Let us see few examples.</w:t>
      </w:r>
    </w:p>
    <w:p w:rsidR="001618BE" w:rsidRDefault="001618BE" w:rsidP="006B6168">
      <w:pPr>
        <w:spacing w:line="480" w:lineRule="auto"/>
        <w:jc w:val="both"/>
      </w:pPr>
    </w:p>
    <w:p w:rsidR="001618BE" w:rsidRPr="00B634D9" w:rsidRDefault="001618BE" w:rsidP="006B6168">
      <w:pPr>
        <w:spacing w:line="480" w:lineRule="auto"/>
        <w:jc w:val="both"/>
      </w:pPr>
    </w:p>
    <w:tbl>
      <w:tblPr>
        <w:tblStyle w:val="TableGrid"/>
        <w:tblW w:w="0" w:type="auto"/>
        <w:tblLook w:val="04A0" w:firstRow="1" w:lastRow="0" w:firstColumn="1" w:lastColumn="0" w:noHBand="0" w:noVBand="1"/>
      </w:tblPr>
      <w:tblGrid>
        <w:gridCol w:w="3955"/>
        <w:gridCol w:w="6115"/>
      </w:tblGrid>
      <w:tr w:rsidR="00E672CD" w:rsidRPr="00742F39" w:rsidTr="007F4193">
        <w:tc>
          <w:tcPr>
            <w:tcW w:w="3955" w:type="dxa"/>
          </w:tcPr>
          <w:p w:rsidR="00E672CD" w:rsidRPr="00742F39" w:rsidRDefault="00E672CD" w:rsidP="006B6168">
            <w:pPr>
              <w:spacing w:line="480" w:lineRule="auto"/>
              <w:jc w:val="both"/>
              <w:rPr>
                <w:b/>
                <w:bCs/>
                <w:szCs w:val="24"/>
              </w:rPr>
            </w:pPr>
            <w:r>
              <w:rPr>
                <w:b/>
                <w:bCs/>
                <w:szCs w:val="24"/>
              </w:rPr>
              <w:t>Ramayana Question</w:t>
            </w:r>
          </w:p>
        </w:tc>
        <w:tc>
          <w:tcPr>
            <w:tcW w:w="6115" w:type="dxa"/>
          </w:tcPr>
          <w:p w:rsidR="00E672CD" w:rsidRPr="00742F39" w:rsidRDefault="005B74AF" w:rsidP="006B6168">
            <w:pPr>
              <w:spacing w:line="480" w:lineRule="auto"/>
              <w:jc w:val="both"/>
              <w:rPr>
                <w:b/>
                <w:bCs/>
                <w:szCs w:val="24"/>
              </w:rPr>
            </w:pPr>
            <w:r>
              <w:rPr>
                <w:b/>
                <w:bCs/>
                <w:szCs w:val="24"/>
              </w:rPr>
              <w:t xml:space="preserve">Explanation using </w:t>
            </w:r>
            <w:r w:rsidR="00E672CD">
              <w:rPr>
                <w:b/>
                <w:bCs/>
                <w:szCs w:val="24"/>
              </w:rPr>
              <w:t>Yoga Concept</w:t>
            </w:r>
          </w:p>
        </w:tc>
      </w:tr>
      <w:tr w:rsidR="00E672CD" w:rsidTr="007F4193">
        <w:tc>
          <w:tcPr>
            <w:tcW w:w="3955" w:type="dxa"/>
          </w:tcPr>
          <w:p w:rsidR="00E672CD" w:rsidRDefault="00E672CD" w:rsidP="006B6168">
            <w:pPr>
              <w:spacing w:line="480" w:lineRule="auto"/>
              <w:jc w:val="both"/>
              <w:rPr>
                <w:szCs w:val="24"/>
              </w:rPr>
            </w:pPr>
            <w:r>
              <w:t xml:space="preserve">King </w:t>
            </w:r>
            <w:r w:rsidR="00CF590E">
              <w:t>Janaka</w:t>
            </w:r>
            <w:r>
              <w:t xml:space="preserve"> found a box with a baby inside while tilling the land</w:t>
            </w:r>
            <w:r w:rsidR="005B74AF">
              <w:t>. Is it possible to find a live baby in the untitled land?</w:t>
            </w:r>
          </w:p>
        </w:tc>
        <w:tc>
          <w:tcPr>
            <w:tcW w:w="6115" w:type="dxa"/>
          </w:tcPr>
          <w:p w:rsidR="00E672CD" w:rsidRDefault="00E672CD" w:rsidP="00486B64">
            <w:pPr>
              <w:spacing w:line="480" w:lineRule="auto"/>
              <w:jc w:val="both"/>
              <w:rPr>
                <w:szCs w:val="24"/>
              </w:rPr>
            </w:pPr>
            <w:r>
              <w:t xml:space="preserve">Tilling of land and finding a live baby cannot happen at the same time. Sita represents </w:t>
            </w:r>
            <w:r w:rsidR="00486B64">
              <w:t>the</w:t>
            </w:r>
            <w:r>
              <w:t xml:space="preserve"> </w:t>
            </w:r>
            <w:r w:rsidR="00972704">
              <w:t>E</w:t>
            </w:r>
            <w:r>
              <w:t>nergy. She was not born normally</w:t>
            </w:r>
            <w:r w:rsidR="00C93E02">
              <w:t>. It</w:t>
            </w:r>
            <w:r>
              <w:t xml:space="preserve"> matches Newton’s law of </w:t>
            </w:r>
            <w:r w:rsidR="009048E3">
              <w:t>Energy</w:t>
            </w:r>
            <w:r>
              <w:t xml:space="preserve">. Both agree that we cannot create </w:t>
            </w:r>
            <w:r w:rsidR="00972704">
              <w:t>E</w:t>
            </w:r>
            <w:r>
              <w:t>nergy.</w:t>
            </w:r>
          </w:p>
        </w:tc>
      </w:tr>
      <w:tr w:rsidR="00E672CD" w:rsidTr="007F4193">
        <w:tc>
          <w:tcPr>
            <w:tcW w:w="3955" w:type="dxa"/>
          </w:tcPr>
          <w:p w:rsidR="00E672CD" w:rsidRDefault="005B74AF" w:rsidP="006B6168">
            <w:pPr>
              <w:spacing w:line="480" w:lineRule="auto"/>
              <w:jc w:val="both"/>
              <w:rPr>
                <w:szCs w:val="24"/>
              </w:rPr>
            </w:pPr>
            <w:r>
              <w:rPr>
                <w:szCs w:val="24"/>
              </w:rPr>
              <w:t xml:space="preserve">Why </w:t>
            </w:r>
            <w:r w:rsidR="00E672CD">
              <w:rPr>
                <w:szCs w:val="24"/>
              </w:rPr>
              <w:t>Urmila, Laxman’s wife, did not go to jungle with him</w:t>
            </w:r>
            <w:r>
              <w:rPr>
                <w:szCs w:val="24"/>
              </w:rPr>
              <w:t>?</w:t>
            </w:r>
            <w:r w:rsidR="001E1803">
              <w:rPr>
                <w:szCs w:val="24"/>
              </w:rPr>
              <w:t xml:space="preserve"> </w:t>
            </w:r>
            <w:r w:rsidR="001E1803">
              <w:t xml:space="preserve">She is Sita’s sister. They must have </w:t>
            </w:r>
            <w:r w:rsidR="00181E29">
              <w:t>the same</w:t>
            </w:r>
            <w:r w:rsidR="001E1803">
              <w:t xml:space="preserve"> idea of </w:t>
            </w:r>
            <w:r w:rsidR="00181E29">
              <w:t>an ideal</w:t>
            </w:r>
            <w:r w:rsidR="001E1803">
              <w:t xml:space="preserve"> wife. When Sita went to jungle with her husband, why Urmila stayed back in </w:t>
            </w:r>
            <w:r w:rsidR="00181E29">
              <w:t>the palace</w:t>
            </w:r>
            <w:r w:rsidR="001E1803">
              <w:t>?</w:t>
            </w:r>
            <w:r w:rsidR="00C93E02">
              <w:t xml:space="preserve"> Valmiki Ramayana does not mention a reason.</w:t>
            </w:r>
          </w:p>
        </w:tc>
        <w:tc>
          <w:tcPr>
            <w:tcW w:w="6115" w:type="dxa"/>
          </w:tcPr>
          <w:p w:rsidR="00E672CD" w:rsidRDefault="009048E3" w:rsidP="00F12ADA">
            <w:pPr>
              <w:spacing w:line="480" w:lineRule="auto"/>
              <w:jc w:val="both"/>
              <w:rPr>
                <w:szCs w:val="24"/>
              </w:rPr>
            </w:pPr>
            <w:r>
              <w:t xml:space="preserve"> “</w:t>
            </w:r>
            <w:r w:rsidR="00E672CD">
              <w:t xml:space="preserve">Urmila” means “waves of passion,” whereas “Laxman” means “devoted mind.” </w:t>
            </w:r>
            <w:r>
              <w:t>They</w:t>
            </w:r>
            <w:r w:rsidR="00E672CD">
              <w:t xml:space="preserve"> are quite the opposite qualities of the mind. Laxman focuses on serving Shri Ram, as he represents a mind devoted to</w:t>
            </w:r>
            <w:r w:rsidR="00F12ADA">
              <w:t xml:space="preserve"> god. Urmila represents passion.</w:t>
            </w:r>
            <w:r w:rsidR="00E672CD">
              <w:t xml:space="preserve"> </w:t>
            </w:r>
            <w:r w:rsidR="00F12ADA">
              <w:t>I</w:t>
            </w:r>
            <w:r w:rsidR="007206A8">
              <w:t>t</w:t>
            </w:r>
            <w:r w:rsidR="00E672CD">
              <w:t xml:space="preserve"> does not go with the devoted mind. </w:t>
            </w:r>
            <w:r w:rsidR="005B74AF">
              <w:t xml:space="preserve">This is an example of guidance from </w:t>
            </w:r>
            <w:r>
              <w:t>Ramayana.</w:t>
            </w:r>
          </w:p>
        </w:tc>
      </w:tr>
      <w:tr w:rsidR="00E672CD" w:rsidTr="007F4193">
        <w:tc>
          <w:tcPr>
            <w:tcW w:w="3955" w:type="dxa"/>
          </w:tcPr>
          <w:p w:rsidR="00E672CD" w:rsidRPr="001E1803" w:rsidRDefault="005B74AF" w:rsidP="006B6168">
            <w:pPr>
              <w:spacing w:line="480" w:lineRule="auto"/>
              <w:jc w:val="both"/>
            </w:pPr>
            <w:r>
              <w:t xml:space="preserve">How did Sita go through fire after Shri Ram defeats </w:t>
            </w:r>
            <w:r w:rsidR="00BA67C1">
              <w:t xml:space="preserve">Ravana </w:t>
            </w:r>
            <w:r>
              <w:t>and come out unharmed?</w:t>
            </w:r>
            <w:r w:rsidR="004053AD">
              <w:t xml:space="preserve"> Why did Shri Ram allow </w:t>
            </w:r>
            <w:r w:rsidR="004053AD">
              <w:lastRenderedPageBreak/>
              <w:t>his beloved wife, rescued after a long struggle, to go through fire?</w:t>
            </w:r>
          </w:p>
        </w:tc>
        <w:tc>
          <w:tcPr>
            <w:tcW w:w="6115" w:type="dxa"/>
          </w:tcPr>
          <w:p w:rsidR="00E672CD" w:rsidRDefault="005B74AF" w:rsidP="006B6168">
            <w:pPr>
              <w:spacing w:line="480" w:lineRule="auto"/>
              <w:jc w:val="both"/>
              <w:rPr>
                <w:szCs w:val="24"/>
              </w:rPr>
            </w:pPr>
            <w:r>
              <w:lastRenderedPageBreak/>
              <w:t xml:space="preserve">What can go into the fire and come out unaffected? The answer is fire itself. Fire cannot burn fire; one fire can pass through another fire. </w:t>
            </w:r>
            <w:r w:rsidR="004053AD">
              <w:t xml:space="preserve">Sita represents the </w:t>
            </w:r>
            <w:r w:rsidR="00972704">
              <w:t>E</w:t>
            </w:r>
            <w:r w:rsidR="004053AD">
              <w:t>nergy.</w:t>
            </w:r>
            <w:r>
              <w:t xml:space="preserve"> </w:t>
            </w:r>
            <w:r w:rsidR="004053AD">
              <w:t>F</w:t>
            </w:r>
            <w:r>
              <w:t xml:space="preserve">ire is just </w:t>
            </w:r>
            <w:r>
              <w:lastRenderedPageBreak/>
              <w:t xml:space="preserve">one </w:t>
            </w:r>
            <w:r w:rsidR="009048E3">
              <w:t>manifestation</w:t>
            </w:r>
            <w:r>
              <w:t xml:space="preserve"> of </w:t>
            </w:r>
            <w:r w:rsidR="00972704">
              <w:t>E</w:t>
            </w:r>
            <w:r>
              <w:t>nergy.</w:t>
            </w:r>
            <w:r w:rsidR="004053AD">
              <w:t xml:space="preserve"> Shri Ram knows her very well. Hence, he puts her through fire, knowing very well that fire cannot possibly harm her.</w:t>
            </w:r>
          </w:p>
        </w:tc>
      </w:tr>
      <w:tr w:rsidR="00E672CD" w:rsidTr="007F4193">
        <w:tc>
          <w:tcPr>
            <w:tcW w:w="3955" w:type="dxa"/>
          </w:tcPr>
          <w:p w:rsidR="00E672CD" w:rsidRDefault="005B74AF" w:rsidP="009048E3">
            <w:pPr>
              <w:spacing w:line="480" w:lineRule="auto"/>
              <w:jc w:val="both"/>
              <w:rPr>
                <w:szCs w:val="24"/>
              </w:rPr>
            </w:pPr>
            <w:r>
              <w:lastRenderedPageBreak/>
              <w:t>Shri Ram sent Sita back to the jungle again</w:t>
            </w:r>
            <w:r w:rsidR="008F370A">
              <w:t xml:space="preserve">. </w:t>
            </w:r>
            <w:r w:rsidR="0022376B">
              <w:t>She</w:t>
            </w:r>
            <w:r>
              <w:t xml:space="preserve"> was pregnant. Sita is in agreement with Shri Ram’s decision to send her away forever.</w:t>
            </w:r>
            <w:r w:rsidR="0029313C">
              <w:t xml:space="preserve"> Why do they separate?</w:t>
            </w:r>
          </w:p>
        </w:tc>
        <w:tc>
          <w:tcPr>
            <w:tcW w:w="6115" w:type="dxa"/>
          </w:tcPr>
          <w:p w:rsidR="00E672CD" w:rsidRDefault="007F4193" w:rsidP="00F12ADA">
            <w:pPr>
              <w:spacing w:line="480" w:lineRule="auto"/>
              <w:jc w:val="both"/>
              <w:rPr>
                <w:szCs w:val="24"/>
              </w:rPr>
            </w:pPr>
            <w:r>
              <w:t>Universal Consciousness had a wish</w:t>
            </w:r>
            <w:r w:rsidR="004053AD">
              <w:t xml:space="preserve"> to be many from one and be in multiple forms. To honor that wish, the </w:t>
            </w:r>
            <w:r w:rsidR="0020407C">
              <w:t>E</w:t>
            </w:r>
            <w:r w:rsidR="004053AD">
              <w:t xml:space="preserve">nergy separated from it and created multitudes of names and forms. If it were not for that wish, there would have been no separation, and therefore, no creation. </w:t>
            </w:r>
            <w:r w:rsidR="0020407C">
              <w:t xml:space="preserve">Similarly, </w:t>
            </w:r>
            <w:r w:rsidR="004053AD">
              <w:t>Sita accepted going back to the jungle. It was to honor Shri Ram’s wish and to give birth to his children. When they ar</w:t>
            </w:r>
            <w:r w:rsidR="00F12ADA">
              <w:t>e together, there is only bliss.</w:t>
            </w:r>
            <w:r w:rsidR="004053AD">
              <w:t xml:space="preserve"> </w:t>
            </w:r>
            <w:r w:rsidR="00F12ADA">
              <w:t>T</w:t>
            </w:r>
            <w:r w:rsidR="004053AD">
              <w:t>here can be no creation, or no children.</w:t>
            </w:r>
          </w:p>
        </w:tc>
      </w:tr>
    </w:tbl>
    <w:p w:rsidR="00E672CD" w:rsidRDefault="00E672CD" w:rsidP="006B6168">
      <w:pPr>
        <w:spacing w:line="480" w:lineRule="auto"/>
        <w:jc w:val="both"/>
        <w:rPr>
          <w:szCs w:val="24"/>
        </w:rPr>
      </w:pPr>
    </w:p>
    <w:p w:rsidR="00906F66" w:rsidRDefault="00E672CD" w:rsidP="006B6168">
      <w:pPr>
        <w:spacing w:line="480" w:lineRule="auto"/>
        <w:jc w:val="both"/>
        <w:rPr>
          <w:szCs w:val="24"/>
        </w:rPr>
      </w:pPr>
      <w:r>
        <w:rPr>
          <w:szCs w:val="24"/>
        </w:rPr>
        <w:t xml:space="preserve"> </w:t>
      </w:r>
      <w:r w:rsidR="001E1803">
        <w:rPr>
          <w:szCs w:val="24"/>
        </w:rPr>
        <w:tab/>
      </w:r>
      <w:r w:rsidR="00CD78B3">
        <w:rPr>
          <w:szCs w:val="24"/>
        </w:rPr>
        <w:t xml:space="preserve"> </w:t>
      </w:r>
      <w:r w:rsidR="001E1803">
        <w:rPr>
          <w:szCs w:val="24"/>
        </w:rPr>
        <w:t xml:space="preserve">As you can see, </w:t>
      </w:r>
      <w:r w:rsidR="00106885">
        <w:rPr>
          <w:szCs w:val="24"/>
        </w:rPr>
        <w:t xml:space="preserve">the reason behind the choices of characters or events comes from Yoga concepts. </w:t>
      </w:r>
      <w:r w:rsidR="00141065">
        <w:rPr>
          <w:szCs w:val="24"/>
        </w:rPr>
        <w:t xml:space="preserve">These questions are </w:t>
      </w:r>
      <w:r w:rsidR="0022376B">
        <w:rPr>
          <w:szCs w:val="24"/>
        </w:rPr>
        <w:t>precious</w:t>
      </w:r>
      <w:r w:rsidR="00141065">
        <w:rPr>
          <w:szCs w:val="24"/>
        </w:rPr>
        <w:t xml:space="preserve">. It is very important that we ask the question. When we read </w:t>
      </w:r>
      <w:r w:rsidR="003741D8">
        <w:rPr>
          <w:szCs w:val="24"/>
        </w:rPr>
        <w:t xml:space="preserve">Ramayana carefully and see that </w:t>
      </w:r>
      <w:r w:rsidR="00141065">
        <w:rPr>
          <w:szCs w:val="24"/>
        </w:rPr>
        <w:t xml:space="preserve">a character making a choice </w:t>
      </w:r>
      <w:r w:rsidR="003741D8">
        <w:rPr>
          <w:szCs w:val="24"/>
        </w:rPr>
        <w:t xml:space="preserve">that </w:t>
      </w:r>
      <w:r w:rsidR="00141065">
        <w:rPr>
          <w:szCs w:val="24"/>
        </w:rPr>
        <w:t xml:space="preserve">we do not understand, we get a question. </w:t>
      </w:r>
      <w:r w:rsidR="00141065" w:rsidRPr="00083CF6">
        <w:rPr>
          <w:b/>
          <w:bCs/>
          <w:szCs w:val="24"/>
        </w:rPr>
        <w:t>This question has actual relevance to you because they originate from your intelligence</w:t>
      </w:r>
      <w:r w:rsidR="00083CF6">
        <w:rPr>
          <w:b/>
          <w:bCs/>
          <w:szCs w:val="24"/>
        </w:rPr>
        <w:t xml:space="preserve"> and experience</w:t>
      </w:r>
      <w:r w:rsidR="00141065" w:rsidRPr="00083CF6">
        <w:rPr>
          <w:b/>
          <w:bCs/>
          <w:szCs w:val="24"/>
        </w:rPr>
        <w:t>.</w:t>
      </w:r>
      <w:r w:rsidR="00141065">
        <w:rPr>
          <w:szCs w:val="24"/>
        </w:rPr>
        <w:t xml:space="preserve"> </w:t>
      </w:r>
      <w:r w:rsidR="00C842E0">
        <w:rPr>
          <w:szCs w:val="24"/>
        </w:rPr>
        <w:t>It</w:t>
      </w:r>
      <w:r w:rsidR="00141065">
        <w:rPr>
          <w:szCs w:val="24"/>
        </w:rPr>
        <w:t xml:space="preserve"> lead</w:t>
      </w:r>
      <w:r w:rsidR="00C842E0">
        <w:rPr>
          <w:szCs w:val="24"/>
        </w:rPr>
        <w:t>s</w:t>
      </w:r>
      <w:r w:rsidR="00141065">
        <w:rPr>
          <w:szCs w:val="24"/>
        </w:rPr>
        <w:t xml:space="preserve"> you straight towards a concept of Yoga. Once you understand that </w:t>
      </w:r>
      <w:r w:rsidR="00C842E0">
        <w:rPr>
          <w:szCs w:val="24"/>
        </w:rPr>
        <w:t>answer</w:t>
      </w:r>
      <w:r w:rsidR="00141065">
        <w:rPr>
          <w:szCs w:val="24"/>
        </w:rPr>
        <w:t>, it be</w:t>
      </w:r>
      <w:r w:rsidR="00C842E0">
        <w:rPr>
          <w:szCs w:val="24"/>
        </w:rPr>
        <w:t>comes your point-of-entry</w:t>
      </w:r>
      <w:r w:rsidR="00093445">
        <w:rPr>
          <w:szCs w:val="24"/>
        </w:rPr>
        <w:t xml:space="preserve"> into Ramayana</w:t>
      </w:r>
      <w:r w:rsidR="00C842E0">
        <w:rPr>
          <w:szCs w:val="24"/>
        </w:rPr>
        <w:t xml:space="preserve">. From that point, you can interpret Ramayana all by yourself. Now, it becomes “your” Ramayana. </w:t>
      </w:r>
      <w:r w:rsidR="00093445">
        <w:rPr>
          <w:szCs w:val="24"/>
        </w:rPr>
        <w:t xml:space="preserve">It will not be same as “my interpretation of Ramayana”. We may differ in our </w:t>
      </w:r>
      <w:r w:rsidR="00181E29">
        <w:rPr>
          <w:szCs w:val="24"/>
        </w:rPr>
        <w:t>views,</w:t>
      </w:r>
      <w:r w:rsidR="00093445">
        <w:rPr>
          <w:szCs w:val="24"/>
        </w:rPr>
        <w:t xml:space="preserve"> and that is okay. </w:t>
      </w:r>
      <w:r w:rsidR="00093445" w:rsidRPr="0037470F">
        <w:rPr>
          <w:b/>
          <w:bCs/>
          <w:szCs w:val="24"/>
        </w:rPr>
        <w:t xml:space="preserve">Our roads can be different, but </w:t>
      </w:r>
      <w:r w:rsidR="0022376B" w:rsidRPr="0037470F">
        <w:rPr>
          <w:b/>
          <w:bCs/>
          <w:szCs w:val="24"/>
        </w:rPr>
        <w:t>our</w:t>
      </w:r>
      <w:r w:rsidR="00093445" w:rsidRPr="0037470F">
        <w:rPr>
          <w:b/>
          <w:bCs/>
          <w:szCs w:val="24"/>
        </w:rPr>
        <w:t xml:space="preserve"> destination is same.</w:t>
      </w:r>
      <w:r w:rsidR="00093445">
        <w:rPr>
          <w:szCs w:val="24"/>
        </w:rPr>
        <w:t xml:space="preserve"> </w:t>
      </w:r>
    </w:p>
    <w:p w:rsidR="00C842E0" w:rsidRPr="00093445" w:rsidRDefault="00C842E0" w:rsidP="006B6168">
      <w:pPr>
        <w:spacing w:line="480" w:lineRule="auto"/>
        <w:jc w:val="both"/>
        <w:rPr>
          <w:b/>
          <w:bCs/>
          <w:szCs w:val="24"/>
        </w:rPr>
      </w:pPr>
      <w:r>
        <w:rPr>
          <w:szCs w:val="24"/>
        </w:rPr>
        <w:tab/>
        <w:t xml:space="preserve">There are several such </w:t>
      </w:r>
      <w:r w:rsidR="0022376B">
        <w:rPr>
          <w:szCs w:val="24"/>
        </w:rPr>
        <w:t>questions</w:t>
      </w:r>
      <w:r>
        <w:rPr>
          <w:szCs w:val="24"/>
        </w:rPr>
        <w:t xml:space="preserve"> about Ramayana. They all work as a secret message sent in your name. </w:t>
      </w:r>
      <w:r w:rsidR="00A437BA">
        <w:rPr>
          <w:szCs w:val="24"/>
        </w:rPr>
        <w:t>Y</w:t>
      </w:r>
      <w:r>
        <w:rPr>
          <w:szCs w:val="24"/>
        </w:rPr>
        <w:t>ou need to answer</w:t>
      </w:r>
      <w:r w:rsidR="00A437BA">
        <w:rPr>
          <w:szCs w:val="24"/>
        </w:rPr>
        <w:t xml:space="preserve"> only</w:t>
      </w:r>
      <w:r>
        <w:rPr>
          <w:szCs w:val="24"/>
        </w:rPr>
        <w:t xml:space="preserve"> one question on your own. It will establish a link between the sender and </w:t>
      </w:r>
      <w:r>
        <w:rPr>
          <w:szCs w:val="24"/>
        </w:rPr>
        <w:lastRenderedPageBreak/>
        <w:t xml:space="preserve">you. The sender will know that you are interested in Him. </w:t>
      </w:r>
      <w:r w:rsidRPr="00093445">
        <w:rPr>
          <w:b/>
          <w:bCs/>
          <w:szCs w:val="24"/>
        </w:rPr>
        <w:t>With a faint smile, He will start pulling you towards Him.</w:t>
      </w:r>
      <w:r w:rsidR="00093445" w:rsidRPr="00093445">
        <w:rPr>
          <w:b/>
          <w:bCs/>
          <w:szCs w:val="24"/>
        </w:rPr>
        <w:t xml:space="preserve"> </w:t>
      </w:r>
    </w:p>
    <w:p w:rsidR="00D86092" w:rsidRDefault="003421A9" w:rsidP="006B6168">
      <w:pPr>
        <w:pStyle w:val="Heading3"/>
        <w:jc w:val="both"/>
      </w:pPr>
      <w:bookmarkStart w:id="8" w:name="_Toc49159407"/>
      <w:r>
        <w:t xml:space="preserve">I </w:t>
      </w:r>
      <w:r w:rsidR="00D86092">
        <w:t>Learn About Karma And Bhakti</w:t>
      </w:r>
      <w:r>
        <w:t xml:space="preserve"> From Ramayana.</w:t>
      </w:r>
      <w:r w:rsidR="00D86092">
        <w:t xml:space="preserve"> Why Should I Learn About Yoga From Ramayana?</w:t>
      </w:r>
      <w:bookmarkEnd w:id="8"/>
    </w:p>
    <w:p w:rsidR="00D86092" w:rsidRDefault="00486B64" w:rsidP="006B6168">
      <w:pPr>
        <w:spacing w:line="480" w:lineRule="auto"/>
        <w:jc w:val="both"/>
        <w:rPr>
          <w:b/>
          <w:bCs/>
        </w:rPr>
      </w:pPr>
      <w:r>
        <w:rPr>
          <w:szCs w:val="24"/>
        </w:rPr>
        <w:tab/>
      </w:r>
      <w:r w:rsidR="00D206E4">
        <w:tab/>
      </w:r>
      <w:r w:rsidR="00D206E4" w:rsidRPr="00B10375">
        <w:rPr>
          <w:b/>
          <w:bCs/>
        </w:rPr>
        <w:t xml:space="preserve">It is correct that Ramayana teaches us about paths of Karma and Bhakti. </w:t>
      </w:r>
      <w:r>
        <w:rPr>
          <w:szCs w:val="24"/>
        </w:rPr>
        <w:t xml:space="preserve">Ramayana teaches us about Shri Ram and other characters as great and ideal people. Through them, it teaches us about duty and right action, which is </w:t>
      </w:r>
      <w:r w:rsidR="0022376B">
        <w:rPr>
          <w:szCs w:val="24"/>
        </w:rPr>
        <w:t>the path</w:t>
      </w:r>
      <w:r>
        <w:rPr>
          <w:szCs w:val="24"/>
        </w:rPr>
        <w:t xml:space="preserve"> of Karma. </w:t>
      </w:r>
      <w:r w:rsidR="00D86092" w:rsidRPr="00B10375">
        <w:rPr>
          <w:b/>
          <w:bCs/>
        </w:rPr>
        <w:t xml:space="preserve">In fact, Ramayana teaches us about four different paths, not just about Karma and Bhakti. Please read the story </w:t>
      </w:r>
      <w:r w:rsidR="006750ED">
        <w:rPr>
          <w:b/>
          <w:bCs/>
        </w:rPr>
        <w:t>below told to us by Saint Tulsidas.</w:t>
      </w:r>
    </w:p>
    <w:p w:rsidR="006750ED" w:rsidRDefault="00BA67C1" w:rsidP="006750ED">
      <w:pPr>
        <w:pStyle w:val="Heading3"/>
        <w:jc w:val="both"/>
      </w:pPr>
      <w:bookmarkStart w:id="9" w:name="_Toc518313125"/>
      <w:bookmarkStart w:id="10" w:name="_Toc49159408"/>
      <w:r>
        <w:t>Story:</w:t>
      </w:r>
      <w:r w:rsidR="006750ED">
        <w:t xml:space="preserve"> Four Views of </w:t>
      </w:r>
      <w:r w:rsidR="00B924B8">
        <w:t>Shri Ram</w:t>
      </w:r>
      <w:r w:rsidR="006750ED">
        <w:t xml:space="preserve"> Based on Four Types of People</w:t>
      </w:r>
      <w:bookmarkEnd w:id="9"/>
      <w:bookmarkEnd w:id="10"/>
    </w:p>
    <w:p w:rsidR="006750ED" w:rsidRDefault="006750ED" w:rsidP="006750ED">
      <w:pPr>
        <w:spacing w:line="480" w:lineRule="auto"/>
        <w:jc w:val="both"/>
      </w:pPr>
      <w:r>
        <w:tab/>
        <w:t>Everyone who knows Ramayana has a question – ‘Was Shri Ram a great human? Or was he a God?’ To answer this question, Saint Tulsidas compared Ramayana with a beautiful lake. This lake has four banks. On each bank of the lake, there is an assembly hall (The Hindi word is “Ghat”, which is a common meeting place). In all assembly halls, people are listening to Ramayana. However, each assembly hall reads the story with a different meaning!</w:t>
      </w:r>
    </w:p>
    <w:p w:rsidR="006750ED" w:rsidRDefault="006750ED" w:rsidP="006750ED">
      <w:pPr>
        <w:spacing w:line="480" w:lineRule="auto"/>
        <w:jc w:val="both"/>
      </w:pPr>
      <w:r>
        <w:tab/>
      </w:r>
      <w:r w:rsidRPr="00F97999">
        <w:rPr>
          <w:b/>
        </w:rPr>
        <w:t xml:space="preserve">The first assembly hall is for </w:t>
      </w:r>
      <w:r w:rsidR="00BF76E3">
        <w:rPr>
          <w:b/>
        </w:rPr>
        <w:t>people</w:t>
      </w:r>
      <w:r w:rsidRPr="00F97999">
        <w:rPr>
          <w:b/>
        </w:rPr>
        <w:t xml:space="preserve"> who seek direct knowledge</w:t>
      </w:r>
      <w:r>
        <w:rPr>
          <w:b/>
        </w:rPr>
        <w:t xml:space="preserve"> of “who am I”</w:t>
      </w:r>
      <w:r w:rsidRPr="00F97999">
        <w:rPr>
          <w:b/>
        </w:rPr>
        <w:t>.</w:t>
      </w:r>
      <w:r>
        <w:rPr>
          <w:b/>
        </w:rPr>
        <w:t xml:space="preserve"> </w:t>
      </w:r>
      <w:r>
        <w:t xml:space="preserve">It </w:t>
      </w:r>
      <w:r w:rsidRPr="00421C33">
        <w:t xml:space="preserve">leads </w:t>
      </w:r>
      <w:r>
        <w:t xml:space="preserve">them directly to the </w:t>
      </w:r>
      <w:r w:rsidRPr="00421C33">
        <w:t>experience of</w:t>
      </w:r>
      <w:r>
        <w:t xml:space="preserve"> our true nature. We will use the term Universal Consciousness to refer to our true nature. Lord Shiva is the speaker and Goddess Parvati is the listener. Lord Shiva is explaining how Shri Ram is our true nature or Universal Consciousness. </w:t>
      </w:r>
    </w:p>
    <w:p w:rsidR="006750ED" w:rsidRDefault="006750ED" w:rsidP="006750ED">
      <w:pPr>
        <w:spacing w:line="480" w:lineRule="auto"/>
        <w:jc w:val="both"/>
      </w:pPr>
      <w:r>
        <w:lastRenderedPageBreak/>
        <w:tab/>
      </w:r>
      <w:r w:rsidRPr="00F97999">
        <w:rPr>
          <w:b/>
        </w:rPr>
        <w:t xml:space="preserve">The second assembly hall is for </w:t>
      </w:r>
      <w:r w:rsidR="00BF76E3">
        <w:rPr>
          <w:b/>
        </w:rPr>
        <w:t>people</w:t>
      </w:r>
      <w:r w:rsidRPr="00F97999">
        <w:rPr>
          <w:b/>
        </w:rPr>
        <w:t xml:space="preserve"> who are dedicated to Right Action (Karma).</w:t>
      </w:r>
      <w:r w:rsidR="00BF76E3">
        <w:t xml:space="preserve"> These people</w:t>
      </w:r>
      <w:r>
        <w:t xml:space="preserve"> focus on good actions and cultivating good habits. They adore </w:t>
      </w:r>
      <w:r w:rsidR="006C372F">
        <w:t>prominent people</w:t>
      </w:r>
      <w:r>
        <w:t>, ideals, values</w:t>
      </w:r>
      <w:r w:rsidR="006C372F">
        <w:t>,</w:t>
      </w:r>
      <w:r w:rsidR="00BF76E3">
        <w:t xml:space="preserve"> and</w:t>
      </w:r>
      <w:r>
        <w:t xml:space="preserve"> live a very honest life. </w:t>
      </w:r>
      <w:r w:rsidR="006C372F">
        <w:rPr>
          <w:b/>
        </w:rPr>
        <w:t>The</w:t>
      </w:r>
      <w:r w:rsidR="00CA43B6">
        <w:rPr>
          <w:b/>
        </w:rPr>
        <w:t>y</w:t>
      </w:r>
      <w:r w:rsidRPr="002A5594">
        <w:rPr>
          <w:b/>
        </w:rPr>
        <w:t xml:space="preserve"> do not see any necessity of God, </w:t>
      </w:r>
      <w:r w:rsidR="00D206E4">
        <w:rPr>
          <w:b/>
        </w:rPr>
        <w:t>G</w:t>
      </w:r>
      <w:r w:rsidRPr="002A5594">
        <w:rPr>
          <w:b/>
        </w:rPr>
        <w:t xml:space="preserve">odness, or Universal Consciousness to </w:t>
      </w:r>
      <w:r w:rsidR="006C372F">
        <w:rPr>
          <w:b/>
        </w:rPr>
        <w:t xml:space="preserve">perform the </w:t>
      </w:r>
      <w:r w:rsidRPr="002A5594">
        <w:rPr>
          <w:b/>
        </w:rPr>
        <w:t>right actions.</w:t>
      </w:r>
      <w:r>
        <w:t xml:space="preserve"> </w:t>
      </w:r>
      <w:r w:rsidR="006C372F">
        <w:t>They</w:t>
      </w:r>
      <w:r>
        <w:t xml:space="preserve"> gain experience and knowledge of </w:t>
      </w:r>
      <w:r w:rsidRPr="00421C33">
        <w:t>Universal Consciousness</w:t>
      </w:r>
      <w:r>
        <w:t xml:space="preserve">, indirectly by performing proper action. They see Shri Ram as </w:t>
      </w:r>
      <w:r w:rsidR="00AD451C">
        <w:t>an ideal</w:t>
      </w:r>
      <w:r>
        <w:t xml:space="preserve"> human being, who is dedicated to right action and adheres to great moral values. Sage Yadnavalkya is the speaker in this hall and </w:t>
      </w:r>
      <w:r w:rsidR="00AD451C">
        <w:t>s</w:t>
      </w:r>
      <w:r>
        <w:t xml:space="preserve">age Bhardwaj is </w:t>
      </w:r>
      <w:r w:rsidR="00AD451C">
        <w:t xml:space="preserve">a </w:t>
      </w:r>
      <w:r>
        <w:t xml:space="preserve">listener, along with few other people. </w:t>
      </w:r>
    </w:p>
    <w:p w:rsidR="006750ED" w:rsidRDefault="006750ED" w:rsidP="006750ED">
      <w:pPr>
        <w:spacing w:line="480" w:lineRule="auto"/>
        <w:jc w:val="both"/>
      </w:pPr>
      <w:r>
        <w:tab/>
      </w:r>
      <w:r w:rsidRPr="00F97999">
        <w:rPr>
          <w:b/>
        </w:rPr>
        <w:t xml:space="preserve">The third assembly hall is for </w:t>
      </w:r>
      <w:r w:rsidR="00AD451C">
        <w:rPr>
          <w:b/>
        </w:rPr>
        <w:t>people</w:t>
      </w:r>
      <w:r w:rsidRPr="00F97999">
        <w:rPr>
          <w:b/>
        </w:rPr>
        <w:t xml:space="preserve"> who take </w:t>
      </w:r>
      <w:r w:rsidR="00AD451C">
        <w:rPr>
          <w:b/>
        </w:rPr>
        <w:t>the path</w:t>
      </w:r>
      <w:r w:rsidRPr="00F97999">
        <w:rPr>
          <w:b/>
        </w:rPr>
        <w:t xml:space="preserve"> of Devotion (Bhakti). </w:t>
      </w:r>
      <w:r>
        <w:t xml:space="preserve">They have a faith that there is a higher power in form of God. They believe </w:t>
      </w:r>
      <w:r w:rsidR="00AD451C">
        <w:t>God creates that world</w:t>
      </w:r>
      <w:r>
        <w:t>. The</w:t>
      </w:r>
      <w:r w:rsidR="00CA43B6">
        <w:t>ir</w:t>
      </w:r>
      <w:r>
        <w:t xml:space="preserve"> logic is “if there is a pot, there must be a potter”. If science tells them </w:t>
      </w:r>
      <w:r w:rsidR="00AD451C">
        <w:t>Big Bang created that universe</w:t>
      </w:r>
      <w:r>
        <w:t xml:space="preserve">, then they ask who created Big Bang? </w:t>
      </w:r>
      <w:r w:rsidRPr="002A5594">
        <w:rPr>
          <w:b/>
        </w:rPr>
        <w:t xml:space="preserve">They devote themselves completely to God. </w:t>
      </w:r>
      <w:r>
        <w:t xml:space="preserve">They believe that the God keeps the track of their good actions. They also believe that God returns the results of good action to them, when they need the most. God as an ideal human being is not sufficient to them. </w:t>
      </w:r>
      <w:r w:rsidRPr="00FE7453">
        <w:rPr>
          <w:b/>
        </w:rPr>
        <w:t>They need a personal relationship with God.</w:t>
      </w:r>
      <w:r>
        <w:t xml:space="preserve"> They see God in human form (Saguna). They will gain experience and knowledge of Universal Consciousness,</w:t>
      </w:r>
      <w:r w:rsidRPr="00FE7453">
        <w:t xml:space="preserve"> </w:t>
      </w:r>
      <w:r>
        <w:t xml:space="preserve">indirectly by their faith. They see Shri Ram as a God, whom they can establish a personal connection by being his devotee. In this hall, a great devotee of God, Sage Kakabhushubdi is the speaker and Garuda, the Eagle, and many others are the listeners. </w:t>
      </w:r>
    </w:p>
    <w:p w:rsidR="006750ED" w:rsidRDefault="006750ED" w:rsidP="006750ED">
      <w:pPr>
        <w:spacing w:line="480" w:lineRule="auto"/>
        <w:jc w:val="both"/>
      </w:pPr>
      <w:r>
        <w:tab/>
      </w:r>
      <w:r w:rsidRPr="00F97999">
        <w:rPr>
          <w:b/>
        </w:rPr>
        <w:t xml:space="preserve">The </w:t>
      </w:r>
      <w:r w:rsidR="00F54AAE">
        <w:rPr>
          <w:b/>
        </w:rPr>
        <w:t>fourth</w:t>
      </w:r>
      <w:r w:rsidRPr="00F97999">
        <w:rPr>
          <w:b/>
        </w:rPr>
        <w:t xml:space="preserve"> assembly hall is for </w:t>
      </w:r>
      <w:r w:rsidR="00F54AAE">
        <w:rPr>
          <w:b/>
        </w:rPr>
        <w:t>people</w:t>
      </w:r>
      <w:r w:rsidRPr="00F97999">
        <w:rPr>
          <w:b/>
        </w:rPr>
        <w:t xml:space="preserve"> who surrender to God.</w:t>
      </w:r>
      <w:r>
        <w:t xml:space="preserve"> Their belief about God is same as the people in </w:t>
      </w:r>
      <w:r w:rsidR="00F54AAE">
        <w:t>the third</w:t>
      </w:r>
      <w:r>
        <w:t xml:space="preserve"> hall. They seek help from God. They want God to rescue them from their troubles. </w:t>
      </w:r>
      <w:r w:rsidRPr="00D511D7">
        <w:rPr>
          <w:b/>
        </w:rPr>
        <w:t xml:space="preserve">They do not think they can change their situation without God’s help. </w:t>
      </w:r>
      <w:r>
        <w:t xml:space="preserve">They know that sometimes they are sinners. They seek forgiveness from God for their sins. They believe that </w:t>
      </w:r>
      <w:r w:rsidR="00D206E4">
        <w:t>G</w:t>
      </w:r>
      <w:r>
        <w:t xml:space="preserve">od forgives them and absolves them from their sins. God as a strict accountant of good </w:t>
      </w:r>
      <w:r w:rsidR="00F54AAE">
        <w:t>or</w:t>
      </w:r>
      <w:r>
        <w:t xml:space="preserve"> bad deeds does not work for them. </w:t>
      </w:r>
      <w:r>
        <w:lastRenderedPageBreak/>
        <w:t>They will gain experience and knowledge of Universal Consciousness</w:t>
      </w:r>
      <w:r w:rsidRPr="00FE7453">
        <w:t xml:space="preserve"> </w:t>
      </w:r>
      <w:r>
        <w:t xml:space="preserve">indirectly through surrender. They see Shri Ram as someone who </w:t>
      </w:r>
      <w:r w:rsidR="00F54AAE">
        <w:t>helps</w:t>
      </w:r>
      <w:r>
        <w:t xml:space="preserve"> them in their need, </w:t>
      </w:r>
      <w:r w:rsidR="008E0108">
        <w:t>gives</w:t>
      </w:r>
      <w:r>
        <w:t xml:space="preserve"> them strength to go on, and he absolves them from their sins. Saint Tulsidas is the speaker in this assembly </w:t>
      </w:r>
      <w:r w:rsidR="00F54AAE">
        <w:t>hall,</w:t>
      </w:r>
      <w:r>
        <w:t xml:space="preserve"> and common people are the listeners. </w:t>
      </w:r>
    </w:p>
    <w:p w:rsidR="00D86092" w:rsidRPr="002D6F9D" w:rsidRDefault="00D86092" w:rsidP="006B6168">
      <w:pPr>
        <w:spacing w:line="480" w:lineRule="auto"/>
        <w:jc w:val="both"/>
      </w:pPr>
      <w:r w:rsidRPr="00922BC5">
        <w:rPr>
          <w:b/>
          <w:bCs/>
        </w:rPr>
        <w:tab/>
      </w:r>
      <w:r w:rsidRPr="002D6F9D">
        <w:t xml:space="preserve">This story explains that four types of people can see Ramayana form four </w:t>
      </w:r>
      <w:r w:rsidR="001E4ACC">
        <w:t xml:space="preserve">different angles. </w:t>
      </w:r>
      <w:r w:rsidR="00F54AAE">
        <w:t>Despite</w:t>
      </w:r>
      <w:r w:rsidRPr="002D6F9D">
        <w:t xml:space="preserve"> being so different, they get the correct guidance from it.  Understanding this alone makes Ramayana a beautiful, inte</w:t>
      </w:r>
      <w:r w:rsidR="00C44ADD">
        <w:t>resting, and amazing story!</w:t>
      </w:r>
    </w:p>
    <w:p w:rsidR="00D86092" w:rsidRDefault="00D86092" w:rsidP="006B6168">
      <w:pPr>
        <w:spacing w:line="480" w:lineRule="auto"/>
        <w:jc w:val="both"/>
      </w:pPr>
      <w:r w:rsidRPr="002D6F9D">
        <w:rPr>
          <w:b/>
          <w:bCs/>
        </w:rPr>
        <w:tab/>
        <w:t>In this book, we are adding one more angle to Ramayana, without changing a word of Valmiki Ramayana.</w:t>
      </w:r>
      <w:r>
        <w:t xml:space="preserve"> We </w:t>
      </w:r>
      <w:r w:rsidR="00D206E4">
        <w:t xml:space="preserve">will </w:t>
      </w:r>
      <w:r>
        <w:t xml:space="preserve">see that we can learn Yoga from it. We will see few examples of guidance Ramayana offers to a Yogi. </w:t>
      </w:r>
    </w:p>
    <w:p w:rsidR="0067405B" w:rsidRDefault="00D86092" w:rsidP="00B10375">
      <w:pPr>
        <w:spacing w:line="480" w:lineRule="auto"/>
        <w:jc w:val="both"/>
      </w:pPr>
      <w:r>
        <w:tab/>
        <w:t xml:space="preserve">Reading Ramayana as a guide of Yoga does not negate its importance to other paths. In fact, it may help us in learning about other paths. </w:t>
      </w:r>
      <w:r w:rsidRPr="0067405B">
        <w:t>The key concepts of Yoga, like Energy and Consciousness etc. come from Samkhya. When we are learning about Yoga, we are indirectly learning about Samkhya.</w:t>
      </w:r>
      <w:r>
        <w:rPr>
          <w:b/>
          <w:bCs/>
        </w:rPr>
        <w:t xml:space="preserve"> S</w:t>
      </w:r>
      <w:r w:rsidRPr="00922BC5">
        <w:rPr>
          <w:b/>
          <w:bCs/>
        </w:rPr>
        <w:t>amkhya is common to all the paths of spirituality.</w:t>
      </w:r>
      <w:r>
        <w:t xml:space="preserve"> </w:t>
      </w:r>
      <w:r w:rsidRPr="00922BC5">
        <w:rPr>
          <w:b/>
          <w:bCs/>
        </w:rPr>
        <w:t xml:space="preserve">Hence, learning about the key concepts of Samkhya with help of Ramayana is </w:t>
      </w:r>
      <w:r>
        <w:rPr>
          <w:b/>
          <w:bCs/>
        </w:rPr>
        <w:t>useful</w:t>
      </w:r>
      <w:r w:rsidRPr="00922BC5">
        <w:rPr>
          <w:b/>
          <w:bCs/>
        </w:rPr>
        <w:t xml:space="preserve"> </w:t>
      </w:r>
      <w:r w:rsidR="006479CC">
        <w:rPr>
          <w:b/>
          <w:bCs/>
        </w:rPr>
        <w:t>information on all the paths of spirituality</w:t>
      </w:r>
      <w:r w:rsidRPr="00922BC5">
        <w:rPr>
          <w:b/>
          <w:bCs/>
        </w:rPr>
        <w:t xml:space="preserve">. </w:t>
      </w:r>
      <w:r w:rsidR="0067405B" w:rsidRPr="0067405B">
        <w:t>Defeat of Ahamkara is a common goal across all the paths.</w:t>
      </w:r>
      <w:r w:rsidR="007F3A76">
        <w:t xml:space="preserve"> </w:t>
      </w:r>
      <w:r w:rsidR="0067405B">
        <w:t>For this reason, we will study entire Yuddha</w:t>
      </w:r>
      <w:r w:rsidR="004030DC">
        <w:t>-</w:t>
      </w:r>
      <w:r w:rsidR="0067405B">
        <w:t xml:space="preserve">Kanda </w:t>
      </w:r>
      <w:r w:rsidR="004030DC">
        <w:t xml:space="preserve">by reading it </w:t>
      </w:r>
      <w:r w:rsidR="0067405B">
        <w:t>line by line.</w:t>
      </w:r>
    </w:p>
    <w:p w:rsidR="00486B64" w:rsidRDefault="00486B64" w:rsidP="00486B64">
      <w:pPr>
        <w:pStyle w:val="Heading3"/>
        <w:jc w:val="left"/>
      </w:pPr>
      <w:bookmarkStart w:id="11" w:name="_Toc49159409"/>
      <w:r>
        <w:t xml:space="preserve">Ramayana </w:t>
      </w:r>
      <w:r w:rsidR="00FC3A16">
        <w:t>H</w:t>
      </w:r>
      <w:r>
        <w:t xml:space="preserve">as 300+ </w:t>
      </w:r>
      <w:r w:rsidR="00FC3A16">
        <w:t>V</w:t>
      </w:r>
      <w:r>
        <w:t xml:space="preserve">ersions. Which </w:t>
      </w:r>
      <w:r w:rsidR="00FC3A16">
        <w:t>V</w:t>
      </w:r>
      <w:r>
        <w:t xml:space="preserve">ersion do </w:t>
      </w:r>
      <w:r w:rsidR="00FC3A16">
        <w:t>W</w:t>
      </w:r>
      <w:r>
        <w:t xml:space="preserve">e </w:t>
      </w:r>
      <w:r w:rsidR="00FC3A16">
        <w:t>R</w:t>
      </w:r>
      <w:r>
        <w:t>efer</w:t>
      </w:r>
      <w:r w:rsidR="00B13484">
        <w:t>?</w:t>
      </w:r>
      <w:r>
        <w:t xml:space="preserve"> </w:t>
      </w:r>
      <w:r w:rsidR="00B13484">
        <w:t xml:space="preserve">Why? Which </w:t>
      </w:r>
      <w:r w:rsidR="00FC3A16">
        <w:t>V</w:t>
      </w:r>
      <w:r w:rsidR="00B13484">
        <w:t xml:space="preserve">ersion is </w:t>
      </w:r>
      <w:r w:rsidR="00FC3A16">
        <w:t>A</w:t>
      </w:r>
      <w:r>
        <w:t>uthentic?</w:t>
      </w:r>
      <w:bookmarkEnd w:id="11"/>
    </w:p>
    <w:p w:rsidR="00486B64" w:rsidRPr="006479CC" w:rsidRDefault="006750ED" w:rsidP="00486B64">
      <w:pPr>
        <w:spacing w:line="480" w:lineRule="auto"/>
        <w:jc w:val="both"/>
        <w:rPr>
          <w:b/>
          <w:bCs/>
        </w:rPr>
      </w:pPr>
      <w:r>
        <w:tab/>
      </w:r>
      <w:r w:rsidR="00486B64" w:rsidRPr="00486B64">
        <w:t xml:space="preserve">In this book, we will study the first version of Ramayana, the Valmiki Ramayana. It is a "smriti" meaning, it is "from memory". Since it is an ancient document, there are some interjected verses. However, </w:t>
      </w:r>
      <w:r w:rsidR="00486B64" w:rsidRPr="00486B64">
        <w:lastRenderedPageBreak/>
        <w:t xml:space="preserve">scholars, grammarians, historians standardized the original text. </w:t>
      </w:r>
      <w:r w:rsidR="00486B64" w:rsidRPr="006479CC">
        <w:rPr>
          <w:b/>
          <w:bCs/>
        </w:rPr>
        <w:t xml:space="preserve">It is available on the website https://www.valmikiramayan.net. </w:t>
      </w:r>
    </w:p>
    <w:p w:rsidR="00B13484" w:rsidRDefault="00486B64" w:rsidP="00486B64">
      <w:pPr>
        <w:spacing w:line="480" w:lineRule="auto"/>
        <w:jc w:val="both"/>
      </w:pPr>
      <w:r>
        <w:tab/>
      </w:r>
      <w:r w:rsidRPr="00486B64">
        <w:t>We will use this website as a reference source for Valmiki Ramayana</w:t>
      </w:r>
      <w:r w:rsidR="006750ED">
        <w:t>.</w:t>
      </w:r>
      <w:r w:rsidR="006D6958">
        <w:t xml:space="preserve"> The reason is that the other versions of Ramayana may have </w:t>
      </w:r>
      <w:r w:rsidR="00377FD6">
        <w:t>the effect</w:t>
      </w:r>
      <w:r w:rsidR="006D6958">
        <w:t xml:space="preserve"> of spiritual practices of that time. For example, Adhyatma Ramayana, which Saint </w:t>
      </w:r>
      <w:r w:rsidR="00377FD6">
        <w:t>Tulsidas</w:t>
      </w:r>
      <w:r w:rsidR="006D6958">
        <w:t xml:space="preserve"> </w:t>
      </w:r>
      <w:r w:rsidR="00377FD6">
        <w:t>wrote,</w:t>
      </w:r>
      <w:r w:rsidR="006D6958">
        <w:t xml:space="preserve"> has </w:t>
      </w:r>
      <w:r w:rsidR="00377FD6">
        <w:t>significant impressions</w:t>
      </w:r>
      <w:r w:rsidR="006D6958">
        <w:t xml:space="preserve"> of Bhakti movement. It adds many stories </w:t>
      </w:r>
      <w:r w:rsidR="00B13484">
        <w:t>in</w:t>
      </w:r>
      <w:r w:rsidR="006D6958">
        <w:t xml:space="preserve"> Ramayana from Bhakti side of spirituality. </w:t>
      </w:r>
    </w:p>
    <w:p w:rsidR="00664D78" w:rsidRDefault="00B13484" w:rsidP="00486B64">
      <w:pPr>
        <w:spacing w:line="480" w:lineRule="auto"/>
        <w:jc w:val="both"/>
      </w:pPr>
      <w:r>
        <w:tab/>
      </w:r>
      <w:r w:rsidR="006D6958">
        <w:t>Our purpose here is to see the Valmiki Ramayana from Yoga side of spirituality.</w:t>
      </w:r>
      <w:r>
        <w:t xml:space="preserve"> As you see in this book, the original Ramayana, the Valmiki Ramayana was written from Yoga side of spirituality. </w:t>
      </w:r>
      <w:r w:rsidR="00513194">
        <w:t xml:space="preserve">It predates </w:t>
      </w:r>
      <w:r w:rsidR="00377FD6">
        <w:t>s</w:t>
      </w:r>
      <w:r w:rsidR="00513194">
        <w:t>age Patanjali who wrote Yoga Sutra</w:t>
      </w:r>
      <w:r w:rsidR="00377FD6">
        <w:t>, sage Kapila who wrote Samkhya-</w:t>
      </w:r>
      <w:r w:rsidR="00513194">
        <w:t xml:space="preserve">Karika and </w:t>
      </w:r>
      <w:r w:rsidR="00377FD6">
        <w:t>s</w:t>
      </w:r>
      <w:r w:rsidR="00513194">
        <w:t>age Vyasa who wrote Mahabharata. In this book, we will see how Ramayana explains Samkhya and Yoga.</w:t>
      </w:r>
    </w:p>
    <w:p w:rsidR="00664D78" w:rsidRDefault="00664D78" w:rsidP="00664D78">
      <w:pPr>
        <w:pStyle w:val="Heading3"/>
        <w:jc w:val="left"/>
      </w:pPr>
      <w:bookmarkStart w:id="12" w:name="_Toc49159410"/>
      <w:r>
        <w:t xml:space="preserve">Why </w:t>
      </w:r>
      <w:r w:rsidR="00407E63">
        <w:t>T</w:t>
      </w:r>
      <w:r>
        <w:t xml:space="preserve">his </w:t>
      </w:r>
      <w:r w:rsidR="00407E63">
        <w:t>B</w:t>
      </w:r>
      <w:r>
        <w:t xml:space="preserve">ook is </w:t>
      </w:r>
      <w:r w:rsidR="00F46887">
        <w:t>c</w:t>
      </w:r>
      <w:r>
        <w:t>alled Short Version of Yoga Ramayana?</w:t>
      </w:r>
      <w:bookmarkEnd w:id="12"/>
    </w:p>
    <w:p w:rsidR="00624468" w:rsidRDefault="00664D78" w:rsidP="00664D78">
      <w:pPr>
        <w:spacing w:line="480" w:lineRule="auto"/>
        <w:jc w:val="both"/>
      </w:pPr>
      <w:r>
        <w:tab/>
        <w:t xml:space="preserve">In March 2015, I </w:t>
      </w:r>
      <w:r w:rsidR="00785C87">
        <w:t>self-published</w:t>
      </w:r>
      <w:r>
        <w:t xml:space="preserve"> the </w:t>
      </w:r>
      <w:r w:rsidR="006479CC">
        <w:t>e-</w:t>
      </w:r>
      <w:r>
        <w:t xml:space="preserve">book Yoga Ramayana. In that book, I included </w:t>
      </w:r>
      <w:r w:rsidR="006479CC">
        <w:t xml:space="preserve">explanations of </w:t>
      </w:r>
      <w:r>
        <w:t xml:space="preserve">all the </w:t>
      </w:r>
      <w:r w:rsidR="003F49B2">
        <w:t>unfamiliar concepts</w:t>
      </w:r>
      <w:r>
        <w:t xml:space="preserve"> of Yoga and their relationships to Ramayana. Hence, the book became too big to read</w:t>
      </w:r>
      <w:r w:rsidR="006479CC">
        <w:t xml:space="preserve">. </w:t>
      </w:r>
      <w:r w:rsidR="009D1E70">
        <w:t>Because of</w:t>
      </w:r>
      <w:r w:rsidR="006479CC">
        <w:t xml:space="preserve"> </w:t>
      </w:r>
      <w:r w:rsidR="00E1209C">
        <w:t>the large</w:t>
      </w:r>
      <w:r w:rsidR="009D1E70">
        <w:t xml:space="preserve"> page count</w:t>
      </w:r>
      <w:r w:rsidR="006479CC">
        <w:t>, I could not publish</w:t>
      </w:r>
      <w:r w:rsidR="00624468">
        <w:t xml:space="preserve"> it</w:t>
      </w:r>
      <w:r w:rsidR="006479CC">
        <w:t xml:space="preserve"> in print</w:t>
      </w:r>
      <w:r>
        <w:t xml:space="preserve">. </w:t>
      </w:r>
      <w:r w:rsidR="006479CC">
        <w:t>The e-</w:t>
      </w:r>
      <w:r w:rsidR="009D1E70">
        <w:t xml:space="preserve">book is hard to access. Therefore, </w:t>
      </w:r>
      <w:r w:rsidR="006479CC">
        <w:t xml:space="preserve">it did not sell. </w:t>
      </w:r>
    </w:p>
    <w:p w:rsidR="00664D78" w:rsidRDefault="00624468" w:rsidP="00664D78">
      <w:pPr>
        <w:spacing w:line="480" w:lineRule="auto"/>
        <w:jc w:val="both"/>
      </w:pPr>
      <w:r>
        <w:tab/>
        <w:t>To reach the readers</w:t>
      </w:r>
      <w:r w:rsidR="006479CC">
        <w:t xml:space="preserve">, I created a </w:t>
      </w:r>
      <w:r w:rsidR="00BA67C1">
        <w:t>Facebook</w:t>
      </w:r>
      <w:r w:rsidR="006479CC">
        <w:t xml:space="preserve"> page </w:t>
      </w:r>
      <w:hyperlink r:id="rId11" w:history="1">
        <w:r w:rsidR="006479CC">
          <w:rPr>
            <w:rStyle w:val="Hyperlink"/>
          </w:rPr>
          <w:t>https://www.facebook.com/YogaRamayana/</w:t>
        </w:r>
      </w:hyperlink>
      <w:r w:rsidR="006479CC">
        <w:t xml:space="preserve"> and posted several of </w:t>
      </w:r>
      <w:r w:rsidR="00E1209C">
        <w:t>the chapters</w:t>
      </w:r>
      <w:r w:rsidR="006479CC">
        <w:t xml:space="preserve"> from the book. I got over million likes</w:t>
      </w:r>
      <w:r>
        <w:t xml:space="preserve"> and thousands of comments</w:t>
      </w:r>
      <w:r w:rsidR="006479CC">
        <w:t xml:space="preserve">. It gave me confidence that everyone liked the </w:t>
      </w:r>
      <w:r w:rsidR="008F0E83">
        <w:t>fundamental concept</w:t>
      </w:r>
      <w:r w:rsidR="006479CC">
        <w:t xml:space="preserve"> of the book. </w:t>
      </w:r>
      <w:r w:rsidR="00785C87">
        <w:t>Hence, I am rewriting</w:t>
      </w:r>
      <w:r w:rsidR="00664D78">
        <w:t xml:space="preserve"> this book</w:t>
      </w:r>
      <w:r w:rsidR="00116786">
        <w:t xml:space="preserve"> to make it sh</w:t>
      </w:r>
      <w:r w:rsidR="006479CC">
        <w:t xml:space="preserve">ort, </w:t>
      </w:r>
      <w:r w:rsidR="00116786">
        <w:t>readable</w:t>
      </w:r>
      <w:r w:rsidR="00F46887">
        <w:t>,</w:t>
      </w:r>
      <w:r w:rsidR="006479CC">
        <w:t xml:space="preserve"> and printable</w:t>
      </w:r>
      <w:r w:rsidR="00785C87">
        <w:t>.</w:t>
      </w:r>
      <w:r w:rsidR="00664D78">
        <w:t xml:space="preserve"> </w:t>
      </w:r>
      <w:r w:rsidR="00785C87">
        <w:t>Thi</w:t>
      </w:r>
      <w:r w:rsidR="00664D78">
        <w:t xml:space="preserve">s my </w:t>
      </w:r>
      <w:r w:rsidR="00AD451C">
        <w:t>third</w:t>
      </w:r>
      <w:r w:rsidR="00664D78">
        <w:t xml:space="preserve"> attempt </w:t>
      </w:r>
      <w:r w:rsidR="00AD451C">
        <w:t xml:space="preserve">in last 15 years </w:t>
      </w:r>
      <w:r w:rsidR="00664D78">
        <w:t xml:space="preserve">to convey </w:t>
      </w:r>
      <w:r w:rsidR="00E1209C">
        <w:t>the same</w:t>
      </w:r>
      <w:r w:rsidR="00664D78">
        <w:t xml:space="preserve"> message.</w:t>
      </w:r>
      <w:r w:rsidR="00B116B3">
        <w:t xml:space="preserve"> I hope you like it.</w:t>
      </w:r>
    </w:p>
    <w:p w:rsidR="00664D78" w:rsidRPr="00664D78" w:rsidRDefault="00664D78" w:rsidP="00664D78">
      <w:pPr>
        <w:spacing w:line="480" w:lineRule="auto"/>
        <w:jc w:val="both"/>
      </w:pPr>
      <w:r>
        <w:lastRenderedPageBreak/>
        <w:tab/>
        <w:t xml:space="preserve">In this book, I did not include the </w:t>
      </w:r>
      <w:r w:rsidR="003F49B2">
        <w:t>explanations</w:t>
      </w:r>
      <w:r>
        <w:t xml:space="preserve"> of Yoga concepts. In addition, in this book, we are not going line by line of Valmiki Ramayana. </w:t>
      </w:r>
      <w:r w:rsidR="003F49B2">
        <w:t>I arrange</w:t>
      </w:r>
      <w:r w:rsidR="00624468">
        <w:t>d</w:t>
      </w:r>
      <w:r w:rsidR="003F49B2">
        <w:t xml:space="preserve"> this book</w:t>
      </w:r>
      <w:r>
        <w:t xml:space="preserve"> in small, easy-to-read sections. </w:t>
      </w:r>
      <w:r>
        <w:tab/>
        <w:t xml:space="preserve">In case the reader wants to read the original Yoga Ramayana book, it is available on Amazon Kindle format. </w:t>
      </w:r>
    </w:p>
    <w:p w:rsidR="0067405B" w:rsidRDefault="0067405B">
      <w:pPr>
        <w:tabs>
          <w:tab w:val="clear" w:pos="360"/>
          <w:tab w:val="clear" w:pos="9360"/>
        </w:tabs>
        <w:rPr>
          <w:rFonts w:cs="Arial"/>
          <w:bCs/>
          <w:caps/>
          <w:kern w:val="32"/>
          <w:szCs w:val="24"/>
        </w:rPr>
      </w:pPr>
      <w:r>
        <w:br w:type="page"/>
      </w:r>
    </w:p>
    <w:p w:rsidR="00A10D54" w:rsidRDefault="00A10D54" w:rsidP="001E20C0">
      <w:pPr>
        <w:pStyle w:val="Heading2"/>
        <w:jc w:val="left"/>
      </w:pPr>
      <w:bookmarkStart w:id="13" w:name="_Toc49159411"/>
      <w:r>
        <w:lastRenderedPageBreak/>
        <w:t>How to Read Valmiki Ramayana?</w:t>
      </w:r>
      <w:bookmarkEnd w:id="13"/>
    </w:p>
    <w:p w:rsidR="003977D7" w:rsidRDefault="00A10D54" w:rsidP="006B6168">
      <w:pPr>
        <w:spacing w:line="480" w:lineRule="auto"/>
        <w:jc w:val="both"/>
      </w:pPr>
      <w:r>
        <w:tab/>
      </w:r>
      <w:r w:rsidR="0067405B">
        <w:tab/>
      </w:r>
      <w:r>
        <w:t xml:space="preserve">Valmiki Ramayana is a </w:t>
      </w:r>
      <w:r w:rsidR="002761D7">
        <w:t>work</w:t>
      </w:r>
      <w:r>
        <w:t xml:space="preserve"> of imaginative and highly advanced Yogi. </w:t>
      </w:r>
      <w:r w:rsidR="003977D7">
        <w:t>When we see it from Yoga angles, we realize that i</w:t>
      </w:r>
      <w:r w:rsidR="002761D7">
        <w:t xml:space="preserve">t is </w:t>
      </w:r>
      <w:r w:rsidR="001E1446">
        <w:t>a</w:t>
      </w:r>
      <w:r w:rsidR="003977D7">
        <w:t xml:space="preserve"> complex document. </w:t>
      </w:r>
      <w:r w:rsidR="00B80FE0">
        <w:t>Its</w:t>
      </w:r>
      <w:r w:rsidR="003977D7">
        <w:t xml:space="preserve"> characters map to several Yoga processes, </w:t>
      </w:r>
      <w:r w:rsidR="001E1446">
        <w:t>explain</w:t>
      </w:r>
      <w:r w:rsidR="00B80FE0">
        <w:t xml:space="preserve"> </w:t>
      </w:r>
      <w:r w:rsidR="003977D7">
        <w:t xml:space="preserve">their relationships, </w:t>
      </w:r>
      <w:r w:rsidR="001E1446">
        <w:t>give</w:t>
      </w:r>
      <w:r w:rsidR="00B80FE0">
        <w:t xml:space="preserve"> </w:t>
      </w:r>
      <w:r w:rsidR="003977D7">
        <w:t xml:space="preserve">warning signs </w:t>
      </w:r>
      <w:r w:rsidR="00B80FE0">
        <w:t>or guidance to</w:t>
      </w:r>
      <w:r w:rsidR="003977D7">
        <w:t xml:space="preserve"> a Yogi</w:t>
      </w:r>
      <w:r w:rsidR="001E1446">
        <w:t>, etc</w:t>
      </w:r>
      <w:r w:rsidR="003977D7">
        <w:t xml:space="preserve">. </w:t>
      </w:r>
      <w:r w:rsidR="00B80FE0">
        <w:t>Hence, i</w:t>
      </w:r>
      <w:r w:rsidR="003977D7">
        <w:t xml:space="preserve">t is </w:t>
      </w:r>
      <w:r w:rsidR="002761D7">
        <w:t>difficult to understand</w:t>
      </w:r>
      <w:r w:rsidR="003977D7">
        <w:t xml:space="preserve"> completely</w:t>
      </w:r>
      <w:r w:rsidR="002761D7">
        <w:t xml:space="preserve">. </w:t>
      </w:r>
    </w:p>
    <w:p w:rsidR="00A10D54" w:rsidRDefault="003977D7" w:rsidP="006B6168">
      <w:pPr>
        <w:spacing w:line="480" w:lineRule="auto"/>
        <w:jc w:val="both"/>
      </w:pPr>
      <w:r>
        <w:tab/>
        <w:t xml:space="preserve">When we encounter </w:t>
      </w:r>
      <w:r w:rsidR="00BD2A0F">
        <w:t xml:space="preserve">any </w:t>
      </w:r>
      <w:r>
        <w:t>such a complex document, we try to reduce its complexity by</w:t>
      </w:r>
      <w:r w:rsidR="00BD2A0F">
        <w:t xml:space="preserve"> dividing it into </w:t>
      </w:r>
      <w:r w:rsidR="00B80FE0">
        <w:t>pieces or layers</w:t>
      </w:r>
      <w:r w:rsidR="00BD2A0F">
        <w:t xml:space="preserve">. Then, we look at each piece individually and try to understand </w:t>
      </w:r>
      <w:r w:rsidR="001E1446">
        <w:t>the function</w:t>
      </w:r>
      <w:r w:rsidR="00BD2A0F">
        <w:t xml:space="preserve"> of that part by itself.</w:t>
      </w:r>
      <w:r w:rsidR="00B80FE0">
        <w:t xml:space="preserve"> We identify common patterns.</w:t>
      </w:r>
      <w:r w:rsidR="00BD2A0F">
        <w:t xml:space="preserve"> </w:t>
      </w:r>
      <w:r w:rsidR="00B80FE0">
        <w:t xml:space="preserve">This process is </w:t>
      </w:r>
      <w:r w:rsidR="001E1446">
        <w:t>like</w:t>
      </w:r>
      <w:r w:rsidR="00B80FE0">
        <w:t xml:space="preserve"> a process a Software Programmer follows when he comes across a complex software. </w:t>
      </w:r>
      <w:r w:rsidR="00B80FE0" w:rsidRPr="00B80FE0">
        <w:rPr>
          <w:b/>
          <w:bCs/>
        </w:rPr>
        <w:t>Valmiki Ramayana is exactly like a complex software</w:t>
      </w:r>
      <w:r w:rsidR="00B80FE0">
        <w:rPr>
          <w:b/>
          <w:bCs/>
        </w:rPr>
        <w:t>, with layers and patterns in it</w:t>
      </w:r>
      <w:r w:rsidR="00B80FE0" w:rsidRPr="00B80FE0">
        <w:rPr>
          <w:b/>
          <w:bCs/>
        </w:rPr>
        <w:t>.</w:t>
      </w:r>
      <w:r w:rsidR="00B80FE0">
        <w:t xml:space="preserve"> </w:t>
      </w:r>
      <w:r w:rsidR="00241282">
        <w:t xml:space="preserve">Here are </w:t>
      </w:r>
      <w:r w:rsidR="001E1446">
        <w:t>some</w:t>
      </w:r>
      <w:r w:rsidR="00241282">
        <w:t xml:space="preserve"> ways to </w:t>
      </w:r>
      <w:r w:rsidR="002761D7">
        <w:t xml:space="preserve">help us understand the </w:t>
      </w:r>
      <w:r w:rsidR="00241282">
        <w:t>Valmiki Ramayana.</w:t>
      </w:r>
    </w:p>
    <w:p w:rsidR="00241282" w:rsidRPr="00A10D54" w:rsidRDefault="00241282" w:rsidP="006B6168">
      <w:pPr>
        <w:pStyle w:val="Heading3"/>
        <w:jc w:val="both"/>
      </w:pPr>
      <w:bookmarkStart w:id="14" w:name="_Toc49159412"/>
      <w:r>
        <w:t xml:space="preserve">Layers in </w:t>
      </w:r>
      <w:r w:rsidR="00653F3E">
        <w:t xml:space="preserve">Valmiki </w:t>
      </w:r>
      <w:r>
        <w:t>Ramayana:</w:t>
      </w:r>
      <w:bookmarkEnd w:id="14"/>
    </w:p>
    <w:p w:rsidR="00241282" w:rsidRDefault="00241282" w:rsidP="006B6168">
      <w:pPr>
        <w:spacing w:line="480" w:lineRule="auto"/>
        <w:ind w:firstLine="720"/>
        <w:jc w:val="both"/>
      </w:pPr>
      <w:r>
        <w:t>When we build a house, first we put the foundation and the</w:t>
      </w:r>
      <w:r w:rsidR="009C35D1">
        <w:t>n the</w:t>
      </w:r>
      <w:r>
        <w:t xml:space="preserve"> walls</w:t>
      </w:r>
      <w:r w:rsidR="001E1446">
        <w:t>, etc</w:t>
      </w:r>
      <w:r>
        <w:t>. Similarly, when we read Valmiki Ramayana, we need to understand the layers and their sequence. There are at four layers in Valmiki Ramayana. Each subsequent layer uses the previous layer</w:t>
      </w:r>
      <w:r w:rsidR="00B10375">
        <w:t>,</w:t>
      </w:r>
      <w:r>
        <w:t xml:space="preserve"> like the walls of </w:t>
      </w:r>
      <w:r w:rsidR="001E1446">
        <w:t>the house</w:t>
      </w:r>
      <w:r>
        <w:t xml:space="preserve"> use the foundation as to support them.</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first layer of is the characters </w:t>
      </w:r>
      <w:r w:rsidR="00653F3E" w:rsidRPr="00653F3E">
        <w:rPr>
          <w:b/>
          <w:bCs/>
        </w:rPr>
        <w:t>like</w:t>
      </w:r>
      <w:r w:rsidRPr="00653F3E">
        <w:rPr>
          <w:b/>
          <w:bCs/>
        </w:rPr>
        <w:t xml:space="preserve"> Sita, Shri Ram, Laxmana, </w:t>
      </w:r>
      <w:r w:rsidR="00A34230">
        <w:rPr>
          <w:b/>
          <w:bCs/>
        </w:rPr>
        <w:t>Hanumana</w:t>
      </w:r>
      <w:r w:rsidRPr="00653F3E">
        <w:rPr>
          <w:b/>
          <w:bCs/>
        </w:rPr>
        <w:t xml:space="preserve">, and </w:t>
      </w:r>
      <w:r w:rsidR="008F370A">
        <w:rPr>
          <w:b/>
          <w:bCs/>
        </w:rPr>
        <w:t xml:space="preserve">Ravana. </w:t>
      </w:r>
      <w:r>
        <w:t xml:space="preserve">These characters represent our Energy, Consciousness, devoted mind, </w:t>
      </w:r>
      <w:r w:rsidR="00B10375">
        <w:t>P</w:t>
      </w:r>
      <w:r>
        <w:t>rana, and Ahamkar</w:t>
      </w:r>
      <w:r w:rsidR="00EF2F04">
        <w:t>a</w:t>
      </w:r>
      <w:r>
        <w:t xml:space="preserve">, respectively. We will study </w:t>
      </w:r>
      <w:r w:rsidR="001E1446">
        <w:t>these characters</w:t>
      </w:r>
      <w:r>
        <w:t xml:space="preserve"> and their Yoga meaning in the next few chapters.</w:t>
      </w:r>
    </w:p>
    <w:p w:rsidR="00653F3E" w:rsidRDefault="00FD19B5" w:rsidP="00C348B8">
      <w:pPr>
        <w:pStyle w:val="ListParagraph"/>
        <w:numPr>
          <w:ilvl w:val="0"/>
          <w:numId w:val="3"/>
        </w:numPr>
        <w:tabs>
          <w:tab w:val="clear" w:pos="360"/>
          <w:tab w:val="clear" w:pos="9360"/>
        </w:tabs>
        <w:spacing w:after="200" w:line="480" w:lineRule="auto"/>
        <w:jc w:val="both"/>
      </w:pPr>
      <w:r>
        <w:rPr>
          <w:b/>
          <w:bCs/>
        </w:rPr>
        <w:lastRenderedPageBreak/>
        <w:t>T</w:t>
      </w:r>
      <w:r w:rsidR="00653F3E" w:rsidRPr="00653F3E">
        <w:rPr>
          <w:b/>
          <w:bCs/>
        </w:rPr>
        <w:t>he way these characters relate to each other</w:t>
      </w:r>
      <w:r w:rsidRPr="00FD19B5">
        <w:rPr>
          <w:b/>
          <w:bCs/>
        </w:rPr>
        <w:t xml:space="preserve"> </w:t>
      </w:r>
      <w:r>
        <w:rPr>
          <w:b/>
          <w:bCs/>
        </w:rPr>
        <w:t>becomes the second layer</w:t>
      </w:r>
      <w:r w:rsidR="00653F3E" w:rsidRPr="00653F3E">
        <w:rPr>
          <w:b/>
          <w:bCs/>
        </w:rPr>
        <w:t>.</w:t>
      </w:r>
      <w:r w:rsidR="00241282">
        <w:t xml:space="preserve"> </w:t>
      </w:r>
      <w:r w:rsidR="00653F3E">
        <w:t xml:space="preserve">For example, </w:t>
      </w:r>
      <w:r w:rsidR="00A34230">
        <w:t>Hanumana</w:t>
      </w:r>
      <w:r w:rsidR="00653F3E">
        <w:t xml:space="preserve"> finds Sita in Lanka. It represents Prana finds Energy in </w:t>
      </w:r>
      <w:r w:rsidR="00EF2F04">
        <w:t>Muladhara Chakra</w:t>
      </w:r>
      <w:r w:rsidR="00653F3E">
        <w:t>. Each relation in Ramayana teaches us something about Yoga.</w:t>
      </w:r>
      <w:r w:rsidR="00CA536D">
        <w:t xml:space="preserve"> We saw few examples earlier.</w:t>
      </w:r>
    </w:p>
    <w:p w:rsidR="00241282" w:rsidRDefault="00241282" w:rsidP="00C348B8">
      <w:pPr>
        <w:pStyle w:val="ListParagraph"/>
        <w:numPr>
          <w:ilvl w:val="0"/>
          <w:numId w:val="3"/>
        </w:numPr>
        <w:tabs>
          <w:tab w:val="clear" w:pos="360"/>
          <w:tab w:val="clear" w:pos="9360"/>
        </w:tabs>
        <w:spacing w:after="200" w:line="480" w:lineRule="auto"/>
        <w:jc w:val="both"/>
      </w:pPr>
      <w:r w:rsidRPr="00653F3E">
        <w:rPr>
          <w:b/>
          <w:bCs/>
        </w:rPr>
        <w:t xml:space="preserve">The third layer is the most important level for us. It </w:t>
      </w:r>
      <w:r w:rsidR="001E1446">
        <w:rPr>
          <w:b/>
          <w:bCs/>
        </w:rPr>
        <w:t>has</w:t>
      </w:r>
      <w:r w:rsidRPr="00653F3E">
        <w:rPr>
          <w:b/>
          <w:bCs/>
        </w:rPr>
        <w:t xml:space="preserve"> of various signs, symptoms, recommended actions, and warnings related to the path of Yoga.</w:t>
      </w:r>
      <w:r>
        <w:t xml:space="preserve"> </w:t>
      </w:r>
      <w:r w:rsidR="001E1446">
        <w:t>Some</w:t>
      </w:r>
      <w:r w:rsidR="00DE7B8E">
        <w:t xml:space="preserve"> warning signs </w:t>
      </w:r>
      <w:r w:rsidR="001E1446">
        <w:t>also apply</w:t>
      </w:r>
      <w:r w:rsidR="00DE7B8E">
        <w:t xml:space="preserve"> in other paths, not just Yoga. </w:t>
      </w:r>
      <w:r w:rsidRPr="00CF3FA1">
        <w:t>For lack of a better word, we will call them as safeguards for spiritual aspirants.</w:t>
      </w:r>
      <w:r w:rsidRPr="0025527C">
        <w:rPr>
          <w:b/>
          <w:bCs/>
        </w:rPr>
        <w:t xml:space="preserve"> </w:t>
      </w:r>
      <w:r>
        <w:t>Stories of king Vishwamitra and Trishanku, of demons Viradh</w:t>
      </w:r>
      <w:r w:rsidR="00CF3FA1">
        <w:t>a</w:t>
      </w:r>
      <w:r>
        <w:t xml:space="preserve"> and Kabandh</w:t>
      </w:r>
      <w:r w:rsidR="00C13282">
        <w:t>a</w:t>
      </w:r>
      <w:r>
        <w:t xml:space="preserve">, and of actions of </w:t>
      </w:r>
      <w:r w:rsidR="00A34230">
        <w:t>Hanumana</w:t>
      </w:r>
      <w:r>
        <w:t xml:space="preserve"> are all examples of these safeguards. There are hundreds of safeguards in Ramayana. We will study and interpret </w:t>
      </w:r>
      <w:r w:rsidR="001E1446">
        <w:t>a few</w:t>
      </w:r>
      <w:r>
        <w:t xml:space="preserve"> of them.</w:t>
      </w:r>
    </w:p>
    <w:p w:rsidR="00A10D54" w:rsidRPr="00916B85" w:rsidRDefault="00241282" w:rsidP="00EF7446">
      <w:pPr>
        <w:pStyle w:val="ListParagraph"/>
        <w:numPr>
          <w:ilvl w:val="0"/>
          <w:numId w:val="3"/>
        </w:numPr>
        <w:tabs>
          <w:tab w:val="clear" w:pos="360"/>
          <w:tab w:val="clear" w:pos="9360"/>
        </w:tabs>
        <w:spacing w:after="200" w:line="480" w:lineRule="auto"/>
        <w:jc w:val="both"/>
      </w:pPr>
      <w:r w:rsidRPr="00653F3E">
        <w:rPr>
          <w:b/>
          <w:bCs/>
        </w:rPr>
        <w:t xml:space="preserve">Finally, as the fourth </w:t>
      </w:r>
      <w:r w:rsidR="00653F3E" w:rsidRPr="00653F3E">
        <w:rPr>
          <w:b/>
          <w:bCs/>
        </w:rPr>
        <w:t>layer</w:t>
      </w:r>
      <w:r w:rsidRPr="00653F3E">
        <w:rPr>
          <w:b/>
          <w:bCs/>
        </w:rPr>
        <w:t xml:space="preserve">, sage Valmiki </w:t>
      </w:r>
      <w:r w:rsidR="00E1209C">
        <w:rPr>
          <w:b/>
          <w:bCs/>
        </w:rPr>
        <w:t>indirectly refers to</w:t>
      </w:r>
      <w:r w:rsidRPr="00653F3E">
        <w:rPr>
          <w:b/>
          <w:bCs/>
        </w:rPr>
        <w:t xml:space="preserve"> the various </w:t>
      </w:r>
      <w:r w:rsidR="00BD4DB9">
        <w:rPr>
          <w:b/>
          <w:bCs/>
        </w:rPr>
        <w:t>Chakra</w:t>
      </w:r>
      <w:r w:rsidR="00043BD1">
        <w:rPr>
          <w:b/>
          <w:bCs/>
        </w:rPr>
        <w:t>s</w:t>
      </w:r>
      <w:r w:rsidRPr="00653F3E">
        <w:rPr>
          <w:b/>
          <w:bCs/>
        </w:rPr>
        <w:t>.</w:t>
      </w:r>
      <w:r>
        <w:t xml:space="preserve"> </w:t>
      </w:r>
      <w:r w:rsidRPr="00CF3FA1">
        <w:t xml:space="preserve">He </w:t>
      </w:r>
      <w:r w:rsidR="00EF0A05" w:rsidRPr="00CF3FA1">
        <w:t>shows</w:t>
      </w:r>
      <w:r w:rsidR="00916B85">
        <w:t xml:space="preserve"> their general locations, their effects, </w:t>
      </w:r>
      <w:r w:rsidRPr="00CF3FA1">
        <w:t>suggests how to avoid their imbalance and the effects of such an imbalance.</w:t>
      </w:r>
      <w:r>
        <w:t xml:space="preserve"> When sage Valmiki deals with the </w:t>
      </w:r>
      <w:r w:rsidR="00BD4DB9">
        <w:t>Chakra</w:t>
      </w:r>
      <w:r w:rsidR="00043BD1">
        <w:t>s</w:t>
      </w:r>
      <w:r>
        <w:t xml:space="preserve">, he has to go by the </w:t>
      </w:r>
      <w:r w:rsidR="00CA536D">
        <w:t>indirect</w:t>
      </w:r>
      <w:r>
        <w:t xml:space="preserve"> references to </w:t>
      </w:r>
      <w:r w:rsidR="00BD4DB9">
        <w:t>Chakra</w:t>
      </w:r>
      <w:r>
        <w:t>s</w:t>
      </w:r>
      <w:r w:rsidR="00CA536D">
        <w:t xml:space="preserve"> like vehicle of Chakra or the color</w:t>
      </w:r>
      <w:r w:rsidR="00EF0A05">
        <w:t>, etc</w:t>
      </w:r>
      <w:r>
        <w:t>. He cannot declare them explicitly because that hurts the storytelling, and the story risks becoming a discourse.</w:t>
      </w:r>
      <w:r w:rsidR="00EF7446">
        <w:t xml:space="preserve"> In addition, </w:t>
      </w:r>
      <w:r w:rsidR="0025527C">
        <w:t xml:space="preserve">sage Valmiki does not use chakras in all events. </w:t>
      </w:r>
      <w:r w:rsidR="0025527C" w:rsidRPr="00916B85">
        <w:t>T</w:t>
      </w:r>
      <w:r w:rsidR="00EF7446" w:rsidRPr="00916B85">
        <w:t xml:space="preserve">here are many </w:t>
      </w:r>
      <w:r w:rsidR="00EF0A05" w:rsidRPr="00916B85">
        <w:t>instances</w:t>
      </w:r>
      <w:r w:rsidR="00EF7446" w:rsidRPr="00916B85">
        <w:t xml:space="preserve"> where sage Valmiki gives</w:t>
      </w:r>
      <w:r w:rsidR="0025527C" w:rsidRPr="00916B85">
        <w:t xml:space="preserve"> us safeguards, but does not refer </w:t>
      </w:r>
      <w:r w:rsidR="003F49B2" w:rsidRPr="00916B85">
        <w:t>to Chakras</w:t>
      </w:r>
      <w:r w:rsidR="0025527C" w:rsidRPr="00916B85">
        <w:t xml:space="preserve">. Hence, chakras become forth layer. </w:t>
      </w:r>
      <w:r w:rsidRPr="00916B85">
        <w:t xml:space="preserve"> </w:t>
      </w:r>
    </w:p>
    <w:p w:rsidR="00750477" w:rsidRPr="00B10375" w:rsidRDefault="001025AE" w:rsidP="00571110">
      <w:pPr>
        <w:tabs>
          <w:tab w:val="clear" w:pos="360"/>
          <w:tab w:val="clear" w:pos="9360"/>
        </w:tabs>
        <w:spacing w:after="200" w:line="480" w:lineRule="auto"/>
        <w:ind w:firstLine="360"/>
        <w:jc w:val="both"/>
        <w:rPr>
          <w:b/>
          <w:bCs/>
        </w:rPr>
      </w:pPr>
      <w:r>
        <w:t xml:space="preserve">As you can see, just by considering these layers, we see the complexity of Valmiki Ramayana. </w:t>
      </w:r>
      <w:r w:rsidR="00A66A8D">
        <w:rPr>
          <w:b/>
          <w:bCs/>
        </w:rPr>
        <w:t>I organize</w:t>
      </w:r>
      <w:r w:rsidR="00E67920">
        <w:rPr>
          <w:b/>
          <w:bCs/>
        </w:rPr>
        <w:t>d</w:t>
      </w:r>
      <w:r w:rsidR="00A66A8D">
        <w:rPr>
          <w:b/>
          <w:bCs/>
        </w:rPr>
        <w:t xml:space="preserve"> this book</w:t>
      </w:r>
      <w:r w:rsidR="0025527C" w:rsidRPr="00B10375">
        <w:rPr>
          <w:b/>
          <w:bCs/>
        </w:rPr>
        <w:t xml:space="preserve"> based on these layers. </w:t>
      </w:r>
      <w:r w:rsidR="0025527C">
        <w:t xml:space="preserve">We will study each layer independently. </w:t>
      </w:r>
      <w:r w:rsidR="00E67920">
        <w:t>W</w:t>
      </w:r>
      <w:r w:rsidR="0025527C">
        <w:t xml:space="preserve">e will not </w:t>
      </w:r>
      <w:r w:rsidR="00A66A8D">
        <w:t>follow the story in a sequence</w:t>
      </w:r>
      <w:r w:rsidR="0025527C">
        <w:t xml:space="preserve">. The assumption is the reader knows the basic story Ramayana. </w:t>
      </w:r>
      <w:r w:rsidR="00F560F2">
        <w:t xml:space="preserve">However, the widely known story of Ramayana comes from other versions of Ramayana. </w:t>
      </w:r>
      <w:r w:rsidR="00F560F2" w:rsidRPr="00B10375">
        <w:rPr>
          <w:b/>
          <w:bCs/>
        </w:rPr>
        <w:t xml:space="preserve">The Valmiki Ramayana </w:t>
      </w:r>
      <w:r w:rsidR="00CF45CE">
        <w:rPr>
          <w:b/>
          <w:bCs/>
        </w:rPr>
        <w:t xml:space="preserve">differs </w:t>
      </w:r>
      <w:r w:rsidR="00F560F2" w:rsidRPr="00B10375">
        <w:rPr>
          <w:b/>
          <w:bCs/>
        </w:rPr>
        <w:t>from other versions.</w:t>
      </w:r>
      <w:r w:rsidR="00750477" w:rsidRPr="00B10375">
        <w:rPr>
          <w:b/>
          <w:bCs/>
        </w:rPr>
        <w:t xml:space="preserve"> It will be very helpful to read the Valmiki Ramayana.</w:t>
      </w:r>
    </w:p>
    <w:p w:rsidR="001025AE" w:rsidRPr="007F08B6" w:rsidRDefault="001025AE" w:rsidP="006B6168">
      <w:pPr>
        <w:pStyle w:val="Heading3"/>
        <w:jc w:val="both"/>
      </w:pPr>
      <w:bookmarkStart w:id="15" w:name="_Toc49159413"/>
      <w:r w:rsidRPr="007F08B6">
        <w:lastRenderedPageBreak/>
        <w:t>Patterns in Valmiki Ramayana:</w:t>
      </w:r>
      <w:bookmarkEnd w:id="15"/>
    </w:p>
    <w:p w:rsidR="0025527C" w:rsidRDefault="0025527C" w:rsidP="0025527C">
      <w:pPr>
        <w:tabs>
          <w:tab w:val="clear" w:pos="360"/>
          <w:tab w:val="clear" w:pos="9360"/>
        </w:tabs>
        <w:spacing w:after="200" w:line="480" w:lineRule="auto"/>
        <w:ind w:firstLine="720"/>
        <w:jc w:val="both"/>
      </w:pPr>
      <w:r>
        <w:t>There is one more way sage Valmiki added complexity in Valmiki Ramayana. We will call it a pattern. A patter</w:t>
      </w:r>
      <w:r w:rsidR="007C789F">
        <w:t>n</w:t>
      </w:r>
      <w:r>
        <w:t xml:space="preserve"> is something that an artist ingrains in his </w:t>
      </w:r>
      <w:r w:rsidR="0037505E">
        <w:t>artwork</w:t>
      </w:r>
      <w:r>
        <w:t xml:space="preserve">. Let us study </w:t>
      </w:r>
      <w:r w:rsidR="00CA536D">
        <w:t>five</w:t>
      </w:r>
      <w:r>
        <w:t xml:space="preserve"> patterns. </w:t>
      </w:r>
    </w:p>
    <w:p w:rsidR="0025527C" w:rsidRPr="0025527C" w:rsidRDefault="0025527C" w:rsidP="0025527C"/>
    <w:p w:rsidR="001025AE" w:rsidRPr="004F7E38" w:rsidRDefault="00C762BD" w:rsidP="006B6168">
      <w:pPr>
        <w:spacing w:line="480" w:lineRule="auto"/>
        <w:jc w:val="both"/>
        <w:rPr>
          <w:b/>
          <w:bCs/>
        </w:rPr>
      </w:pPr>
      <w:bookmarkStart w:id="16" w:name="_Toc418306757"/>
      <w:r w:rsidRPr="004F7E38">
        <w:rPr>
          <w:b/>
          <w:bCs/>
        </w:rPr>
        <w:t xml:space="preserve">Pattern #1 - </w:t>
      </w:r>
      <w:r w:rsidR="001025AE" w:rsidRPr="004F7E38">
        <w:rPr>
          <w:b/>
          <w:bCs/>
        </w:rPr>
        <w:t>Law of Duplication Ramayan</w:t>
      </w:r>
      <w:bookmarkEnd w:id="16"/>
      <w:r w:rsidR="001025AE" w:rsidRPr="004F7E38">
        <w:rPr>
          <w:b/>
          <w:bCs/>
        </w:rPr>
        <w:t>a:</w:t>
      </w:r>
    </w:p>
    <w:p w:rsidR="001025AE" w:rsidRDefault="001025AE" w:rsidP="006B6168">
      <w:pPr>
        <w:spacing w:line="480" w:lineRule="auto"/>
        <w:ind w:firstLine="720"/>
        <w:jc w:val="both"/>
      </w:pPr>
      <w:r>
        <w:t>We often see action-replays while watching sports on TV, where the event is shown multiple times from different angles. If we visualize Ramayana, we see that sage Valmiki replays almost all the events. We see that similar events happen, sometimes back-to-back, sometimes a few chapters later. This duplication of events is the s</w:t>
      </w:r>
      <w:r w:rsidR="00C762BD">
        <w:t>ignature style of sage Valmiki. H</w:t>
      </w:r>
      <w:r>
        <w:t>e used it so seriously, as if he was rule-bound to do so. Whenever a particular event happens, the first thing comes to mind is a similar event occurred somewhere else within Ramayan</w:t>
      </w:r>
      <w:r w:rsidR="00C762BD">
        <w:t>a</w:t>
      </w:r>
      <w:r>
        <w:t>. Let us take some examples to clarify this point.</w:t>
      </w:r>
    </w:p>
    <w:p w:rsidR="001025AE" w:rsidRDefault="001025AE" w:rsidP="00C348B8">
      <w:pPr>
        <w:pStyle w:val="ListParagraph"/>
        <w:numPr>
          <w:ilvl w:val="0"/>
          <w:numId w:val="4"/>
        </w:numPr>
        <w:tabs>
          <w:tab w:val="clear" w:pos="360"/>
          <w:tab w:val="clear" w:pos="9360"/>
        </w:tabs>
        <w:spacing w:after="200" w:line="480" w:lineRule="auto"/>
        <w:jc w:val="both"/>
      </w:pPr>
      <w:r>
        <w:t>Shri Ram lifts and breaks Lord Shiv’</w:t>
      </w:r>
      <w:r w:rsidR="00C762BD">
        <w:t>s bow in verse 1-67-17.</w:t>
      </w:r>
      <w:r>
        <w:t xml:space="preserve"> </w:t>
      </w:r>
      <w:r w:rsidR="00C762BD">
        <w:t>I</w:t>
      </w:r>
      <w:r>
        <w:t xml:space="preserve">n verse 1-75-13, he picks up Lord Vishnu’s bow. </w:t>
      </w:r>
    </w:p>
    <w:p w:rsidR="001025AE" w:rsidRDefault="001025AE" w:rsidP="00C348B8">
      <w:pPr>
        <w:pStyle w:val="ListParagraph"/>
        <w:numPr>
          <w:ilvl w:val="0"/>
          <w:numId w:val="4"/>
        </w:numPr>
        <w:tabs>
          <w:tab w:val="clear" w:pos="360"/>
          <w:tab w:val="clear" w:pos="9360"/>
        </w:tabs>
        <w:spacing w:after="200" w:line="480" w:lineRule="auto"/>
        <w:jc w:val="both"/>
      </w:pPr>
      <w:r>
        <w:t>Shurpanakha talks about Sita’s beauty to Khar</w:t>
      </w:r>
      <w:r w:rsidR="00C762BD">
        <w:t>a</w:t>
      </w:r>
      <w:r>
        <w:t xml:space="preserve"> in verse 3-19-17 and then again to </w:t>
      </w:r>
      <w:r w:rsidR="008F370A">
        <w:t>Ravana in</w:t>
      </w:r>
      <w:r>
        <w:t xml:space="preserve"> verse 3-34-16. </w:t>
      </w:r>
    </w:p>
    <w:p w:rsidR="001025AE" w:rsidRDefault="00CF45CE" w:rsidP="00C348B8">
      <w:pPr>
        <w:pStyle w:val="ListParagraph"/>
        <w:numPr>
          <w:ilvl w:val="0"/>
          <w:numId w:val="4"/>
        </w:numPr>
        <w:tabs>
          <w:tab w:val="clear" w:pos="360"/>
          <w:tab w:val="clear" w:pos="9360"/>
        </w:tabs>
        <w:spacing w:after="200" w:line="480" w:lineRule="auto"/>
        <w:jc w:val="both"/>
      </w:pPr>
      <w:r>
        <w:t>Sugriva</w:t>
      </w:r>
      <w:r w:rsidR="001025AE">
        <w:t xml:space="preserve"> tests Shri Ram’s strength two times, </w:t>
      </w:r>
      <w:r>
        <w:t>the first</w:t>
      </w:r>
      <w:r w:rsidR="001025AE">
        <w:t xml:space="preserve"> time with a demon skeleton, and the second time when Shri Ram shoots an arrow through seven trees.</w:t>
      </w:r>
    </w:p>
    <w:p w:rsidR="001025AE" w:rsidRDefault="001025AE" w:rsidP="00C348B8">
      <w:pPr>
        <w:pStyle w:val="ListParagraph"/>
        <w:numPr>
          <w:ilvl w:val="0"/>
          <w:numId w:val="4"/>
        </w:numPr>
        <w:tabs>
          <w:tab w:val="clear" w:pos="360"/>
          <w:tab w:val="clear" w:pos="9360"/>
        </w:tabs>
        <w:spacing w:after="200" w:line="480" w:lineRule="auto"/>
        <w:jc w:val="both"/>
      </w:pPr>
      <w:r>
        <w:t xml:space="preserve">Shri Ram takes </w:t>
      </w:r>
      <w:r w:rsidR="00CF45CE">
        <w:t>Sugriva</w:t>
      </w:r>
      <w:r>
        <w:t xml:space="preserve"> to fight with Vali two times. First time, Shri Ram </w:t>
      </w:r>
      <w:r w:rsidR="00CF45CE">
        <w:t xml:space="preserve">cannot </w:t>
      </w:r>
      <w:r w:rsidR="00866005">
        <w:t>distinguish</w:t>
      </w:r>
      <w:r w:rsidR="00CF45CE">
        <w:t xml:space="preserve"> Sugriva</w:t>
      </w:r>
      <w:r>
        <w:t xml:space="preserve"> from Vali because they look very similar to </w:t>
      </w:r>
      <w:r w:rsidR="009020E8">
        <w:t>H</w:t>
      </w:r>
      <w:r>
        <w:t xml:space="preserve">im. Second time, Shri Ram makes </w:t>
      </w:r>
      <w:r w:rsidR="00CF45CE">
        <w:t>Sugriva</w:t>
      </w:r>
      <w:r>
        <w:t xml:space="preserve"> wear a garland so </w:t>
      </w:r>
      <w:r w:rsidR="00CF45CE">
        <w:t xml:space="preserve">Shri Ram can </w:t>
      </w:r>
      <w:r>
        <w:t xml:space="preserve">identify </w:t>
      </w:r>
      <w:r w:rsidR="009020E8">
        <w:t>Vali</w:t>
      </w:r>
      <w:r>
        <w:t>.</w:t>
      </w:r>
    </w:p>
    <w:p w:rsidR="001025AE" w:rsidRDefault="001025AE" w:rsidP="00C348B8">
      <w:pPr>
        <w:pStyle w:val="ListParagraph"/>
        <w:numPr>
          <w:ilvl w:val="0"/>
          <w:numId w:val="4"/>
        </w:numPr>
        <w:tabs>
          <w:tab w:val="clear" w:pos="360"/>
          <w:tab w:val="clear" w:pos="9360"/>
        </w:tabs>
        <w:spacing w:after="200" w:line="480" w:lineRule="auto"/>
        <w:jc w:val="both"/>
      </w:pPr>
      <w:r>
        <w:t>Two demons kidnap Sita. First time, demon Viradh</w:t>
      </w:r>
      <w:r w:rsidR="00CF3FA1">
        <w:t>a</w:t>
      </w:r>
      <w:r>
        <w:t xml:space="preserve"> kidnaps her and second time, </w:t>
      </w:r>
      <w:r w:rsidR="008F370A">
        <w:t>Ravana abducts</w:t>
      </w:r>
      <w:r>
        <w:t xml:space="preserve"> her. </w:t>
      </w:r>
    </w:p>
    <w:p w:rsidR="00866005" w:rsidRDefault="001025AE" w:rsidP="006B6168">
      <w:pPr>
        <w:spacing w:line="480" w:lineRule="auto"/>
        <w:ind w:firstLine="720"/>
        <w:jc w:val="both"/>
      </w:pPr>
      <w:r>
        <w:lastRenderedPageBreak/>
        <w:t>There are countless examples of such duplications in Valmiki Ramayan</w:t>
      </w:r>
      <w:r w:rsidR="00C762BD">
        <w:t>a</w:t>
      </w:r>
      <w:r w:rsidR="00866005">
        <w:t>,</w:t>
      </w:r>
      <w:r w:rsidR="004135C1">
        <w:t xml:space="preserve"> practically everywhere. </w:t>
      </w:r>
      <w:r w:rsidR="004F7E38">
        <w:t>With this pattern in mind,</w:t>
      </w:r>
      <w:r>
        <w:t xml:space="preserve"> we can spot the additions that may </w:t>
      </w:r>
      <w:r w:rsidR="00D83A51">
        <w:t>be added</w:t>
      </w:r>
      <w:r>
        <w:t xml:space="preserve"> to the original script of Valmiki Ramayan</w:t>
      </w:r>
      <w:r w:rsidR="004F7E38">
        <w:t>a</w:t>
      </w:r>
      <w:r>
        <w:t>. These additions to the original script appear just once</w:t>
      </w:r>
      <w:r w:rsidR="0037505E">
        <w:t xml:space="preserve"> and</w:t>
      </w:r>
      <w:r>
        <w:t xml:space="preserve"> </w:t>
      </w:r>
      <w:r w:rsidR="003B02D2">
        <w:t>thus</w:t>
      </w:r>
      <w:r>
        <w:t xml:space="preserve"> give away the</w:t>
      </w:r>
      <w:r w:rsidR="004F7E38">
        <w:t>ir</w:t>
      </w:r>
      <w:r>
        <w:t xml:space="preserve"> secret</w:t>
      </w:r>
      <w:r w:rsidR="004F7E38">
        <w:t>!</w:t>
      </w:r>
      <w:r>
        <w:t xml:space="preserve"> </w:t>
      </w:r>
    </w:p>
    <w:p w:rsidR="001025AE" w:rsidRDefault="001025AE" w:rsidP="006B6168">
      <w:pPr>
        <w:spacing w:line="480" w:lineRule="auto"/>
        <w:ind w:firstLine="720"/>
        <w:jc w:val="both"/>
      </w:pPr>
      <w:r w:rsidRPr="00C664EE">
        <w:rPr>
          <w:b/>
          <w:bCs/>
        </w:rPr>
        <w:t xml:space="preserve">For example, the verse pertaining to the creation of the four </w:t>
      </w:r>
      <w:r w:rsidR="00D83A51">
        <w:rPr>
          <w:b/>
          <w:bCs/>
        </w:rPr>
        <w:t>castes, mentioned in the Purush-</w:t>
      </w:r>
      <w:r w:rsidRPr="00C664EE">
        <w:rPr>
          <w:b/>
          <w:bCs/>
        </w:rPr>
        <w:t>Sukt</w:t>
      </w:r>
      <w:r w:rsidR="004F7E38" w:rsidRPr="00C664EE">
        <w:rPr>
          <w:b/>
          <w:bCs/>
        </w:rPr>
        <w:t>a</w:t>
      </w:r>
      <w:r w:rsidRPr="00C664EE">
        <w:rPr>
          <w:b/>
          <w:bCs/>
        </w:rPr>
        <w:t>, appears in Valmiki Ramayan</w:t>
      </w:r>
      <w:r w:rsidR="004F7E38" w:rsidRPr="00C664EE">
        <w:rPr>
          <w:b/>
          <w:bCs/>
        </w:rPr>
        <w:t>a</w:t>
      </w:r>
      <w:r w:rsidR="008F370A">
        <w:rPr>
          <w:b/>
          <w:bCs/>
        </w:rPr>
        <w:t xml:space="preserve"> only once, in the Aranya-</w:t>
      </w:r>
      <w:r w:rsidR="00574F80" w:rsidRPr="00C664EE">
        <w:rPr>
          <w:b/>
          <w:bCs/>
        </w:rPr>
        <w:t xml:space="preserve">Kanda </w:t>
      </w:r>
      <w:r w:rsidRPr="00C664EE">
        <w:rPr>
          <w:b/>
          <w:bCs/>
        </w:rPr>
        <w:t xml:space="preserve">(verse 3-14-30). Therefore, </w:t>
      </w:r>
      <w:r w:rsidR="004F7E38" w:rsidRPr="00C664EE">
        <w:rPr>
          <w:b/>
          <w:bCs/>
        </w:rPr>
        <w:t>t</w:t>
      </w:r>
      <w:r w:rsidRPr="00C664EE">
        <w:rPr>
          <w:b/>
          <w:bCs/>
        </w:rPr>
        <w:t xml:space="preserve">his verse </w:t>
      </w:r>
      <w:r w:rsidR="00D83A51">
        <w:rPr>
          <w:b/>
          <w:bCs/>
        </w:rPr>
        <w:t>is imported from the Purush-</w:t>
      </w:r>
      <w:r w:rsidRPr="00C664EE">
        <w:rPr>
          <w:b/>
          <w:bCs/>
        </w:rPr>
        <w:t>Sukt</w:t>
      </w:r>
      <w:r w:rsidR="004F7E38" w:rsidRPr="00C664EE">
        <w:rPr>
          <w:b/>
          <w:bCs/>
        </w:rPr>
        <w:t>a</w:t>
      </w:r>
      <w:r w:rsidR="00413A77">
        <w:rPr>
          <w:b/>
          <w:bCs/>
        </w:rPr>
        <w:t>, which is written later than Valmiki Ramayana,</w:t>
      </w:r>
      <w:r w:rsidRPr="00C664EE">
        <w:rPr>
          <w:b/>
          <w:bCs/>
        </w:rPr>
        <w:t xml:space="preserve"> and inserted in</w:t>
      </w:r>
      <w:r w:rsidR="004F7E38" w:rsidRPr="00C664EE">
        <w:rPr>
          <w:b/>
          <w:bCs/>
        </w:rPr>
        <w:t xml:space="preserve"> Valmiki</w:t>
      </w:r>
      <w:r w:rsidRPr="00C664EE">
        <w:rPr>
          <w:b/>
          <w:bCs/>
        </w:rPr>
        <w:t xml:space="preserve"> Ramayan</w:t>
      </w:r>
      <w:r w:rsidR="004F7E38" w:rsidRPr="00C664EE">
        <w:rPr>
          <w:b/>
          <w:bCs/>
        </w:rPr>
        <w:t>a</w:t>
      </w:r>
      <w:r w:rsidRPr="00C664EE">
        <w:rPr>
          <w:b/>
          <w:bCs/>
        </w:rPr>
        <w:t xml:space="preserve"> at a later date.</w:t>
      </w:r>
    </w:p>
    <w:p w:rsidR="004F7E38" w:rsidRDefault="004F7E38" w:rsidP="006B6168">
      <w:pPr>
        <w:spacing w:line="480" w:lineRule="auto"/>
        <w:ind w:firstLine="720"/>
        <w:jc w:val="both"/>
      </w:pPr>
      <w:r>
        <w:t>Now we know that every event in</w:t>
      </w:r>
      <w:r w:rsidR="00574F80">
        <w:t xml:space="preserve"> Ramayana </w:t>
      </w:r>
      <w:r>
        <w:t xml:space="preserve">must have a duplicate event somewhere in it, can we think of a duplicate event of Shri Ram’s exile from Ayodhya? </w:t>
      </w:r>
      <w:r w:rsidR="00E67920">
        <w:t>Was there any other prince of</w:t>
      </w:r>
      <w:r>
        <w:t xml:space="preserve"> Ayodhya</w:t>
      </w:r>
      <w:r w:rsidR="00E67920">
        <w:t xml:space="preserve"> sent in exile?</w:t>
      </w:r>
      <w:r>
        <w:t xml:space="preserve"> Please see the verse 1-38-21 for an answer.</w:t>
      </w:r>
    </w:p>
    <w:p w:rsidR="003F49B2" w:rsidRDefault="003F49B2" w:rsidP="006B6168">
      <w:pPr>
        <w:spacing w:line="480" w:lineRule="auto"/>
        <w:jc w:val="both"/>
        <w:rPr>
          <w:b/>
          <w:bCs/>
        </w:rPr>
      </w:pPr>
      <w:bookmarkStart w:id="17" w:name="_Toc418306759"/>
    </w:p>
    <w:p w:rsidR="001025AE" w:rsidRPr="00DB77FE" w:rsidRDefault="00007445" w:rsidP="006B6168">
      <w:pPr>
        <w:spacing w:line="480" w:lineRule="auto"/>
        <w:jc w:val="both"/>
        <w:rPr>
          <w:b/>
          <w:bCs/>
        </w:rPr>
      </w:pPr>
      <w:r w:rsidRPr="00DB77FE">
        <w:rPr>
          <w:b/>
          <w:bCs/>
        </w:rPr>
        <w:t xml:space="preserve">Pattern # </w:t>
      </w:r>
      <w:r w:rsidR="001472B2">
        <w:rPr>
          <w:b/>
          <w:bCs/>
        </w:rPr>
        <w:t>2</w:t>
      </w:r>
      <w:r w:rsidRPr="00DB77FE">
        <w:rPr>
          <w:b/>
          <w:bCs/>
        </w:rPr>
        <w:t xml:space="preserve"> </w:t>
      </w:r>
      <w:r w:rsidR="00BF5A5D">
        <w:rPr>
          <w:b/>
          <w:bCs/>
        </w:rPr>
        <w:t>–</w:t>
      </w:r>
      <w:r w:rsidRPr="00DB77FE">
        <w:rPr>
          <w:b/>
          <w:bCs/>
        </w:rPr>
        <w:t xml:space="preserve"> </w:t>
      </w:r>
      <w:bookmarkEnd w:id="17"/>
      <w:r w:rsidR="0037505E">
        <w:rPr>
          <w:b/>
          <w:bCs/>
        </w:rPr>
        <w:t xml:space="preserve">Sage Valmiki </w:t>
      </w:r>
      <w:r w:rsidR="00DB77FE" w:rsidRPr="00DB77FE">
        <w:rPr>
          <w:b/>
          <w:bCs/>
        </w:rPr>
        <w:t xml:space="preserve">Always Mentioned </w:t>
      </w:r>
      <w:r w:rsidR="0037505E" w:rsidRPr="00DB77FE">
        <w:rPr>
          <w:b/>
          <w:bCs/>
        </w:rPr>
        <w:t xml:space="preserve">Shri Ram </w:t>
      </w:r>
      <w:r w:rsidR="00DB77FE" w:rsidRPr="00DB77FE">
        <w:rPr>
          <w:b/>
          <w:bCs/>
        </w:rPr>
        <w:t>In Present Tense</w:t>
      </w:r>
      <w:r w:rsidRPr="00DB77FE">
        <w:rPr>
          <w:b/>
          <w:bCs/>
        </w:rPr>
        <w:t>:</w:t>
      </w:r>
    </w:p>
    <w:p w:rsidR="00D84121" w:rsidRPr="00D84121" w:rsidRDefault="00D84121" w:rsidP="00D84121">
      <w:pPr>
        <w:spacing w:line="480" w:lineRule="auto"/>
        <w:ind w:firstLine="720"/>
        <w:jc w:val="both"/>
        <w:rPr>
          <w:b/>
          <w:bCs/>
        </w:rPr>
      </w:pPr>
      <w:r>
        <w:t xml:space="preserve">Sage Valmiki wrote Ramayana and taught it to Luva and Kusha. They recited it in front of Shri Ram in his court. We read Ramayana the way </w:t>
      </w:r>
      <w:r w:rsidR="00BF5A5D">
        <w:t>the twins narrate it in front of Shri Ram</w:t>
      </w:r>
      <w:r>
        <w:t xml:space="preserve">. </w:t>
      </w:r>
      <w:r w:rsidR="00BF5A5D">
        <w:t>We</w:t>
      </w:r>
      <w:r w:rsidRPr="00D84121">
        <w:t xml:space="preserve"> see the entire story in flashback.  Instead of telling </w:t>
      </w:r>
      <w:r w:rsidR="00BF5A5D">
        <w:t>a story</w:t>
      </w:r>
      <w:r w:rsidRPr="00D84121">
        <w:t xml:space="preserve"> in past tense, it is told in present tense. </w:t>
      </w:r>
      <w:r w:rsidRPr="00D84121">
        <w:rPr>
          <w:b/>
          <w:bCs/>
        </w:rPr>
        <w:t xml:space="preserve">Sage Valmiki always mentions Shri Ram in the present tense. Shri Ram is the </w:t>
      </w:r>
      <w:r w:rsidR="00C15A6F">
        <w:rPr>
          <w:b/>
          <w:bCs/>
        </w:rPr>
        <w:t>Consciousness</w:t>
      </w:r>
      <w:r w:rsidR="00E67920">
        <w:rPr>
          <w:b/>
          <w:bCs/>
        </w:rPr>
        <w:t>.</w:t>
      </w:r>
      <w:r w:rsidR="00BF5A5D">
        <w:rPr>
          <w:b/>
          <w:bCs/>
        </w:rPr>
        <w:t xml:space="preserve"> </w:t>
      </w:r>
      <w:r w:rsidR="00E67920">
        <w:rPr>
          <w:b/>
          <w:bCs/>
        </w:rPr>
        <w:t>T</w:t>
      </w:r>
      <w:r w:rsidRPr="00D84121">
        <w:rPr>
          <w:b/>
          <w:bCs/>
        </w:rPr>
        <w:t xml:space="preserve">he </w:t>
      </w:r>
      <w:r w:rsidR="00C15A6F">
        <w:rPr>
          <w:b/>
          <w:bCs/>
        </w:rPr>
        <w:t>Consciousness</w:t>
      </w:r>
      <w:r w:rsidRPr="00D84121">
        <w:rPr>
          <w:b/>
          <w:bCs/>
        </w:rPr>
        <w:t xml:space="preserve"> is always in the present tense</w:t>
      </w:r>
      <w:r w:rsidR="00E67920">
        <w:rPr>
          <w:b/>
          <w:bCs/>
        </w:rPr>
        <w:t xml:space="preserve"> </w:t>
      </w:r>
      <w:r w:rsidR="00BF5A5D">
        <w:rPr>
          <w:b/>
          <w:bCs/>
        </w:rPr>
        <w:t>–</w:t>
      </w:r>
      <w:r w:rsidR="00E67920">
        <w:rPr>
          <w:b/>
          <w:bCs/>
        </w:rPr>
        <w:t xml:space="preserve"> </w:t>
      </w:r>
      <w:r w:rsidRPr="00D84121">
        <w:rPr>
          <w:b/>
          <w:bCs/>
        </w:rPr>
        <w:t>here and now.</w:t>
      </w:r>
    </w:p>
    <w:p w:rsidR="0025527C" w:rsidRDefault="0025527C" w:rsidP="006B6168">
      <w:pPr>
        <w:spacing w:line="480" w:lineRule="auto"/>
        <w:jc w:val="both"/>
        <w:rPr>
          <w:b/>
          <w:bCs/>
        </w:rPr>
      </w:pPr>
      <w:bookmarkStart w:id="18" w:name="_Toc418306760"/>
    </w:p>
    <w:p w:rsidR="001025AE" w:rsidRPr="00F77830" w:rsidRDefault="00F77830" w:rsidP="006B6168">
      <w:pPr>
        <w:spacing w:line="480" w:lineRule="auto"/>
        <w:jc w:val="both"/>
        <w:rPr>
          <w:b/>
          <w:bCs/>
        </w:rPr>
      </w:pPr>
      <w:r w:rsidRPr="00F77830">
        <w:rPr>
          <w:b/>
          <w:bCs/>
        </w:rPr>
        <w:t xml:space="preserve">Pattern # </w:t>
      </w:r>
      <w:r w:rsidR="001472B2">
        <w:rPr>
          <w:b/>
          <w:bCs/>
        </w:rPr>
        <w:t>3</w:t>
      </w:r>
      <w:r w:rsidRPr="00F77830">
        <w:rPr>
          <w:b/>
          <w:bCs/>
        </w:rPr>
        <w:t xml:space="preserve"> - </w:t>
      </w:r>
      <w:r w:rsidR="001025AE" w:rsidRPr="00F77830">
        <w:rPr>
          <w:b/>
          <w:bCs/>
        </w:rPr>
        <w:t>Cyclic or Iterative Nature of Ramayan</w:t>
      </w:r>
      <w:bookmarkEnd w:id="18"/>
      <w:r w:rsidRPr="00F77830">
        <w:rPr>
          <w:b/>
          <w:bCs/>
        </w:rPr>
        <w:t>a:</w:t>
      </w:r>
    </w:p>
    <w:p w:rsidR="001025AE" w:rsidRDefault="001025AE" w:rsidP="006B6168">
      <w:pPr>
        <w:spacing w:line="480" w:lineRule="auto"/>
        <w:ind w:firstLine="720"/>
        <w:jc w:val="both"/>
      </w:pPr>
      <w:r>
        <w:t>There are many instances in Ramayan</w:t>
      </w:r>
      <w:r w:rsidR="00F77830">
        <w:t>a</w:t>
      </w:r>
      <w:r>
        <w:t xml:space="preserve"> where someone recalls events that had happened earlier on. Let us look at a few examples. </w:t>
      </w:r>
    </w:p>
    <w:p w:rsidR="001025AE" w:rsidRDefault="001025AE" w:rsidP="006B6168">
      <w:pPr>
        <w:pStyle w:val="ListParagraph"/>
        <w:spacing w:line="480" w:lineRule="auto"/>
        <w:ind w:left="990" w:hanging="630"/>
        <w:jc w:val="both"/>
      </w:pPr>
      <w:r>
        <w:lastRenderedPageBreak/>
        <w:t>•</w:t>
      </w:r>
      <w:r>
        <w:tab/>
        <w:t xml:space="preserve">In verse 2-118-26, Sita tells the details about their marriage to Anusuya. These details are a repetition of earlier events.  </w:t>
      </w:r>
    </w:p>
    <w:p w:rsidR="001025AE" w:rsidRDefault="001025AE" w:rsidP="006B6168">
      <w:pPr>
        <w:pStyle w:val="ListParagraph"/>
        <w:spacing w:line="480" w:lineRule="auto"/>
        <w:ind w:left="990" w:hanging="630"/>
        <w:jc w:val="both"/>
      </w:pPr>
      <w:r>
        <w:t>•</w:t>
      </w:r>
      <w:r>
        <w:tab/>
        <w:t>In 4-4-6, Laxman</w:t>
      </w:r>
      <w:r w:rsidR="00F77830">
        <w:t>a</w:t>
      </w:r>
      <w:r>
        <w:t xml:space="preserve"> narrates the story to </w:t>
      </w:r>
      <w:r w:rsidR="00A34230">
        <w:t>Hanumana</w:t>
      </w:r>
      <w:r>
        <w:t>, right from King Dasharath</w:t>
      </w:r>
      <w:r w:rsidR="00BF5A5D">
        <w:t>a</w:t>
      </w:r>
      <w:r>
        <w:t>’</w:t>
      </w:r>
      <w:r w:rsidR="00BF5A5D">
        <w:t>s</w:t>
      </w:r>
      <w:r>
        <w:t xml:space="preserve"> rule onwards. </w:t>
      </w:r>
    </w:p>
    <w:p w:rsidR="001025AE" w:rsidRDefault="001025AE" w:rsidP="006B6168">
      <w:pPr>
        <w:pStyle w:val="ListParagraph"/>
        <w:spacing w:line="480" w:lineRule="auto"/>
        <w:ind w:left="990" w:hanging="630"/>
        <w:jc w:val="both"/>
      </w:pPr>
      <w:r>
        <w:t>•</w:t>
      </w:r>
      <w:r>
        <w:tab/>
        <w:t xml:space="preserve">In verse 5-31-2, when </w:t>
      </w:r>
      <w:r w:rsidR="00A34230">
        <w:t>Hanumana</w:t>
      </w:r>
      <w:r>
        <w:t xml:space="preserve"> meets Sita for the first time, h</w:t>
      </w:r>
      <w:r w:rsidR="00F77830">
        <w:t xml:space="preserve">e begins with "there was a king named </w:t>
      </w:r>
      <w:r>
        <w:t>Dasharath</w:t>
      </w:r>
      <w:r w:rsidR="00BF5A5D">
        <w:t>a</w:t>
      </w:r>
      <w:r>
        <w:t xml:space="preserve">."  </w:t>
      </w:r>
    </w:p>
    <w:p w:rsidR="001025AE" w:rsidRDefault="00BF5A5D" w:rsidP="006B6168">
      <w:pPr>
        <w:spacing w:line="480" w:lineRule="auto"/>
        <w:ind w:firstLine="720"/>
        <w:jc w:val="both"/>
      </w:pPr>
      <w:r>
        <w:t>Besides</w:t>
      </w:r>
      <w:r w:rsidR="001025AE">
        <w:t xml:space="preserve"> these instances, there are several instances in Ramayan</w:t>
      </w:r>
      <w:r w:rsidR="00F77830">
        <w:t>a</w:t>
      </w:r>
      <w:r w:rsidR="001025AE">
        <w:t>, where sage Valmiki reviews earlier events. Sometimes, he discusses them briefly, at other times</w:t>
      </w:r>
      <w:r>
        <w:t xml:space="preserve"> he </w:t>
      </w:r>
      <w:r w:rsidR="003F49B2">
        <w:t>describes</w:t>
      </w:r>
      <w:r>
        <w:t xml:space="preserve"> the event</w:t>
      </w:r>
      <w:r w:rsidR="001025AE">
        <w:t xml:space="preserve">. </w:t>
      </w:r>
      <w:r w:rsidR="004135C1">
        <w:t>I</w:t>
      </w:r>
      <w:r w:rsidR="001025AE">
        <w:t xml:space="preserve">t is a </w:t>
      </w:r>
      <w:r w:rsidR="004135C1">
        <w:t>pattern</w:t>
      </w:r>
      <w:r w:rsidR="001025AE">
        <w:t xml:space="preserve"> sage Valmiki intentionally </w:t>
      </w:r>
      <w:r>
        <w:t>hard-wired</w:t>
      </w:r>
      <w:r w:rsidR="001025AE">
        <w:t xml:space="preserve"> in the story. We will see its meaning after studying the next point.</w:t>
      </w:r>
    </w:p>
    <w:p w:rsidR="0025527C" w:rsidRDefault="0025527C" w:rsidP="006B6168">
      <w:pPr>
        <w:spacing w:line="480" w:lineRule="auto"/>
        <w:jc w:val="both"/>
        <w:rPr>
          <w:b/>
          <w:bCs/>
        </w:rPr>
      </w:pPr>
      <w:bookmarkStart w:id="19" w:name="_Toc418306761"/>
    </w:p>
    <w:p w:rsidR="001025AE" w:rsidRPr="00F77830" w:rsidRDefault="00F77830" w:rsidP="006B6168">
      <w:pPr>
        <w:spacing w:line="480" w:lineRule="auto"/>
        <w:jc w:val="both"/>
        <w:rPr>
          <w:b/>
          <w:bCs/>
        </w:rPr>
      </w:pPr>
      <w:r w:rsidRPr="00F77830">
        <w:rPr>
          <w:b/>
          <w:bCs/>
        </w:rPr>
        <w:t xml:space="preserve">Pattern # </w:t>
      </w:r>
      <w:r w:rsidR="001472B2">
        <w:rPr>
          <w:b/>
          <w:bCs/>
        </w:rPr>
        <w:t>4</w:t>
      </w:r>
      <w:r w:rsidRPr="00F77830">
        <w:rPr>
          <w:b/>
          <w:bCs/>
        </w:rPr>
        <w:t xml:space="preserve"> - </w:t>
      </w:r>
      <w:r w:rsidR="001025AE" w:rsidRPr="00F77830">
        <w:rPr>
          <w:b/>
          <w:bCs/>
        </w:rPr>
        <w:t>Shri Ram Discovering Himself as a God</w:t>
      </w:r>
      <w:bookmarkEnd w:id="19"/>
      <w:r>
        <w:rPr>
          <w:b/>
          <w:bCs/>
        </w:rPr>
        <w:t>:</w:t>
      </w:r>
    </w:p>
    <w:p w:rsidR="00866005" w:rsidRDefault="001025AE" w:rsidP="006B6168">
      <w:pPr>
        <w:spacing w:line="480" w:lineRule="auto"/>
        <w:ind w:firstLine="720"/>
        <w:jc w:val="both"/>
      </w:pPr>
      <w:r>
        <w:t xml:space="preserve">As far as sage Valmiki is concerned, Shri Ram’s victory over </w:t>
      </w:r>
      <w:r w:rsidR="008F370A">
        <w:t>Ravana is</w:t>
      </w:r>
      <w:r>
        <w:t xml:space="preserve"> a foregone conclusion. It is surely significant, but it is not the primary theme of the story.</w:t>
      </w:r>
      <w:r w:rsidRPr="00B160D1">
        <w:t xml:space="preserve"> </w:t>
      </w:r>
      <w:r w:rsidRPr="00BF40B1">
        <w:rPr>
          <w:b/>
          <w:bCs/>
        </w:rPr>
        <w:t xml:space="preserve">The central theme is Shri Ram discovering Himself as an incarnation of Lord Vishnu. </w:t>
      </w:r>
      <w:r w:rsidR="00866005">
        <w:rPr>
          <w:b/>
          <w:bCs/>
        </w:rPr>
        <w:t>In terms of Yoga, it is akin to a Yogi discovering his Consciousness is same as Universal Consciousness.</w:t>
      </w:r>
      <w:r w:rsidR="00866005">
        <w:t xml:space="preserve"> </w:t>
      </w:r>
    </w:p>
    <w:p w:rsidR="001025AE" w:rsidRDefault="00866005" w:rsidP="006B6168">
      <w:pPr>
        <w:spacing w:line="480" w:lineRule="auto"/>
        <w:ind w:firstLine="720"/>
        <w:jc w:val="both"/>
      </w:pPr>
      <w:r>
        <w:t>If</w:t>
      </w:r>
      <w:r w:rsidR="001025AE">
        <w:t xml:space="preserve"> you read carefully, sage Valmiki plants clues about "who Shri Ram is</w:t>
      </w:r>
      <w:r w:rsidR="00F77830">
        <w:t>?</w:t>
      </w:r>
      <w:r w:rsidR="001025AE">
        <w:t>" and progressively elaborates it. Shri Ram is not even aware that he is an incarnation of Lord Vishnu</w:t>
      </w:r>
      <w:r w:rsidR="00FC2D6B">
        <w:t>.</w:t>
      </w:r>
      <w:r w:rsidR="001025AE">
        <w:t xml:space="preserve"> </w:t>
      </w:r>
      <w:r w:rsidR="00FC2D6B">
        <w:t>O</w:t>
      </w:r>
      <w:r w:rsidR="001025AE">
        <w:t>nly a few sages know about it. Let us take a few examples.</w:t>
      </w:r>
    </w:p>
    <w:p w:rsidR="001025AE" w:rsidRDefault="001025AE" w:rsidP="00C348B8">
      <w:pPr>
        <w:pStyle w:val="ListParagraph"/>
        <w:numPr>
          <w:ilvl w:val="0"/>
          <w:numId w:val="5"/>
        </w:numPr>
        <w:spacing w:line="480" w:lineRule="auto"/>
        <w:jc w:val="both"/>
      </w:pPr>
      <w:r>
        <w:t>In verse 1-19-14, sage Vishwamitra asks king Dasharath</w:t>
      </w:r>
      <w:r w:rsidR="00BF5A5D">
        <w:t>a</w:t>
      </w:r>
      <w:r>
        <w:t xml:space="preserve"> to send young Shri Ram to fight the demons and protect his ritual sacrifice. At that instance, he tells king Dasharath</w:t>
      </w:r>
      <w:r w:rsidR="00BF5A5D">
        <w:t>a</w:t>
      </w:r>
      <w:r>
        <w:t xml:space="preserve"> "I know who Shri Ram is."</w:t>
      </w:r>
      <w:r w:rsidR="00CA6225">
        <w:t xml:space="preserve"> At that </w:t>
      </w:r>
      <w:r w:rsidR="003B02D2">
        <w:t>instance</w:t>
      </w:r>
      <w:r w:rsidR="00CA6225">
        <w:t>, s</w:t>
      </w:r>
      <w:r>
        <w:t>age Vishwamitra could</w:t>
      </w:r>
      <w:r w:rsidR="00CA6225">
        <w:t xml:space="preserve"> easily</w:t>
      </w:r>
      <w:r>
        <w:t xml:space="preserve"> reveal to Dasharath</w:t>
      </w:r>
      <w:r w:rsidR="00BF5A5D">
        <w:t>a</w:t>
      </w:r>
      <w:r>
        <w:t xml:space="preserve"> that Shri Ram is an incarnation of Lord Vishnu, but he does not do so. </w:t>
      </w:r>
    </w:p>
    <w:p w:rsidR="001025AE" w:rsidRDefault="001025AE" w:rsidP="00C348B8">
      <w:pPr>
        <w:pStyle w:val="ListParagraph"/>
        <w:numPr>
          <w:ilvl w:val="0"/>
          <w:numId w:val="5"/>
        </w:numPr>
        <w:spacing w:line="480" w:lineRule="auto"/>
        <w:jc w:val="both"/>
      </w:pPr>
      <w:r>
        <w:lastRenderedPageBreak/>
        <w:t>Similarly, when Shri Ram breaks Lord Shiv</w:t>
      </w:r>
      <w:r w:rsidR="00CA6225">
        <w:t>a</w:t>
      </w:r>
      <w:r>
        <w:t>’s bow in</w:t>
      </w:r>
      <w:r w:rsidR="00CA6225">
        <w:t xml:space="preserve"> king</w:t>
      </w:r>
      <w:r>
        <w:t xml:space="preserve"> </w:t>
      </w:r>
      <w:r w:rsidR="00CF590E">
        <w:t>Janaka</w:t>
      </w:r>
      <w:r>
        <w:t xml:space="preserve">’s court, the story could tell us he is an incarnation of Lord Vishnu. </w:t>
      </w:r>
    </w:p>
    <w:p w:rsidR="001025AE" w:rsidRDefault="001025AE" w:rsidP="00C348B8">
      <w:pPr>
        <w:pStyle w:val="ListParagraph"/>
        <w:numPr>
          <w:ilvl w:val="0"/>
          <w:numId w:val="5"/>
        </w:numPr>
        <w:spacing w:line="480" w:lineRule="auto"/>
        <w:jc w:val="both"/>
      </w:pPr>
      <w:r>
        <w:t xml:space="preserve">Again, when Shri Ram defeats </w:t>
      </w:r>
      <w:r w:rsidR="008F370A">
        <w:t>Parashurama</w:t>
      </w:r>
      <w:r>
        <w:t xml:space="preserve">, </w:t>
      </w:r>
      <w:r w:rsidR="00CA6225">
        <w:t>the story can say that Shri Ram defeated Parashurama because H</w:t>
      </w:r>
      <w:r>
        <w:t xml:space="preserve">e is an incarnation of Lord Vishnu, yet the story does not mention it. </w:t>
      </w:r>
    </w:p>
    <w:p w:rsidR="001025AE" w:rsidRPr="00BF40B1" w:rsidRDefault="001025AE" w:rsidP="006B6168">
      <w:pPr>
        <w:spacing w:line="480" w:lineRule="auto"/>
        <w:ind w:firstLine="720"/>
        <w:jc w:val="both"/>
        <w:rPr>
          <w:b/>
          <w:bCs/>
        </w:rPr>
      </w:pPr>
      <w:r>
        <w:t>Sage Valmiki waits until the very end of Ramayan</w:t>
      </w:r>
      <w:r w:rsidR="00F77830">
        <w:t>a</w:t>
      </w:r>
      <w:r>
        <w:t xml:space="preserve">, when Shri Ram kills </w:t>
      </w:r>
      <w:r w:rsidR="008F370A">
        <w:t>Ravana,</w:t>
      </w:r>
      <w:r>
        <w:t xml:space="preserve"> to reveal Shri Ram’s </w:t>
      </w:r>
      <w:r w:rsidR="00BF5A5D">
        <w:t>actual identity</w:t>
      </w:r>
      <w:r>
        <w:t xml:space="preserve">. </w:t>
      </w:r>
      <w:r w:rsidR="00BF5A5D">
        <w:rPr>
          <w:b/>
          <w:bCs/>
        </w:rPr>
        <w:t>In</w:t>
      </w:r>
      <w:r w:rsidRPr="00BF40B1">
        <w:rPr>
          <w:b/>
          <w:bCs/>
        </w:rPr>
        <w:t xml:space="preserve"> verse 6-117-11, Shri Ram asks all the gods, "I think I am human. I do not know who I am; so, please tell me." At that instance, in verse 6-117-13, Lord Brahma tells him, "You are Lord Vishnu." </w:t>
      </w:r>
    </w:p>
    <w:p w:rsidR="001025AE" w:rsidRDefault="001025AE" w:rsidP="006B6168">
      <w:pPr>
        <w:spacing w:line="480" w:lineRule="auto"/>
        <w:ind w:firstLine="720"/>
        <w:jc w:val="both"/>
      </w:pPr>
      <w:r>
        <w:t xml:space="preserve">Sage Valmiki hides the secret that Shri Ram is an incarnation of Lord Vishnu, but he plants clues, builds a case for it, and slowly gives out pieces of information. This progressive elaboration, coupled with many iterations or cycles, brings up the </w:t>
      </w:r>
      <w:r w:rsidR="00F77830">
        <w:t>next</w:t>
      </w:r>
      <w:r>
        <w:t xml:space="preserve"> and a crucial point.</w:t>
      </w:r>
    </w:p>
    <w:p w:rsidR="00493AC6" w:rsidRDefault="00493AC6" w:rsidP="006B6168">
      <w:pPr>
        <w:spacing w:line="480" w:lineRule="auto"/>
        <w:jc w:val="both"/>
        <w:rPr>
          <w:b/>
          <w:bCs/>
        </w:rPr>
      </w:pPr>
      <w:bookmarkStart w:id="20" w:name="_Toc418306762"/>
    </w:p>
    <w:p w:rsidR="001025AE" w:rsidRPr="004135C1" w:rsidRDefault="004135C1" w:rsidP="006B6168">
      <w:pPr>
        <w:spacing w:line="480" w:lineRule="auto"/>
        <w:jc w:val="both"/>
        <w:rPr>
          <w:b/>
          <w:bCs/>
        </w:rPr>
      </w:pPr>
      <w:r w:rsidRPr="004135C1">
        <w:rPr>
          <w:b/>
          <w:bCs/>
        </w:rPr>
        <w:t xml:space="preserve">Pattern # </w:t>
      </w:r>
      <w:r w:rsidR="001472B2">
        <w:rPr>
          <w:b/>
          <w:bCs/>
        </w:rPr>
        <w:t>5</w:t>
      </w:r>
      <w:r w:rsidRPr="004135C1">
        <w:rPr>
          <w:b/>
          <w:bCs/>
        </w:rPr>
        <w:t xml:space="preserve"> </w:t>
      </w:r>
      <w:r w:rsidR="00CA6225">
        <w:rPr>
          <w:b/>
          <w:bCs/>
        </w:rPr>
        <w:t>–</w:t>
      </w:r>
      <w:r w:rsidRPr="004135C1">
        <w:rPr>
          <w:b/>
          <w:bCs/>
        </w:rPr>
        <w:t xml:space="preserve"> </w:t>
      </w:r>
      <w:r w:rsidR="00CA6225">
        <w:rPr>
          <w:b/>
          <w:bCs/>
        </w:rPr>
        <w:t xml:space="preserve">Valmiki </w:t>
      </w:r>
      <w:r w:rsidR="001025AE" w:rsidRPr="004135C1">
        <w:rPr>
          <w:b/>
          <w:bCs/>
        </w:rPr>
        <w:t>Ramayan</w:t>
      </w:r>
      <w:r w:rsidR="00855222">
        <w:rPr>
          <w:b/>
          <w:bCs/>
        </w:rPr>
        <w:t>a</w:t>
      </w:r>
      <w:r w:rsidR="001025AE" w:rsidRPr="004135C1">
        <w:rPr>
          <w:b/>
          <w:bCs/>
        </w:rPr>
        <w:t xml:space="preserve"> Begins and Ends With Lord Brahma</w:t>
      </w:r>
      <w:bookmarkEnd w:id="20"/>
      <w:r>
        <w:rPr>
          <w:b/>
          <w:bCs/>
        </w:rPr>
        <w:t>:</w:t>
      </w:r>
    </w:p>
    <w:p w:rsidR="001025AE" w:rsidRDefault="00F77830" w:rsidP="006B6168">
      <w:pPr>
        <w:spacing w:line="480" w:lineRule="auto"/>
        <w:ind w:firstLine="720"/>
        <w:jc w:val="both"/>
      </w:pPr>
      <w:r>
        <w:t xml:space="preserve">Valmiki </w:t>
      </w:r>
      <w:r w:rsidR="001025AE">
        <w:t>Ramayan</w:t>
      </w:r>
      <w:r>
        <w:t>a</w:t>
      </w:r>
      <w:r w:rsidR="001025AE">
        <w:t xml:space="preserve"> begins with Lord Brahma narrating it to sage Narad</w:t>
      </w:r>
      <w:r w:rsidR="00BF40B1">
        <w:t>a</w:t>
      </w:r>
      <w:r w:rsidR="001025AE">
        <w:t xml:space="preserve">, who tells it to sage Valmiki. </w:t>
      </w:r>
      <w:r>
        <w:t>It</w:t>
      </w:r>
      <w:r w:rsidR="001025AE">
        <w:t xml:space="preserve"> ends with Shri Ram going to the "Brahm</w:t>
      </w:r>
      <w:r w:rsidR="008F370A">
        <w:t>a</w:t>
      </w:r>
      <w:r w:rsidR="001025AE">
        <w:t>-Lok</w:t>
      </w:r>
      <w:r w:rsidR="008F370A">
        <w:t>a</w:t>
      </w:r>
      <w:r w:rsidR="001025AE">
        <w:t xml:space="preserve">” – the abode of Lord Brahma </w:t>
      </w:r>
      <w:r w:rsidR="00CA6225">
        <w:t>(verses 1-1-95 and 1-1-97)</w:t>
      </w:r>
      <w:r w:rsidR="001025AE">
        <w:t>. Ramayan</w:t>
      </w:r>
      <w:r>
        <w:t>a</w:t>
      </w:r>
      <w:r w:rsidR="001025AE">
        <w:t xml:space="preserve"> is a story of the higher </w:t>
      </w:r>
      <w:r w:rsidR="00014345">
        <w:t>Consciousness.</w:t>
      </w:r>
      <w:r w:rsidR="001025AE">
        <w:t xml:space="preserve"> </w:t>
      </w:r>
      <w:r w:rsidR="005C7715">
        <w:t>So, it</w:t>
      </w:r>
      <w:r w:rsidR="001025AE">
        <w:t xml:space="preserve"> </w:t>
      </w:r>
      <w:r w:rsidR="0037505E">
        <w:t>begins</w:t>
      </w:r>
      <w:r w:rsidR="00014345">
        <w:t xml:space="preserve"> and end with Lord Brahma, the Universal C</w:t>
      </w:r>
      <w:r w:rsidR="001025AE">
        <w:t>onsciousness. Now, we see how sage Valmiki has closely tied Ramayan</w:t>
      </w:r>
      <w:r>
        <w:t>a</w:t>
      </w:r>
      <w:r w:rsidR="001025AE">
        <w:t xml:space="preserve"> to the </w:t>
      </w:r>
      <w:r w:rsidR="00014345">
        <w:t>U</w:t>
      </w:r>
      <w:r w:rsidR="001025AE">
        <w:t xml:space="preserve">niversal </w:t>
      </w:r>
      <w:r w:rsidR="00014345">
        <w:t>C</w:t>
      </w:r>
      <w:r w:rsidR="001025AE">
        <w:t>onsciousness.</w:t>
      </w:r>
    </w:p>
    <w:p w:rsidR="001025AE" w:rsidRDefault="008E0946" w:rsidP="006B6168">
      <w:pPr>
        <w:spacing w:line="480" w:lineRule="auto"/>
        <w:ind w:firstLine="720"/>
        <w:jc w:val="both"/>
      </w:pPr>
      <w:r>
        <w:t xml:space="preserve">A </w:t>
      </w:r>
      <w:r w:rsidR="003B02D2">
        <w:t xml:space="preserve">process by which a </w:t>
      </w:r>
      <w:r>
        <w:t>Yogi r</w:t>
      </w:r>
      <w:r w:rsidR="003B02D2">
        <w:t>ealizes that</w:t>
      </w:r>
      <w:r w:rsidR="001025AE">
        <w:t xml:space="preserve"> </w:t>
      </w:r>
      <w:r>
        <w:t xml:space="preserve">his Consciousness is same as </w:t>
      </w:r>
      <w:r w:rsidR="001025AE">
        <w:t xml:space="preserve">the </w:t>
      </w:r>
      <w:r w:rsidR="00014345">
        <w:t>U</w:t>
      </w:r>
      <w:r w:rsidR="001025AE">
        <w:t xml:space="preserve">niversal </w:t>
      </w:r>
      <w:r w:rsidR="00014345">
        <w:t>C</w:t>
      </w:r>
      <w:r w:rsidR="001025AE">
        <w:t xml:space="preserve">onsciousness needs someone who knows how to start it – a </w:t>
      </w:r>
      <w:r>
        <w:t>G</w:t>
      </w:r>
      <w:r w:rsidR="001025AE">
        <w:t>uru. In sage Valmiki’s example, sage Narad</w:t>
      </w:r>
      <w:r w:rsidR="00BF40B1">
        <w:t>a</w:t>
      </w:r>
      <w:r w:rsidR="001025AE">
        <w:t xml:space="preserve"> is his guru, and in sage Narad</w:t>
      </w:r>
      <w:r w:rsidR="00BF40B1">
        <w:t>a</w:t>
      </w:r>
      <w:r w:rsidR="001025AE">
        <w:t xml:space="preserve">’s case, Lord Brahma Himself is his </w:t>
      </w:r>
      <w:r w:rsidR="00073B3F">
        <w:t>G</w:t>
      </w:r>
      <w:r w:rsidR="001025AE">
        <w:t xml:space="preserve">uru. </w:t>
      </w:r>
    </w:p>
    <w:p w:rsidR="0025527C" w:rsidRDefault="001025AE" w:rsidP="0025527C">
      <w:pPr>
        <w:spacing w:line="480" w:lineRule="auto"/>
        <w:ind w:firstLine="720"/>
        <w:jc w:val="both"/>
      </w:pPr>
      <w:r w:rsidRPr="002761D7">
        <w:rPr>
          <w:b/>
          <w:bCs/>
        </w:rPr>
        <w:lastRenderedPageBreak/>
        <w:t xml:space="preserve">The process that takes us towards a higher </w:t>
      </w:r>
      <w:r w:rsidR="00855222" w:rsidRPr="002761D7">
        <w:rPr>
          <w:b/>
          <w:bCs/>
        </w:rPr>
        <w:t>C</w:t>
      </w:r>
      <w:r w:rsidRPr="002761D7">
        <w:rPr>
          <w:b/>
          <w:bCs/>
        </w:rPr>
        <w:t>onsciousness is cyclic or i</w:t>
      </w:r>
      <w:r w:rsidR="00855222" w:rsidRPr="002761D7">
        <w:rPr>
          <w:b/>
          <w:bCs/>
        </w:rPr>
        <w:t>terative.</w:t>
      </w:r>
      <w:r w:rsidRPr="002761D7">
        <w:rPr>
          <w:b/>
          <w:bCs/>
        </w:rPr>
        <w:t xml:space="preserve"> </w:t>
      </w:r>
      <w:r w:rsidR="00855222" w:rsidRPr="002761D7">
        <w:rPr>
          <w:b/>
          <w:bCs/>
        </w:rPr>
        <w:t>E</w:t>
      </w:r>
      <w:r w:rsidRPr="002761D7">
        <w:rPr>
          <w:b/>
          <w:bCs/>
        </w:rPr>
        <w:t>ach wave or iteration brings m</w:t>
      </w:r>
      <w:r w:rsidR="00855222" w:rsidRPr="002761D7">
        <w:rPr>
          <w:b/>
          <w:bCs/>
        </w:rPr>
        <w:t>ore and more clarity about the C</w:t>
      </w:r>
      <w:r w:rsidRPr="002761D7">
        <w:rPr>
          <w:b/>
          <w:bCs/>
        </w:rPr>
        <w:t>onsciousness.</w:t>
      </w:r>
      <w:r>
        <w:t xml:space="preserve"> Initially, it may be very faint, unclear, or hazy, but if you keep at it, each wave makes things clearer. </w:t>
      </w:r>
      <w:r w:rsidR="00DB77FE">
        <w:t>Earlier</w:t>
      </w:r>
      <w:r>
        <w:t>, we saw that Ramayan</w:t>
      </w:r>
      <w:r w:rsidR="00DB77FE">
        <w:t>a</w:t>
      </w:r>
      <w:r>
        <w:t xml:space="preserve"> has a </w:t>
      </w:r>
      <w:r w:rsidR="00855222">
        <w:t>cyclic</w:t>
      </w:r>
      <w:r>
        <w:t xml:space="preserve"> pattern. It is sage Valmiki’s way of giving us the hint that the </w:t>
      </w:r>
      <w:r w:rsidR="00BF5A5D">
        <w:t>entire process</w:t>
      </w:r>
      <w:r>
        <w:t xml:space="preserve"> of going to the higher </w:t>
      </w:r>
      <w:r w:rsidR="00855222">
        <w:t>C</w:t>
      </w:r>
      <w:r>
        <w:t>onsciousness is cyclic</w:t>
      </w:r>
      <w:r w:rsidR="00855222">
        <w:t>.</w:t>
      </w:r>
      <w:r>
        <w:t xml:space="preserve"> </w:t>
      </w:r>
      <w:bookmarkStart w:id="21" w:name="_Toc418306769"/>
    </w:p>
    <w:p w:rsidR="007D021B" w:rsidRDefault="007D021B" w:rsidP="00333FF1">
      <w:pPr>
        <w:pStyle w:val="Heading3"/>
        <w:jc w:val="left"/>
      </w:pPr>
      <w:bookmarkStart w:id="22" w:name="_Toc49159414"/>
      <w:r>
        <w:t>Boons and Curses in Ramayan</w:t>
      </w:r>
      <w:bookmarkEnd w:id="21"/>
      <w:r>
        <w:t>a</w:t>
      </w:r>
      <w:r w:rsidR="005C7715">
        <w:t>:</w:t>
      </w:r>
      <w:bookmarkEnd w:id="22"/>
    </w:p>
    <w:p w:rsidR="00333FF1" w:rsidRDefault="007D021B" w:rsidP="00863C01">
      <w:pPr>
        <w:spacing w:line="480" w:lineRule="auto"/>
        <w:ind w:firstLine="720"/>
        <w:jc w:val="both"/>
      </w:pPr>
      <w:r>
        <w:t>We see that Ramayan</w:t>
      </w:r>
      <w:r w:rsidR="00333FF1">
        <w:t>a</w:t>
      </w:r>
      <w:r>
        <w:t xml:space="preserve"> is full of boons and curses, which makes it necessary for us to understand them. There are two types of boons and curses in Ramayana: </w:t>
      </w:r>
      <w:bookmarkStart w:id="23" w:name="_Toc418306770"/>
    </w:p>
    <w:p w:rsidR="007D021B" w:rsidRPr="00863C01" w:rsidRDefault="007D021B" w:rsidP="00C348B8">
      <w:pPr>
        <w:pStyle w:val="ListParagraph"/>
        <w:numPr>
          <w:ilvl w:val="0"/>
          <w:numId w:val="12"/>
        </w:numPr>
        <w:spacing w:line="480" w:lineRule="auto"/>
        <w:jc w:val="both"/>
        <w:rPr>
          <w:b/>
          <w:bCs/>
        </w:rPr>
      </w:pPr>
      <w:r w:rsidRPr="00863C01">
        <w:rPr>
          <w:b/>
          <w:bCs/>
        </w:rPr>
        <w:t>Boons and Curses Related to Transmission of Energy</w:t>
      </w:r>
      <w:bookmarkEnd w:id="23"/>
      <w:r w:rsidR="00333FF1">
        <w:t xml:space="preserve">: </w:t>
      </w:r>
      <w:r>
        <w:t xml:space="preserve">Just as money is an unmistakable reality of our world, </w:t>
      </w:r>
      <w:r w:rsidR="00BF5A5D">
        <w:t>Energy</w:t>
      </w:r>
      <w:r>
        <w:t xml:space="preserve"> is the reality of sage Valmiki’s world. </w:t>
      </w:r>
      <w:r w:rsidRPr="00863C01">
        <w:rPr>
          <w:b/>
          <w:bCs/>
        </w:rPr>
        <w:t xml:space="preserve">For him, like money, one person can transfer </w:t>
      </w:r>
      <w:r w:rsidR="00C15A6F">
        <w:rPr>
          <w:b/>
          <w:bCs/>
        </w:rPr>
        <w:t xml:space="preserve">Energy </w:t>
      </w:r>
      <w:r w:rsidRPr="00863C01">
        <w:rPr>
          <w:b/>
          <w:bCs/>
        </w:rPr>
        <w:t xml:space="preserve">to another as long as the first person has earned enough </w:t>
      </w:r>
      <w:r w:rsidR="00C15A6F">
        <w:rPr>
          <w:b/>
          <w:bCs/>
        </w:rPr>
        <w:t xml:space="preserve">Energy </w:t>
      </w:r>
      <w:r w:rsidRPr="00863C01">
        <w:rPr>
          <w:b/>
          <w:bCs/>
        </w:rPr>
        <w:t xml:space="preserve">to transfer. </w:t>
      </w:r>
      <w:r w:rsidR="00E67920" w:rsidRPr="0037505E">
        <w:t>L</w:t>
      </w:r>
      <w:r w:rsidRPr="0037505E">
        <w:t xml:space="preserve">ike money, someone can take </w:t>
      </w:r>
      <w:r w:rsidR="00C15A6F" w:rsidRPr="0037505E">
        <w:t xml:space="preserve">Energy </w:t>
      </w:r>
      <w:r w:rsidRPr="0037505E">
        <w:t>away from the other person.</w:t>
      </w:r>
      <w:r>
        <w:t xml:space="preserve"> If we consider </w:t>
      </w:r>
      <w:r w:rsidR="00C15A6F">
        <w:t xml:space="preserve">Energy </w:t>
      </w:r>
      <w:r>
        <w:t xml:space="preserve">as a wave, we can see that the intention of the person transferring the </w:t>
      </w:r>
      <w:r w:rsidR="00C15A6F">
        <w:t xml:space="preserve">Energy </w:t>
      </w:r>
      <w:r>
        <w:t xml:space="preserve">decides if it is helpful or harmful. </w:t>
      </w:r>
      <w:r w:rsidRPr="00863C01">
        <w:rPr>
          <w:b/>
          <w:bCs/>
        </w:rPr>
        <w:t xml:space="preserve">A beneficial or positive </w:t>
      </w:r>
      <w:r w:rsidR="00C15A6F">
        <w:rPr>
          <w:b/>
          <w:bCs/>
        </w:rPr>
        <w:t xml:space="preserve">Energy </w:t>
      </w:r>
      <w:r w:rsidRPr="00863C01">
        <w:rPr>
          <w:b/>
          <w:bCs/>
        </w:rPr>
        <w:t xml:space="preserve">transfer is a boon, whereas a negative or harmful </w:t>
      </w:r>
      <w:r w:rsidR="00C15A6F">
        <w:rPr>
          <w:b/>
          <w:bCs/>
        </w:rPr>
        <w:t xml:space="preserve">Energy </w:t>
      </w:r>
      <w:r w:rsidRPr="00863C01">
        <w:rPr>
          <w:b/>
          <w:bCs/>
        </w:rPr>
        <w:t>transfer is a curse.</w:t>
      </w:r>
      <w:r w:rsidR="00863C01" w:rsidRPr="00863C01">
        <w:rPr>
          <w:b/>
          <w:bCs/>
        </w:rPr>
        <w:t xml:space="preserve"> </w:t>
      </w:r>
      <w:r w:rsidR="00863C01" w:rsidRPr="0037505E">
        <w:t xml:space="preserve">Energy transfer </w:t>
      </w:r>
      <w:r w:rsidR="00D73D9C" w:rsidRPr="0037505E">
        <w:t>differs</w:t>
      </w:r>
      <w:r w:rsidR="00863C01" w:rsidRPr="0037505E">
        <w:t xml:space="preserve"> from money transfer in one </w:t>
      </w:r>
      <w:r w:rsidR="00043BD1" w:rsidRPr="0037505E">
        <w:t>way -</w:t>
      </w:r>
      <w:r w:rsidR="00863C01" w:rsidRPr="0037505E">
        <w:t xml:space="preserve"> here, emotions play a big role. The power of </w:t>
      </w:r>
      <w:r w:rsidR="00D73D9C" w:rsidRPr="0037505E">
        <w:t>Energy</w:t>
      </w:r>
      <w:r w:rsidR="00863C01" w:rsidRPr="0037505E">
        <w:t xml:space="preserve"> transfer depends upon the intensity of the emotion with which someone transfers </w:t>
      </w:r>
      <w:r w:rsidR="00D73D9C" w:rsidRPr="0037505E">
        <w:t>Energy</w:t>
      </w:r>
      <w:r w:rsidR="00863C01" w:rsidRPr="0037505E">
        <w:t>.</w:t>
      </w:r>
      <w:r w:rsidR="00863C01" w:rsidRPr="00863C01">
        <w:rPr>
          <w:b/>
          <w:bCs/>
        </w:rPr>
        <w:t xml:space="preserve"> </w:t>
      </w:r>
      <w:r w:rsidR="00863C01">
        <w:t xml:space="preserve">A </w:t>
      </w:r>
      <w:r w:rsidR="003F3324">
        <w:t>sorrowful,</w:t>
      </w:r>
      <w:r w:rsidR="00863C01">
        <w:t xml:space="preserve"> dying person can cause </w:t>
      </w:r>
      <w:r w:rsidR="00D73D9C">
        <w:t>significant damage</w:t>
      </w:r>
      <w:r w:rsidR="00863C01">
        <w:t xml:space="preserve"> with his curse because of his intentions. The curse on king Dasharatha by the dying parents of </w:t>
      </w:r>
      <w:r w:rsidR="008F370A">
        <w:t>Shravana</w:t>
      </w:r>
      <w:r w:rsidR="00863C01">
        <w:t xml:space="preserve"> is a good example of curse having an extreme level of intensity. In verses 2-64-54, </w:t>
      </w:r>
      <w:r w:rsidR="003F3324">
        <w:t>55,</w:t>
      </w:r>
      <w:r w:rsidR="00863C01">
        <w:t xml:space="preserve"> we read that </w:t>
      </w:r>
      <w:r w:rsidR="008F370A">
        <w:t>Shravana</w:t>
      </w:r>
      <w:r w:rsidR="00863C01">
        <w:t xml:space="preserve">’s parents curse king Dasharatha: Like me, you too will die in agony caused </w:t>
      </w:r>
      <w:r w:rsidR="00863C01">
        <w:lastRenderedPageBreak/>
        <w:t xml:space="preserve">by loss of your son. </w:t>
      </w:r>
      <w:r w:rsidR="008F370A">
        <w:t>Shravana</w:t>
      </w:r>
      <w:r w:rsidR="00863C01">
        <w:t xml:space="preserve">’s dying parents are ordinary people; yet, they end up causing much damage to king Dasharatha, who is </w:t>
      </w:r>
      <w:r w:rsidR="00D73D9C">
        <w:t>a prominent person</w:t>
      </w:r>
      <w:r w:rsidR="00863C01">
        <w:t xml:space="preserve">. </w:t>
      </w:r>
    </w:p>
    <w:p w:rsidR="00D73D9C" w:rsidRPr="0037505E" w:rsidRDefault="007D021B" w:rsidP="00D73D9C">
      <w:pPr>
        <w:pStyle w:val="ListParagraph"/>
        <w:numPr>
          <w:ilvl w:val="0"/>
          <w:numId w:val="12"/>
        </w:numPr>
        <w:spacing w:line="480" w:lineRule="auto"/>
        <w:jc w:val="both"/>
        <w:rPr>
          <w:b/>
          <w:bCs/>
        </w:rPr>
      </w:pPr>
      <w:bookmarkStart w:id="24" w:name="_Toc418306771"/>
      <w:r w:rsidRPr="00863C01">
        <w:rPr>
          <w:b/>
          <w:bCs/>
        </w:rPr>
        <w:t xml:space="preserve">Boons and Curses to </w:t>
      </w:r>
      <w:r w:rsidR="00863C01" w:rsidRPr="00863C01">
        <w:rPr>
          <w:b/>
          <w:bCs/>
        </w:rPr>
        <w:t>Set</w:t>
      </w:r>
      <w:r w:rsidRPr="00863C01">
        <w:rPr>
          <w:b/>
          <w:bCs/>
        </w:rPr>
        <w:t xml:space="preserve"> the Story</w:t>
      </w:r>
      <w:bookmarkEnd w:id="24"/>
      <w:r w:rsidR="00863C01" w:rsidRPr="00863C01">
        <w:rPr>
          <w:b/>
          <w:bCs/>
        </w:rPr>
        <w:t xml:space="preserve">, </w:t>
      </w:r>
      <w:r w:rsidR="00D73D9C">
        <w:rPr>
          <w:b/>
          <w:bCs/>
        </w:rPr>
        <w:t>With No</w:t>
      </w:r>
      <w:r w:rsidR="00104B18">
        <w:rPr>
          <w:b/>
          <w:bCs/>
        </w:rPr>
        <w:t xml:space="preserve"> </w:t>
      </w:r>
      <w:r w:rsidR="00863C01" w:rsidRPr="00863C01">
        <w:rPr>
          <w:b/>
          <w:bCs/>
        </w:rPr>
        <w:t>Energy Transfer</w:t>
      </w:r>
      <w:r w:rsidR="00863C01">
        <w:t xml:space="preserve">: </w:t>
      </w:r>
      <w:r w:rsidRPr="004327A6">
        <w:rPr>
          <w:b/>
          <w:bCs/>
        </w:rPr>
        <w:t xml:space="preserve">The second </w:t>
      </w:r>
      <w:r w:rsidR="00D73D9C">
        <w:rPr>
          <w:b/>
          <w:bCs/>
        </w:rPr>
        <w:t xml:space="preserve">type of </w:t>
      </w:r>
      <w:r w:rsidRPr="004327A6">
        <w:rPr>
          <w:b/>
          <w:bCs/>
        </w:rPr>
        <w:t>boons and curses hide the reality</w:t>
      </w:r>
      <w:r w:rsidR="0037505E">
        <w:rPr>
          <w:b/>
          <w:bCs/>
        </w:rPr>
        <w:t>,</w:t>
      </w:r>
      <w:r w:rsidRPr="004327A6">
        <w:rPr>
          <w:b/>
          <w:bCs/>
        </w:rPr>
        <w:t xml:space="preserve"> the way a curtain hides things inside the house.</w:t>
      </w:r>
      <w:r>
        <w:t xml:space="preserve"> </w:t>
      </w:r>
      <w:r w:rsidR="00863C01">
        <w:t xml:space="preserve">Let us take </w:t>
      </w:r>
      <w:r w:rsidR="008E0108">
        <w:t>an example</w:t>
      </w:r>
      <w:r w:rsidR="00863C01">
        <w:t xml:space="preserve"> of </w:t>
      </w:r>
      <w:r>
        <w:t>Dasharath</w:t>
      </w:r>
      <w:r w:rsidR="00333FF1">
        <w:t>a</w:t>
      </w:r>
      <w:r w:rsidR="004327A6">
        <w:t xml:space="preserve">’s boon to his wife, Kaikayi. </w:t>
      </w:r>
      <w:r w:rsidR="0037505E">
        <w:t>There is</w:t>
      </w:r>
      <w:r>
        <w:t xml:space="preserve"> </w:t>
      </w:r>
      <w:r w:rsidR="004327A6">
        <w:t xml:space="preserve">a </w:t>
      </w:r>
      <w:r w:rsidR="00333FF1">
        <w:t>logical problem</w:t>
      </w:r>
      <w:r w:rsidR="004327A6">
        <w:t xml:space="preserve"> with his boon</w:t>
      </w:r>
      <w:r w:rsidR="00333FF1">
        <w:t xml:space="preserve">. </w:t>
      </w:r>
      <w:r>
        <w:t>It is not like king Dasharath</w:t>
      </w:r>
      <w:r w:rsidR="00333FF1">
        <w:t>a</w:t>
      </w:r>
      <w:r>
        <w:t xml:space="preserve"> does great deeds, accumulates </w:t>
      </w:r>
      <w:r w:rsidR="00D73D9C">
        <w:t>Energy</w:t>
      </w:r>
      <w:r>
        <w:t xml:space="preserve">, and </w:t>
      </w:r>
      <w:r w:rsidR="003F3324">
        <w:t>then</w:t>
      </w:r>
      <w:r>
        <w:t xml:space="preserve"> transfers it to his wife as a boon. The story, in fact, presents preci</w:t>
      </w:r>
      <w:r w:rsidR="004327A6">
        <w:t>sely the opposite circumstances. K</w:t>
      </w:r>
      <w:r>
        <w:t>ing Dasharath</w:t>
      </w:r>
      <w:r w:rsidR="00333FF1">
        <w:t>a</w:t>
      </w:r>
      <w:r>
        <w:t xml:space="preserve"> is about to lose a war and his life too.</w:t>
      </w:r>
      <w:r w:rsidRPr="0037505E">
        <w:t xml:space="preserve"> He desperately needs his wife’s help to escape impe</w:t>
      </w:r>
      <w:r w:rsidR="00493AC6" w:rsidRPr="0037505E">
        <w:t>nding defeat and death.</w:t>
      </w:r>
      <w:r w:rsidRPr="0037505E">
        <w:t xml:space="preserve"> </w:t>
      </w:r>
      <w:r w:rsidR="00493AC6" w:rsidRPr="0037505E">
        <w:t>S</w:t>
      </w:r>
      <w:r w:rsidRPr="0037505E">
        <w:t>o, he promises her two boons for her help in the battlefield.</w:t>
      </w:r>
      <w:r w:rsidRPr="00863C01">
        <w:rPr>
          <w:b/>
          <w:bCs/>
        </w:rPr>
        <w:t xml:space="preserve"> </w:t>
      </w:r>
      <w:r w:rsidR="00D73D9C">
        <w:rPr>
          <w:b/>
          <w:bCs/>
        </w:rPr>
        <w:t>Energy</w:t>
      </w:r>
      <w:r w:rsidRPr="00863C01">
        <w:rPr>
          <w:b/>
          <w:bCs/>
        </w:rPr>
        <w:t xml:space="preserve"> transfer </w:t>
      </w:r>
      <w:r w:rsidR="00E67920">
        <w:rPr>
          <w:b/>
          <w:bCs/>
        </w:rPr>
        <w:t xml:space="preserve">did not happen </w:t>
      </w:r>
      <w:r w:rsidRPr="00863C01">
        <w:rPr>
          <w:b/>
          <w:bCs/>
        </w:rPr>
        <w:t xml:space="preserve">in this boon. </w:t>
      </w:r>
      <w:r>
        <w:t xml:space="preserve">His boon is like giving a signed blank check to his wife. </w:t>
      </w:r>
      <w:r w:rsidRPr="0037505E">
        <w:rPr>
          <w:b/>
          <w:bCs/>
        </w:rPr>
        <w:t>Sage Valmiki intentionally creates a hole in the story in the form of Dasharath</w:t>
      </w:r>
      <w:r w:rsidR="00333FF1" w:rsidRPr="0037505E">
        <w:rPr>
          <w:b/>
          <w:bCs/>
        </w:rPr>
        <w:t>a</w:t>
      </w:r>
      <w:r w:rsidRPr="0037505E">
        <w:rPr>
          <w:b/>
          <w:bCs/>
        </w:rPr>
        <w:t>’s inability to save his life</w:t>
      </w:r>
      <w:r w:rsidR="00493AC6" w:rsidRPr="0037505E">
        <w:rPr>
          <w:b/>
          <w:bCs/>
        </w:rPr>
        <w:t xml:space="preserve">. With it, </w:t>
      </w:r>
      <w:r w:rsidRPr="0037505E">
        <w:rPr>
          <w:b/>
          <w:bCs/>
        </w:rPr>
        <w:t>we can identify it as a simple curtain on the reality.</w:t>
      </w:r>
      <w:r w:rsidR="007E2ECF" w:rsidRPr="0037505E">
        <w:rPr>
          <w:b/>
          <w:bCs/>
        </w:rPr>
        <w:t xml:space="preserve"> </w:t>
      </w:r>
    </w:p>
    <w:p w:rsidR="000222C9" w:rsidRDefault="0037505E" w:rsidP="00D73D9C">
      <w:pPr>
        <w:spacing w:line="480" w:lineRule="auto"/>
        <w:ind w:left="360"/>
        <w:jc w:val="both"/>
      </w:pPr>
      <w:r>
        <w:tab/>
      </w:r>
      <w:r w:rsidR="004327A6">
        <w:t>Now let us see how Kaikayi</w:t>
      </w:r>
      <w:r w:rsidR="004327A6" w:rsidRPr="004327A6">
        <w:t xml:space="preserve"> </w:t>
      </w:r>
      <w:r w:rsidR="004327A6">
        <w:t>uses Dasharatha’s boon to create a powerful story. Kaikayi</w:t>
      </w:r>
      <w:r w:rsidR="004327A6" w:rsidRPr="004327A6">
        <w:t xml:space="preserve"> </w:t>
      </w:r>
      <w:r w:rsidR="004327A6">
        <w:t xml:space="preserve">uses this boon to send Shri Ram and Sita in the jungle. Let us take a pause for a second here and see how this event plays in terms of Yoga processes. </w:t>
      </w:r>
      <w:r w:rsidR="004327A6" w:rsidRPr="00D73D9C">
        <w:rPr>
          <w:b/>
          <w:bCs/>
        </w:rPr>
        <w:t xml:space="preserve">Yoga teaches us that our current reality is that our </w:t>
      </w:r>
      <w:r w:rsidR="00070261" w:rsidRPr="00D73D9C">
        <w:rPr>
          <w:b/>
          <w:bCs/>
        </w:rPr>
        <w:t>Ahamkar</w:t>
      </w:r>
      <w:r w:rsidR="004327A6" w:rsidRPr="00D73D9C">
        <w:rPr>
          <w:b/>
          <w:bCs/>
        </w:rPr>
        <w:t xml:space="preserve">a </w:t>
      </w:r>
      <w:r w:rsidR="0052711C" w:rsidRPr="00D73D9C">
        <w:rPr>
          <w:b/>
          <w:bCs/>
        </w:rPr>
        <w:t>has</w:t>
      </w:r>
      <w:r w:rsidR="004327A6" w:rsidRPr="00D73D9C">
        <w:rPr>
          <w:b/>
          <w:bCs/>
        </w:rPr>
        <w:t xml:space="preserve"> </w:t>
      </w:r>
      <w:r w:rsidR="00104B18" w:rsidRPr="00D73D9C">
        <w:rPr>
          <w:b/>
          <w:bCs/>
        </w:rPr>
        <w:t xml:space="preserve">already abducted our </w:t>
      </w:r>
      <w:r w:rsidR="004327A6" w:rsidRPr="00D73D9C">
        <w:rPr>
          <w:b/>
          <w:bCs/>
        </w:rPr>
        <w:t>E</w:t>
      </w:r>
      <w:r w:rsidR="00104B18" w:rsidRPr="00D73D9C">
        <w:rPr>
          <w:b/>
          <w:bCs/>
        </w:rPr>
        <w:t xml:space="preserve">nergy. Sage Valmiki needs to set </w:t>
      </w:r>
      <w:r w:rsidR="0052711C" w:rsidRPr="00D73D9C">
        <w:rPr>
          <w:b/>
          <w:bCs/>
        </w:rPr>
        <w:t>our current reality</w:t>
      </w:r>
      <w:r w:rsidR="00104B18" w:rsidRPr="00D73D9C">
        <w:rPr>
          <w:b/>
          <w:bCs/>
        </w:rPr>
        <w:t xml:space="preserve"> into the story</w:t>
      </w:r>
      <w:r w:rsidR="0052711C" w:rsidRPr="00D73D9C">
        <w:rPr>
          <w:b/>
          <w:bCs/>
        </w:rPr>
        <w:t xml:space="preserve"> of Ramayana, so that Ramayana becomes relevant to us as a guide of Yoga</w:t>
      </w:r>
      <w:r w:rsidR="00104B18" w:rsidRPr="00D73D9C">
        <w:rPr>
          <w:b/>
          <w:bCs/>
        </w:rPr>
        <w:t>.</w:t>
      </w:r>
      <w:r w:rsidR="0052711C" w:rsidRPr="00D73D9C">
        <w:rPr>
          <w:b/>
          <w:bCs/>
        </w:rPr>
        <w:t xml:space="preserve"> </w:t>
      </w:r>
      <w:r w:rsidR="008F370A">
        <w:t>Ravana represents</w:t>
      </w:r>
      <w:r w:rsidR="0052711C">
        <w:t xml:space="preserve"> Ahamkara. Sita </w:t>
      </w:r>
      <w:r w:rsidR="003F3324">
        <w:t>represents</w:t>
      </w:r>
      <w:r w:rsidR="0052711C">
        <w:t xml:space="preserve"> the Energy. </w:t>
      </w:r>
      <w:r w:rsidR="00104B18">
        <w:t xml:space="preserve">For </w:t>
      </w:r>
      <w:r w:rsidR="008F370A">
        <w:t>Ravana to</w:t>
      </w:r>
      <w:r w:rsidR="00104B18">
        <w:t xml:space="preserve"> kidnap </w:t>
      </w:r>
      <w:r w:rsidR="0052711C">
        <w:t>Sita</w:t>
      </w:r>
      <w:r w:rsidR="00104B18">
        <w:t xml:space="preserve">, </w:t>
      </w:r>
      <w:r w:rsidR="0052711C">
        <w:t>she</w:t>
      </w:r>
      <w:r w:rsidR="00104B18">
        <w:t xml:space="preserve"> needs to be in the jungle. For Sita to go to the jungle, Shri Ram </w:t>
      </w:r>
      <w:r w:rsidR="00667AAC">
        <w:t>needs to be in</w:t>
      </w:r>
      <w:r w:rsidR="004327A6">
        <w:t xml:space="preserve"> </w:t>
      </w:r>
      <w:r w:rsidR="003F3324">
        <w:t>the jungle</w:t>
      </w:r>
      <w:r w:rsidR="00104B18">
        <w:t xml:space="preserve">. The story needs a reason to achieve this </w:t>
      </w:r>
      <w:r w:rsidR="0052711C">
        <w:t>outcome. K</w:t>
      </w:r>
      <w:r w:rsidR="00104B18">
        <w:t xml:space="preserve">ing </w:t>
      </w:r>
      <w:r w:rsidR="008F370A">
        <w:t>Dasharatha’s</w:t>
      </w:r>
      <w:r w:rsidR="00104B18">
        <w:t xml:space="preserve"> boon to Kaikayi provides </w:t>
      </w:r>
      <w:r w:rsidR="00D73D9C">
        <w:t>the</w:t>
      </w:r>
      <w:r w:rsidR="00104B18">
        <w:t xml:space="preserve"> reason.</w:t>
      </w:r>
      <w:r w:rsidR="0052711C">
        <w:t xml:space="preserve"> As we saw above, since there was no Energy transfer, this boon is an example of curtain that hides our current reality.</w:t>
      </w:r>
    </w:p>
    <w:p w:rsidR="000222C9" w:rsidRDefault="000222C9" w:rsidP="00D73D9C">
      <w:pPr>
        <w:spacing w:line="480" w:lineRule="auto"/>
        <w:ind w:left="360"/>
        <w:jc w:val="both"/>
      </w:pPr>
    </w:p>
    <w:p w:rsidR="000222C9" w:rsidRDefault="000222C9" w:rsidP="000222C9">
      <w:pPr>
        <w:pStyle w:val="Heading3"/>
      </w:pPr>
      <w:bookmarkStart w:id="25" w:name="_Toc418306783"/>
      <w:bookmarkStart w:id="26" w:name="_Toc49159415"/>
      <w:r>
        <w:lastRenderedPageBreak/>
        <w:t>Shri Ram’s Values</w:t>
      </w:r>
      <w:bookmarkEnd w:id="26"/>
    </w:p>
    <w:p w:rsidR="000222C9" w:rsidRDefault="000222C9" w:rsidP="000222C9">
      <w:pPr>
        <w:spacing w:line="480" w:lineRule="auto"/>
        <w:jc w:val="both"/>
      </w:pPr>
      <w:r>
        <w:tab/>
        <w:t xml:space="preserve">To understand Shri Ram, we must understand how He sees the world. Even though He did not </w:t>
      </w:r>
      <w:r w:rsidR="00853DD4">
        <w:t>know that H</w:t>
      </w:r>
      <w:r>
        <w:t xml:space="preserve">e is Lord Vishnu, </w:t>
      </w:r>
      <w:r w:rsidR="00853DD4">
        <w:t>the</w:t>
      </w:r>
      <w:r>
        <w:t xml:space="preserve"> 7th incarnation</w:t>
      </w:r>
      <w:r w:rsidR="001063A6">
        <w:t xml:space="preserve">. </w:t>
      </w:r>
      <w:r>
        <w:t>We cannot understand Shri Ram’s actions until we understand His Values.</w:t>
      </w:r>
      <w:r w:rsidR="001063A6" w:rsidRPr="001063A6">
        <w:t xml:space="preserve"> </w:t>
      </w:r>
      <w:r w:rsidR="001063A6">
        <w:t>His values differ from us</w:t>
      </w:r>
      <w:r w:rsidR="001063A6" w:rsidRPr="00853DD4">
        <w:t xml:space="preserve"> </w:t>
      </w:r>
      <w:r w:rsidR="001063A6">
        <w:t xml:space="preserve">He is also an advanced Yogi. Let us see </w:t>
      </w:r>
      <w:r w:rsidR="00F06C38">
        <w:t>a few</w:t>
      </w:r>
      <w:r w:rsidR="001063A6">
        <w:t xml:space="preserve"> of them to see His values </w:t>
      </w:r>
      <w:r w:rsidR="002C6A8B">
        <w:t>differ</w:t>
      </w:r>
      <w:r w:rsidR="001063A6">
        <w:t xml:space="preserve"> from us.</w:t>
      </w:r>
    </w:p>
    <w:p w:rsidR="000222C9" w:rsidRPr="004F2112" w:rsidRDefault="000222C9" w:rsidP="000222C9">
      <w:pPr>
        <w:spacing w:line="480" w:lineRule="auto"/>
        <w:jc w:val="both"/>
      </w:pPr>
    </w:p>
    <w:p w:rsidR="000222C9" w:rsidRPr="000222C9" w:rsidRDefault="000222C9" w:rsidP="000222C9">
      <w:pPr>
        <w:spacing w:line="480" w:lineRule="auto"/>
        <w:rPr>
          <w:b/>
          <w:bCs/>
        </w:rPr>
      </w:pPr>
      <w:r>
        <w:rPr>
          <w:b/>
          <w:bCs/>
        </w:rPr>
        <w:t>Value</w:t>
      </w:r>
      <w:r w:rsidRPr="004F7E38">
        <w:rPr>
          <w:b/>
          <w:bCs/>
        </w:rPr>
        <w:t xml:space="preserve"> #1 - </w:t>
      </w:r>
      <w:r w:rsidRPr="000222C9">
        <w:rPr>
          <w:b/>
          <w:bCs/>
        </w:rPr>
        <w:t>Actions and the Results are Independent</w:t>
      </w:r>
      <w:bookmarkEnd w:id="25"/>
    </w:p>
    <w:p w:rsidR="000222C9" w:rsidRDefault="000222C9" w:rsidP="000222C9">
      <w:pPr>
        <w:spacing w:line="480" w:lineRule="auto"/>
        <w:ind w:firstLine="720"/>
        <w:jc w:val="both"/>
      </w:pPr>
      <w:r>
        <w:t>For us, actions and their results are directly connected. In fact, we first decide the results we want, and then perform the actions to get the desired results. If there were no chance of getting a result, we would not think of performing even a small action. Now let us see the contrast between our view and that of Shri Ram’s view.</w:t>
      </w:r>
    </w:p>
    <w:p w:rsidR="000222C9" w:rsidRDefault="000222C9" w:rsidP="000222C9">
      <w:pPr>
        <w:spacing w:line="480" w:lineRule="auto"/>
        <w:ind w:firstLine="720"/>
        <w:jc w:val="both"/>
      </w:pPr>
      <w:r w:rsidRPr="004F2112">
        <w:rPr>
          <w:b/>
          <w:bCs/>
        </w:rPr>
        <w:t>Shri Ram adher</w:t>
      </w:r>
      <w:r w:rsidR="00B148B6">
        <w:rPr>
          <w:b/>
          <w:bCs/>
        </w:rPr>
        <w:t>es</w:t>
      </w:r>
      <w:r w:rsidRPr="004F2112">
        <w:rPr>
          <w:b/>
          <w:bCs/>
        </w:rPr>
        <w:t xml:space="preserve"> to </w:t>
      </w:r>
      <w:r w:rsidR="00B148B6">
        <w:rPr>
          <w:b/>
          <w:bCs/>
        </w:rPr>
        <w:t xml:space="preserve">His </w:t>
      </w:r>
      <w:r w:rsidRPr="004F2112">
        <w:rPr>
          <w:b/>
          <w:bCs/>
        </w:rPr>
        <w:t>duty and morals strictly and rather adamantly.</w:t>
      </w:r>
      <w:r>
        <w:t xml:space="preserve"> </w:t>
      </w:r>
      <w:r w:rsidRPr="004F2112">
        <w:rPr>
          <w:b/>
          <w:bCs/>
        </w:rPr>
        <w:t>He takes an action for its sake</w:t>
      </w:r>
      <w:r w:rsidR="00AA7917">
        <w:rPr>
          <w:b/>
          <w:bCs/>
        </w:rPr>
        <w:t>.</w:t>
      </w:r>
      <w:r w:rsidRPr="004F2112">
        <w:rPr>
          <w:b/>
          <w:bCs/>
        </w:rPr>
        <w:t xml:space="preserve"> </w:t>
      </w:r>
      <w:r w:rsidR="00AA7917">
        <w:rPr>
          <w:b/>
          <w:bCs/>
        </w:rPr>
        <w:t>T</w:t>
      </w:r>
      <w:r w:rsidRPr="004F2112">
        <w:rPr>
          <w:b/>
          <w:bCs/>
        </w:rPr>
        <w:t>he results follow, but for Him, the action does not connect to the result.</w:t>
      </w:r>
      <w:r>
        <w:t xml:space="preserve"> To describe the randomness of the action and its result, Yoga give an example. A crow flies away from a coconut tree, making a coconut fall on the ground. These two events, the crow’s flight and the coconut falling down, are entirely independent, and their connection is imaginary. If someone points to the connection, </w:t>
      </w:r>
      <w:r w:rsidR="002C6A8B">
        <w:t>they see it</w:t>
      </w:r>
      <w:r w:rsidR="00B148B6">
        <w:t xml:space="preserve"> as </w:t>
      </w:r>
      <w:r>
        <w:t xml:space="preserve">ignorance. </w:t>
      </w:r>
    </w:p>
    <w:p w:rsidR="000222C9" w:rsidRPr="00B148B6" w:rsidRDefault="000222C9" w:rsidP="000222C9">
      <w:pPr>
        <w:spacing w:line="480" w:lineRule="auto"/>
        <w:ind w:firstLine="720"/>
        <w:jc w:val="both"/>
        <w:rPr>
          <w:b/>
          <w:bCs/>
        </w:rPr>
      </w:pPr>
      <w:r>
        <w:t xml:space="preserve">In Ramayana, Shri Ram is the only one person who takes this view. Hence, </w:t>
      </w:r>
      <w:r w:rsidR="00B148B6">
        <w:t>H</w:t>
      </w:r>
      <w:r>
        <w:t xml:space="preserve">e is not angry with </w:t>
      </w:r>
      <w:r w:rsidR="00B148B6">
        <w:t>H</w:t>
      </w:r>
      <w:r>
        <w:t xml:space="preserve">is stepmother, Kaikayi, when she forces </w:t>
      </w:r>
      <w:r w:rsidR="00B148B6">
        <w:t>H</w:t>
      </w:r>
      <w:r>
        <w:t xml:space="preserve">im to leave the kingdom and go to the jungle. Except Shri Ram, everyone in the family holds Kaikayi responsible for Shri Ram’s exile and </w:t>
      </w:r>
      <w:r w:rsidR="00B148B6">
        <w:t>Dasharatha</w:t>
      </w:r>
      <w:r>
        <w:t xml:space="preserve">’s death. </w:t>
      </w:r>
      <w:r w:rsidRPr="00B148B6">
        <w:rPr>
          <w:b/>
          <w:bCs/>
        </w:rPr>
        <w:t>However, for Shri Ram, Kaikayi is just a “casual” connection</w:t>
      </w:r>
      <w:r w:rsidR="00F06C38">
        <w:rPr>
          <w:b/>
          <w:bCs/>
        </w:rPr>
        <w:t>, and</w:t>
      </w:r>
      <w:r w:rsidR="00B148B6">
        <w:rPr>
          <w:b/>
          <w:bCs/>
        </w:rPr>
        <w:t xml:space="preserve"> she is</w:t>
      </w:r>
      <w:r w:rsidRPr="00B148B6">
        <w:rPr>
          <w:b/>
          <w:bCs/>
        </w:rPr>
        <w:t xml:space="preserve"> not responsible for </w:t>
      </w:r>
      <w:r w:rsidR="00B148B6" w:rsidRPr="00B148B6">
        <w:rPr>
          <w:b/>
          <w:bCs/>
        </w:rPr>
        <w:t>H</w:t>
      </w:r>
      <w:r w:rsidRPr="00B148B6">
        <w:rPr>
          <w:b/>
          <w:bCs/>
        </w:rPr>
        <w:t>is exile.</w:t>
      </w:r>
    </w:p>
    <w:p w:rsidR="00DA3F53" w:rsidRDefault="00DA3F53" w:rsidP="000222C9">
      <w:pPr>
        <w:spacing w:line="480" w:lineRule="auto"/>
        <w:ind w:firstLine="720"/>
        <w:jc w:val="both"/>
      </w:pPr>
      <w:r>
        <w:lastRenderedPageBreak/>
        <w:t xml:space="preserve">Please remember this value when you read Shri Ram destroys a community of robbers of "Abhivas” in verse 6-22-30 to 6-22-40 and Garuda destroys </w:t>
      </w:r>
      <w:r w:rsidR="009A44A5">
        <w:t>the tribal</w:t>
      </w:r>
      <w:r>
        <w:t xml:space="preserve"> community of “</w:t>
      </w:r>
      <w:r w:rsidR="009A44A5">
        <w:t>Nishad</w:t>
      </w:r>
      <w:r>
        <w:t>” in verse 3-35-32.</w:t>
      </w:r>
      <w:r w:rsidRPr="00DA3F53">
        <w:t xml:space="preserve"> </w:t>
      </w:r>
      <w:r>
        <w:t>Bad actors</w:t>
      </w:r>
      <w:r w:rsidR="00B148B6">
        <w:t xml:space="preserve"> like Ravana</w:t>
      </w:r>
      <w:r>
        <w:t xml:space="preserve"> get bad results via Shri Ram. </w:t>
      </w:r>
      <w:r w:rsidR="00B148B6">
        <w:t>He is</w:t>
      </w:r>
      <w:r>
        <w:t xml:space="preserve"> only a </w:t>
      </w:r>
      <w:r w:rsidR="00E974F5">
        <w:t>“</w:t>
      </w:r>
      <w:r>
        <w:t>casual</w:t>
      </w:r>
      <w:r w:rsidR="00E974F5">
        <w:t>”</w:t>
      </w:r>
      <w:r>
        <w:t xml:space="preserve"> connection, not the real cause of their demise.  </w:t>
      </w:r>
    </w:p>
    <w:p w:rsidR="000222C9" w:rsidRDefault="000222C9" w:rsidP="000222C9">
      <w:pPr>
        <w:spacing w:line="480" w:lineRule="auto"/>
        <w:ind w:firstLine="720"/>
        <w:jc w:val="both"/>
      </w:pPr>
    </w:p>
    <w:p w:rsidR="000222C9" w:rsidRPr="000222C9" w:rsidRDefault="000222C9" w:rsidP="000222C9">
      <w:pPr>
        <w:spacing w:line="480" w:lineRule="auto"/>
        <w:rPr>
          <w:b/>
          <w:bCs/>
        </w:rPr>
      </w:pPr>
      <w:bookmarkStart w:id="27" w:name="_Toc418306784"/>
      <w:r w:rsidRPr="000222C9">
        <w:rPr>
          <w:b/>
          <w:bCs/>
        </w:rPr>
        <w:t>Value #2 – He Rejects Fate</w:t>
      </w:r>
      <w:bookmarkEnd w:id="27"/>
    </w:p>
    <w:p w:rsidR="000222C9" w:rsidRDefault="000222C9" w:rsidP="000222C9">
      <w:pPr>
        <w:spacing w:line="480" w:lineRule="auto"/>
        <w:ind w:firstLine="720"/>
        <w:jc w:val="both"/>
      </w:pPr>
      <w:r>
        <w:t xml:space="preserve">Shri Ram rejects the fate. He knows that a person performing an action will get the results of the action in due course and that fate has nothing to do with it. </w:t>
      </w:r>
      <w:r w:rsidR="00280026">
        <w:t>A</w:t>
      </w:r>
      <w:r>
        <w:t xml:space="preserve"> general misconception about Shri Ram </w:t>
      </w:r>
      <w:r w:rsidR="00280026">
        <w:t>is</w:t>
      </w:r>
      <w:r>
        <w:t xml:space="preserve"> He believes in fate and propagate fatalistic views. To think, people like Shri Ram rely upon fate to decide for them, is an incorrect observation. Let us see the finer point here.</w:t>
      </w:r>
    </w:p>
    <w:p w:rsidR="000222C9" w:rsidRPr="00280026" w:rsidRDefault="000222C9" w:rsidP="000222C9">
      <w:pPr>
        <w:spacing w:line="480" w:lineRule="auto"/>
        <w:ind w:firstLine="720"/>
        <w:jc w:val="both"/>
        <w:rPr>
          <w:b/>
          <w:bCs/>
        </w:rPr>
      </w:pPr>
      <w:r>
        <w:t xml:space="preserve">The problem with the logic of fate is that it assumes separateness of the individual from the others. The concept of fate ignores the connectedness </w:t>
      </w:r>
      <w:r w:rsidR="00280026">
        <w:t xml:space="preserve">a </w:t>
      </w:r>
      <w:r>
        <w:t xml:space="preserve">Yogi feels with others. </w:t>
      </w:r>
      <w:r w:rsidRPr="00280026">
        <w:rPr>
          <w:b/>
          <w:bCs/>
        </w:rPr>
        <w:t xml:space="preserve">For the logic of fate to work, you need separate entities, so that one person’s loss can be another person’s gain. For example, Kaikayi’s son will gain a kingdom, only if Shri Ram leaves it. </w:t>
      </w:r>
    </w:p>
    <w:p w:rsidR="000222C9" w:rsidRPr="00280026" w:rsidRDefault="000222C9" w:rsidP="000222C9">
      <w:pPr>
        <w:spacing w:line="480" w:lineRule="auto"/>
        <w:ind w:firstLine="720"/>
        <w:jc w:val="both"/>
        <w:rPr>
          <w:b/>
          <w:bCs/>
        </w:rPr>
      </w:pPr>
      <w:r>
        <w:t xml:space="preserve">Shri Ram does not feel that </w:t>
      </w:r>
      <w:r w:rsidR="00280026">
        <w:t>H</w:t>
      </w:r>
      <w:r>
        <w:t xml:space="preserve">e is separate from </w:t>
      </w:r>
      <w:r w:rsidR="00280026">
        <w:t>H</w:t>
      </w:r>
      <w:r>
        <w:t xml:space="preserve">is brother. Hence, there is no loss for </w:t>
      </w:r>
      <w:r w:rsidR="00280026">
        <w:t>H</w:t>
      </w:r>
      <w:r>
        <w:t xml:space="preserve">im, if Bharata takes over the kingdom. Since there is no loss for Shri Ram, He does not feel that His stepmother is responsible for it. For Him, He is leaving the kingdom and going in exile at His father’s command. He is happily obeying His father’s wish, and there is no thought of fate or misfortune in His mind. </w:t>
      </w:r>
      <w:r w:rsidRPr="00280026">
        <w:rPr>
          <w:b/>
          <w:bCs/>
        </w:rPr>
        <w:t>For Shri Ram, fate is pure ignorance.</w:t>
      </w:r>
    </w:p>
    <w:p w:rsidR="000222C9" w:rsidRDefault="000222C9" w:rsidP="000222C9">
      <w:pPr>
        <w:spacing w:line="480" w:lineRule="auto"/>
        <w:ind w:firstLine="720"/>
        <w:jc w:val="both"/>
      </w:pPr>
    </w:p>
    <w:p w:rsidR="000222C9" w:rsidRDefault="000222C9" w:rsidP="000222C9">
      <w:pPr>
        <w:spacing w:line="480" w:lineRule="auto"/>
      </w:pPr>
      <w:bookmarkStart w:id="28" w:name="_Toc418306785"/>
      <w:r w:rsidRPr="000222C9">
        <w:rPr>
          <w:b/>
          <w:bCs/>
        </w:rPr>
        <w:t>Value #</w:t>
      </w:r>
      <w:r>
        <w:rPr>
          <w:b/>
          <w:bCs/>
        </w:rPr>
        <w:t xml:space="preserve">3 - </w:t>
      </w:r>
      <w:r>
        <w:t>He is a Highly Active Individual</w:t>
      </w:r>
      <w:bookmarkEnd w:id="28"/>
    </w:p>
    <w:p w:rsidR="000222C9" w:rsidRDefault="000222C9" w:rsidP="000222C9">
      <w:pPr>
        <w:spacing w:line="480" w:lineRule="auto"/>
        <w:ind w:firstLine="720"/>
        <w:jc w:val="both"/>
      </w:pPr>
      <w:r>
        <w:lastRenderedPageBreak/>
        <w:t xml:space="preserve">He is a very active individual. Even in exile, Shri Ram is always on the move, builds an army, builds a bridge across the sea, and invades Lanka. All these activities show that </w:t>
      </w:r>
      <w:r w:rsidR="00280026">
        <w:t>H</w:t>
      </w:r>
      <w:r>
        <w:t xml:space="preserve">e is highly energetic and brave. Note that Shri Ram did never behave like a vegetable, doing nothing and giving up everything in the name of fate. </w:t>
      </w:r>
      <w:r w:rsidR="00280026">
        <w:t xml:space="preserve">He did not say that getting abducted is Sita’s fate. </w:t>
      </w:r>
      <w:r>
        <w:t>He did not prescribe the vegetable-like state readers like us. He prescribes action</w:t>
      </w:r>
      <w:r w:rsidR="00AA7917">
        <w:t>, otherwise</w:t>
      </w:r>
      <w:r>
        <w:t xml:space="preserve"> </w:t>
      </w:r>
      <w:r w:rsidR="00AA7917">
        <w:t xml:space="preserve">there </w:t>
      </w:r>
      <w:r>
        <w:t>would be no Ramayana for us.</w:t>
      </w:r>
    </w:p>
    <w:p w:rsidR="000222C9" w:rsidRDefault="000222C9" w:rsidP="000222C9">
      <w:pPr>
        <w:spacing w:line="480" w:lineRule="auto"/>
        <w:ind w:firstLine="720"/>
        <w:jc w:val="both"/>
      </w:pPr>
    </w:p>
    <w:p w:rsidR="000222C9" w:rsidRDefault="000222C9" w:rsidP="000222C9">
      <w:pPr>
        <w:spacing w:line="480" w:lineRule="auto"/>
      </w:pPr>
      <w:bookmarkStart w:id="29" w:name="_Toc418306786"/>
      <w:r w:rsidRPr="000222C9">
        <w:rPr>
          <w:b/>
          <w:bCs/>
        </w:rPr>
        <w:t>Value #</w:t>
      </w:r>
      <w:r>
        <w:rPr>
          <w:b/>
          <w:bCs/>
        </w:rPr>
        <w:t>4 -</w:t>
      </w:r>
      <w:r w:rsidRPr="000222C9">
        <w:rPr>
          <w:b/>
          <w:bCs/>
        </w:rPr>
        <w:t xml:space="preserve"> </w:t>
      </w:r>
      <w:r>
        <w:t>Strong Emphasis on Performing Duty</w:t>
      </w:r>
      <w:bookmarkEnd w:id="29"/>
    </w:p>
    <w:p w:rsidR="000222C9" w:rsidRDefault="000222C9" w:rsidP="000222C9">
      <w:pPr>
        <w:spacing w:line="480" w:lineRule="auto"/>
        <w:ind w:firstLine="720"/>
        <w:jc w:val="both"/>
      </w:pPr>
      <w:r>
        <w:t xml:space="preserve">Shri Ram places a very strong emphasis on performing duty. His </w:t>
      </w:r>
      <w:r w:rsidR="00F06C38">
        <w:t xml:space="preserve">true </w:t>
      </w:r>
      <w:r>
        <w:t>nature</w:t>
      </w:r>
      <w:r w:rsidR="00F06C38">
        <w:t xml:space="preserve"> is</w:t>
      </w:r>
      <w:r>
        <w:t xml:space="preserve"> to perform his duty, and it comes to Him effortlessly, with no analysis of the pros and cons of the actions. Shri Ram obeys his father’s commands because, for Him, it is his duty to do so</w:t>
      </w:r>
      <w:r w:rsidRPr="00F06C38">
        <w:rPr>
          <w:b/>
          <w:bCs/>
        </w:rPr>
        <w:t xml:space="preserve">. He does not obey his father’s commands to earn the title of an obedient son or out of fear of the repercussions of disobeying the king. </w:t>
      </w:r>
      <w:r>
        <w:t xml:space="preserve">His strict adherence to duty is visible when He tells Sita He rescued her from Ravana to perform his duty, and not to win her back! </w:t>
      </w:r>
    </w:p>
    <w:p w:rsidR="000222C9" w:rsidRDefault="000222C9" w:rsidP="000222C9">
      <w:pPr>
        <w:spacing w:line="480" w:lineRule="auto"/>
        <w:ind w:firstLine="720"/>
        <w:jc w:val="both"/>
      </w:pPr>
      <w:r>
        <w:t xml:space="preserve">The beauty of this value is that it is not an externally imposed, arbitrary judgment. It is an internal, a coherent, and a natural guide. His duty toward others motivates </w:t>
      </w:r>
      <w:r w:rsidR="00B36670">
        <w:t>H</w:t>
      </w:r>
      <w:r>
        <w:t>im. It was not an externally imposed idea that He arbitrarily adopted</w:t>
      </w:r>
      <w:r w:rsidR="00F06C38">
        <w:t>,</w:t>
      </w:r>
      <w:r>
        <w:t xml:space="preserve"> so He could go to heaven or to impress others. </w:t>
      </w:r>
    </w:p>
    <w:p w:rsidR="007D021B" w:rsidRDefault="007D021B" w:rsidP="00D73D9C">
      <w:pPr>
        <w:spacing w:line="480" w:lineRule="auto"/>
        <w:ind w:left="360"/>
        <w:jc w:val="both"/>
      </w:pPr>
      <w:r>
        <w:br w:type="page"/>
      </w:r>
    </w:p>
    <w:p w:rsidR="00775ACC" w:rsidRDefault="00851144" w:rsidP="001E20C0">
      <w:pPr>
        <w:pStyle w:val="Heading2"/>
        <w:jc w:val="left"/>
      </w:pPr>
      <w:bookmarkStart w:id="30" w:name="_Toc49159416"/>
      <w:r>
        <w:lastRenderedPageBreak/>
        <w:t xml:space="preserve">Layer 1: Characters </w:t>
      </w:r>
      <w:r w:rsidR="00BC0674">
        <w:t>as</w:t>
      </w:r>
      <w:r w:rsidR="00CD49E6">
        <w:t xml:space="preserve"> a</w:t>
      </w:r>
      <w:r w:rsidR="00775ACC">
        <w:t xml:space="preserve"> </w:t>
      </w:r>
      <w:r w:rsidR="00CD49E6">
        <w:t>Yoga</w:t>
      </w:r>
      <w:r w:rsidR="00B50BFE">
        <w:t xml:space="preserve"> </w:t>
      </w:r>
      <w:r w:rsidR="00CD49E6">
        <w:t>Concepts</w:t>
      </w:r>
      <w:bookmarkEnd w:id="30"/>
    </w:p>
    <w:p w:rsidR="0009663C" w:rsidRDefault="0009663C" w:rsidP="0009663C">
      <w:pPr>
        <w:spacing w:line="480" w:lineRule="auto"/>
        <w:jc w:val="both"/>
      </w:pPr>
      <w:r>
        <w:tab/>
        <w:t>We saw that there are four layers in Valmiki Ramayana. They are – 1) Characters 2) Character</w:t>
      </w:r>
      <w:r w:rsidR="0052711C">
        <w:t>’</w:t>
      </w:r>
      <w:r>
        <w:t xml:space="preserve">s </w:t>
      </w:r>
      <w:r w:rsidR="0052711C">
        <w:t>R</w:t>
      </w:r>
      <w:r>
        <w:t xml:space="preserve">elationship with </w:t>
      </w:r>
      <w:r w:rsidR="0052711C">
        <w:t>E</w:t>
      </w:r>
      <w:r>
        <w:t xml:space="preserve">ach </w:t>
      </w:r>
      <w:r w:rsidR="0052711C">
        <w:t>O</w:t>
      </w:r>
      <w:r>
        <w:t xml:space="preserve">ther 3) Safeguards for </w:t>
      </w:r>
      <w:r w:rsidR="0052711C">
        <w:t>S</w:t>
      </w:r>
      <w:r>
        <w:t xml:space="preserve">piritual </w:t>
      </w:r>
      <w:r w:rsidR="0052711C">
        <w:t>A</w:t>
      </w:r>
      <w:r>
        <w:t xml:space="preserve">spirants and 4) </w:t>
      </w:r>
      <w:r w:rsidR="0052711C">
        <w:t xml:space="preserve">Indirect References to </w:t>
      </w:r>
      <w:r>
        <w:t xml:space="preserve">Chakras. </w:t>
      </w:r>
    </w:p>
    <w:p w:rsidR="0052711C" w:rsidRDefault="0009663C" w:rsidP="0009663C">
      <w:pPr>
        <w:spacing w:line="480" w:lineRule="auto"/>
        <w:jc w:val="both"/>
      </w:pPr>
      <w:r>
        <w:tab/>
        <w:t xml:space="preserve">Here we will </w:t>
      </w:r>
      <w:r w:rsidR="0052711C">
        <w:t>study Yoga</w:t>
      </w:r>
      <w:r w:rsidR="001E4ACC">
        <w:t xml:space="preserve"> interpretation only few characters. </w:t>
      </w:r>
      <w:r w:rsidR="002761D7">
        <w:t xml:space="preserve">For </w:t>
      </w:r>
      <w:r w:rsidR="0052711C">
        <w:t xml:space="preserve">all </w:t>
      </w:r>
      <w:r w:rsidR="002761D7">
        <w:t xml:space="preserve">other characters, please read </w:t>
      </w:r>
      <w:r w:rsidR="0052711C">
        <w:t>e-</w:t>
      </w:r>
      <w:r w:rsidR="002761D7">
        <w:t xml:space="preserve">book Yoga Ramayana. </w:t>
      </w:r>
    </w:p>
    <w:p w:rsidR="00C029EB" w:rsidRDefault="0052711C" w:rsidP="0009663C">
      <w:pPr>
        <w:spacing w:line="480" w:lineRule="auto"/>
        <w:jc w:val="both"/>
      </w:pPr>
      <w:r>
        <w:tab/>
      </w:r>
      <w:r w:rsidR="001E4ACC" w:rsidRPr="00A10D54">
        <w:rPr>
          <w:b/>
          <w:bCs/>
        </w:rPr>
        <w:t xml:space="preserve">We will classify </w:t>
      </w:r>
      <w:r w:rsidR="002761D7">
        <w:rPr>
          <w:b/>
          <w:bCs/>
        </w:rPr>
        <w:t>the characters</w:t>
      </w:r>
      <w:r w:rsidR="001E4ACC" w:rsidRPr="00A10D54">
        <w:rPr>
          <w:b/>
          <w:bCs/>
        </w:rPr>
        <w:t xml:space="preserve"> according to their complexity to understand</w:t>
      </w:r>
      <w:r w:rsidR="00DD2857">
        <w:rPr>
          <w:b/>
          <w:bCs/>
        </w:rPr>
        <w:t xml:space="preserve"> the </w:t>
      </w:r>
      <w:r w:rsidR="002761D7">
        <w:rPr>
          <w:b/>
          <w:bCs/>
        </w:rPr>
        <w:t>Yoga</w:t>
      </w:r>
      <w:r w:rsidR="00DD2857">
        <w:rPr>
          <w:b/>
          <w:bCs/>
        </w:rPr>
        <w:t xml:space="preserve"> concept it represents</w:t>
      </w:r>
      <w:r w:rsidR="001E4ACC" w:rsidRPr="00A10D54">
        <w:rPr>
          <w:b/>
          <w:bCs/>
        </w:rPr>
        <w:t>: Easy</w:t>
      </w:r>
      <w:r w:rsidR="00207064">
        <w:rPr>
          <w:b/>
          <w:bCs/>
        </w:rPr>
        <w:t xml:space="preserve"> to understand</w:t>
      </w:r>
      <w:r w:rsidR="001E4ACC" w:rsidRPr="00A10D54">
        <w:rPr>
          <w:b/>
          <w:bCs/>
        </w:rPr>
        <w:t xml:space="preserve">, </w:t>
      </w:r>
      <w:r w:rsidR="00207064">
        <w:rPr>
          <w:b/>
          <w:bCs/>
        </w:rPr>
        <w:t>Difficult to u</w:t>
      </w:r>
      <w:r w:rsidR="005C2B7D">
        <w:rPr>
          <w:b/>
          <w:bCs/>
        </w:rPr>
        <w:t xml:space="preserve">nderstand </w:t>
      </w:r>
      <w:r w:rsidR="001E4ACC" w:rsidRPr="00A10D54">
        <w:rPr>
          <w:b/>
          <w:bCs/>
        </w:rPr>
        <w:t xml:space="preserve">and </w:t>
      </w:r>
      <w:r w:rsidR="004311FC">
        <w:rPr>
          <w:b/>
          <w:bCs/>
        </w:rPr>
        <w:t>Hard to understand</w:t>
      </w:r>
      <w:r w:rsidR="001E4ACC" w:rsidRPr="00A10D54">
        <w:rPr>
          <w:b/>
          <w:bCs/>
        </w:rPr>
        <w:t>.</w:t>
      </w:r>
      <w:r w:rsidR="00C029EB">
        <w:rPr>
          <w:b/>
          <w:bCs/>
        </w:rPr>
        <w:t xml:space="preserve"> </w:t>
      </w:r>
      <w:r w:rsidR="002A0A53">
        <w:rPr>
          <w:b/>
          <w:bCs/>
        </w:rPr>
        <w:t>Few</w:t>
      </w:r>
      <w:r w:rsidR="00C029EB">
        <w:rPr>
          <w:b/>
          <w:bCs/>
        </w:rPr>
        <w:t xml:space="preserve"> characters become </w:t>
      </w:r>
      <w:r w:rsidR="004311FC">
        <w:rPr>
          <w:b/>
          <w:bCs/>
        </w:rPr>
        <w:t>hard to understand</w:t>
      </w:r>
      <w:r w:rsidR="00C029EB">
        <w:rPr>
          <w:b/>
          <w:bCs/>
        </w:rPr>
        <w:t xml:space="preserve"> because their meaning depend upon some other concept</w:t>
      </w:r>
      <w:r>
        <w:rPr>
          <w:b/>
          <w:bCs/>
        </w:rPr>
        <w:t>.</w:t>
      </w:r>
      <w:r w:rsidR="0009663C">
        <w:t xml:space="preserve"> </w:t>
      </w:r>
    </w:p>
    <w:p w:rsidR="008A0652" w:rsidRDefault="008A0652" w:rsidP="0009663C">
      <w:pPr>
        <w:spacing w:line="480" w:lineRule="auto"/>
        <w:jc w:val="both"/>
      </w:pPr>
      <w:r>
        <w:tab/>
        <w:t xml:space="preserve">Ramayana is seemingly a simple story of victory of Shri Ram over a </w:t>
      </w:r>
      <w:r w:rsidR="008F370A">
        <w:t xml:space="preserve">Ravana. </w:t>
      </w:r>
      <w:r>
        <w:t xml:space="preserve">However, we find an incredible level of complexity, if we map characters used in Ramayana to ourselves. </w:t>
      </w:r>
      <w:r w:rsidR="00BD5CA6">
        <w:t>When we realize that these are not just characters, they become</w:t>
      </w:r>
      <w:r w:rsidR="00555ADE">
        <w:t xml:space="preserve"> mind-boggling puzzles</w:t>
      </w:r>
      <w:r>
        <w:t xml:space="preserve">. </w:t>
      </w:r>
      <w:r w:rsidRPr="00263553">
        <w:rPr>
          <w:b/>
          <w:bCs/>
        </w:rPr>
        <w:t xml:space="preserve">They are real-life </w:t>
      </w:r>
      <w:r w:rsidR="00B868CE">
        <w:rPr>
          <w:b/>
          <w:bCs/>
        </w:rPr>
        <w:t>processes</w:t>
      </w:r>
      <w:r w:rsidRPr="00263553">
        <w:rPr>
          <w:b/>
          <w:bCs/>
        </w:rPr>
        <w:t xml:space="preserve"> </w:t>
      </w:r>
      <w:r w:rsidR="00625382">
        <w:rPr>
          <w:b/>
          <w:bCs/>
        </w:rPr>
        <w:t>within us</w:t>
      </w:r>
      <w:r w:rsidR="007A7753">
        <w:rPr>
          <w:b/>
          <w:bCs/>
        </w:rPr>
        <w:t>.</w:t>
      </w:r>
      <w:r w:rsidR="00625382">
        <w:rPr>
          <w:b/>
          <w:bCs/>
        </w:rPr>
        <w:t xml:space="preserve"> </w:t>
      </w:r>
      <w:r w:rsidR="007A7753">
        <w:rPr>
          <w:b/>
          <w:bCs/>
        </w:rPr>
        <w:t>They</w:t>
      </w:r>
      <w:r w:rsidRPr="00263553">
        <w:rPr>
          <w:b/>
          <w:bCs/>
        </w:rPr>
        <w:t xml:space="preserve"> matter to us most, </w:t>
      </w:r>
      <w:r w:rsidR="00B868CE">
        <w:rPr>
          <w:b/>
          <w:bCs/>
        </w:rPr>
        <w:t>as a difficult to understand</w:t>
      </w:r>
      <w:r w:rsidRPr="00263553">
        <w:rPr>
          <w:b/>
          <w:bCs/>
        </w:rPr>
        <w:t xml:space="preserve"> </w:t>
      </w:r>
      <w:r w:rsidR="00B868CE">
        <w:rPr>
          <w:b/>
          <w:bCs/>
        </w:rPr>
        <w:t xml:space="preserve">Yoga </w:t>
      </w:r>
      <w:r w:rsidR="00B868CE" w:rsidRPr="00263553">
        <w:rPr>
          <w:b/>
          <w:bCs/>
        </w:rPr>
        <w:t>con</w:t>
      </w:r>
      <w:r w:rsidR="00B868CE">
        <w:rPr>
          <w:b/>
          <w:bCs/>
        </w:rPr>
        <w:t>cepts.</w:t>
      </w:r>
    </w:p>
    <w:p w:rsidR="005B46CD" w:rsidRDefault="005B46CD" w:rsidP="006B6168">
      <w:pPr>
        <w:pStyle w:val="Heading3"/>
        <w:jc w:val="both"/>
      </w:pPr>
      <w:bookmarkStart w:id="31" w:name="_Toc49159417"/>
      <w:r>
        <w:t>Easy</w:t>
      </w:r>
      <w:r w:rsidR="00B76D89">
        <w:t xml:space="preserve"> to Understand</w:t>
      </w:r>
      <w:r>
        <w:t xml:space="preserve"> Character # 1: Sita</w:t>
      </w:r>
      <w:bookmarkEnd w:id="31"/>
    </w:p>
    <w:p w:rsidR="00265C44" w:rsidRDefault="00265C44" w:rsidP="006B6168">
      <w:pPr>
        <w:spacing w:line="480" w:lineRule="auto"/>
        <w:ind w:firstLine="720"/>
        <w:jc w:val="both"/>
      </w:pPr>
      <w:r>
        <w:tab/>
        <w:t>There are hundreds of characters in Ramayana</w:t>
      </w:r>
      <w:r w:rsidR="00555ADE">
        <w:t>.</w:t>
      </w:r>
      <w:r>
        <w:t xml:space="preserve"> </w:t>
      </w:r>
      <w:r w:rsidR="00555ADE">
        <w:t>E</w:t>
      </w:r>
      <w:r>
        <w:t xml:space="preserve">ach character has </w:t>
      </w:r>
      <w:r w:rsidR="00555ADE">
        <w:t xml:space="preserve">its own </w:t>
      </w:r>
      <w:r>
        <w:t>puzzle for the reader</w:t>
      </w:r>
      <w:r w:rsidR="00FD3947">
        <w:t>.</w:t>
      </w:r>
      <w:r>
        <w:t xml:space="preserve"> </w:t>
      </w:r>
      <w:r w:rsidR="00FD3947">
        <w:t>However,</w:t>
      </w:r>
      <w:r>
        <w:t xml:space="preserve"> no other character throws more puzzles at the reader than the character of Sita.</w:t>
      </w:r>
      <w:r w:rsidR="00FD3947">
        <w:rPr>
          <w:b/>
          <w:bCs/>
        </w:rPr>
        <w:t xml:space="preserve"> </w:t>
      </w:r>
      <w:r w:rsidR="00FD3947" w:rsidRPr="00257402">
        <w:t>I</w:t>
      </w:r>
      <w:r w:rsidRPr="00257402">
        <w:t xml:space="preserve">f we consider her just </w:t>
      </w:r>
      <w:r w:rsidR="00FD3947" w:rsidRPr="00257402">
        <w:t>as a</w:t>
      </w:r>
      <w:r w:rsidRPr="00257402">
        <w:t xml:space="preserve"> human</w:t>
      </w:r>
      <w:r w:rsidR="00FD3947" w:rsidRPr="00257402">
        <w:t>, it is not possible to understand her role</w:t>
      </w:r>
      <w:r w:rsidRPr="00257402">
        <w:t>.</w:t>
      </w:r>
      <w:r w:rsidRPr="00BF40B1">
        <w:rPr>
          <w:b/>
          <w:bCs/>
        </w:rPr>
        <w:t xml:space="preserve"> Unless we consider her as an Energy/Shakti</w:t>
      </w:r>
      <w:r w:rsidR="00175682" w:rsidRPr="00BF40B1">
        <w:rPr>
          <w:b/>
          <w:bCs/>
        </w:rPr>
        <w:t>/Kundalini</w:t>
      </w:r>
      <w:r w:rsidRPr="00BF40B1">
        <w:rPr>
          <w:b/>
          <w:bCs/>
        </w:rPr>
        <w:t>, to solve these puzzles is impossible.</w:t>
      </w:r>
      <w:r>
        <w:t xml:space="preserve"> Let us take some time to un</w:t>
      </w:r>
      <w:r w:rsidR="00257402">
        <w:t>derstand her character in depth.</w:t>
      </w:r>
      <w:r>
        <w:t xml:space="preserve"> </w:t>
      </w:r>
      <w:r w:rsidR="00257402">
        <w:t>N</w:t>
      </w:r>
      <w:r>
        <w:t>o amount of ink and paper is enou</w:t>
      </w:r>
      <w:r w:rsidR="00752F63">
        <w:t>gh to underline her importance.</w:t>
      </w:r>
    </w:p>
    <w:p w:rsidR="00752F63" w:rsidRDefault="00752F63" w:rsidP="006B6168">
      <w:pPr>
        <w:spacing w:line="480" w:lineRule="auto"/>
        <w:ind w:firstLine="720"/>
        <w:jc w:val="both"/>
      </w:pPr>
      <w:r>
        <w:t xml:space="preserve">Sita’s birth is a mystery. As the legend goes, king </w:t>
      </w:r>
      <w:r w:rsidR="00CF590E">
        <w:t>Janaka</w:t>
      </w:r>
      <w:r>
        <w:t xml:space="preserve"> found a box with a baby inside while tilli</w:t>
      </w:r>
      <w:r w:rsidR="00153755">
        <w:t>ng the land. Think for a moment;</w:t>
      </w:r>
      <w:r>
        <w:t xml:space="preserve"> if someone had put a live baby underneath land, then that person had </w:t>
      </w:r>
      <w:r>
        <w:lastRenderedPageBreak/>
        <w:t xml:space="preserve">already tilled the land. If someone had dug a hole and put a baby in it a few days before, king </w:t>
      </w:r>
      <w:r w:rsidR="00CF590E">
        <w:t>Janaka</w:t>
      </w:r>
      <w:r>
        <w:t xml:space="preserve"> should have found a de</w:t>
      </w:r>
      <w:r w:rsidR="00134F21">
        <w:t>ad baby or only a skeleton</w:t>
      </w:r>
      <w:r>
        <w:t xml:space="preserve">. Tilling of land and discovery of a live baby </w:t>
      </w:r>
      <w:r w:rsidR="00AA7917">
        <w:t>cannot</w:t>
      </w:r>
      <w:r>
        <w:t xml:space="preserve"> </w:t>
      </w:r>
      <w:r w:rsidR="00AA7917">
        <w:t xml:space="preserve">happen </w:t>
      </w:r>
      <w:r>
        <w:t xml:space="preserve">at the same time. </w:t>
      </w:r>
      <w:r w:rsidRPr="00752F63">
        <w:rPr>
          <w:b/>
          <w:bCs/>
        </w:rPr>
        <w:t xml:space="preserve">Then, how do we explain the riddle of Sita’s birth at the human level? The only answer is that she represents an </w:t>
      </w:r>
      <w:r w:rsidR="00134F21">
        <w:rPr>
          <w:b/>
          <w:bCs/>
        </w:rPr>
        <w:t>E</w:t>
      </w:r>
      <w:r w:rsidRPr="00752F63">
        <w:rPr>
          <w:b/>
          <w:bCs/>
        </w:rPr>
        <w:t xml:space="preserve">nergy. The suggestion by Valmiki that she was not born normally matches Newton’s law of </w:t>
      </w:r>
      <w:r w:rsidR="00207064">
        <w:rPr>
          <w:b/>
          <w:bCs/>
        </w:rPr>
        <w:t>Energy</w:t>
      </w:r>
      <w:r w:rsidRPr="00752F63">
        <w:rPr>
          <w:b/>
          <w:bCs/>
        </w:rPr>
        <w:t xml:space="preserve">. Both agree that we cannot create </w:t>
      </w:r>
      <w:r w:rsidR="00207064">
        <w:rPr>
          <w:b/>
          <w:bCs/>
        </w:rPr>
        <w:t>Energy</w:t>
      </w:r>
      <w:r w:rsidRPr="00752F63">
        <w:rPr>
          <w:b/>
          <w:bCs/>
        </w:rPr>
        <w:t>.</w:t>
      </w:r>
      <w:r>
        <w:t xml:space="preserve"> </w:t>
      </w:r>
    </w:p>
    <w:p w:rsidR="00752F63" w:rsidRDefault="00752F63" w:rsidP="006B6168">
      <w:pPr>
        <w:spacing w:line="480" w:lineRule="auto"/>
        <w:ind w:firstLine="720"/>
        <w:jc w:val="both"/>
      </w:pPr>
      <w:r>
        <w:t xml:space="preserve">When Sita is ready to dissolve her appearance, she requests the earth to open up and swallow her. If she were an ordinary human being, we could have justified her birth as adoption by king </w:t>
      </w:r>
      <w:r w:rsidR="00CF590E">
        <w:t>Janaka</w:t>
      </w:r>
      <w:r>
        <w:t xml:space="preserve">. However, we cannot explain her disappearance </w:t>
      </w:r>
      <w:r w:rsidR="00B171D2">
        <w:t>as a human. H</w:t>
      </w:r>
      <w:r>
        <w:t xml:space="preserve">umans cannot create earthquakes on-demand. </w:t>
      </w:r>
      <w:r w:rsidRPr="00752F63">
        <w:rPr>
          <w:b/>
          <w:bCs/>
        </w:rPr>
        <w:t xml:space="preserve">Sita represents </w:t>
      </w:r>
      <w:r w:rsidR="00B171D2">
        <w:rPr>
          <w:b/>
          <w:bCs/>
        </w:rPr>
        <w:t>the E</w:t>
      </w:r>
      <w:r w:rsidRPr="00752F63">
        <w:rPr>
          <w:b/>
          <w:bCs/>
        </w:rPr>
        <w:t xml:space="preserve">nergy, and </w:t>
      </w:r>
      <w:r w:rsidR="00B171D2">
        <w:rPr>
          <w:b/>
          <w:bCs/>
        </w:rPr>
        <w:t>the E</w:t>
      </w:r>
      <w:r w:rsidRPr="00752F63">
        <w:rPr>
          <w:b/>
          <w:bCs/>
        </w:rPr>
        <w:t xml:space="preserve">nergy cannot be destroyed, which </w:t>
      </w:r>
      <w:r w:rsidR="00153755">
        <w:rPr>
          <w:b/>
          <w:bCs/>
        </w:rPr>
        <w:t>means</w:t>
      </w:r>
      <w:r w:rsidR="00B171D2">
        <w:rPr>
          <w:b/>
          <w:bCs/>
        </w:rPr>
        <w:t xml:space="preserve"> she cannot die like humans. Hence,</w:t>
      </w:r>
      <w:r w:rsidRPr="00752F63">
        <w:rPr>
          <w:b/>
          <w:bCs/>
        </w:rPr>
        <w:t xml:space="preserve"> she disappears into the earth. Thus, we see that sage Valmiki’s representation of </w:t>
      </w:r>
      <w:r w:rsidR="00207064">
        <w:rPr>
          <w:b/>
          <w:bCs/>
        </w:rPr>
        <w:t>Energy</w:t>
      </w:r>
      <w:r w:rsidRPr="00752F63">
        <w:rPr>
          <w:b/>
          <w:bCs/>
        </w:rPr>
        <w:t xml:space="preserve"> matches Newton’s law of </w:t>
      </w:r>
      <w:r w:rsidR="00207064">
        <w:rPr>
          <w:b/>
          <w:bCs/>
        </w:rPr>
        <w:t>Energy</w:t>
      </w:r>
      <w:r w:rsidRPr="00752F63">
        <w:rPr>
          <w:b/>
          <w:bCs/>
        </w:rPr>
        <w:t>.</w:t>
      </w:r>
    </w:p>
    <w:p w:rsidR="00B45CAF" w:rsidRDefault="00752F63" w:rsidP="006B6168">
      <w:pPr>
        <w:spacing w:line="480" w:lineRule="auto"/>
        <w:ind w:firstLine="720"/>
        <w:jc w:val="both"/>
      </w:pPr>
      <w:r>
        <w:t>L</w:t>
      </w:r>
      <w:r w:rsidR="00B45CAF">
        <w:t xml:space="preserve">et us go directly to Valmiki Ramayana and confirm that sage Valmiki saw Sita as </w:t>
      </w:r>
      <w:r w:rsidR="00B171D2">
        <w:t xml:space="preserve">the </w:t>
      </w:r>
      <w:r w:rsidR="00B45CAF">
        <w:t>Energy/Shakti</w:t>
      </w:r>
      <w:r w:rsidR="00175682">
        <w:t>/</w:t>
      </w:r>
      <w:r w:rsidR="00175682" w:rsidRPr="00175682">
        <w:t xml:space="preserve"> </w:t>
      </w:r>
      <w:r w:rsidR="00175682">
        <w:t>Kundalini</w:t>
      </w:r>
      <w:r>
        <w:t>. We will study the</w:t>
      </w:r>
      <w:r w:rsidR="00B45CAF">
        <w:t xml:space="preserve"> verses where </w:t>
      </w:r>
      <w:r w:rsidR="00A34230">
        <w:t>Hanumana</w:t>
      </w:r>
      <w:r w:rsidR="00B45CAF">
        <w:t xml:space="preserve"> first saw Sita. </w:t>
      </w:r>
      <w:r>
        <w:t>Sage Valmiki</w:t>
      </w:r>
      <w:r w:rsidR="00B45CAF">
        <w:t xml:space="preserve"> dedicates three chapters to describe Sita in captivity of </w:t>
      </w:r>
      <w:r w:rsidR="008F370A">
        <w:t>Ravana from</w:t>
      </w:r>
      <w:r w:rsidR="00B45CAF">
        <w:t xml:space="preserve"> </w:t>
      </w:r>
      <w:r w:rsidR="00A34230">
        <w:t>Hanumana</w:t>
      </w:r>
      <w:r w:rsidR="00B45CAF">
        <w:t>’s perspective.</w:t>
      </w:r>
    </w:p>
    <w:p w:rsidR="00B45CAF" w:rsidRDefault="00B45CAF" w:rsidP="006B6168">
      <w:pPr>
        <w:spacing w:line="480" w:lineRule="auto"/>
        <w:ind w:firstLine="720"/>
        <w:jc w:val="both"/>
      </w:pPr>
      <w:r>
        <w:t>Sage Valmiki sets this moment intentionally in the early morning hours, when everything appears golden and fiery red.</w:t>
      </w:r>
      <w:r w:rsidRPr="00175682">
        <w:rPr>
          <w:b/>
          <w:bCs/>
        </w:rPr>
        <w:t xml:space="preserve"> The verses in these chapters are the most beautiful and critical verses of Ramayan</w:t>
      </w:r>
      <w:r w:rsidR="00175682" w:rsidRPr="00175682">
        <w:rPr>
          <w:b/>
          <w:bCs/>
        </w:rPr>
        <w:t>a. T</w:t>
      </w:r>
      <w:r w:rsidRPr="00175682">
        <w:rPr>
          <w:b/>
          <w:bCs/>
        </w:rPr>
        <w:t xml:space="preserve">herefore, we will read each verse carefully. </w:t>
      </w:r>
      <w:r>
        <w:t xml:space="preserve">We will try to see if these descriptions create specific images in our mind and help us in our search for </w:t>
      </w:r>
      <w:r w:rsidR="00B171D2">
        <w:t>the E</w:t>
      </w:r>
      <w:r>
        <w:t xml:space="preserve">nergy in our </w:t>
      </w:r>
      <w:r w:rsidR="002A38BC">
        <w:t>Muladhara</w:t>
      </w:r>
      <w:r>
        <w:t xml:space="preserve"> </w:t>
      </w:r>
      <w:r w:rsidR="00BD4DB9">
        <w:t>Chakra</w:t>
      </w:r>
      <w:r>
        <w:t xml:space="preserve">. </w:t>
      </w:r>
      <w:r w:rsidR="00BA6FC3">
        <w:t xml:space="preserve">Please focus on </w:t>
      </w:r>
      <w:r>
        <w:t>the words that evoke the golden-fire color or words like “braid” and “snake.” In addition, note the specific details of highly energetic, moving, or bright object encapsulated by some cover.</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5-14-38 tells us </w:t>
      </w:r>
      <w:r w:rsidR="00A34230">
        <w:t>Hanumana</w:t>
      </w:r>
      <w:r>
        <w:t xml:space="preserve"> saw land, springs, and trees in a golden fire color.</w:t>
      </w:r>
    </w:p>
    <w:p w:rsidR="00175682" w:rsidRDefault="00175682" w:rsidP="00C348B8">
      <w:pPr>
        <w:pStyle w:val="ListParagraph"/>
        <w:numPr>
          <w:ilvl w:val="0"/>
          <w:numId w:val="7"/>
        </w:numPr>
        <w:tabs>
          <w:tab w:val="clear" w:pos="360"/>
          <w:tab w:val="clear" w:pos="9360"/>
        </w:tabs>
        <w:spacing w:after="200" w:line="480" w:lineRule="auto"/>
        <w:jc w:val="both"/>
      </w:pPr>
      <w:r>
        <w:lastRenderedPageBreak/>
        <w:t xml:space="preserve">Verse 5-14-39 says </w:t>
      </w:r>
      <w:r w:rsidR="00A34230">
        <w:t>Hanumana</w:t>
      </w:r>
      <w:r>
        <w:t xml:space="preserve"> saw his body glowing in golden red color, because of the light radiating from the surroundings. If you visit any temple of </w:t>
      </w:r>
      <w:r w:rsidR="00A34230">
        <w:t>Hanumana</w:t>
      </w:r>
      <w:r>
        <w:t>, you will find him in golden red color; that color comes from these verses.</w:t>
      </w:r>
    </w:p>
    <w:p w:rsidR="00175682" w:rsidRDefault="00175682" w:rsidP="00C348B8">
      <w:pPr>
        <w:pStyle w:val="ListParagraph"/>
        <w:numPr>
          <w:ilvl w:val="0"/>
          <w:numId w:val="7"/>
        </w:numPr>
        <w:tabs>
          <w:tab w:val="clear" w:pos="360"/>
          <w:tab w:val="clear" w:pos="9360"/>
        </w:tabs>
        <w:spacing w:after="200" w:line="480" w:lineRule="auto"/>
        <w:jc w:val="both"/>
      </w:pPr>
      <w:r>
        <w:t xml:space="preserve">In verse 5-15-19 through 5-15-35, sage Valmiki gives the description of Sita in the Ashok garden. It is also a description of the </w:t>
      </w:r>
      <w:r w:rsidR="00B171D2">
        <w:t>E</w:t>
      </w:r>
      <w:r>
        <w:t xml:space="preserve">nergy in our body locked up at the </w:t>
      </w:r>
      <w:r w:rsidR="00B35EE4">
        <w:t xml:space="preserve">Muladhara </w:t>
      </w:r>
      <w:r w:rsidR="00BD4DB9">
        <w:t>Chakra</w:t>
      </w:r>
      <w:r>
        <w:t xml:space="preserve">. In verse 5-15-19, </w:t>
      </w:r>
      <w:r w:rsidR="00A34230">
        <w:t>Hanumana</w:t>
      </w:r>
      <w:r>
        <w:t xml:space="preserve"> sees Sita for the first time. She is wearing an ochre colored sari, which is soiled. Female demons surround her. She is weak </w:t>
      </w:r>
      <w:r w:rsidR="00207064">
        <w:t>because of</w:t>
      </w:r>
      <w:r>
        <w:t xml:space="preserve"> fasting. She looks very </w:t>
      </w:r>
      <w:r w:rsidR="00207064">
        <w:t>miserable</w:t>
      </w:r>
      <w:r>
        <w:t>.</w:t>
      </w:r>
    </w:p>
    <w:p w:rsidR="00175682" w:rsidRDefault="00175682" w:rsidP="00C348B8">
      <w:pPr>
        <w:pStyle w:val="ListParagraph"/>
        <w:numPr>
          <w:ilvl w:val="0"/>
          <w:numId w:val="7"/>
        </w:numPr>
        <w:tabs>
          <w:tab w:val="clear" w:pos="360"/>
          <w:tab w:val="clear" w:pos="9360"/>
        </w:tabs>
        <w:spacing w:after="200" w:line="480" w:lineRule="auto"/>
        <w:jc w:val="both"/>
      </w:pPr>
      <w:r>
        <w:t>Verse 5-15-20 describes Sita as a form that emerged out of the fire, glowing with radiance, but veiled in smoke</w:t>
      </w:r>
    </w:p>
    <w:p w:rsidR="00656A3E" w:rsidRDefault="00175682" w:rsidP="00656A3E">
      <w:pPr>
        <w:pStyle w:val="ListParagraph"/>
        <w:numPr>
          <w:ilvl w:val="0"/>
          <w:numId w:val="7"/>
        </w:numPr>
        <w:tabs>
          <w:tab w:val="clear" w:pos="360"/>
          <w:tab w:val="clear" w:pos="9360"/>
        </w:tabs>
        <w:spacing w:after="200" w:line="480" w:lineRule="auto"/>
        <w:jc w:val="both"/>
      </w:pPr>
      <w:r>
        <w:t>In verse 5-15-21, sage Valmiki describes Sita as a lotus plant without a</w:t>
      </w:r>
      <w:r w:rsidR="00E830A3">
        <w:t xml:space="preserve"> </w:t>
      </w:r>
      <w:r w:rsidR="00656A3E">
        <w:t>lotus flower, covered with mud. T</w:t>
      </w:r>
      <w:r w:rsidR="00E830A3">
        <w:t xml:space="preserve">he mud </w:t>
      </w:r>
      <w:r w:rsidR="00656A3E">
        <w:t>is symbolic of earth, which is an element of the Muladhara Chakra.</w:t>
      </w:r>
    </w:p>
    <w:p w:rsidR="00175682" w:rsidRDefault="00175682" w:rsidP="00555ADE">
      <w:pPr>
        <w:pStyle w:val="ListParagraph"/>
        <w:numPr>
          <w:ilvl w:val="0"/>
          <w:numId w:val="7"/>
        </w:numPr>
        <w:tabs>
          <w:tab w:val="clear" w:pos="360"/>
          <w:tab w:val="clear" w:pos="9360"/>
        </w:tabs>
        <w:spacing w:after="200" w:line="480" w:lineRule="auto"/>
        <w:jc w:val="both"/>
      </w:pPr>
      <w:r>
        <w:t>Verse 5-15-24 compares the condition of her being surrounded by female demons with that of a deer separated from it</w:t>
      </w:r>
      <w:r w:rsidR="005972F5">
        <w:t xml:space="preserve">s herd and surrounded by hounds, </w:t>
      </w:r>
      <w:r w:rsidR="00207064">
        <w:t>showing</w:t>
      </w:r>
      <w:r w:rsidR="005972F5">
        <w:t xml:space="preserve"> the agility with which the Energy moves.</w:t>
      </w:r>
    </w:p>
    <w:p w:rsidR="00175682" w:rsidRPr="00B35EE4" w:rsidRDefault="00B35EE4" w:rsidP="00C348B8">
      <w:pPr>
        <w:pStyle w:val="ListParagraph"/>
        <w:numPr>
          <w:ilvl w:val="0"/>
          <w:numId w:val="7"/>
        </w:numPr>
        <w:tabs>
          <w:tab w:val="clear" w:pos="360"/>
          <w:tab w:val="clear" w:pos="9360"/>
        </w:tabs>
        <w:spacing w:after="200" w:line="480" w:lineRule="auto"/>
        <w:jc w:val="both"/>
        <w:rPr>
          <w:b/>
          <w:bCs/>
        </w:rPr>
      </w:pPr>
      <w:r w:rsidRPr="00B35EE4">
        <w:rPr>
          <w:b/>
          <w:bCs/>
        </w:rPr>
        <w:t>V</w:t>
      </w:r>
      <w:r w:rsidR="00175682" w:rsidRPr="00B35EE4">
        <w:rPr>
          <w:b/>
          <w:bCs/>
        </w:rPr>
        <w:t xml:space="preserve">erse 5-15-25 describes Sita as a braid made up of three flexible strands of hair </w:t>
      </w:r>
      <w:r w:rsidR="00AA7917">
        <w:rPr>
          <w:b/>
          <w:bCs/>
        </w:rPr>
        <w:t xml:space="preserve">and as a coiled up snake - </w:t>
      </w:r>
      <w:r w:rsidR="00175682" w:rsidRPr="00B35EE4">
        <w:rPr>
          <w:b/>
          <w:bCs/>
        </w:rPr>
        <w:t>a classic description of the Kundalini.</w:t>
      </w:r>
    </w:p>
    <w:p w:rsidR="00175682" w:rsidRDefault="00175682" w:rsidP="00C348B8">
      <w:pPr>
        <w:pStyle w:val="ListParagraph"/>
        <w:numPr>
          <w:ilvl w:val="0"/>
          <w:numId w:val="7"/>
        </w:numPr>
        <w:tabs>
          <w:tab w:val="clear" w:pos="360"/>
          <w:tab w:val="clear" w:pos="9360"/>
        </w:tabs>
        <w:spacing w:after="200" w:line="480" w:lineRule="auto"/>
        <w:jc w:val="both"/>
      </w:pPr>
      <w:r>
        <w:t>Verse 5-15-32 again describes her as a fire covered by smoke and as a forgotten treasure.</w:t>
      </w:r>
    </w:p>
    <w:p w:rsidR="00175682" w:rsidRDefault="00175682" w:rsidP="00C348B8">
      <w:pPr>
        <w:pStyle w:val="ListParagraph"/>
        <w:numPr>
          <w:ilvl w:val="0"/>
          <w:numId w:val="7"/>
        </w:numPr>
        <w:tabs>
          <w:tab w:val="clear" w:pos="360"/>
          <w:tab w:val="clear" w:pos="9360"/>
        </w:tabs>
        <w:spacing w:after="200" w:line="480" w:lineRule="auto"/>
        <w:jc w:val="both"/>
      </w:pPr>
      <w:r>
        <w:t>In verse 5-15-37, sage Valmiki mentions that she is wearing a coat of dust and looks like a bright moon covered by clouds.</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5-16-25 again says that her body is smeared with dirt just as a lotus plant is smeared with mud. Note that dirt is symbolic of earth, which is an element of the </w:t>
      </w:r>
      <w:r w:rsidR="00B35EE4">
        <w:t xml:space="preserve">Muladhara </w:t>
      </w:r>
      <w:r w:rsidR="00BD4DB9">
        <w:t>Chakra</w:t>
      </w:r>
      <w:r>
        <w:t>.</w:t>
      </w:r>
    </w:p>
    <w:p w:rsidR="00175682" w:rsidRDefault="00175682" w:rsidP="00C348B8">
      <w:pPr>
        <w:pStyle w:val="ListParagraph"/>
        <w:numPr>
          <w:ilvl w:val="0"/>
          <w:numId w:val="7"/>
        </w:numPr>
        <w:tabs>
          <w:tab w:val="clear" w:pos="360"/>
          <w:tab w:val="clear" w:pos="9360"/>
        </w:tabs>
        <w:spacing w:after="200" w:line="480" w:lineRule="auto"/>
        <w:jc w:val="both"/>
      </w:pPr>
      <w:r>
        <w:t xml:space="preserve">Verse 5-20-7 gives the same description, but this time through the eyes of </w:t>
      </w:r>
      <w:r w:rsidR="008F370A">
        <w:t>Ravana,</w:t>
      </w:r>
      <w:r>
        <w:t xml:space="preserve"> who comes to see Sita to convince her to marry him, so he can avoid </w:t>
      </w:r>
      <w:r w:rsidR="00207064">
        <w:t>a likely attack</w:t>
      </w:r>
      <w:r>
        <w:t xml:space="preserve"> from Shri Ram.</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lastRenderedPageBreak/>
        <w:t xml:space="preserve">In verse 5-19-9, </w:t>
      </w:r>
      <w:r w:rsidR="008F370A">
        <w:rPr>
          <w:b/>
          <w:bCs/>
        </w:rPr>
        <w:t xml:space="preserve">Ravana </w:t>
      </w:r>
      <w:r w:rsidR="008F370A" w:rsidRPr="00D44974">
        <w:rPr>
          <w:b/>
          <w:bCs/>
        </w:rPr>
        <w:t>sees</w:t>
      </w:r>
      <w:r w:rsidRPr="00D44974">
        <w:rPr>
          <w:b/>
          <w:bCs/>
        </w:rPr>
        <w:t xml:space="preserve"> her as a great, writhing female serpent bound in a spell.</w:t>
      </w:r>
    </w:p>
    <w:p w:rsidR="00175682" w:rsidRPr="00D44974" w:rsidRDefault="00175682" w:rsidP="00C348B8">
      <w:pPr>
        <w:pStyle w:val="ListParagraph"/>
        <w:numPr>
          <w:ilvl w:val="0"/>
          <w:numId w:val="7"/>
        </w:numPr>
        <w:tabs>
          <w:tab w:val="clear" w:pos="360"/>
          <w:tab w:val="clear" w:pos="9360"/>
        </w:tabs>
        <w:spacing w:after="200" w:line="480" w:lineRule="auto"/>
        <w:jc w:val="both"/>
        <w:rPr>
          <w:b/>
          <w:bCs/>
        </w:rPr>
      </w:pPr>
      <w:r w:rsidRPr="00D44974">
        <w:rPr>
          <w:b/>
          <w:bCs/>
        </w:rPr>
        <w:t xml:space="preserve">Verse 5-19-13 says that </w:t>
      </w:r>
      <w:r w:rsidR="008F370A">
        <w:rPr>
          <w:b/>
          <w:bCs/>
        </w:rPr>
        <w:t xml:space="preserve">Ravana </w:t>
      </w:r>
      <w:r w:rsidR="008F370A" w:rsidRPr="00D44974">
        <w:rPr>
          <w:b/>
          <w:bCs/>
        </w:rPr>
        <w:t>sees</w:t>
      </w:r>
      <w:r w:rsidRPr="00D44974">
        <w:rPr>
          <w:b/>
          <w:bCs/>
        </w:rPr>
        <w:t xml:space="preserve"> her as a blazing faraway fire, capable of destroying the world.</w:t>
      </w:r>
    </w:p>
    <w:p w:rsidR="00896754" w:rsidRPr="00CF590E" w:rsidRDefault="00175682" w:rsidP="00896754">
      <w:pPr>
        <w:spacing w:line="480" w:lineRule="auto"/>
        <w:ind w:firstLine="720"/>
        <w:jc w:val="both"/>
      </w:pPr>
      <w:r>
        <w:t xml:space="preserve">Verses 5-20-9 and 5-20-13 are critical as they contain the exact description of the Kundalini coiled up at the </w:t>
      </w:r>
      <w:r w:rsidR="005E3980">
        <w:t>Muladhara Chakra</w:t>
      </w:r>
      <w:r>
        <w:t>. If you search the internet, you will come across several pages that describe the Kundalini in the same words.</w:t>
      </w:r>
      <w:r w:rsidR="00D44974">
        <w:t xml:space="preserve"> </w:t>
      </w:r>
      <w:r w:rsidRPr="00FB2377">
        <w:rPr>
          <w:b/>
          <w:bCs/>
        </w:rPr>
        <w:t xml:space="preserve">These verses prove that sage Valmiki saw Sita as the Kundalini, the </w:t>
      </w:r>
      <w:r w:rsidR="003772AE">
        <w:rPr>
          <w:b/>
          <w:bCs/>
        </w:rPr>
        <w:t>E</w:t>
      </w:r>
      <w:r w:rsidRPr="00FB2377">
        <w:rPr>
          <w:b/>
          <w:bCs/>
        </w:rPr>
        <w:t xml:space="preserve">nergy locked up in the </w:t>
      </w:r>
      <w:r w:rsidR="00D44974" w:rsidRPr="00FB2377">
        <w:rPr>
          <w:b/>
          <w:bCs/>
        </w:rPr>
        <w:t xml:space="preserve">Muladhara </w:t>
      </w:r>
      <w:r w:rsidR="00BD4DB9">
        <w:rPr>
          <w:b/>
          <w:bCs/>
        </w:rPr>
        <w:t>Chakra</w:t>
      </w:r>
      <w:r w:rsidRPr="00FB2377">
        <w:rPr>
          <w:b/>
          <w:bCs/>
        </w:rPr>
        <w:t>.</w:t>
      </w:r>
      <w:r w:rsidR="00CF590E">
        <w:rPr>
          <w:b/>
          <w:bCs/>
        </w:rPr>
        <w:t xml:space="preserve"> </w:t>
      </w:r>
      <w:r w:rsidR="00CF590E">
        <w:t xml:space="preserve">In case you </w:t>
      </w:r>
      <w:r w:rsidR="00153755">
        <w:t xml:space="preserve">still </w:t>
      </w:r>
      <w:r w:rsidR="00CF590E">
        <w:t>have doubt, please read the next paragraphs carefully.</w:t>
      </w:r>
    </w:p>
    <w:p w:rsidR="00B16099" w:rsidRDefault="00B16099" w:rsidP="00B16099">
      <w:pPr>
        <w:spacing w:line="480" w:lineRule="auto"/>
        <w:ind w:firstLine="720"/>
        <w:jc w:val="both"/>
      </w:pPr>
      <w:r>
        <w:t xml:space="preserve">Let us review the verses at the end of Valmiki Ramayana, where Shri Ram defeats Ravana. After the war ends, and Vibhishana becomes the king of Lanka. Shri Ram asks Vibhishana to bring Sita to him. In verse 6-115-21, Shri Ram tells Sita, “I won you back to restore my honor.” He then tells her she is “free to go wherever she likes.” </w:t>
      </w:r>
    </w:p>
    <w:p w:rsidR="00B16099" w:rsidRPr="008A53A3" w:rsidRDefault="00B16099" w:rsidP="00B16099">
      <w:pPr>
        <w:spacing w:line="480" w:lineRule="auto"/>
        <w:ind w:firstLine="720"/>
        <w:jc w:val="both"/>
      </w:pPr>
      <w:r w:rsidRPr="00896754">
        <w:rPr>
          <w:b/>
          <w:bCs/>
        </w:rPr>
        <w:t xml:space="preserve">In verse 6-116-15, in a befitting </w:t>
      </w:r>
      <w:r>
        <w:rPr>
          <w:b/>
          <w:bCs/>
        </w:rPr>
        <w:t>response</w:t>
      </w:r>
      <w:r w:rsidRPr="00896754">
        <w:rPr>
          <w:b/>
          <w:bCs/>
        </w:rPr>
        <w:t xml:space="preserve"> to Shri Ram, Sita reminds him she was born out of the earth, and her father, </w:t>
      </w:r>
      <w:r>
        <w:rPr>
          <w:b/>
          <w:bCs/>
        </w:rPr>
        <w:t xml:space="preserve">king </w:t>
      </w:r>
      <w:r w:rsidR="00CF590E">
        <w:rPr>
          <w:b/>
          <w:bCs/>
        </w:rPr>
        <w:t>Janaka</w:t>
      </w:r>
      <w:r w:rsidRPr="00896754">
        <w:rPr>
          <w:b/>
          <w:bCs/>
        </w:rPr>
        <w:t>, was a mere disguise for her to be born.</w:t>
      </w:r>
      <w:r>
        <w:t xml:space="preserve"> Sita tells Shri Ram that “he is behaving like someone who does not know of her actual nature”. However, not wanting to live a life of blame, she plans to enter fire and asks Laxmana to set up a bonfire. </w:t>
      </w:r>
      <w:r w:rsidRPr="00896754">
        <w:rPr>
          <w:b/>
          <w:bCs/>
        </w:rPr>
        <w:t xml:space="preserve">Note that </w:t>
      </w:r>
      <w:r>
        <w:rPr>
          <w:b/>
          <w:bCs/>
        </w:rPr>
        <w:t>Sita</w:t>
      </w:r>
      <w:r w:rsidRPr="00896754">
        <w:rPr>
          <w:b/>
          <w:bCs/>
        </w:rPr>
        <w:t xml:space="preserve"> does not enter fire to pass any test or to remove any doubts about her purity. </w:t>
      </w:r>
      <w:r>
        <w:t>After telling everyone assembled there, “my heart never moves off of Shri Ram,” in verse 6-116-32, Sita plunges into the blazing fire.</w:t>
      </w:r>
      <w:r w:rsidRPr="00B16099">
        <w:t xml:space="preserve"> </w:t>
      </w:r>
    </w:p>
    <w:p w:rsidR="00B16099" w:rsidRDefault="00B16099" w:rsidP="00B16099">
      <w:pPr>
        <w:spacing w:line="480" w:lineRule="auto"/>
        <w:ind w:firstLine="720"/>
        <w:jc w:val="both"/>
        <w:rPr>
          <w:b/>
          <w:bCs/>
        </w:rPr>
      </w:pPr>
      <w:r>
        <w:t xml:space="preserve">In verse 6-118-1, the fire god appears in person, with Sita in his hand. </w:t>
      </w:r>
      <w:r w:rsidRPr="008A53A3">
        <w:t>Verse 6-118-4 tells us that Sita comes out of the fire in precisely the same state in which she went in. Even her flower ornaments did not burn in the fire.</w:t>
      </w:r>
      <w:r w:rsidRPr="00991230">
        <w:rPr>
          <w:b/>
          <w:bCs/>
        </w:rPr>
        <w:t xml:space="preserve"> </w:t>
      </w:r>
      <w:r w:rsidR="00153755">
        <w:rPr>
          <w:b/>
          <w:bCs/>
        </w:rPr>
        <w:t xml:space="preserve">What can go thru fire and come out unharmed? </w:t>
      </w:r>
      <w:r w:rsidRPr="00991230">
        <w:rPr>
          <w:b/>
          <w:bCs/>
        </w:rPr>
        <w:t xml:space="preserve">Only fire can go through fire and come out unharmed. </w:t>
      </w:r>
    </w:p>
    <w:p w:rsidR="00B16099" w:rsidRPr="008A53A3" w:rsidRDefault="00B16099" w:rsidP="00B16099">
      <w:pPr>
        <w:spacing w:line="480" w:lineRule="auto"/>
        <w:ind w:firstLine="720"/>
        <w:jc w:val="both"/>
      </w:pPr>
      <w:r w:rsidRPr="008A53A3">
        <w:lastRenderedPageBreak/>
        <w:t>From verse 6-118-15, Shri Ram tells everyone that he had always known the actual nature of his wife, Sita, as the Energy. Having known this, he had ignored her jumping in the fire, as he knew the fire could not burn fire.</w:t>
      </w:r>
    </w:p>
    <w:p w:rsidR="00B16099" w:rsidRDefault="00B16099" w:rsidP="00B16099">
      <w:pPr>
        <w:pStyle w:val="ListParagraph"/>
        <w:numPr>
          <w:ilvl w:val="0"/>
          <w:numId w:val="11"/>
        </w:numPr>
        <w:tabs>
          <w:tab w:val="clear" w:pos="360"/>
          <w:tab w:val="clear" w:pos="9360"/>
        </w:tabs>
        <w:spacing w:after="200" w:line="480" w:lineRule="auto"/>
        <w:jc w:val="both"/>
      </w:pPr>
      <w:r>
        <w:t xml:space="preserve">In verse 6-118-15, he says, “I know Sita, who is always in my mind, and she has undivided affection for me.” </w:t>
      </w:r>
    </w:p>
    <w:p w:rsidR="00B16099" w:rsidRDefault="00B16099" w:rsidP="00B16099">
      <w:pPr>
        <w:pStyle w:val="ListParagraph"/>
        <w:numPr>
          <w:ilvl w:val="0"/>
          <w:numId w:val="11"/>
        </w:numPr>
        <w:tabs>
          <w:tab w:val="clear" w:pos="360"/>
          <w:tab w:val="clear" w:pos="9360"/>
        </w:tabs>
        <w:spacing w:after="200" w:line="480" w:lineRule="auto"/>
        <w:jc w:val="both"/>
      </w:pPr>
      <w:r>
        <w:t>In verse 6-118-16, he says, “Ravana could not harm her as her own power protects Sita.”</w:t>
      </w:r>
    </w:p>
    <w:p w:rsidR="00B16099" w:rsidRPr="00991230" w:rsidRDefault="00B16099" w:rsidP="00B16099">
      <w:pPr>
        <w:pStyle w:val="ListParagraph"/>
        <w:numPr>
          <w:ilvl w:val="0"/>
          <w:numId w:val="11"/>
        </w:numPr>
        <w:tabs>
          <w:tab w:val="clear" w:pos="360"/>
          <w:tab w:val="clear" w:pos="9360"/>
        </w:tabs>
        <w:spacing w:after="200" w:line="480" w:lineRule="auto"/>
        <w:jc w:val="both"/>
        <w:rPr>
          <w:b/>
          <w:bCs/>
        </w:rPr>
      </w:pPr>
      <w:r w:rsidRPr="00991230">
        <w:rPr>
          <w:b/>
          <w:bCs/>
        </w:rPr>
        <w:t xml:space="preserve">In verse 6-118-18, he says, “Sita is a blazing tongue of fire; </w:t>
      </w:r>
      <w:r>
        <w:rPr>
          <w:b/>
          <w:bCs/>
        </w:rPr>
        <w:t xml:space="preserve">Ravana </w:t>
      </w:r>
      <w:r w:rsidRPr="00991230">
        <w:rPr>
          <w:b/>
          <w:bCs/>
        </w:rPr>
        <w:t>had no chance of laying his hands on such a fire.”</w:t>
      </w:r>
    </w:p>
    <w:p w:rsidR="00B16099" w:rsidRDefault="00B16099" w:rsidP="00B16099">
      <w:pPr>
        <w:pStyle w:val="ListParagraph"/>
        <w:numPr>
          <w:ilvl w:val="0"/>
          <w:numId w:val="11"/>
        </w:numPr>
        <w:tabs>
          <w:tab w:val="clear" w:pos="360"/>
          <w:tab w:val="clear" w:pos="9360"/>
        </w:tabs>
        <w:spacing w:after="200" w:line="480" w:lineRule="auto"/>
        <w:jc w:val="both"/>
        <w:rPr>
          <w:b/>
          <w:bCs/>
        </w:rPr>
      </w:pPr>
      <w:r w:rsidRPr="002C4C00">
        <w:rPr>
          <w:b/>
          <w:bCs/>
        </w:rPr>
        <w:t xml:space="preserve">In verse 6-118-19, he says, “Sita </w:t>
      </w:r>
      <w:r>
        <w:rPr>
          <w:b/>
          <w:bCs/>
        </w:rPr>
        <w:t>does not differ</w:t>
      </w:r>
      <w:r w:rsidRPr="002C4C00">
        <w:rPr>
          <w:b/>
          <w:bCs/>
        </w:rPr>
        <w:t xml:space="preserve"> from me, just as sunlight </w:t>
      </w:r>
      <w:r>
        <w:rPr>
          <w:b/>
          <w:bCs/>
        </w:rPr>
        <w:t>does not differ</w:t>
      </w:r>
      <w:r w:rsidRPr="002C4C00">
        <w:rPr>
          <w:b/>
          <w:bCs/>
        </w:rPr>
        <w:t xml:space="preserve"> from the sun.”</w:t>
      </w:r>
    </w:p>
    <w:p w:rsidR="00B16099" w:rsidRDefault="00B16099" w:rsidP="00B16099">
      <w:pPr>
        <w:tabs>
          <w:tab w:val="clear" w:pos="360"/>
          <w:tab w:val="clear" w:pos="9360"/>
        </w:tabs>
        <w:spacing w:after="200" w:line="480" w:lineRule="auto"/>
        <w:ind w:firstLine="450"/>
        <w:jc w:val="both"/>
      </w:pPr>
      <w:r>
        <w:t xml:space="preserve">These verses tell us the Sita is the Energy. In Yoga terms, the Energy and Consciousness are always together. Hence, Shri Ram must represent the </w:t>
      </w:r>
      <w:r w:rsidRPr="001F3A5C">
        <w:t>Consciousness</w:t>
      </w:r>
      <w:r>
        <w:t xml:space="preserve">. </w:t>
      </w:r>
    </w:p>
    <w:p w:rsidR="00B16099" w:rsidRDefault="00B16099" w:rsidP="00B16099">
      <w:pPr>
        <w:tabs>
          <w:tab w:val="clear" w:pos="360"/>
          <w:tab w:val="clear" w:pos="9360"/>
        </w:tabs>
        <w:spacing w:after="200" w:line="480" w:lineRule="auto"/>
        <w:ind w:firstLine="720"/>
        <w:jc w:val="both"/>
      </w:pPr>
      <w:r>
        <w:t xml:space="preserve">Here we learn about Sita’s actual nature </w:t>
      </w:r>
      <w:r w:rsidR="00153755">
        <w:t>first,</w:t>
      </w:r>
      <w:r>
        <w:t xml:space="preserve"> and then we come to understand Shri Ram’s nature. We get an important message here for a Yogi – we understand the Energy first and then the Consciousness. </w:t>
      </w:r>
    </w:p>
    <w:p w:rsidR="00896754" w:rsidRDefault="00896754" w:rsidP="00896754">
      <w:pPr>
        <w:pStyle w:val="Heading3"/>
        <w:jc w:val="left"/>
      </w:pPr>
      <w:bookmarkStart w:id="32" w:name="_Toc49159418"/>
      <w:r>
        <w:t xml:space="preserve">Easy </w:t>
      </w:r>
      <w:r w:rsidR="00B76D89">
        <w:t xml:space="preserve">to Understand </w:t>
      </w:r>
      <w:r>
        <w:t>Character # 2</w:t>
      </w:r>
      <w:r w:rsidRPr="00896754">
        <w:t>: Shri Ram</w:t>
      </w:r>
      <w:bookmarkEnd w:id="32"/>
    </w:p>
    <w:p w:rsidR="00B16099" w:rsidRDefault="00B16099" w:rsidP="00896754">
      <w:pPr>
        <w:spacing w:line="480" w:lineRule="auto"/>
        <w:ind w:firstLine="720"/>
        <w:jc w:val="both"/>
      </w:pPr>
      <w:r>
        <w:t xml:space="preserve">After giving a stern reply to Shri Ram that He is acting like a common man and behaving as if He does not know her real nature as an Energy, Sita jumps into </w:t>
      </w:r>
      <w:r w:rsidR="003212FB">
        <w:t>the blazing</w:t>
      </w:r>
      <w:r>
        <w:t xml:space="preserve"> fire. In verse 6-117-1 we read, Shri Ram becomes very sad, and tears roll off from his eyes. </w:t>
      </w:r>
      <w:r w:rsidRPr="008A53A3">
        <w:t>At this instance, He behaves like an ordinary man.</w:t>
      </w:r>
      <w:r>
        <w:t xml:space="preserve"> </w:t>
      </w:r>
    </w:p>
    <w:p w:rsidR="00896754" w:rsidRPr="008A53A3" w:rsidRDefault="00896754" w:rsidP="00896754">
      <w:pPr>
        <w:spacing w:line="480" w:lineRule="auto"/>
        <w:ind w:firstLine="720"/>
        <w:jc w:val="both"/>
      </w:pPr>
      <w:r>
        <w:lastRenderedPageBreak/>
        <w:t>After witnessing this sad turn of these events, Lord Brahma, Lord Shiv</w:t>
      </w:r>
      <w:r w:rsidR="00991230">
        <w:t>a</w:t>
      </w:r>
      <w:r>
        <w:t>, Indr</w:t>
      </w:r>
      <w:r w:rsidR="00991230">
        <w:t>a</w:t>
      </w:r>
      <w:r>
        <w:t xml:space="preserve">, and a host of other gods, intervene. In verse 6-117-6, they question Shri Ram how he could not recognize himself as </w:t>
      </w:r>
      <w:r w:rsidR="00181E29">
        <w:t>a god</w:t>
      </w:r>
      <w:r w:rsidR="003212FB">
        <w:t>. They ask H</w:t>
      </w:r>
      <w:r>
        <w:t>im</w:t>
      </w:r>
      <w:r w:rsidR="003212FB">
        <w:t>,</w:t>
      </w:r>
      <w:r>
        <w:t xml:space="preserve"> </w:t>
      </w:r>
      <w:r w:rsidR="00207064">
        <w:t>“</w:t>
      </w:r>
      <w:proofErr w:type="gramStart"/>
      <w:r>
        <w:t>why</w:t>
      </w:r>
      <w:proofErr w:type="gramEnd"/>
      <w:r>
        <w:t xml:space="preserve"> he is still behaving like a </w:t>
      </w:r>
      <w:r w:rsidR="00207064">
        <w:t>commoner</w:t>
      </w:r>
      <w:r w:rsidR="00207064" w:rsidRPr="008A53A3">
        <w:t>?”</w:t>
      </w:r>
      <w:r w:rsidRPr="008A53A3">
        <w:t xml:space="preserve"> In verse 6-117-11, Shri Ram tells them he thinks he is a normal human being called Ram, the son of Dasharath</w:t>
      </w:r>
      <w:r w:rsidR="003772AE" w:rsidRPr="008A53A3">
        <w:t>a,</w:t>
      </w:r>
      <w:r w:rsidRPr="008A53A3">
        <w:t xml:space="preserve"> of the city of Ayodhya. He asks them, “Since you are gods, you tell me who I am. What is my </w:t>
      </w:r>
      <w:r w:rsidR="00207064" w:rsidRPr="008A53A3">
        <w:t>actual nature</w:t>
      </w:r>
      <w:r w:rsidRPr="008A53A3">
        <w:t>?”</w:t>
      </w:r>
    </w:p>
    <w:p w:rsidR="00896754" w:rsidRDefault="00896754" w:rsidP="00991230">
      <w:pPr>
        <w:spacing w:line="480" w:lineRule="auto"/>
        <w:jc w:val="both"/>
      </w:pPr>
      <w:r>
        <w:t xml:space="preserve">From the verse 6-117-12 to verse 6-117-33, Lord Brahma tells Shri Ram about his </w:t>
      </w:r>
      <w:r w:rsidR="00207064">
        <w:t>actual nature</w:t>
      </w:r>
      <w:r>
        <w:t>.</w:t>
      </w:r>
    </w:p>
    <w:p w:rsidR="00896754" w:rsidRDefault="00896754" w:rsidP="00C348B8">
      <w:pPr>
        <w:pStyle w:val="ListParagraph"/>
        <w:numPr>
          <w:ilvl w:val="0"/>
          <w:numId w:val="10"/>
        </w:numPr>
        <w:tabs>
          <w:tab w:val="clear" w:pos="360"/>
          <w:tab w:val="clear" w:pos="9360"/>
        </w:tabs>
        <w:spacing w:after="200" w:line="480" w:lineRule="auto"/>
        <w:jc w:val="both"/>
      </w:pPr>
      <w:r>
        <w:t>In verse 6-117-12, Lord Brahma tells Shri Ram, “You are Lord Vishnu, wielding the discus.”</w:t>
      </w:r>
    </w:p>
    <w:p w:rsidR="00896754" w:rsidRDefault="00896754" w:rsidP="00C348B8">
      <w:pPr>
        <w:pStyle w:val="ListParagraph"/>
        <w:numPr>
          <w:ilvl w:val="0"/>
          <w:numId w:val="10"/>
        </w:numPr>
        <w:tabs>
          <w:tab w:val="clear" w:pos="360"/>
          <w:tab w:val="clear" w:pos="9360"/>
        </w:tabs>
        <w:spacing w:after="200" w:line="480" w:lineRule="auto"/>
        <w:jc w:val="both"/>
      </w:pPr>
      <w:r w:rsidRPr="008A53A3">
        <w:rPr>
          <w:b/>
          <w:bCs/>
        </w:rPr>
        <w:t xml:space="preserve">In verse 6-117-14, he says, “You are the universal </w:t>
      </w:r>
      <w:r w:rsidR="00C15A6F" w:rsidRPr="008A53A3">
        <w:rPr>
          <w:b/>
          <w:bCs/>
        </w:rPr>
        <w:t>Consciousness</w:t>
      </w:r>
      <w:r w:rsidRPr="008A53A3">
        <w:rPr>
          <w:b/>
          <w:bCs/>
        </w:rPr>
        <w:t>;</w:t>
      </w:r>
      <w:r>
        <w:t xml:space="preserve"> you exist before the beginning of creation, you are in the middle of creation and you remain after </w:t>
      </w:r>
      <w:r w:rsidR="00207064">
        <w:t xml:space="preserve">the </w:t>
      </w:r>
      <w:r>
        <w:t>creation</w:t>
      </w:r>
      <w:r w:rsidR="00207064">
        <w:t xml:space="preserve"> ends</w:t>
      </w:r>
      <w:r>
        <w:t>. You are an essential nature of all living beings; your presence is everywhere, and you are four armed (Lord Vishnu).”</w:t>
      </w:r>
    </w:p>
    <w:p w:rsidR="00896754" w:rsidRDefault="00896754" w:rsidP="00C348B8">
      <w:pPr>
        <w:pStyle w:val="ListParagraph"/>
        <w:numPr>
          <w:ilvl w:val="0"/>
          <w:numId w:val="10"/>
        </w:numPr>
        <w:tabs>
          <w:tab w:val="clear" w:pos="360"/>
          <w:tab w:val="clear" w:pos="9360"/>
        </w:tabs>
        <w:spacing w:after="200" w:line="480" w:lineRule="auto"/>
        <w:jc w:val="both"/>
      </w:pPr>
      <w:r>
        <w:t>In verse 6-117-15, he tells Shri Ram, “You are the lord of senses of human beings; you are the soul of the entire universe.”</w:t>
      </w:r>
    </w:p>
    <w:p w:rsidR="00896754" w:rsidRDefault="00896754" w:rsidP="00C348B8">
      <w:pPr>
        <w:pStyle w:val="ListParagraph"/>
        <w:numPr>
          <w:ilvl w:val="0"/>
          <w:numId w:val="10"/>
        </w:numPr>
        <w:tabs>
          <w:tab w:val="clear" w:pos="360"/>
          <w:tab w:val="clear" w:pos="9360"/>
        </w:tabs>
        <w:spacing w:after="200" w:line="480" w:lineRule="auto"/>
        <w:jc w:val="both"/>
      </w:pPr>
      <w:r>
        <w:t>In verse 6-117-16, he says, “You are the rationalizing intellect; you are the origin and dissolution of the entire creation.”</w:t>
      </w:r>
    </w:p>
    <w:p w:rsidR="00896754" w:rsidRDefault="00896754" w:rsidP="00C348B8">
      <w:pPr>
        <w:pStyle w:val="ListParagraph"/>
        <w:numPr>
          <w:ilvl w:val="0"/>
          <w:numId w:val="10"/>
        </w:numPr>
        <w:tabs>
          <w:tab w:val="clear" w:pos="360"/>
          <w:tab w:val="clear" w:pos="9360"/>
        </w:tabs>
        <w:spacing w:after="200" w:line="480" w:lineRule="auto"/>
        <w:jc w:val="both"/>
      </w:pPr>
      <w:r>
        <w:t>In verse 6-117-17, he says, “You are behind the working of all senses; you offer protection and refuge to everyone.”</w:t>
      </w:r>
    </w:p>
    <w:p w:rsidR="00896754" w:rsidRDefault="00896754" w:rsidP="00C348B8">
      <w:pPr>
        <w:pStyle w:val="ListParagraph"/>
        <w:numPr>
          <w:ilvl w:val="0"/>
          <w:numId w:val="10"/>
        </w:numPr>
        <w:tabs>
          <w:tab w:val="clear" w:pos="360"/>
          <w:tab w:val="clear" w:pos="9360"/>
        </w:tabs>
        <w:spacing w:after="200" w:line="480" w:lineRule="auto"/>
        <w:jc w:val="both"/>
      </w:pPr>
      <w:r>
        <w:t>In verse 6-117-18, he says, “You are the essential teaching of the Ved</w:t>
      </w:r>
      <w:r w:rsidR="00991230">
        <w:t>a</w:t>
      </w:r>
      <w:r>
        <w:t>s</w:t>
      </w:r>
      <w:r w:rsidR="00AA7917">
        <w:t>.</w:t>
      </w:r>
      <w:r>
        <w:t xml:space="preserve"> </w:t>
      </w:r>
      <w:r w:rsidR="00AA7917">
        <w:t>Y</w:t>
      </w:r>
      <w:r>
        <w:t>ou are the first creator of all worlds and the Lord of all.”</w:t>
      </w:r>
    </w:p>
    <w:p w:rsidR="00896754" w:rsidRDefault="00896754" w:rsidP="00C348B8">
      <w:pPr>
        <w:pStyle w:val="ListParagraph"/>
        <w:numPr>
          <w:ilvl w:val="0"/>
          <w:numId w:val="10"/>
        </w:numPr>
        <w:tabs>
          <w:tab w:val="clear" w:pos="360"/>
          <w:tab w:val="clear" w:pos="9360"/>
        </w:tabs>
        <w:spacing w:after="200" w:line="480" w:lineRule="auto"/>
        <w:jc w:val="both"/>
      </w:pPr>
      <w:r>
        <w:t>In verse 6-117-20, he says, “</w:t>
      </w:r>
      <w:r w:rsidR="00991230">
        <w:t>You are the sacred syllable AUM.</w:t>
      </w:r>
      <w:r>
        <w:t xml:space="preserve"> </w:t>
      </w:r>
      <w:r w:rsidR="00991230">
        <w:t>N</w:t>
      </w:r>
      <w:r>
        <w:t>o one knows your origin or your end; no one knows who you are.”</w:t>
      </w:r>
    </w:p>
    <w:p w:rsidR="00896754" w:rsidRDefault="00896754" w:rsidP="00C348B8">
      <w:pPr>
        <w:pStyle w:val="ListParagraph"/>
        <w:numPr>
          <w:ilvl w:val="0"/>
          <w:numId w:val="10"/>
        </w:numPr>
        <w:tabs>
          <w:tab w:val="clear" w:pos="360"/>
          <w:tab w:val="clear" w:pos="9360"/>
        </w:tabs>
        <w:spacing w:after="200" w:line="480" w:lineRule="auto"/>
        <w:jc w:val="both"/>
      </w:pPr>
      <w:r>
        <w:lastRenderedPageBreak/>
        <w:t>In verse 6-117-21, he says, “You appear in all created beings, as you appear in a cow and a Brahmin; you exist in all quarters, mountains, and rivers.”</w:t>
      </w:r>
    </w:p>
    <w:p w:rsidR="00896754" w:rsidRDefault="00896754" w:rsidP="00C348B8">
      <w:pPr>
        <w:pStyle w:val="ListParagraph"/>
        <w:numPr>
          <w:ilvl w:val="0"/>
          <w:numId w:val="10"/>
        </w:numPr>
        <w:tabs>
          <w:tab w:val="clear" w:pos="360"/>
          <w:tab w:val="clear" w:pos="9360"/>
        </w:tabs>
        <w:spacing w:after="200" w:line="480" w:lineRule="auto"/>
        <w:jc w:val="both"/>
      </w:pPr>
      <w:r>
        <w:t>In verse 6-117-22, he says, “You have thousands of feet, eyes, and heads; you bear the earth with all its living beings and its mountains.”</w:t>
      </w:r>
    </w:p>
    <w:p w:rsidR="00896754" w:rsidRDefault="00896754" w:rsidP="00C348B8">
      <w:pPr>
        <w:pStyle w:val="ListParagraph"/>
        <w:numPr>
          <w:ilvl w:val="0"/>
          <w:numId w:val="10"/>
        </w:numPr>
        <w:tabs>
          <w:tab w:val="clear" w:pos="360"/>
          <w:tab w:val="clear" w:pos="9360"/>
        </w:tabs>
        <w:spacing w:after="200" w:line="480" w:lineRule="auto"/>
        <w:jc w:val="both"/>
      </w:pPr>
      <w:r>
        <w:t>In verse 6-117-24, he says, “Brahma, the creator, is like your heart; all other gods are like mere hair on your limbs.”</w:t>
      </w:r>
    </w:p>
    <w:p w:rsidR="00896754" w:rsidRDefault="00896754" w:rsidP="00C348B8">
      <w:pPr>
        <w:pStyle w:val="ListParagraph"/>
        <w:numPr>
          <w:ilvl w:val="0"/>
          <w:numId w:val="10"/>
        </w:numPr>
        <w:tabs>
          <w:tab w:val="clear" w:pos="360"/>
          <w:tab w:val="clear" w:pos="9360"/>
        </w:tabs>
        <w:spacing w:after="200" w:line="480" w:lineRule="auto"/>
        <w:jc w:val="both"/>
      </w:pPr>
      <w:r>
        <w:t>In verse 6-117-25, he says, “There is nothing in this world without you.”</w:t>
      </w:r>
    </w:p>
    <w:p w:rsidR="00896754" w:rsidRDefault="00896754" w:rsidP="00C348B8">
      <w:pPr>
        <w:pStyle w:val="ListParagraph"/>
        <w:numPr>
          <w:ilvl w:val="0"/>
          <w:numId w:val="10"/>
        </w:numPr>
        <w:tabs>
          <w:tab w:val="clear" w:pos="360"/>
          <w:tab w:val="clear" w:pos="9360"/>
        </w:tabs>
        <w:spacing w:after="200" w:line="480" w:lineRule="auto"/>
        <w:jc w:val="both"/>
      </w:pPr>
      <w:r>
        <w:t>In verse 6-117-28, he says, “Sita is no other than Goddess Laxmi, and you are Lord Vishnu.”</w:t>
      </w:r>
    </w:p>
    <w:p w:rsidR="00B16099" w:rsidRDefault="00B16099" w:rsidP="00B16099">
      <w:pPr>
        <w:tabs>
          <w:tab w:val="clear" w:pos="360"/>
          <w:tab w:val="clear" w:pos="9360"/>
        </w:tabs>
        <w:spacing w:after="200" w:line="480" w:lineRule="auto"/>
        <w:ind w:firstLine="450"/>
        <w:jc w:val="both"/>
      </w:pPr>
      <w:r>
        <w:t xml:space="preserve">The verses describe Shri Ram as Universal Consciousness. This event happens at the end of Valmiki Ramayana. At the end of this book, we will see the event where Shri Ram assumes </w:t>
      </w:r>
      <w:r w:rsidR="00BD3586">
        <w:t>the form</w:t>
      </w:r>
      <w:r>
        <w:t xml:space="preserve"> of Lord Vishnu. Shri Ram represents both Consciousness operating within the body and Universal Consciousness. We will focus on Shri Ram as Consciousness.</w:t>
      </w:r>
      <w:r w:rsidRPr="00B16099">
        <w:t xml:space="preserve"> </w:t>
      </w:r>
    </w:p>
    <w:p w:rsidR="00B16099" w:rsidRPr="001F3A5C" w:rsidRDefault="00B16099" w:rsidP="00B16099">
      <w:pPr>
        <w:tabs>
          <w:tab w:val="clear" w:pos="360"/>
          <w:tab w:val="clear" w:pos="9360"/>
        </w:tabs>
        <w:spacing w:after="200" w:line="480" w:lineRule="auto"/>
        <w:ind w:firstLine="720"/>
        <w:jc w:val="both"/>
      </w:pPr>
      <w:r w:rsidRPr="001F3A5C">
        <w:t xml:space="preserve">We are used to </w:t>
      </w:r>
      <w:r>
        <w:t>thinking</w:t>
      </w:r>
      <w:r w:rsidRPr="001F3A5C">
        <w:t xml:space="preserve"> </w:t>
      </w:r>
      <w:r w:rsidR="00BD3586">
        <w:t>of Shri</w:t>
      </w:r>
      <w:r w:rsidRPr="001F3A5C">
        <w:t xml:space="preserve"> Ram as a God. But when Yoga tells us He is the Consciousness within us, </w:t>
      </w:r>
      <w:r>
        <w:t xml:space="preserve">then </w:t>
      </w:r>
      <w:r w:rsidRPr="001F3A5C">
        <w:t xml:space="preserve">we cannot really understand </w:t>
      </w:r>
      <w:r>
        <w:t xml:space="preserve">what does that mean. We do not have any idea about our </w:t>
      </w:r>
      <w:r w:rsidRPr="001F3A5C">
        <w:t>Consciousness</w:t>
      </w:r>
      <w:r>
        <w:t xml:space="preserve">. That is okay. Sage Valmiki knows that we do not understand the </w:t>
      </w:r>
      <w:r w:rsidRPr="001F3A5C">
        <w:t>Consciousness</w:t>
      </w:r>
      <w:r>
        <w:t xml:space="preserve">. He wrote Ramayana to teach us about it and to give us indirect ways to approach it. </w:t>
      </w:r>
    </w:p>
    <w:p w:rsidR="00666984" w:rsidRDefault="00666984" w:rsidP="006B6168">
      <w:pPr>
        <w:pStyle w:val="Heading3"/>
        <w:jc w:val="both"/>
      </w:pPr>
      <w:bookmarkStart w:id="33" w:name="_Toc49159419"/>
      <w:r>
        <w:t xml:space="preserve">Easy </w:t>
      </w:r>
      <w:r w:rsidR="00B76D89">
        <w:t xml:space="preserve">to Understand </w:t>
      </w:r>
      <w:r>
        <w:t xml:space="preserve">Character # </w:t>
      </w:r>
      <w:r w:rsidR="002A0A53">
        <w:t>3</w:t>
      </w:r>
      <w:r>
        <w:t xml:space="preserve">: </w:t>
      </w:r>
      <w:r w:rsidR="00A34230">
        <w:t>Hanumana</w:t>
      </w:r>
      <w:bookmarkEnd w:id="33"/>
    </w:p>
    <w:p w:rsidR="00666984" w:rsidRDefault="00A34230" w:rsidP="006B6168">
      <w:pPr>
        <w:spacing w:line="480" w:lineRule="auto"/>
        <w:ind w:firstLine="720"/>
        <w:jc w:val="both"/>
      </w:pPr>
      <w:r>
        <w:rPr>
          <w:b/>
          <w:bCs/>
        </w:rPr>
        <w:lastRenderedPageBreak/>
        <w:t>Hanumana</w:t>
      </w:r>
      <w:r w:rsidR="00666984" w:rsidRPr="00556C7E">
        <w:rPr>
          <w:b/>
          <w:bCs/>
        </w:rPr>
        <w:t xml:space="preserve"> is “the most important character” of the story for us. </w:t>
      </w:r>
      <w:r w:rsidR="00666984">
        <w:t xml:space="preserve">He is the catalyst that brings Sita and Shri Ram together and </w:t>
      </w:r>
      <w:r w:rsidR="00207064">
        <w:t>speeds up</w:t>
      </w:r>
      <w:r w:rsidR="00666984">
        <w:t xml:space="preserve"> the action in the war. Sage Valmiki likes to give us many clues about </w:t>
      </w:r>
      <w:r>
        <w:t>Hanumana</w:t>
      </w:r>
      <w:r w:rsidR="00666984">
        <w:t xml:space="preserve">. </w:t>
      </w:r>
    </w:p>
    <w:p w:rsidR="00666984" w:rsidRDefault="00A34230" w:rsidP="006B6168">
      <w:pPr>
        <w:spacing w:line="480" w:lineRule="auto"/>
        <w:ind w:firstLine="720"/>
        <w:jc w:val="both"/>
      </w:pPr>
      <w:r>
        <w:rPr>
          <w:b/>
          <w:bCs/>
        </w:rPr>
        <w:t>Hanumana</w:t>
      </w:r>
      <w:r w:rsidR="00666984" w:rsidRPr="00556C7E">
        <w:rPr>
          <w:b/>
          <w:bCs/>
        </w:rPr>
        <w:t xml:space="preserve"> is the son of the air god, which connects him directly to air, and thus, to</w:t>
      </w:r>
      <w:r w:rsidR="00207064">
        <w:rPr>
          <w:b/>
          <w:bCs/>
        </w:rPr>
        <w:t xml:space="preserve"> our</w:t>
      </w:r>
      <w:r w:rsidR="00666984" w:rsidRPr="00556C7E">
        <w:rPr>
          <w:b/>
          <w:bCs/>
        </w:rPr>
        <w:t xml:space="preserve"> breath. He stands for the </w:t>
      </w:r>
      <w:r w:rsidR="007B0ED9">
        <w:rPr>
          <w:b/>
          <w:bCs/>
        </w:rPr>
        <w:t>P</w:t>
      </w:r>
      <w:r w:rsidR="00666984" w:rsidRPr="00556C7E">
        <w:rPr>
          <w:b/>
          <w:bCs/>
        </w:rPr>
        <w:t>rana in our body, which we take in through the air.</w:t>
      </w:r>
      <w:r w:rsidR="00666984">
        <w:t xml:space="preserve"> The </w:t>
      </w:r>
      <w:r w:rsidR="007B0ED9">
        <w:t>P</w:t>
      </w:r>
      <w:r w:rsidR="00666984">
        <w:t xml:space="preserve">rana is a form of </w:t>
      </w:r>
      <w:r w:rsidR="005C0BA2">
        <w:t>the E</w:t>
      </w:r>
      <w:r w:rsidR="00666984">
        <w:t>nergy in our body</w:t>
      </w:r>
      <w:r w:rsidR="001F30C7">
        <w:t>.</w:t>
      </w:r>
      <w:r w:rsidR="00666984">
        <w:t xml:space="preserve"> </w:t>
      </w:r>
      <w:r w:rsidR="001F30C7">
        <w:t>I</w:t>
      </w:r>
      <w:r w:rsidR="00666984">
        <w:t xml:space="preserve">t </w:t>
      </w:r>
      <w:r w:rsidR="00207064">
        <w:t>differs</w:t>
      </w:r>
      <w:r w:rsidR="00666984">
        <w:t xml:space="preserve"> from the </w:t>
      </w:r>
      <w:r w:rsidR="005C0BA2">
        <w:t>E</w:t>
      </w:r>
      <w:r w:rsidR="00666984">
        <w:t xml:space="preserve">nergy we have discussed so far, which is the consort of the </w:t>
      </w:r>
      <w:r w:rsidR="005C0BA2">
        <w:t>C</w:t>
      </w:r>
      <w:r w:rsidR="00666984">
        <w:t>onsciousness. To describe this relationship in a better way, sage Valmiki has depicted the relationship betwee</w:t>
      </w:r>
      <w:r w:rsidR="007B0ED9">
        <w:t xml:space="preserve">n Sita and </w:t>
      </w:r>
      <w:r>
        <w:t>Hanumana</w:t>
      </w:r>
      <w:r w:rsidR="007B0ED9">
        <w:t xml:space="preserve"> as that of </w:t>
      </w:r>
      <w:r w:rsidR="00666984">
        <w:t xml:space="preserve">a </w:t>
      </w:r>
      <w:r w:rsidR="005C0BA2">
        <w:t xml:space="preserve">mother and a </w:t>
      </w:r>
      <w:r w:rsidR="00666984">
        <w:t>child. The relationship betwee</w:t>
      </w:r>
      <w:r w:rsidR="007B0ED9">
        <w:t>n the P</w:t>
      </w:r>
      <w:r w:rsidR="00666984">
        <w:t xml:space="preserve">rana and the breath needs no explanation. Prana, the vital breath, circulates through our body and performs various functions. We will learn about the functions of the </w:t>
      </w:r>
      <w:r w:rsidR="001F30C7">
        <w:t>P</w:t>
      </w:r>
      <w:r w:rsidR="00666984">
        <w:t xml:space="preserve">rana in subsequent chapters. </w:t>
      </w:r>
    </w:p>
    <w:p w:rsidR="00A131D0" w:rsidRDefault="00A131D0" w:rsidP="006B6168">
      <w:pPr>
        <w:spacing w:line="480" w:lineRule="auto"/>
        <w:ind w:firstLine="720"/>
        <w:jc w:val="both"/>
      </w:pPr>
      <w:r>
        <w:t xml:space="preserve">After </w:t>
      </w:r>
      <w:r w:rsidR="003104D3">
        <w:t>Jambavan</w:t>
      </w:r>
      <w:r>
        <w:t xml:space="preserve"> reminds </w:t>
      </w:r>
      <w:r w:rsidR="00A34230">
        <w:t>Hanumana</w:t>
      </w:r>
      <w:r>
        <w:t xml:space="preserve"> of his real nature, </w:t>
      </w:r>
      <w:r w:rsidR="00A34230">
        <w:t>Hanumana</w:t>
      </w:r>
      <w:r>
        <w:t xml:space="preserve"> jumps over the ocean toward </w:t>
      </w:r>
      <w:r w:rsidR="00AD68FC">
        <w:t xml:space="preserve">the </w:t>
      </w:r>
      <w:r>
        <w:t xml:space="preserve">Lanka. Although he performs several heroic deeds in this story, his journey to locate abducted Sita has no parallel. </w:t>
      </w:r>
      <w:r w:rsidR="005128C2" w:rsidRPr="005128C2">
        <w:rPr>
          <w:b/>
          <w:bCs/>
        </w:rPr>
        <w:t>When</w:t>
      </w:r>
      <w:r w:rsidR="005128C2">
        <w:t xml:space="preserve"> </w:t>
      </w:r>
      <w:r w:rsidR="00A34230">
        <w:rPr>
          <w:b/>
          <w:bCs/>
        </w:rPr>
        <w:t>Hanumana</w:t>
      </w:r>
      <w:r w:rsidRPr="00A131D0">
        <w:rPr>
          <w:b/>
          <w:bCs/>
        </w:rPr>
        <w:t xml:space="preserve"> jumps toward Lanka, the story mentions all the events and locations in between, which we can use as reference to the </w:t>
      </w:r>
      <w:r w:rsidR="00BD4DB9">
        <w:rPr>
          <w:b/>
          <w:bCs/>
        </w:rPr>
        <w:t>Chakra</w:t>
      </w:r>
      <w:r w:rsidRPr="00A131D0">
        <w:rPr>
          <w:b/>
          <w:bCs/>
        </w:rPr>
        <w:t xml:space="preserve">s. In addition, his actions show us the way to go through the </w:t>
      </w:r>
      <w:r w:rsidR="00BD4DB9">
        <w:rPr>
          <w:b/>
          <w:bCs/>
        </w:rPr>
        <w:t>Chakra</w:t>
      </w:r>
      <w:r w:rsidR="00AD68FC">
        <w:rPr>
          <w:b/>
          <w:bCs/>
        </w:rPr>
        <w:t>s</w:t>
      </w:r>
      <w:r w:rsidRPr="00A131D0">
        <w:rPr>
          <w:b/>
          <w:bCs/>
        </w:rPr>
        <w:t>, their effects, and the precautions to take to avoid danger.</w:t>
      </w:r>
      <w:r>
        <w:t xml:space="preserve"> </w:t>
      </w:r>
      <w:r w:rsidR="00AD68FC">
        <w:t>We will see them when we discuss Chakras.</w:t>
      </w:r>
    </w:p>
    <w:p w:rsidR="0036437E" w:rsidRDefault="00A131D0" w:rsidP="0036437E">
      <w:pPr>
        <w:spacing w:line="480" w:lineRule="auto"/>
        <w:ind w:firstLine="720"/>
        <w:jc w:val="both"/>
      </w:pPr>
      <w:r>
        <w:t xml:space="preserve">One </w:t>
      </w:r>
      <w:r w:rsidR="00207064">
        <w:t>function</w:t>
      </w:r>
      <w:r>
        <w:t xml:space="preserve"> of the </w:t>
      </w:r>
      <w:r w:rsidR="00FD6397">
        <w:t>P</w:t>
      </w:r>
      <w:r>
        <w:t xml:space="preserve">rana is to jump over the Manipura and Swadhisthana </w:t>
      </w:r>
      <w:r w:rsidR="00BD4DB9">
        <w:t>Chakra</w:t>
      </w:r>
      <w:r>
        <w:t xml:space="preserve">s to the Muladhara </w:t>
      </w:r>
      <w:r w:rsidR="00BD4DB9">
        <w:t>Chakra</w:t>
      </w:r>
      <w:r>
        <w:t xml:space="preserve">. In later chapters, we will study Valmiki Ramayana verse by verse, and </w:t>
      </w:r>
      <w:r w:rsidR="007B6A26">
        <w:t>find out their</w:t>
      </w:r>
      <w:r>
        <w:t xml:space="preserve"> correlations with the </w:t>
      </w:r>
      <w:r w:rsidR="00BD4DB9">
        <w:t>Chakra</w:t>
      </w:r>
      <w:r>
        <w:t xml:space="preserve">s. </w:t>
      </w:r>
    </w:p>
    <w:p w:rsidR="007270EF" w:rsidRDefault="007270EF" w:rsidP="007270EF">
      <w:pPr>
        <w:spacing w:line="480" w:lineRule="auto"/>
        <w:ind w:firstLine="720"/>
        <w:jc w:val="both"/>
      </w:pPr>
      <w:r>
        <w:t xml:space="preserve">Prana is a vital component of the air that we breathe. </w:t>
      </w:r>
      <w:r w:rsidR="005128C2">
        <w:t xml:space="preserve">Hence, Sage Valmiki describes the relationship between the air god and Hanumana as that </w:t>
      </w:r>
      <w:r w:rsidR="00274E82">
        <w:t>of a</w:t>
      </w:r>
      <w:r w:rsidR="005128C2">
        <w:t xml:space="preserve"> father-son duo. </w:t>
      </w:r>
      <w:r>
        <w:t xml:space="preserve">Prana </w:t>
      </w:r>
      <w:r w:rsidR="00207064">
        <w:t>sustains</w:t>
      </w:r>
      <w:r w:rsidR="005128C2">
        <w:t xml:space="preserve"> our life;</w:t>
      </w:r>
      <w:r>
        <w:t xml:space="preserve"> </w:t>
      </w:r>
      <w:r w:rsidR="005128C2">
        <w:t>w</w:t>
      </w:r>
      <w:r>
        <w:t xml:space="preserve">hen </w:t>
      </w:r>
      <w:r>
        <w:lastRenderedPageBreak/>
        <w:t xml:space="preserve">it goes out of the body, we die. However, sustaining life is a very broad term and needs an accurate definition. Let us see what it means. </w:t>
      </w:r>
    </w:p>
    <w:p w:rsidR="007270EF" w:rsidRDefault="007270EF" w:rsidP="007270EF">
      <w:pPr>
        <w:spacing w:line="480" w:lineRule="auto"/>
        <w:ind w:firstLine="720"/>
        <w:jc w:val="both"/>
      </w:pPr>
      <w:r w:rsidRPr="007270EF">
        <w:rPr>
          <w:b/>
          <w:bCs/>
        </w:rPr>
        <w:t>Within our body, the Prana is responsible for many activities. These are classified into two groups</w:t>
      </w:r>
      <w:r w:rsidR="005128C2">
        <w:rPr>
          <w:b/>
          <w:bCs/>
        </w:rPr>
        <w:t xml:space="preserve"> </w:t>
      </w:r>
      <w:r w:rsidR="00207064">
        <w:rPr>
          <w:b/>
          <w:bCs/>
        </w:rPr>
        <w:t>–</w:t>
      </w:r>
      <w:r w:rsidR="005128C2">
        <w:rPr>
          <w:b/>
          <w:bCs/>
        </w:rPr>
        <w:t xml:space="preserve"> </w:t>
      </w:r>
      <w:r w:rsidR="00207064">
        <w:rPr>
          <w:b/>
          <w:bCs/>
        </w:rPr>
        <w:t>major and minor,</w:t>
      </w:r>
      <w:r w:rsidRPr="007270EF">
        <w:rPr>
          <w:b/>
          <w:bCs/>
        </w:rPr>
        <w:t xml:space="preserve"> both numbering five.</w:t>
      </w:r>
      <w:r>
        <w:t xml:space="preserve"> Since the Prana is a form of </w:t>
      </w:r>
      <w:r w:rsidR="00207064">
        <w:t>Energy</w:t>
      </w:r>
      <w:r>
        <w:t xml:space="preserve">, all these activities are movement or heat related. </w:t>
      </w:r>
      <w:r w:rsidR="003F49B2">
        <w:t>To</w:t>
      </w:r>
      <w:r>
        <w:t xml:space="preserve"> understand the Prana, we must track its movements in our body. When we can identify a particular movement, we can apply logic to see the </w:t>
      </w:r>
      <w:r w:rsidR="005128C2">
        <w:t>Prana</w:t>
      </w:r>
      <w:r w:rsidR="00C15A6F">
        <w:t xml:space="preserve"> </w:t>
      </w:r>
      <w:r>
        <w:t xml:space="preserve">behind it. </w:t>
      </w:r>
    </w:p>
    <w:p w:rsidR="00B36D3E" w:rsidRDefault="00B36D3E" w:rsidP="007270EF">
      <w:pPr>
        <w:spacing w:line="480" w:lineRule="auto"/>
        <w:ind w:firstLine="720"/>
        <w:jc w:val="both"/>
      </w:pPr>
      <w:r>
        <w:rPr>
          <w:b/>
          <w:bCs/>
        </w:rPr>
        <w:t>M</w:t>
      </w:r>
      <w:r w:rsidR="007270EF" w:rsidRPr="007270EF">
        <w:rPr>
          <w:b/>
          <w:bCs/>
        </w:rPr>
        <w:t xml:space="preserve">ost prominent movement in our body is the beating of the heart. </w:t>
      </w:r>
      <w:r w:rsidR="00C15A6F">
        <w:rPr>
          <w:b/>
          <w:bCs/>
        </w:rPr>
        <w:t xml:space="preserve">Energy </w:t>
      </w:r>
      <w:r w:rsidR="007270EF" w:rsidRPr="007270EF">
        <w:rPr>
          <w:b/>
          <w:bCs/>
        </w:rPr>
        <w:t xml:space="preserve">or the force that makes our heart beat is called </w:t>
      </w:r>
      <w:r w:rsidR="00FD6397">
        <w:rPr>
          <w:b/>
          <w:bCs/>
        </w:rPr>
        <w:t xml:space="preserve">the </w:t>
      </w:r>
      <w:r w:rsidR="007270EF" w:rsidRPr="007270EF">
        <w:rPr>
          <w:b/>
          <w:bCs/>
        </w:rPr>
        <w:t xml:space="preserve">Prana. </w:t>
      </w:r>
      <w:r>
        <w:t>P</w:t>
      </w:r>
      <w:r w:rsidR="007270EF">
        <w:t>rimary source of Prana is the air we breathe</w:t>
      </w:r>
      <w:r>
        <w:t>;</w:t>
      </w:r>
      <w:r w:rsidR="007270EF">
        <w:t xml:space="preserve"> </w:t>
      </w:r>
      <w:r>
        <w:t>f</w:t>
      </w:r>
      <w:r w:rsidR="007270EF">
        <w:t xml:space="preserve">ood is the secondary source. </w:t>
      </w:r>
    </w:p>
    <w:p w:rsidR="007270EF" w:rsidRDefault="00B36D3E" w:rsidP="007270EF">
      <w:pPr>
        <w:spacing w:line="480" w:lineRule="auto"/>
        <w:ind w:firstLine="720"/>
        <w:jc w:val="both"/>
      </w:pPr>
      <w:r>
        <w:t>S</w:t>
      </w:r>
      <w:r w:rsidR="007270EF">
        <w:t xml:space="preserve">econd major activity of the Prana is in the abdomen region, where it controls excretion-related movements of the body. Here, it is called Apaana, and it is a critical concept in Yoga. </w:t>
      </w:r>
      <w:r w:rsidR="007270EF" w:rsidRPr="007270EF">
        <w:rPr>
          <w:b/>
          <w:bCs/>
        </w:rPr>
        <w:t>Shri Krishna introduces Prana and Apaana in Gita. He summarizes the complete science of Yoga as the “mixing of the Prana and the Apaana”.</w:t>
      </w:r>
      <w:r w:rsidR="007270EF">
        <w:t xml:space="preserve"> This d</w:t>
      </w:r>
      <w:r>
        <w:t>escription looks rather simple</w:t>
      </w:r>
      <w:r w:rsidR="007270EF">
        <w:t xml:space="preserve">, but it </w:t>
      </w:r>
      <w:r>
        <w:t>is very difficult to understand its meaning</w:t>
      </w:r>
      <w:r w:rsidR="007270EF">
        <w:t xml:space="preserve">. </w:t>
      </w:r>
    </w:p>
    <w:p w:rsidR="007270EF" w:rsidRDefault="00A745EA" w:rsidP="007270EF">
      <w:pPr>
        <w:spacing w:line="480" w:lineRule="auto"/>
        <w:ind w:firstLine="720"/>
        <w:jc w:val="both"/>
      </w:pPr>
      <w:r>
        <w:t>Understanding</w:t>
      </w:r>
      <w:r w:rsidR="007270EF">
        <w:t xml:space="preserve"> </w:t>
      </w:r>
      <w:r>
        <w:t>what Apaana is can be difficult. M</w:t>
      </w:r>
      <w:r w:rsidR="007270EF">
        <w:t xml:space="preserve">aking it move upwards toward the Prana is even more challenging. The way is to learn the root lock, practice it for a good amount of time with a wait-and-watch approach. When the root lock </w:t>
      </w:r>
      <w:r w:rsidR="00207064">
        <w:t>triggers</w:t>
      </w:r>
      <w:r w:rsidR="007270EF">
        <w:t xml:space="preserve"> the upward movement of the stomach on its own (the word, Yoga uses, is flying instead of moving), you will know the power of Apaana. </w:t>
      </w:r>
    </w:p>
    <w:p w:rsidR="008A53A3" w:rsidRDefault="003A3ADA" w:rsidP="007270EF">
      <w:pPr>
        <w:spacing w:line="480" w:lineRule="auto"/>
        <w:ind w:firstLine="720"/>
        <w:jc w:val="both"/>
      </w:pPr>
      <w:r>
        <w:t xml:space="preserve">The name of </w:t>
      </w:r>
      <w:r w:rsidR="00B36D3E">
        <w:t>Prana operating</w:t>
      </w:r>
      <w:r w:rsidR="007270EF">
        <w:t xml:space="preserve"> in the throat and head </w:t>
      </w:r>
      <w:r>
        <w:t>region</w:t>
      </w:r>
      <w:r w:rsidR="007270EF">
        <w:t xml:space="preserve"> is Udaana. These are very low-frequency vibrations. One of the strange things about the Udaana is that its activities go a few centimeters above our head. </w:t>
      </w:r>
      <w:r>
        <w:t xml:space="preserve">The name of </w:t>
      </w:r>
      <w:r w:rsidR="00B36D3E">
        <w:t>Prana operating</w:t>
      </w:r>
      <w:r w:rsidR="007270EF">
        <w:t xml:space="preserve"> in the stomach is Samaana.</w:t>
      </w:r>
      <w:r w:rsidR="00B36D3E">
        <w:t xml:space="preserve"> It and is responsible for digestion.</w:t>
      </w:r>
      <w:r w:rsidR="007270EF">
        <w:t xml:space="preserve"> </w:t>
      </w:r>
      <w:r>
        <w:t xml:space="preserve">The name of </w:t>
      </w:r>
      <w:r w:rsidR="00B36D3E">
        <w:t>Prana which</w:t>
      </w:r>
      <w:r w:rsidR="007270EF">
        <w:t xml:space="preserve"> circ</w:t>
      </w:r>
      <w:r w:rsidR="00274E82">
        <w:t>ulates blood in the entire body</w:t>
      </w:r>
      <w:r w:rsidR="007270EF">
        <w:t xml:space="preserve"> is Vyaana. </w:t>
      </w:r>
    </w:p>
    <w:p w:rsidR="007270EF" w:rsidRDefault="00207064" w:rsidP="007270EF">
      <w:pPr>
        <w:spacing w:line="480" w:lineRule="auto"/>
        <w:ind w:firstLine="720"/>
        <w:jc w:val="both"/>
      </w:pPr>
      <w:r>
        <w:lastRenderedPageBreak/>
        <w:t>Besides</w:t>
      </w:r>
      <w:r w:rsidR="007270EF">
        <w:t xml:space="preserve"> these five major Prana</w:t>
      </w:r>
      <w:r w:rsidR="008F370A">
        <w:t>(</w:t>
      </w:r>
      <w:r w:rsidR="007270EF">
        <w:t>s</w:t>
      </w:r>
      <w:r w:rsidR="008F370A">
        <w:t>)</w:t>
      </w:r>
      <w:r w:rsidR="007270EF">
        <w:t>, there are five minor Prana</w:t>
      </w:r>
      <w:r w:rsidR="008F370A">
        <w:t>(</w:t>
      </w:r>
      <w:r w:rsidR="007270EF">
        <w:t>s</w:t>
      </w:r>
      <w:r w:rsidR="008F370A">
        <w:t>)</w:t>
      </w:r>
      <w:r w:rsidR="007270EF">
        <w:t xml:space="preserve">: Naga is responsible for hiccups; Kurma performs the function of opening </w:t>
      </w:r>
      <w:r w:rsidR="00B36D3E">
        <w:t xml:space="preserve">and closing </w:t>
      </w:r>
      <w:r w:rsidR="007270EF">
        <w:t>the eyes; Krikara induces hunger or thirst; Devadatta makes us yawn. Finally, Dhananjay</w:t>
      </w:r>
      <w:r w:rsidR="00480B45">
        <w:t>a</w:t>
      </w:r>
      <w:r w:rsidR="007270EF">
        <w:t xml:space="preserve"> causes decomposition of the body after death.</w:t>
      </w:r>
    </w:p>
    <w:p w:rsidR="0036437E" w:rsidRDefault="007270EF" w:rsidP="007270EF">
      <w:pPr>
        <w:spacing w:line="480" w:lineRule="auto"/>
        <w:ind w:firstLine="720"/>
        <w:jc w:val="both"/>
      </w:pPr>
      <w:r>
        <w:t>In the ordinary state of the body, activities</w:t>
      </w:r>
      <w:r w:rsidR="00425159">
        <w:t xml:space="preserve"> of</w:t>
      </w:r>
      <w:r>
        <w:t xml:space="preserve"> </w:t>
      </w:r>
      <w:r w:rsidR="00425159">
        <w:t xml:space="preserve">Prana </w:t>
      </w:r>
      <w:r>
        <w:t xml:space="preserve">are difficult to observe. Only when these activities exceed existing levels, we feel the Prana in the body. When we do Pranayama, the level of Pranic activity goes up. When it exceeds a certain threshold, we can notice the Prana. </w:t>
      </w:r>
      <w:r w:rsidR="00480B45" w:rsidRPr="00480B45">
        <w:rPr>
          <w:b/>
          <w:bCs/>
        </w:rPr>
        <w:t>T</w:t>
      </w:r>
      <w:r w:rsidRPr="00480B45">
        <w:rPr>
          <w:b/>
          <w:bCs/>
        </w:rPr>
        <w:t>he results of Pranayama are not immediately visible</w:t>
      </w:r>
      <w:r w:rsidR="00425159">
        <w:rPr>
          <w:b/>
          <w:bCs/>
        </w:rPr>
        <w:t>.</w:t>
      </w:r>
      <w:r w:rsidRPr="00480B45">
        <w:rPr>
          <w:b/>
          <w:bCs/>
        </w:rPr>
        <w:t xml:space="preserve"> </w:t>
      </w:r>
      <w:r w:rsidR="00425159">
        <w:rPr>
          <w:b/>
          <w:bCs/>
        </w:rPr>
        <w:t>P</w:t>
      </w:r>
      <w:r w:rsidRPr="00480B45">
        <w:rPr>
          <w:b/>
          <w:bCs/>
        </w:rPr>
        <w:t xml:space="preserve">umping air in and out of the body alone does not </w:t>
      </w:r>
      <w:r w:rsidR="00425159">
        <w:rPr>
          <w:b/>
          <w:bCs/>
        </w:rPr>
        <w:t xml:space="preserve">mean a person is </w:t>
      </w:r>
      <w:r w:rsidRPr="00480B45">
        <w:rPr>
          <w:b/>
          <w:bCs/>
        </w:rPr>
        <w:t xml:space="preserve">doing Pranayama. </w:t>
      </w:r>
      <w:r>
        <w:t xml:space="preserve">It needs a guru to teach us the conceptual background of the overall framework, a sincere desire to succeed and practice over a period. </w:t>
      </w:r>
      <w:r w:rsidRPr="00480B45">
        <w:rPr>
          <w:b/>
          <w:bCs/>
        </w:rPr>
        <w:t>Pranic movement happens because of the intention of a person. Hence, if we are looking for proof of the Prana, we must have the intention to see Pranic activity.</w:t>
      </w:r>
      <w:r>
        <w:t xml:space="preserve"> </w:t>
      </w:r>
    </w:p>
    <w:p w:rsidR="00FF343B" w:rsidRDefault="00142A7E" w:rsidP="006B6168">
      <w:pPr>
        <w:pStyle w:val="Heading3"/>
        <w:jc w:val="both"/>
      </w:pPr>
      <w:bookmarkStart w:id="34" w:name="_Toc49159420"/>
      <w:r>
        <w:t xml:space="preserve">Easy </w:t>
      </w:r>
      <w:r w:rsidR="00B76D89">
        <w:t xml:space="preserve">to Understand </w:t>
      </w:r>
      <w:r>
        <w:t xml:space="preserve">Character # </w:t>
      </w:r>
      <w:r w:rsidR="002A0A53">
        <w:t>4</w:t>
      </w:r>
      <w:r w:rsidR="005B46CD">
        <w:t xml:space="preserve">: </w:t>
      </w:r>
      <w:r w:rsidR="00453B4C">
        <w:t>Ravana</w:t>
      </w:r>
      <w:bookmarkEnd w:id="34"/>
      <w:r w:rsidR="00453B4C">
        <w:t xml:space="preserve"> </w:t>
      </w:r>
    </w:p>
    <w:p w:rsidR="00AB6016" w:rsidRPr="00A71592" w:rsidRDefault="004A37CB" w:rsidP="006B6168">
      <w:pPr>
        <w:spacing w:line="480" w:lineRule="auto"/>
        <w:jc w:val="both"/>
        <w:rPr>
          <w:b/>
        </w:rPr>
      </w:pPr>
      <w:r>
        <w:rPr>
          <w:b/>
        </w:rPr>
        <w:tab/>
      </w:r>
      <w:r w:rsidR="008F370A">
        <w:rPr>
          <w:b/>
        </w:rPr>
        <w:t xml:space="preserve">Ravana </w:t>
      </w:r>
      <w:r w:rsidR="008F370A" w:rsidRPr="00A71592">
        <w:rPr>
          <w:b/>
        </w:rPr>
        <w:t>represents</w:t>
      </w:r>
      <w:r w:rsidR="00AB6016" w:rsidRPr="00A71592">
        <w:rPr>
          <w:b/>
        </w:rPr>
        <w:t xml:space="preserve"> our </w:t>
      </w:r>
      <w:r w:rsidR="00930E62">
        <w:rPr>
          <w:b/>
        </w:rPr>
        <w:t>A</w:t>
      </w:r>
      <w:r w:rsidR="00AB6016" w:rsidRPr="00A71592">
        <w:rPr>
          <w:b/>
        </w:rPr>
        <w:t>hamkar</w:t>
      </w:r>
      <w:r w:rsidR="00930E62">
        <w:rPr>
          <w:b/>
        </w:rPr>
        <w:t>a</w:t>
      </w:r>
      <w:r w:rsidR="00CF5594">
        <w:rPr>
          <w:b/>
        </w:rPr>
        <w:t xml:space="preserve"> (Ego)</w:t>
      </w:r>
      <w:r w:rsidR="00AB6016" w:rsidRPr="00A71592">
        <w:rPr>
          <w:b/>
        </w:rPr>
        <w:t>.</w:t>
      </w:r>
      <w:r w:rsidR="00AB6016">
        <w:t xml:space="preserve"> Our </w:t>
      </w:r>
      <w:r w:rsidR="00930E62" w:rsidRPr="00930E62">
        <w:rPr>
          <w:bCs/>
        </w:rPr>
        <w:t>Ahamkara</w:t>
      </w:r>
      <w:r w:rsidR="00930E62">
        <w:t xml:space="preserve"> </w:t>
      </w:r>
      <w:r w:rsidR="00AB6016">
        <w:t xml:space="preserve">is insecure. It </w:t>
      </w:r>
      <w:r w:rsidR="0077243B">
        <w:t>seeks</w:t>
      </w:r>
      <w:r w:rsidR="00AB6016">
        <w:t xml:space="preserve"> to grab power</w:t>
      </w:r>
      <w:r w:rsidR="007B153C">
        <w:t xml:space="preserve"> and</w:t>
      </w:r>
      <w:r w:rsidR="00AB6016">
        <w:t xml:space="preserve"> </w:t>
      </w:r>
      <w:r w:rsidR="0077243B">
        <w:t>prefers</w:t>
      </w:r>
      <w:r w:rsidR="00AB6016">
        <w:t xml:space="preserve"> a life of indulgence. We see these characteristics in </w:t>
      </w:r>
      <w:r w:rsidR="008F370A">
        <w:t xml:space="preserve">Ravana. </w:t>
      </w:r>
      <w:r w:rsidR="00AB6016">
        <w:t xml:space="preserve">He is a king of demons. He is powerful, active, and indulgent in sensual pleasures. His capital city, Lanka, is </w:t>
      </w:r>
      <w:r w:rsidR="0077243B">
        <w:t>extremely</w:t>
      </w:r>
      <w:r w:rsidR="00AB6016">
        <w:t xml:space="preserve"> rich, with golden palaces and marvelous gardens. Even though </w:t>
      </w:r>
      <w:r w:rsidR="008F370A">
        <w:t>Ravana has</w:t>
      </w:r>
      <w:r w:rsidR="00AB6016">
        <w:t xml:space="preserve"> defeated all enemies and he lives on an island, Lanka is </w:t>
      </w:r>
      <w:r w:rsidR="0077243B">
        <w:t>closely</w:t>
      </w:r>
      <w:r w:rsidR="002B4E89">
        <w:t xml:space="preserve"> guarded, which shows</w:t>
      </w:r>
      <w:r w:rsidR="00AB6016">
        <w:t xml:space="preserve"> his insecurity.</w:t>
      </w:r>
      <w:r w:rsidR="00AB6016" w:rsidRPr="006C7AC4">
        <w:t xml:space="preserve"> </w:t>
      </w:r>
      <w:r w:rsidR="00AB6016">
        <w:t xml:space="preserve">“Lam” from “Lanka” (in English spelling, letter m is missing) is the letter of the </w:t>
      </w:r>
      <w:r w:rsidR="00BD4DB9">
        <w:t>Muladhara Chakra</w:t>
      </w:r>
      <w:r w:rsidR="00AB6016">
        <w:t xml:space="preserve">. </w:t>
      </w:r>
      <w:r w:rsidR="0016148B">
        <w:rPr>
          <w:b/>
        </w:rPr>
        <w:t>It</w:t>
      </w:r>
      <w:r w:rsidR="00AB6016" w:rsidRPr="00A71592">
        <w:rPr>
          <w:b/>
        </w:rPr>
        <w:t xml:space="preserve"> is associated with a sense of insecurity, which is closely related to the </w:t>
      </w:r>
      <w:r w:rsidR="0016148B">
        <w:rPr>
          <w:b/>
        </w:rPr>
        <w:t>A</w:t>
      </w:r>
      <w:r w:rsidR="0016148B" w:rsidRPr="00A71592">
        <w:rPr>
          <w:b/>
        </w:rPr>
        <w:t>hamkar</w:t>
      </w:r>
      <w:r w:rsidR="0016148B">
        <w:rPr>
          <w:b/>
        </w:rPr>
        <w:t>a</w:t>
      </w:r>
      <w:r w:rsidR="00AB6016" w:rsidRPr="00A71592">
        <w:rPr>
          <w:b/>
        </w:rPr>
        <w:t>.</w:t>
      </w:r>
    </w:p>
    <w:p w:rsidR="00AB6016" w:rsidRDefault="008F370A" w:rsidP="006B6168">
      <w:pPr>
        <w:spacing w:line="480" w:lineRule="auto"/>
        <w:ind w:firstLine="720"/>
        <w:jc w:val="both"/>
      </w:pPr>
      <w:r>
        <w:lastRenderedPageBreak/>
        <w:t>Ravana is</w:t>
      </w:r>
      <w:r w:rsidR="00AB6016">
        <w:t xml:space="preserve"> a</w:t>
      </w:r>
      <w:r w:rsidR="00965932">
        <w:t>n undisputed king of the demons,</w:t>
      </w:r>
      <w:r w:rsidR="00AB6016">
        <w:t xml:space="preserve"> </w:t>
      </w:r>
      <w:r w:rsidR="00965932">
        <w:t>y</w:t>
      </w:r>
      <w:r w:rsidR="00AB6016">
        <w:t xml:space="preserve">et, he feels </w:t>
      </w:r>
      <w:r w:rsidR="0077243B">
        <w:t>separated</w:t>
      </w:r>
      <w:r w:rsidR="00AB6016">
        <w:t xml:space="preserve"> from the others. He does not trust anyone. He does not pay heed to any of his counselors. He is a hard worker, a great fighter, and knowledgeable in </w:t>
      </w:r>
      <w:r w:rsidR="0077243B">
        <w:t>numerous</w:t>
      </w:r>
      <w:r w:rsidR="00AB6016">
        <w:t xml:space="preserve"> arts. Our </w:t>
      </w:r>
      <w:r w:rsidR="0077243B" w:rsidRPr="0077243B">
        <w:rPr>
          <w:bCs/>
        </w:rPr>
        <w:t>Ahamkara</w:t>
      </w:r>
      <w:r w:rsidR="0077243B">
        <w:t xml:space="preserve"> </w:t>
      </w:r>
      <w:r w:rsidR="00AB6016">
        <w:t xml:space="preserve">surely has all these </w:t>
      </w:r>
      <w:r w:rsidR="0077243B">
        <w:t>qualities</w:t>
      </w:r>
      <w:r w:rsidR="00AB6016">
        <w:t xml:space="preserve">.  </w:t>
      </w:r>
    </w:p>
    <w:p w:rsidR="00AB6016" w:rsidRPr="00A71592" w:rsidRDefault="00AB6016" w:rsidP="006B6168">
      <w:pPr>
        <w:spacing w:line="480" w:lineRule="auto"/>
        <w:ind w:firstLine="720"/>
        <w:jc w:val="both"/>
        <w:rPr>
          <w:b/>
        </w:rPr>
      </w:pPr>
      <w:r>
        <w:t xml:space="preserve">One of </w:t>
      </w:r>
      <w:r w:rsidR="008F370A">
        <w:t>Ravana’s</w:t>
      </w:r>
      <w:r>
        <w:t xml:space="preserve"> names is "Dashanan</w:t>
      </w:r>
      <w:r w:rsidR="00943177">
        <w:t>a</w:t>
      </w:r>
      <w:r>
        <w:t xml:space="preserve">," which means "one with ten faces." </w:t>
      </w:r>
      <w:r w:rsidRPr="00A71592">
        <w:rPr>
          <w:b/>
        </w:rPr>
        <w:t xml:space="preserve">His multiple faces </w:t>
      </w:r>
      <w:r w:rsidR="0077243B">
        <w:rPr>
          <w:b/>
        </w:rPr>
        <w:t>show</w:t>
      </w:r>
      <w:r w:rsidRPr="00A71592">
        <w:rPr>
          <w:b/>
        </w:rPr>
        <w:t xml:space="preserve"> the various masks that our </w:t>
      </w:r>
      <w:r w:rsidR="006B7220">
        <w:rPr>
          <w:b/>
        </w:rPr>
        <w:t>A</w:t>
      </w:r>
      <w:r w:rsidR="006B7220" w:rsidRPr="00A71592">
        <w:rPr>
          <w:b/>
        </w:rPr>
        <w:t>hamkar</w:t>
      </w:r>
      <w:r w:rsidR="006B7220">
        <w:rPr>
          <w:b/>
        </w:rPr>
        <w:t>a</w:t>
      </w:r>
      <w:r w:rsidR="006B7220" w:rsidRPr="00A71592">
        <w:rPr>
          <w:b/>
        </w:rPr>
        <w:t xml:space="preserve"> </w:t>
      </w:r>
      <w:r w:rsidRPr="00A71592">
        <w:rPr>
          <w:b/>
        </w:rPr>
        <w:t>wears</w:t>
      </w:r>
      <w:r w:rsidR="006B7220">
        <w:rPr>
          <w:b/>
        </w:rPr>
        <w:t xml:space="preserve">. </w:t>
      </w:r>
      <w:r w:rsidRPr="00A71592">
        <w:rPr>
          <w:b/>
        </w:rPr>
        <w:t xml:space="preserve">Thus, when we see </w:t>
      </w:r>
      <w:r w:rsidR="008F370A">
        <w:rPr>
          <w:b/>
        </w:rPr>
        <w:t xml:space="preserve">Ravana </w:t>
      </w:r>
      <w:r w:rsidR="008F370A" w:rsidRPr="00A71592">
        <w:rPr>
          <w:b/>
        </w:rPr>
        <w:t>as</w:t>
      </w:r>
      <w:r w:rsidRPr="00A71592">
        <w:rPr>
          <w:b/>
        </w:rPr>
        <w:t xml:space="preserve"> an </w:t>
      </w:r>
      <w:r w:rsidR="00DE0E1F">
        <w:rPr>
          <w:b/>
        </w:rPr>
        <w:t>A</w:t>
      </w:r>
      <w:r w:rsidR="00DE0E1F" w:rsidRPr="00A71592">
        <w:rPr>
          <w:b/>
        </w:rPr>
        <w:t>hamkar</w:t>
      </w:r>
      <w:r w:rsidR="00DE0E1F">
        <w:rPr>
          <w:b/>
        </w:rPr>
        <w:t>a</w:t>
      </w:r>
      <w:r w:rsidRPr="00A71592">
        <w:rPr>
          <w:b/>
        </w:rPr>
        <w:t>, we feel that we are familiar with him.</w:t>
      </w:r>
    </w:p>
    <w:p w:rsidR="00FF343B" w:rsidRPr="009B047B" w:rsidRDefault="00AB6016" w:rsidP="00DE0E1F">
      <w:pPr>
        <w:spacing w:line="480" w:lineRule="auto"/>
        <w:jc w:val="both"/>
        <w:rPr>
          <w:b/>
          <w:bCs/>
        </w:rPr>
      </w:pPr>
      <w:r>
        <w:rPr>
          <w:b/>
        </w:rPr>
        <w:tab/>
      </w:r>
      <w:r w:rsidR="00FF343B">
        <w:t xml:space="preserve">In chapter 3-32, sage Valmiki describes </w:t>
      </w:r>
      <w:r w:rsidR="008F370A">
        <w:t>Ravana,</w:t>
      </w:r>
      <w:r w:rsidR="00FF343B">
        <w:t xml:space="preserve"> with all his characteristics. </w:t>
      </w:r>
      <w:r w:rsidR="003635C0">
        <w:rPr>
          <w:b/>
          <w:bCs/>
        </w:rPr>
        <w:t>Let us</w:t>
      </w:r>
      <w:r w:rsidR="00FF343B" w:rsidRPr="009B047B">
        <w:rPr>
          <w:b/>
          <w:bCs/>
        </w:rPr>
        <w:t xml:space="preserve"> understand </w:t>
      </w:r>
      <w:r w:rsidR="008F370A">
        <w:rPr>
          <w:b/>
          <w:bCs/>
        </w:rPr>
        <w:t xml:space="preserve">Ravana </w:t>
      </w:r>
      <w:r w:rsidR="008F370A" w:rsidRPr="009B047B">
        <w:rPr>
          <w:b/>
          <w:bCs/>
        </w:rPr>
        <w:t>a</w:t>
      </w:r>
      <w:r w:rsidR="00FF343B" w:rsidRPr="009B047B">
        <w:rPr>
          <w:b/>
          <w:bCs/>
        </w:rPr>
        <w:t xml:space="preserve"> little better and see if any of his traits </w:t>
      </w:r>
      <w:r w:rsidR="0077243B">
        <w:rPr>
          <w:b/>
          <w:bCs/>
        </w:rPr>
        <w:t>relates</w:t>
      </w:r>
      <w:r w:rsidR="00FF343B" w:rsidRPr="009B047B">
        <w:rPr>
          <w:b/>
          <w:bCs/>
        </w:rPr>
        <w:t xml:space="preserve"> to us.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w:t>
      </w:r>
      <w:r w:rsidR="008F370A">
        <w:t>Ravana is</w:t>
      </w:r>
      <w:r>
        <w:t xml:space="preserve"> radiant, and he is sitting in an </w:t>
      </w:r>
      <w:r w:rsidRPr="009B047B">
        <w:rPr>
          <w:b/>
          <w:bCs/>
        </w:rPr>
        <w:t>exquisite vehicle</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3-32-4 tells us he </w:t>
      </w:r>
      <w:r w:rsidRPr="009B047B">
        <w:rPr>
          <w:b/>
          <w:bCs/>
        </w:rPr>
        <w:t>is covered in gold</w:t>
      </w:r>
      <w:r>
        <w:t xml:space="preserve"> from top to bottom and seated on a golden throne.</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3-32-6 tells us he is a </w:t>
      </w:r>
      <w:r w:rsidRPr="009B047B">
        <w:rPr>
          <w:b/>
          <w:bCs/>
        </w:rPr>
        <w:t>brave and invincible warrior</w:t>
      </w:r>
      <w:r>
        <w:t>.</w:t>
      </w:r>
    </w:p>
    <w:p w:rsidR="00FF343B" w:rsidRDefault="00FF343B" w:rsidP="00C348B8">
      <w:pPr>
        <w:pStyle w:val="ListParagraph"/>
        <w:numPr>
          <w:ilvl w:val="0"/>
          <w:numId w:val="8"/>
        </w:numPr>
        <w:tabs>
          <w:tab w:val="clear" w:pos="360"/>
          <w:tab w:val="clear" w:pos="9360"/>
        </w:tabs>
        <w:spacing w:after="200" w:line="480" w:lineRule="auto"/>
        <w:jc w:val="both"/>
      </w:pPr>
      <w:r>
        <w:t>Verses 3-32-7, 10, 11, 12, 13 tell us he fought many wars, and has bruises to prove his valor.</w:t>
      </w:r>
    </w:p>
    <w:p w:rsidR="00FF343B" w:rsidRDefault="00FF343B" w:rsidP="00C348B8">
      <w:pPr>
        <w:pStyle w:val="ListParagraph"/>
        <w:numPr>
          <w:ilvl w:val="0"/>
          <w:numId w:val="8"/>
        </w:numPr>
        <w:tabs>
          <w:tab w:val="clear" w:pos="360"/>
          <w:tab w:val="clear" w:pos="9360"/>
        </w:tabs>
        <w:spacing w:after="200" w:line="480" w:lineRule="auto"/>
        <w:jc w:val="both"/>
      </w:pPr>
      <w:r>
        <w:t>Verse 3-32-8 tells us he has twenty arms and ten heads. We could interpret this to mean that he is ten times more active and smart than others.</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3-32-9 tells us he is dressed in </w:t>
      </w:r>
      <w:r w:rsidRPr="009B047B">
        <w:rPr>
          <w:b/>
          <w:bCs/>
        </w:rPr>
        <w:t>beautiful clothes and many ornaments</w:t>
      </w:r>
      <w:r>
        <w:t xml:space="preserve">. </w:t>
      </w:r>
    </w:p>
    <w:p w:rsidR="00FF343B" w:rsidRDefault="00FF343B" w:rsidP="00C348B8">
      <w:pPr>
        <w:pStyle w:val="ListParagraph"/>
        <w:numPr>
          <w:ilvl w:val="0"/>
          <w:numId w:val="8"/>
        </w:numPr>
        <w:tabs>
          <w:tab w:val="clear" w:pos="360"/>
          <w:tab w:val="clear" w:pos="9360"/>
        </w:tabs>
        <w:spacing w:after="200" w:line="480" w:lineRule="auto"/>
        <w:jc w:val="both"/>
      </w:pPr>
      <w:r>
        <w:t>Verse 3-32-13 tells us he uses every way to humiliate his defeated enemies. Essentially, his standard of values and ethics are substantially lower for his enemies</w:t>
      </w:r>
      <w:r w:rsidR="003635C0">
        <w:t>. F</w:t>
      </w:r>
      <w:r>
        <w:t>or a</w:t>
      </w:r>
      <w:r w:rsidR="00A745EA">
        <w:t xml:space="preserve"> student of history</w:t>
      </w:r>
      <w:r w:rsidR="003635C0">
        <w:t>, there is nothing new in it</w:t>
      </w:r>
      <w:r w:rsidR="00A745EA">
        <w:t>.</w:t>
      </w:r>
      <w:r>
        <w:t xml:space="preserve"> </w:t>
      </w:r>
      <w:r w:rsidR="003635C0">
        <w:t>A</w:t>
      </w:r>
      <w:r>
        <w:t xml:space="preserve">ll the victorious armies do the same. </w:t>
      </w:r>
      <w:r w:rsidR="00A734FF">
        <w:t>Using</w:t>
      </w:r>
      <w:r>
        <w:t xml:space="preserve"> </w:t>
      </w:r>
      <w:r w:rsidR="00A734FF">
        <w:t>s</w:t>
      </w:r>
      <w:r>
        <w:t>ubstandard values and ethics create</w:t>
      </w:r>
      <w:r w:rsidR="00A734FF">
        <w:t>s</w:t>
      </w:r>
      <w:r>
        <w:t xml:space="preserve"> terror in the heart of the defeated enemy. It helps in quelling any future uprising or challenge against the conqueror.</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3-32-14, we read about </w:t>
      </w:r>
      <w:r w:rsidR="008F370A">
        <w:t>Ravana’s</w:t>
      </w:r>
      <w:r>
        <w:t xml:space="preserve"> vehicle, which he snatched from someone, and about </w:t>
      </w:r>
      <w:r w:rsidRPr="001E219A">
        <w:rPr>
          <w:b/>
          <w:bCs/>
        </w:rPr>
        <w:t>his other glittering possessions</w:t>
      </w:r>
      <w:r>
        <w:t>.</w:t>
      </w:r>
    </w:p>
    <w:p w:rsidR="00FF343B" w:rsidRDefault="00FF343B" w:rsidP="00C348B8">
      <w:pPr>
        <w:pStyle w:val="ListParagraph"/>
        <w:numPr>
          <w:ilvl w:val="0"/>
          <w:numId w:val="8"/>
        </w:numPr>
        <w:tabs>
          <w:tab w:val="clear" w:pos="360"/>
          <w:tab w:val="clear" w:pos="9360"/>
        </w:tabs>
        <w:spacing w:after="200" w:line="480" w:lineRule="auto"/>
        <w:jc w:val="both"/>
      </w:pPr>
      <w:r>
        <w:lastRenderedPageBreak/>
        <w:t xml:space="preserve">Verses 3-32-15 and 3-32-19 tell us </w:t>
      </w:r>
      <w:r w:rsidRPr="009B047B">
        <w:rPr>
          <w:b/>
          <w:bCs/>
        </w:rPr>
        <w:t>he collects good things</w:t>
      </w:r>
      <w:r>
        <w:t xml:space="preserve"> but is envious of other people’s good belongings. Not only is he envious of others, he also makes efforts to destroy their good possessions.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3-32-17, we read he practiced ascesis before and </w:t>
      </w:r>
      <w:r w:rsidR="0016148B">
        <w:rPr>
          <w:b/>
          <w:bCs/>
        </w:rPr>
        <w:t>gained</w:t>
      </w:r>
      <w:r w:rsidRPr="009B047B">
        <w:rPr>
          <w:b/>
          <w:bCs/>
        </w:rPr>
        <w:t xml:space="preserve"> a lot of power</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3-32-17 tells us </w:t>
      </w:r>
      <w:r w:rsidR="0016148B">
        <w:t>any known power in the world would not defeat him</w:t>
      </w:r>
      <w:r>
        <w:t>.</w:t>
      </w:r>
    </w:p>
    <w:p w:rsidR="00FF343B" w:rsidRDefault="00FF343B" w:rsidP="00C348B8">
      <w:pPr>
        <w:pStyle w:val="ListParagraph"/>
        <w:numPr>
          <w:ilvl w:val="0"/>
          <w:numId w:val="8"/>
        </w:numPr>
        <w:tabs>
          <w:tab w:val="clear" w:pos="360"/>
          <w:tab w:val="clear" w:pos="9360"/>
        </w:tabs>
        <w:spacing w:after="200" w:line="480" w:lineRule="auto"/>
        <w:jc w:val="both"/>
      </w:pPr>
      <w:r>
        <w:t xml:space="preserve">Verse 3-32-20 tells us </w:t>
      </w:r>
      <w:r w:rsidR="008F370A">
        <w:t>Ravana is</w:t>
      </w:r>
      <w:r>
        <w:t xml:space="preserve"> </w:t>
      </w:r>
      <w:r w:rsidR="0016148B">
        <w:t>ruthless</w:t>
      </w:r>
      <w:r>
        <w:t xml:space="preserve"> with his enemies. He is heartless, </w:t>
      </w:r>
      <w:r w:rsidR="0016148B">
        <w:t>with</w:t>
      </w:r>
      <w:r>
        <w:t xml:space="preserve"> punishing those, who went against his wishes.</w:t>
      </w:r>
    </w:p>
    <w:p w:rsidR="00FF343B" w:rsidRDefault="00FF343B" w:rsidP="00C348B8">
      <w:pPr>
        <w:pStyle w:val="ListParagraph"/>
        <w:numPr>
          <w:ilvl w:val="0"/>
          <w:numId w:val="8"/>
        </w:numPr>
        <w:tabs>
          <w:tab w:val="clear" w:pos="360"/>
          <w:tab w:val="clear" w:pos="9360"/>
        </w:tabs>
        <w:spacing w:after="200" w:line="480" w:lineRule="auto"/>
        <w:jc w:val="both"/>
      </w:pPr>
      <w:r>
        <w:t xml:space="preserve">In verse 3-32-22, we see </w:t>
      </w:r>
      <w:r w:rsidRPr="009B047B">
        <w:rPr>
          <w:b/>
          <w:bCs/>
        </w:rPr>
        <w:t>he is dressed in exquisite clothes and jewelry, and looks fantastic in them</w:t>
      </w:r>
      <w:r>
        <w:t>.</w:t>
      </w:r>
    </w:p>
    <w:p w:rsidR="00A734FF" w:rsidRDefault="00FF343B" w:rsidP="00A734FF">
      <w:pPr>
        <w:spacing w:line="480" w:lineRule="auto"/>
        <w:ind w:firstLine="720"/>
        <w:jc w:val="both"/>
      </w:pPr>
      <w:r w:rsidRPr="001E219A">
        <w:rPr>
          <w:b/>
          <w:bCs/>
        </w:rPr>
        <w:t>Do any of these characteristics sound familiar to us?</w:t>
      </w:r>
      <w:r>
        <w:t xml:space="preserve"> Even though a gap of 3000 years or more separates this description and us, it comes close to us. Even though </w:t>
      </w:r>
      <w:r w:rsidR="008E0108">
        <w:t>Ravana is</w:t>
      </w:r>
      <w:r>
        <w:t xml:space="preserve"> a demon king, his most terrible crimes look like petty thefts, when compared to the deeds of human dictators and conquerors. There are no massacres of defeated enemies, no mountains of severed heads, no mass graves, and no execution chambers. He has no agenda of ethnic or racial cleansing. He does nothing that matches our experience of dictators and conquerors.</w:t>
      </w:r>
    </w:p>
    <w:p w:rsidR="00FF343B" w:rsidRDefault="0016148B" w:rsidP="00A734FF">
      <w:pPr>
        <w:spacing w:line="480" w:lineRule="auto"/>
        <w:ind w:firstLine="720"/>
        <w:jc w:val="both"/>
      </w:pPr>
      <w:r>
        <w:t>Sage</w:t>
      </w:r>
      <w:r w:rsidR="00FF343B">
        <w:t xml:space="preserve"> Valmiki </w:t>
      </w:r>
      <w:r w:rsidR="0077243B">
        <w:t>was</w:t>
      </w:r>
      <w:r w:rsidR="00FF343B">
        <w:t xml:space="preserve"> aware of these types of horrible crimes committed by kings in his time too, yet he does not mention them. </w:t>
      </w:r>
      <w:r w:rsidR="00FF343B" w:rsidRPr="00A734FF">
        <w:rPr>
          <w:b/>
          <w:bCs/>
        </w:rPr>
        <w:t xml:space="preserve">Sage Valmiki’s </w:t>
      </w:r>
      <w:r w:rsidR="008F370A" w:rsidRPr="00A734FF">
        <w:rPr>
          <w:b/>
          <w:bCs/>
        </w:rPr>
        <w:t>Ravana is</w:t>
      </w:r>
      <w:r w:rsidR="00FF343B" w:rsidRPr="00A734FF">
        <w:rPr>
          <w:b/>
          <w:bCs/>
        </w:rPr>
        <w:t xml:space="preserve"> not as evil as human kings and dictators, modern or ancient. Instead, he is an ordinary person like any of us</w:t>
      </w:r>
      <w:r w:rsidR="00FF343B">
        <w:t>.</w:t>
      </w:r>
    </w:p>
    <w:p w:rsidR="00FF343B" w:rsidRPr="00BE363C" w:rsidRDefault="00FF343B" w:rsidP="006B6168">
      <w:pPr>
        <w:spacing w:line="480" w:lineRule="auto"/>
        <w:ind w:firstLine="720"/>
        <w:jc w:val="both"/>
        <w:rPr>
          <w:b/>
          <w:bCs/>
        </w:rPr>
      </w:pPr>
      <w:r>
        <w:t xml:space="preserve">Unlike Shri Ram, who has practically nothing except a bow, </w:t>
      </w:r>
      <w:r w:rsidR="008F370A">
        <w:t>Ravana has</w:t>
      </w:r>
      <w:r>
        <w:t xml:space="preserve"> everything we desire and adore. </w:t>
      </w:r>
      <w:r w:rsidRPr="00BE363C">
        <w:rPr>
          <w:b/>
          <w:bCs/>
        </w:rPr>
        <w:t xml:space="preserve">He has pride, power, wealth, position, gold, beautiful palaces, beautiful wives, devotion, valor, selective ethics, conquered enemies, and much more. Don’t we </w:t>
      </w:r>
      <w:r w:rsidR="00977A1E">
        <w:rPr>
          <w:b/>
          <w:bCs/>
        </w:rPr>
        <w:t>wish</w:t>
      </w:r>
      <w:r w:rsidRPr="00BE363C">
        <w:rPr>
          <w:b/>
          <w:bCs/>
        </w:rPr>
        <w:t xml:space="preserve"> all these things in our lives? Maybe, not all the things, but don’t we </w:t>
      </w:r>
      <w:r w:rsidR="00977A1E">
        <w:rPr>
          <w:b/>
          <w:bCs/>
        </w:rPr>
        <w:t>crave</w:t>
      </w:r>
      <w:r w:rsidRPr="00BE363C">
        <w:rPr>
          <w:b/>
          <w:bCs/>
        </w:rPr>
        <w:t xml:space="preserve"> at least a few of them?</w:t>
      </w:r>
    </w:p>
    <w:p w:rsidR="00FF343B" w:rsidRDefault="00FF343B" w:rsidP="006B6168">
      <w:pPr>
        <w:spacing w:line="480" w:lineRule="auto"/>
        <w:ind w:firstLine="720"/>
        <w:jc w:val="both"/>
      </w:pPr>
      <w:r>
        <w:t xml:space="preserve">We may think </w:t>
      </w:r>
      <w:r w:rsidR="008F370A">
        <w:t>Ravana was</w:t>
      </w:r>
      <w:r>
        <w:t xml:space="preserve"> some a ruthless dictator of some country in the past, but that is wrong. Ramayan</w:t>
      </w:r>
      <w:r w:rsidR="00BE363C">
        <w:t>a</w:t>
      </w:r>
      <w:r>
        <w:t xml:space="preserve"> is part of literature dedicated to the "study of self." Thus, its purpose is to help us understand </w:t>
      </w:r>
      <w:r>
        <w:lastRenderedPageBreak/>
        <w:t xml:space="preserve">ourselves. If sage Valmiki wanted to write something that matches the horrible acts of dictators, he could have done so easily. In that case, </w:t>
      </w:r>
      <w:r w:rsidR="00977A1E">
        <w:t xml:space="preserve">character of </w:t>
      </w:r>
      <w:r w:rsidR="008F370A">
        <w:t xml:space="preserve">Ravana </w:t>
      </w:r>
      <w:r w:rsidR="00A745EA">
        <w:t xml:space="preserve">becomes </w:t>
      </w:r>
      <w:r w:rsidR="00977A1E">
        <w:t>problematic</w:t>
      </w:r>
      <w:r w:rsidR="00A745EA">
        <w:t xml:space="preserve"> for </w:t>
      </w:r>
      <w:r w:rsidR="00977A1E">
        <w:t>a common</w:t>
      </w:r>
      <w:r>
        <w:t xml:space="preserve"> </w:t>
      </w:r>
      <w:r w:rsidR="00977A1E">
        <w:t>man</w:t>
      </w:r>
      <w:r>
        <w:t xml:space="preserve"> to imagine himself in the role of </w:t>
      </w:r>
      <w:r w:rsidR="008F370A">
        <w:t>Ravana.</w:t>
      </w:r>
    </w:p>
    <w:p w:rsidR="008C7494" w:rsidRDefault="00DE0E1F" w:rsidP="006B6168">
      <w:pPr>
        <w:spacing w:line="480" w:lineRule="auto"/>
        <w:ind w:firstLine="720"/>
        <w:jc w:val="both"/>
        <w:rPr>
          <w:b/>
          <w:bCs/>
        </w:rPr>
      </w:pPr>
      <w:r>
        <w:t>Only w</w:t>
      </w:r>
      <w:r w:rsidR="00FF343B">
        <w:t xml:space="preserve">hen we </w:t>
      </w:r>
      <w:r w:rsidR="00977A1E">
        <w:t>honestly</w:t>
      </w:r>
      <w:r w:rsidR="00FF343B">
        <w:t xml:space="preserve"> understand </w:t>
      </w:r>
      <w:r w:rsidR="008F370A">
        <w:t>Ravana within</w:t>
      </w:r>
      <w:r>
        <w:t xml:space="preserve"> </w:t>
      </w:r>
      <w:r w:rsidR="0016148B">
        <w:t>ourselves</w:t>
      </w:r>
      <w:r>
        <w:t xml:space="preserve"> as our Ahamkara</w:t>
      </w:r>
      <w:r w:rsidR="00FF343B">
        <w:t>, we see the real Shri Ram</w:t>
      </w:r>
      <w:r>
        <w:t xml:space="preserve"> as the Consciousness</w:t>
      </w:r>
      <w:r w:rsidR="00FF343B">
        <w:t xml:space="preserve">. Those, who do not understand </w:t>
      </w:r>
      <w:r w:rsidR="008F370A">
        <w:t>Ravana,</w:t>
      </w:r>
      <w:r w:rsidR="00FF343B">
        <w:t xml:space="preserve"> will not recognize Shri Ram, even if he is staring in their face. </w:t>
      </w:r>
      <w:r w:rsidR="00FF343B" w:rsidRPr="00DE0E1F">
        <w:t xml:space="preserve">We know </w:t>
      </w:r>
      <w:r w:rsidR="008F370A">
        <w:t xml:space="preserve">Ravana </w:t>
      </w:r>
      <w:r w:rsidR="008F370A" w:rsidRPr="00DE0E1F">
        <w:t>represents</w:t>
      </w:r>
      <w:r w:rsidR="00FF343B" w:rsidRPr="00DE0E1F">
        <w:t xml:space="preserve"> </w:t>
      </w:r>
      <w:r w:rsidRPr="00DE0E1F">
        <w:t xml:space="preserve">our </w:t>
      </w:r>
      <w:r w:rsidR="00EF3CC4" w:rsidRPr="00DE0E1F">
        <w:t>Ahamkar</w:t>
      </w:r>
      <w:r w:rsidRPr="00DE0E1F">
        <w:t>a</w:t>
      </w:r>
      <w:r w:rsidR="00EF3CC4" w:rsidRPr="00DE0E1F">
        <w:t>. W</w:t>
      </w:r>
      <w:r w:rsidR="00FF343B" w:rsidRPr="00DE0E1F">
        <w:t xml:space="preserve">e </w:t>
      </w:r>
      <w:r w:rsidR="00EF3CC4" w:rsidRPr="00DE0E1F">
        <w:t xml:space="preserve">also </w:t>
      </w:r>
      <w:r w:rsidRPr="00DE0E1F">
        <w:t xml:space="preserve">know there is no </w:t>
      </w:r>
      <w:r w:rsidR="00FF343B" w:rsidRPr="00DE0E1F">
        <w:t>Ahamkar</w:t>
      </w:r>
      <w:r w:rsidRPr="00DE0E1F">
        <w:t>a</w:t>
      </w:r>
      <w:r w:rsidR="00FF343B" w:rsidRPr="00DE0E1F">
        <w:t xml:space="preserve"> </w:t>
      </w:r>
      <w:r w:rsidR="00EF3CC4" w:rsidRPr="00DE0E1F">
        <w:t xml:space="preserve">in the </w:t>
      </w:r>
      <w:r w:rsidRPr="00DE0E1F">
        <w:t>H</w:t>
      </w:r>
      <w:r w:rsidR="00EF3CC4" w:rsidRPr="00DE0E1F">
        <w:t xml:space="preserve">igher </w:t>
      </w:r>
      <w:r w:rsidRPr="00DE0E1F">
        <w:t>C</w:t>
      </w:r>
      <w:r w:rsidR="00EF3CC4" w:rsidRPr="00DE0E1F">
        <w:t>onsciousness</w:t>
      </w:r>
      <w:r w:rsidR="00FF343B" w:rsidRPr="00DE0E1F">
        <w:t>.</w:t>
      </w:r>
      <w:r w:rsidR="00FF343B" w:rsidRPr="00AB6016">
        <w:rPr>
          <w:b/>
          <w:bCs/>
        </w:rPr>
        <w:t xml:space="preserve"> To recognize its absence, we need to recognize </w:t>
      </w:r>
      <w:r w:rsidR="00EF3CC4" w:rsidRPr="00AB6016">
        <w:rPr>
          <w:b/>
          <w:bCs/>
        </w:rPr>
        <w:t>its</w:t>
      </w:r>
      <w:r w:rsidR="00FF343B" w:rsidRPr="00AB6016">
        <w:rPr>
          <w:b/>
          <w:bCs/>
        </w:rPr>
        <w:t xml:space="preserve"> presence.</w:t>
      </w:r>
    </w:p>
    <w:p w:rsidR="00DE0E1F" w:rsidRDefault="00DE0E1F" w:rsidP="006B6168">
      <w:pPr>
        <w:spacing w:line="480" w:lineRule="auto"/>
        <w:ind w:firstLine="720"/>
        <w:jc w:val="both"/>
        <w:rPr>
          <w:b/>
          <w:bCs/>
        </w:rPr>
      </w:pPr>
    </w:p>
    <w:p w:rsidR="00DE0E1F" w:rsidRDefault="00DE0E1F" w:rsidP="00DE0E1F">
      <w:pPr>
        <w:spacing w:line="480" w:lineRule="auto"/>
        <w:jc w:val="both"/>
      </w:pPr>
      <w:r>
        <w:rPr>
          <w:b/>
        </w:rPr>
        <w:tab/>
      </w:r>
      <w:r w:rsidR="0016148B">
        <w:rPr>
          <w:b/>
        </w:rPr>
        <w:t>Besides</w:t>
      </w:r>
      <w:r>
        <w:rPr>
          <w:b/>
        </w:rPr>
        <w:t xml:space="preserve"> personification of the </w:t>
      </w:r>
      <w:r w:rsidRPr="00A71592">
        <w:rPr>
          <w:b/>
        </w:rPr>
        <w:t>Ahamkar</w:t>
      </w:r>
      <w:r>
        <w:rPr>
          <w:b/>
        </w:rPr>
        <w:t>a</w:t>
      </w:r>
      <w:r w:rsidRPr="00A71592">
        <w:rPr>
          <w:b/>
        </w:rPr>
        <w:t xml:space="preserve">, </w:t>
      </w:r>
      <w:r w:rsidR="008F370A">
        <w:rPr>
          <w:b/>
        </w:rPr>
        <w:t xml:space="preserve">Ravana </w:t>
      </w:r>
      <w:r w:rsidR="008F370A" w:rsidRPr="00A71592">
        <w:rPr>
          <w:b/>
        </w:rPr>
        <w:t>is</w:t>
      </w:r>
      <w:r w:rsidRPr="00A71592">
        <w:rPr>
          <w:b/>
        </w:rPr>
        <w:t xml:space="preserve"> also an example of one more </w:t>
      </w:r>
      <w:r w:rsidR="00D42F0A">
        <w:rPr>
          <w:b/>
        </w:rPr>
        <w:t>significant</w:t>
      </w:r>
      <w:r w:rsidRPr="00A71592">
        <w:rPr>
          <w:b/>
        </w:rPr>
        <w:t xml:space="preserve"> concept – the Rajas Guna.</w:t>
      </w:r>
      <w:r>
        <w:t xml:space="preserve"> </w:t>
      </w:r>
      <w:r w:rsidR="008F370A">
        <w:t>Ravana is</w:t>
      </w:r>
      <w:r>
        <w:t xml:space="preserve"> </w:t>
      </w:r>
      <w:r w:rsidR="00D42F0A">
        <w:t>extremely</w:t>
      </w:r>
      <w:r>
        <w:t xml:space="preserve"> </w:t>
      </w:r>
      <w:r w:rsidR="00D42F0A">
        <w:t>dynamic</w:t>
      </w:r>
      <w:r w:rsidR="005128C2">
        <w:t xml:space="preserve"> and </w:t>
      </w:r>
      <w:r>
        <w:t xml:space="preserve">a busy demon. He concurred almost all other kings. He rules a large kingdom. He is an expert in 64 different arts. He is </w:t>
      </w:r>
      <w:r w:rsidR="00D42F0A">
        <w:t>an extraordinarily</w:t>
      </w:r>
      <w:r>
        <w:t xml:space="preserve"> accomplished warrior. He has many other qualities that tell us he is highly active. Ramayana uses his character to </w:t>
      </w:r>
      <w:r w:rsidR="0016148B">
        <w:t>show</w:t>
      </w:r>
      <w:r>
        <w:t xml:space="preserve"> the nature of Rajas Guna. </w:t>
      </w:r>
      <w:r w:rsidRPr="00A71592">
        <w:rPr>
          <w:b/>
        </w:rPr>
        <w:t xml:space="preserve">The </w:t>
      </w:r>
      <w:r>
        <w:rPr>
          <w:b/>
        </w:rPr>
        <w:t>R</w:t>
      </w:r>
      <w:r w:rsidRPr="00A71592">
        <w:rPr>
          <w:b/>
        </w:rPr>
        <w:t xml:space="preserve">ajas </w:t>
      </w:r>
      <w:r>
        <w:rPr>
          <w:b/>
        </w:rPr>
        <w:t>G</w:t>
      </w:r>
      <w:r w:rsidRPr="00A71592">
        <w:rPr>
          <w:b/>
        </w:rPr>
        <w:t xml:space="preserve">una is present in everyone. It is responsible for </w:t>
      </w:r>
      <w:r w:rsidR="0016148B">
        <w:rPr>
          <w:b/>
        </w:rPr>
        <w:t>all the</w:t>
      </w:r>
      <w:r w:rsidRPr="00A71592">
        <w:rPr>
          <w:b/>
        </w:rPr>
        <w:t xml:space="preserve"> activities</w:t>
      </w:r>
      <w:r w:rsidR="0016148B">
        <w:rPr>
          <w:b/>
        </w:rPr>
        <w:t xml:space="preserve"> we do</w:t>
      </w:r>
      <w:r w:rsidRPr="00A71592">
        <w:rPr>
          <w:b/>
        </w:rPr>
        <w:t>. This force of nature pushes us into action, whether physical or mental.</w:t>
      </w:r>
      <w:r>
        <w:t xml:space="preserve"> By itself, it does not recognize any limits or does not </w:t>
      </w:r>
      <w:r w:rsidR="00D42F0A">
        <w:t>control</w:t>
      </w:r>
      <w:r>
        <w:t xml:space="preserve"> itself on its own. A </w:t>
      </w:r>
      <w:r w:rsidR="0016148B">
        <w:t>R</w:t>
      </w:r>
      <w:r>
        <w:t>ajas</w:t>
      </w:r>
      <w:r w:rsidR="0016148B">
        <w:t xml:space="preserve"> Guna</w:t>
      </w:r>
      <w:r>
        <w:t xml:space="preserve"> dominated person </w:t>
      </w:r>
      <w:r w:rsidR="003F49B2">
        <w:t xml:space="preserve">gets </w:t>
      </w:r>
      <w:r w:rsidR="00D42F0A">
        <w:t>entangled</w:t>
      </w:r>
      <w:r>
        <w:t xml:space="preserve"> in one action after another, possibly in multiple actions at the same time.</w:t>
      </w:r>
    </w:p>
    <w:p w:rsidR="005B46CD" w:rsidRDefault="005B46CD" w:rsidP="006B6168">
      <w:pPr>
        <w:pStyle w:val="Heading3"/>
        <w:jc w:val="both"/>
      </w:pPr>
      <w:bookmarkStart w:id="35" w:name="_Toc49159421"/>
      <w:r>
        <w:t xml:space="preserve">Easy </w:t>
      </w:r>
      <w:r w:rsidR="00B76D89">
        <w:t xml:space="preserve">to Understand </w:t>
      </w:r>
      <w:r>
        <w:t xml:space="preserve">Character # </w:t>
      </w:r>
      <w:r w:rsidR="002A0A53">
        <w:t>5</w:t>
      </w:r>
      <w:r>
        <w:t xml:space="preserve">: </w:t>
      </w:r>
      <w:r w:rsidR="006F1DC9">
        <w:t>Kumbhakarna</w:t>
      </w:r>
      <w:bookmarkEnd w:id="35"/>
    </w:p>
    <w:p w:rsidR="006F1DC9" w:rsidRDefault="006F1DC9" w:rsidP="006B6168">
      <w:pPr>
        <w:spacing w:line="480" w:lineRule="auto"/>
        <w:jc w:val="both"/>
      </w:pPr>
      <w:r>
        <w:rPr>
          <w:b/>
        </w:rPr>
        <w:tab/>
      </w:r>
      <w:r w:rsidR="00613039" w:rsidRPr="00613039">
        <w:rPr>
          <w:bCs/>
        </w:rPr>
        <w:t xml:space="preserve">Kumbhakarna is </w:t>
      </w:r>
      <w:r w:rsidR="008F370A" w:rsidRPr="00613039">
        <w:rPr>
          <w:bCs/>
        </w:rPr>
        <w:t>Ravana’s</w:t>
      </w:r>
      <w:r w:rsidRPr="00613039">
        <w:rPr>
          <w:bCs/>
        </w:rPr>
        <w:t xml:space="preserve"> brother.</w:t>
      </w:r>
      <w:r w:rsidRPr="00A71592">
        <w:rPr>
          <w:b/>
        </w:rPr>
        <w:t xml:space="preserve"> </w:t>
      </w:r>
      <w:r>
        <w:t xml:space="preserve">He eats for six months and sleeps for the remaining six months. It requires an army of demons just to wake him up! </w:t>
      </w:r>
      <w:r w:rsidR="00613039" w:rsidRPr="00A71592">
        <w:rPr>
          <w:b/>
        </w:rPr>
        <w:t>He represents Tamas Guna.</w:t>
      </w:r>
      <w:r w:rsidR="00613039">
        <w:t xml:space="preserve"> </w:t>
      </w:r>
      <w:r>
        <w:t>Tamas Guna is characterized by inertia</w:t>
      </w:r>
      <w:r w:rsidRPr="00A71592">
        <w:rPr>
          <w:b/>
        </w:rPr>
        <w:t xml:space="preserve">. A Tamas Guna dominated person has a tendency of overeating, oversleeping, </w:t>
      </w:r>
      <w:r w:rsidRPr="00A71592">
        <w:rPr>
          <w:b/>
        </w:rPr>
        <w:lastRenderedPageBreak/>
        <w:t xml:space="preserve">and overindulgence in sensual pleasures. This person </w:t>
      </w:r>
      <w:r w:rsidR="0016148B">
        <w:rPr>
          <w:b/>
        </w:rPr>
        <w:t>resists</w:t>
      </w:r>
      <w:r w:rsidRPr="00A71592">
        <w:rPr>
          <w:b/>
        </w:rPr>
        <w:t xml:space="preserve"> the call of action.</w:t>
      </w:r>
      <w:r>
        <w:t xml:space="preserve"> He can find many reasons for not doing any action or justify his inaction. Tamas Guna is present in everyone. When it </w:t>
      </w:r>
      <w:r w:rsidR="00BA6FC3">
        <w:t>dominates</w:t>
      </w:r>
      <w:r>
        <w:t xml:space="preserve">, it brings </w:t>
      </w:r>
      <w:r w:rsidR="008E0108">
        <w:t>a lot</w:t>
      </w:r>
      <w:r>
        <w:t xml:space="preserve"> of troubles. </w:t>
      </w:r>
    </w:p>
    <w:p w:rsidR="006F1DC9" w:rsidRDefault="006F1DC9" w:rsidP="006B6168">
      <w:pPr>
        <w:spacing w:line="480" w:lineRule="auto"/>
        <w:jc w:val="both"/>
      </w:pPr>
      <w:r>
        <w:tab/>
      </w:r>
      <w:r w:rsidRPr="003635C0">
        <w:rPr>
          <w:b/>
          <w:lang w:val="es-US"/>
        </w:rPr>
        <w:t xml:space="preserve">Tamas </w:t>
      </w:r>
      <w:r w:rsidR="00BA6FC3" w:rsidRPr="003635C0">
        <w:rPr>
          <w:b/>
          <w:lang w:val="es-US"/>
        </w:rPr>
        <w:t>G</w:t>
      </w:r>
      <w:r w:rsidRPr="003635C0">
        <w:rPr>
          <w:b/>
          <w:lang w:val="es-US"/>
        </w:rPr>
        <w:t>una has a momentum.</w:t>
      </w:r>
      <w:r w:rsidRPr="003635C0">
        <w:rPr>
          <w:lang w:val="es-US"/>
        </w:rPr>
        <w:t xml:space="preserve"> </w:t>
      </w:r>
      <w:r w:rsidR="003635C0">
        <w:t>E</w:t>
      </w:r>
      <w:r>
        <w:t xml:space="preserve">ven if an overweight (as an example of Tamas dominated person) starts exercising, his weight does not drop right away. His weight will go up before it </w:t>
      </w:r>
      <w:r w:rsidR="00943177">
        <w:t>goes</w:t>
      </w:r>
      <w:r>
        <w:t xml:space="preserve"> down. </w:t>
      </w:r>
      <w:r w:rsidR="003635C0">
        <w:t>E</w:t>
      </w:r>
      <w:r>
        <w:t>ven after Kumbhakarna’s hands are cut, they keep moving. In</w:t>
      </w:r>
      <w:r w:rsidR="00943177">
        <w:t xml:space="preserve"> addition, when his head is cut</w:t>
      </w:r>
      <w:r>
        <w:t>off, his body crawls long distance</w:t>
      </w:r>
      <w:r w:rsidRPr="002A7300">
        <w:rPr>
          <w:b/>
        </w:rPr>
        <w:t xml:space="preserve">. It tells us that even if a person </w:t>
      </w:r>
      <w:r w:rsidR="00943177">
        <w:rPr>
          <w:b/>
        </w:rPr>
        <w:t>overcomes</w:t>
      </w:r>
      <w:r w:rsidRPr="002A7300">
        <w:rPr>
          <w:b/>
        </w:rPr>
        <w:t xml:space="preserve"> Tamas </w:t>
      </w:r>
      <w:r>
        <w:rPr>
          <w:b/>
        </w:rPr>
        <w:t>G</w:t>
      </w:r>
      <w:r w:rsidRPr="002A7300">
        <w:rPr>
          <w:b/>
        </w:rPr>
        <w:t>una, it will continue to exert its power for some time.</w:t>
      </w:r>
    </w:p>
    <w:p w:rsidR="005B46CD" w:rsidRDefault="005B46CD" w:rsidP="006B6168">
      <w:pPr>
        <w:pStyle w:val="Heading3"/>
        <w:jc w:val="both"/>
      </w:pPr>
      <w:bookmarkStart w:id="36" w:name="_Toc49159422"/>
      <w:r>
        <w:t xml:space="preserve">Easy </w:t>
      </w:r>
      <w:r w:rsidR="00B76D89">
        <w:t xml:space="preserve">to Understand </w:t>
      </w:r>
      <w:r>
        <w:t xml:space="preserve">Character # </w:t>
      </w:r>
      <w:r w:rsidR="002A0A53">
        <w:t>6</w:t>
      </w:r>
      <w:r>
        <w:t xml:space="preserve">: </w:t>
      </w:r>
      <w:r w:rsidR="006F1DC9">
        <w:t>Vibhishana</w:t>
      </w:r>
      <w:bookmarkEnd w:id="36"/>
    </w:p>
    <w:p w:rsidR="006F1DC9" w:rsidRPr="006A3246" w:rsidRDefault="00943177" w:rsidP="006B6168">
      <w:pPr>
        <w:spacing w:line="480" w:lineRule="auto"/>
        <w:jc w:val="both"/>
      </w:pPr>
      <w:r>
        <w:tab/>
        <w:t xml:space="preserve">The Sanskrit word </w:t>
      </w:r>
      <w:r w:rsidR="006F1DC9">
        <w:t>Vibhishana</w:t>
      </w:r>
      <w:r>
        <w:t xml:space="preserve"> means "not horrible</w:t>
      </w:r>
      <w:r w:rsidR="006F1DC9">
        <w:t>"</w:t>
      </w:r>
      <w:r>
        <w:t>.</w:t>
      </w:r>
      <w:r w:rsidR="006F1DC9">
        <w:t xml:space="preserve"> Like Kumbhakarna, Vibhishana advises </w:t>
      </w:r>
      <w:r w:rsidR="008F370A">
        <w:t>Ravana to</w:t>
      </w:r>
      <w:r w:rsidR="006F1DC9">
        <w:t xml:space="preserve"> return Sita to Shri Ram. When </w:t>
      </w:r>
      <w:r w:rsidR="008F370A">
        <w:t>Ravana did</w:t>
      </w:r>
      <w:r w:rsidR="006F1DC9">
        <w:t xml:space="preserve"> not pay heed to his advice, Vibhishana deserts </w:t>
      </w:r>
      <w:r w:rsidR="008F370A">
        <w:t>Ravana’s</w:t>
      </w:r>
      <w:r w:rsidR="006F1DC9">
        <w:t xml:space="preserve"> camp and joins Shri Ram’s side. He becomes </w:t>
      </w:r>
      <w:r>
        <w:t>a key advisor</w:t>
      </w:r>
      <w:r w:rsidR="006F1DC9">
        <w:t xml:space="preserve"> to Shri Ram. He helps Laxmana to kill his nephew – mighty and invisible Indrajit. After the defeat of </w:t>
      </w:r>
      <w:r w:rsidR="008F370A">
        <w:t>Ravana,</w:t>
      </w:r>
      <w:r w:rsidR="006F1DC9">
        <w:t xml:space="preserve"> Shri Ram honors Vibhishan</w:t>
      </w:r>
      <w:r w:rsidR="00B9260F">
        <w:t>a</w:t>
      </w:r>
      <w:r w:rsidR="006F1DC9">
        <w:t xml:space="preserve"> as a close friend. Shri Ram crowns Vibhishan</w:t>
      </w:r>
      <w:r w:rsidR="00B9260F">
        <w:t>a</w:t>
      </w:r>
      <w:r w:rsidR="006F1DC9">
        <w:t xml:space="preserve"> as king of Lanka and returns to Ayodhya.</w:t>
      </w:r>
    </w:p>
    <w:p w:rsidR="006F1DC9" w:rsidRDefault="006F1DC9" w:rsidP="006B6168">
      <w:pPr>
        <w:spacing w:line="480" w:lineRule="auto"/>
        <w:jc w:val="both"/>
      </w:pPr>
      <w:r>
        <w:tab/>
      </w:r>
      <w:r w:rsidRPr="002A7300">
        <w:rPr>
          <w:b/>
        </w:rPr>
        <w:t>Through Vibhishan</w:t>
      </w:r>
      <w:r>
        <w:rPr>
          <w:b/>
        </w:rPr>
        <w:t>a</w:t>
      </w:r>
      <w:r w:rsidRPr="002A7300">
        <w:rPr>
          <w:b/>
        </w:rPr>
        <w:t xml:space="preserve">, Ramayana explains </w:t>
      </w:r>
      <w:r>
        <w:rPr>
          <w:b/>
        </w:rPr>
        <w:t>S</w:t>
      </w:r>
      <w:r w:rsidRPr="002A7300">
        <w:rPr>
          <w:b/>
        </w:rPr>
        <w:t xml:space="preserve">attva </w:t>
      </w:r>
      <w:r>
        <w:rPr>
          <w:b/>
        </w:rPr>
        <w:t>G</w:t>
      </w:r>
      <w:r w:rsidRPr="002A7300">
        <w:rPr>
          <w:b/>
        </w:rPr>
        <w:t>una.</w:t>
      </w:r>
      <w:r>
        <w:t xml:space="preserve"> </w:t>
      </w:r>
      <w:r w:rsidRPr="0082380D">
        <w:rPr>
          <w:b/>
        </w:rPr>
        <w:t>It is attracted towards spirituality. It tries to search for god or higher power or purpose.</w:t>
      </w:r>
      <w:r>
        <w:t xml:space="preserve"> Rajas and Tamas Guna do not know any balance. They do not check themselves. Sattva Guna seeks to balance all of them together. </w:t>
      </w:r>
    </w:p>
    <w:p w:rsidR="006F1DC9" w:rsidRPr="00CF58AF" w:rsidRDefault="006F1DC9" w:rsidP="006B6168">
      <w:pPr>
        <w:spacing w:line="480" w:lineRule="auto"/>
        <w:jc w:val="both"/>
        <w:rPr>
          <w:b/>
          <w:bCs/>
        </w:rPr>
      </w:pPr>
      <w:r>
        <w:tab/>
        <w:t xml:space="preserve">Both </w:t>
      </w:r>
      <w:r w:rsidR="008F370A">
        <w:t>Ravana and</w:t>
      </w:r>
      <w:r>
        <w:t xml:space="preserve"> Kumbhakarna, symbolic of Rajas and Tamas Guna, battle Shri Ram. However strong and brave they are, Shri Ram ultimately defeats them in battle.</w:t>
      </w:r>
      <w:r w:rsidRPr="003169ED">
        <w:t xml:space="preserve"> </w:t>
      </w:r>
      <w:r>
        <w:t xml:space="preserve">Shri Ram defeats </w:t>
      </w:r>
      <w:r w:rsidR="008F370A">
        <w:t>Ravana (</w:t>
      </w:r>
      <w:r>
        <w:t xml:space="preserve">Rajas), but does not become king of Lanka. Shri Ram neutralizes Kumbhakarna (Tamas), but does not become lazy. He </w:t>
      </w:r>
      <w:r>
        <w:lastRenderedPageBreak/>
        <w:t xml:space="preserve">befriends Vibhishana (Sattva Guna), uses it, and rewards it too. </w:t>
      </w:r>
      <w:r w:rsidRPr="00CF58AF">
        <w:rPr>
          <w:b/>
          <w:bCs/>
        </w:rPr>
        <w:t>However</w:t>
      </w:r>
      <w:r w:rsidR="00943177">
        <w:rPr>
          <w:b/>
          <w:bCs/>
        </w:rPr>
        <w:t xml:space="preserve">, </w:t>
      </w:r>
      <w:r w:rsidRPr="00CF58AF">
        <w:rPr>
          <w:b/>
          <w:bCs/>
        </w:rPr>
        <w:t>Shri Ram steps away from Vibhishana (Sattva Guna) too</w:t>
      </w:r>
      <w:r w:rsidR="00943177">
        <w:rPr>
          <w:b/>
          <w:bCs/>
        </w:rPr>
        <w:t xml:space="preserve"> as a king of </w:t>
      </w:r>
      <w:r w:rsidR="008F370A">
        <w:rPr>
          <w:b/>
          <w:bCs/>
        </w:rPr>
        <w:t>Lama</w:t>
      </w:r>
      <w:r w:rsidRPr="00CF58AF">
        <w:rPr>
          <w:b/>
          <w:bCs/>
        </w:rPr>
        <w:t xml:space="preserve">. </w:t>
      </w:r>
    </w:p>
    <w:p w:rsidR="006F1DC9" w:rsidRDefault="00CF58AF" w:rsidP="006B6168">
      <w:pPr>
        <w:spacing w:line="480" w:lineRule="auto"/>
        <w:jc w:val="both"/>
      </w:pPr>
      <w:r>
        <w:tab/>
      </w:r>
      <w:r w:rsidR="00823E41">
        <w:t>S</w:t>
      </w:r>
      <w:r>
        <w:t>pirituality</w:t>
      </w:r>
      <w:r w:rsidR="00AD68FC">
        <w:t xml:space="preserve"> </w:t>
      </w:r>
      <w:r w:rsidR="006F1DC9">
        <w:t xml:space="preserve">is an activity dominated by Sattva Guna. However, ‘good’ it is, it </w:t>
      </w:r>
      <w:r w:rsidR="007C50C6">
        <w:t>differs</w:t>
      </w:r>
      <w:r w:rsidR="006F1DC9">
        <w:t xml:space="preserve"> from </w:t>
      </w:r>
      <w:r>
        <w:t>the C</w:t>
      </w:r>
      <w:r w:rsidR="006F1DC9">
        <w:t xml:space="preserve">onsciousness. </w:t>
      </w:r>
      <w:r w:rsidR="007C50C6">
        <w:rPr>
          <w:b/>
        </w:rPr>
        <w:t>The</w:t>
      </w:r>
      <w:r w:rsidR="006F1DC9" w:rsidRPr="0082380D">
        <w:rPr>
          <w:b/>
        </w:rPr>
        <w:t xml:space="preserve"> </w:t>
      </w:r>
      <w:r>
        <w:rPr>
          <w:b/>
        </w:rPr>
        <w:t>C</w:t>
      </w:r>
      <w:r w:rsidR="006F1DC9" w:rsidRPr="0082380D">
        <w:rPr>
          <w:b/>
        </w:rPr>
        <w:t>onsciousness is not the same as these three qualities of nature. It is “above and beyond” them and will always remain that way.</w:t>
      </w:r>
      <w:r w:rsidR="006F1DC9">
        <w:t xml:space="preserve"> The three Guna and their relation to the </w:t>
      </w:r>
      <w:r w:rsidR="00BD4228">
        <w:t>C</w:t>
      </w:r>
      <w:r w:rsidR="006F1DC9">
        <w:t>onsciousness are the most significant findings of yoga. Ramayana helps us understand it.</w:t>
      </w:r>
    </w:p>
    <w:p w:rsidR="00666984" w:rsidRDefault="00666984" w:rsidP="006B6168">
      <w:pPr>
        <w:pStyle w:val="Heading3"/>
        <w:jc w:val="both"/>
      </w:pPr>
      <w:bookmarkStart w:id="37" w:name="_Toc49159423"/>
      <w:r>
        <w:t xml:space="preserve">Easy </w:t>
      </w:r>
      <w:r w:rsidR="00B76D89">
        <w:t xml:space="preserve">to Understand </w:t>
      </w:r>
      <w:r>
        <w:t xml:space="preserve">Character # </w:t>
      </w:r>
      <w:r w:rsidR="002A0A53">
        <w:t>7</w:t>
      </w:r>
      <w:r>
        <w:t>: Mandodari</w:t>
      </w:r>
      <w:bookmarkEnd w:id="37"/>
    </w:p>
    <w:p w:rsidR="00666984" w:rsidRDefault="00666984" w:rsidP="006B6168">
      <w:pPr>
        <w:spacing w:line="480" w:lineRule="auto"/>
        <w:jc w:val="both"/>
      </w:pPr>
      <w:r>
        <w:tab/>
        <w:t xml:space="preserve">Along with Sita, Mandodari is one of the five important females in Puranic stories. She has </w:t>
      </w:r>
      <w:r w:rsidR="003F49B2">
        <w:t>a minor</w:t>
      </w:r>
      <w:r w:rsidR="007C50C6">
        <w:t xml:space="preserve"> role</w:t>
      </w:r>
      <w:r>
        <w:t xml:space="preserve"> to play in Ramayana. We know </w:t>
      </w:r>
      <w:r w:rsidR="008F370A">
        <w:t>Ravana represents</w:t>
      </w:r>
      <w:r>
        <w:t xml:space="preserve"> the </w:t>
      </w:r>
      <w:r w:rsidR="00454204">
        <w:t>A</w:t>
      </w:r>
      <w:r>
        <w:t>hamkar</w:t>
      </w:r>
      <w:r w:rsidR="00454204">
        <w:t>a</w:t>
      </w:r>
      <w:r>
        <w:t xml:space="preserve">. Mandodari is </w:t>
      </w:r>
      <w:r w:rsidR="008F370A">
        <w:t>Ravana’s</w:t>
      </w:r>
      <w:r>
        <w:t xml:space="preserve"> wife. She represents the </w:t>
      </w:r>
      <w:r w:rsidR="00364E3F">
        <w:t>R</w:t>
      </w:r>
      <w:r>
        <w:t>ationalizin</w:t>
      </w:r>
      <w:r w:rsidR="00DB1EC2">
        <w:t xml:space="preserve">g </w:t>
      </w:r>
      <w:r w:rsidR="00364E3F">
        <w:t>I</w:t>
      </w:r>
      <w:r w:rsidR="00DB1EC2">
        <w:t xml:space="preserve">ntellect or </w:t>
      </w:r>
      <w:r w:rsidR="00454204">
        <w:t>B</w:t>
      </w:r>
      <w:r>
        <w:t xml:space="preserve">uddhi. </w:t>
      </w:r>
    </w:p>
    <w:p w:rsidR="00666984" w:rsidRDefault="00666984" w:rsidP="006B6168">
      <w:pPr>
        <w:spacing w:line="480" w:lineRule="auto"/>
        <w:ind w:firstLine="720"/>
        <w:jc w:val="both"/>
      </w:pPr>
      <w:r>
        <w:t xml:space="preserve">When </w:t>
      </w:r>
      <w:r w:rsidR="008F370A">
        <w:t>Ravana abducted</w:t>
      </w:r>
      <w:r>
        <w:t xml:space="preserve"> Sita and brought her to Lanka, Mandodari did not approve of his action. Mandodari comes out as rational about these events. She advises her husband not to take the wrong course of action. Giving advice and keeping composure in a distressing situation </w:t>
      </w:r>
      <w:r w:rsidR="003F49B2">
        <w:t>shows</w:t>
      </w:r>
      <w:r>
        <w:t xml:space="preserve"> the </w:t>
      </w:r>
      <w:r w:rsidR="00364E3F">
        <w:t>R</w:t>
      </w:r>
      <w:r>
        <w:t xml:space="preserve">ationalizing </w:t>
      </w:r>
      <w:r w:rsidR="00364E3F">
        <w:t>I</w:t>
      </w:r>
      <w:r>
        <w:t>ntellect</w:t>
      </w:r>
      <w:r w:rsidR="00B9260F">
        <w:t xml:space="preserve"> </w:t>
      </w:r>
      <w:r>
        <w:t>/</w:t>
      </w:r>
      <w:r w:rsidR="00B9260F">
        <w:t xml:space="preserve"> B</w:t>
      </w:r>
      <w:r>
        <w:t>uddhi.</w:t>
      </w:r>
    </w:p>
    <w:p w:rsidR="00A10D54" w:rsidRDefault="00E73D42" w:rsidP="006B6168">
      <w:pPr>
        <w:pStyle w:val="Heading3"/>
        <w:jc w:val="both"/>
      </w:pPr>
      <w:bookmarkStart w:id="38" w:name="_Toc49159424"/>
      <w:r>
        <w:t>E</w:t>
      </w:r>
      <w:r w:rsidR="00A10D54">
        <w:t xml:space="preserve">asy </w:t>
      </w:r>
      <w:r w:rsidR="00B76D89">
        <w:t xml:space="preserve">to Understand </w:t>
      </w:r>
      <w:r w:rsidR="00A10D54">
        <w:t>Character #</w:t>
      </w:r>
      <w:r w:rsidR="007E4F15">
        <w:t xml:space="preserve"> </w:t>
      </w:r>
      <w:r w:rsidR="00BF40B1">
        <w:t>8</w:t>
      </w:r>
      <w:r w:rsidR="00A10D54">
        <w:t>:</w:t>
      </w:r>
      <w:r>
        <w:t xml:space="preserve"> Dasharath</w:t>
      </w:r>
      <w:r w:rsidR="00473108">
        <w:t>a</w:t>
      </w:r>
      <w:bookmarkEnd w:id="38"/>
    </w:p>
    <w:p w:rsidR="00E73D42" w:rsidRDefault="00E73D42" w:rsidP="006B6168">
      <w:pPr>
        <w:spacing w:line="480" w:lineRule="auto"/>
        <w:ind w:firstLine="720"/>
        <w:jc w:val="both"/>
      </w:pPr>
      <w:r>
        <w:t>At the beginning of Ramayana, we meet the king of the city of Ayodhya called as "Dasharath</w:t>
      </w:r>
      <w:r w:rsidR="00473108">
        <w:t>a</w:t>
      </w:r>
      <w:r>
        <w:t xml:space="preserve">". His name means, "Ten horse chariot rider." It is </w:t>
      </w:r>
      <w:r w:rsidR="007C50C6">
        <w:t>an obvious reference</w:t>
      </w:r>
      <w:r>
        <w:t xml:space="preserve"> to the human body with ten faculties of knowledge. A modern day analogy could be a computer with five input ports and five output devices. </w:t>
      </w:r>
    </w:p>
    <w:p w:rsidR="00E73D42" w:rsidRDefault="00E73D42" w:rsidP="006B6168">
      <w:pPr>
        <w:spacing w:line="480" w:lineRule="auto"/>
        <w:ind w:firstLine="720"/>
        <w:jc w:val="both"/>
      </w:pPr>
      <w:r>
        <w:lastRenderedPageBreak/>
        <w:t xml:space="preserve">The first five faculties are senses or organs with the help of which we do our work, or express ourselves. </w:t>
      </w:r>
    </w:p>
    <w:p w:rsidR="00E73D42" w:rsidRDefault="00E73D42" w:rsidP="006B6168">
      <w:pPr>
        <w:pStyle w:val="ListParagraph"/>
        <w:spacing w:line="480" w:lineRule="auto"/>
        <w:ind w:hanging="630"/>
        <w:jc w:val="both"/>
      </w:pPr>
      <w:r>
        <w:t>1.</w:t>
      </w:r>
      <w:r>
        <w:tab/>
        <w:t xml:space="preserve">Speaking via the throat </w:t>
      </w:r>
    </w:p>
    <w:p w:rsidR="00E73D42" w:rsidRDefault="00E73D42" w:rsidP="006B6168">
      <w:pPr>
        <w:pStyle w:val="ListParagraph"/>
        <w:spacing w:line="480" w:lineRule="auto"/>
        <w:ind w:hanging="630"/>
        <w:jc w:val="both"/>
      </w:pPr>
      <w:r>
        <w:t>2.</w:t>
      </w:r>
      <w:r>
        <w:tab/>
        <w:t xml:space="preserve">Grasping via the hands </w:t>
      </w:r>
    </w:p>
    <w:p w:rsidR="00E73D42" w:rsidRDefault="00E73D42" w:rsidP="006B6168">
      <w:pPr>
        <w:pStyle w:val="ListParagraph"/>
        <w:spacing w:line="480" w:lineRule="auto"/>
        <w:ind w:hanging="630"/>
        <w:jc w:val="both"/>
      </w:pPr>
      <w:r>
        <w:t>3.</w:t>
      </w:r>
      <w:r>
        <w:tab/>
        <w:t>Moving using the legs</w:t>
      </w:r>
    </w:p>
    <w:p w:rsidR="00E73D42" w:rsidRDefault="00E73D42" w:rsidP="006B6168">
      <w:pPr>
        <w:pStyle w:val="ListParagraph"/>
        <w:spacing w:line="480" w:lineRule="auto"/>
        <w:ind w:hanging="630"/>
        <w:jc w:val="both"/>
      </w:pPr>
      <w:r>
        <w:t>4.</w:t>
      </w:r>
      <w:r>
        <w:tab/>
        <w:t>Defecating via the anus</w:t>
      </w:r>
    </w:p>
    <w:p w:rsidR="00E73D42" w:rsidRDefault="00E73D42" w:rsidP="006B6168">
      <w:pPr>
        <w:pStyle w:val="ListParagraph"/>
        <w:spacing w:line="480" w:lineRule="auto"/>
        <w:ind w:hanging="630"/>
        <w:jc w:val="both"/>
      </w:pPr>
      <w:r>
        <w:t>5.</w:t>
      </w:r>
      <w:r>
        <w:tab/>
        <w:t>Reproduction using the genital organs</w:t>
      </w:r>
    </w:p>
    <w:p w:rsidR="00E73D42" w:rsidRDefault="00E73D42" w:rsidP="006B6168">
      <w:pPr>
        <w:spacing w:line="480" w:lineRule="auto"/>
        <w:ind w:firstLine="720"/>
        <w:jc w:val="both"/>
      </w:pPr>
      <w:r>
        <w:t xml:space="preserve">The other five are cognitive senses; we use them to feed the information into our mind. </w:t>
      </w:r>
    </w:p>
    <w:p w:rsidR="00E73D42" w:rsidRDefault="00E73D42" w:rsidP="006B6168">
      <w:pPr>
        <w:pStyle w:val="ListParagraph"/>
        <w:spacing w:line="480" w:lineRule="auto"/>
        <w:ind w:hanging="630"/>
        <w:jc w:val="both"/>
      </w:pPr>
      <w:r>
        <w:t>6.</w:t>
      </w:r>
      <w:r>
        <w:tab/>
        <w:t>Hearing via the ears</w:t>
      </w:r>
    </w:p>
    <w:p w:rsidR="00E73D42" w:rsidRDefault="00E73D42" w:rsidP="006B6168">
      <w:pPr>
        <w:pStyle w:val="ListParagraph"/>
        <w:spacing w:line="480" w:lineRule="auto"/>
        <w:ind w:hanging="630"/>
        <w:jc w:val="both"/>
      </w:pPr>
      <w:r>
        <w:t>7.</w:t>
      </w:r>
      <w:r>
        <w:tab/>
        <w:t>Touching via the skin</w:t>
      </w:r>
    </w:p>
    <w:p w:rsidR="00E73D42" w:rsidRDefault="00E73D42" w:rsidP="006B6168">
      <w:pPr>
        <w:pStyle w:val="ListParagraph"/>
        <w:spacing w:line="480" w:lineRule="auto"/>
        <w:ind w:hanging="630"/>
        <w:jc w:val="both"/>
      </w:pPr>
      <w:r>
        <w:t>8.</w:t>
      </w:r>
      <w:r>
        <w:tab/>
        <w:t xml:space="preserve">Seeing through the eyes </w:t>
      </w:r>
    </w:p>
    <w:p w:rsidR="00E73D42" w:rsidRDefault="00E73D42" w:rsidP="006B6168">
      <w:pPr>
        <w:pStyle w:val="ListParagraph"/>
        <w:spacing w:line="480" w:lineRule="auto"/>
        <w:ind w:hanging="630"/>
        <w:jc w:val="both"/>
      </w:pPr>
      <w:r>
        <w:t>9.</w:t>
      </w:r>
      <w:r>
        <w:tab/>
        <w:t xml:space="preserve">Smelling with the nose </w:t>
      </w:r>
    </w:p>
    <w:p w:rsidR="00E73D42" w:rsidRDefault="00473108" w:rsidP="006B6168">
      <w:pPr>
        <w:pStyle w:val="ListParagraph"/>
        <w:spacing w:line="480" w:lineRule="auto"/>
        <w:ind w:hanging="630"/>
        <w:jc w:val="both"/>
      </w:pPr>
      <w:r>
        <w:t xml:space="preserve">10. </w:t>
      </w:r>
      <w:r w:rsidR="00E73D42">
        <w:t>Tasting with the tongue</w:t>
      </w:r>
    </w:p>
    <w:p w:rsidR="0044249B" w:rsidRDefault="0044249B" w:rsidP="0044249B">
      <w:pPr>
        <w:spacing w:line="480" w:lineRule="auto"/>
        <w:jc w:val="both"/>
      </w:pPr>
    </w:p>
    <w:p w:rsidR="00A10D54" w:rsidRDefault="008E2A36" w:rsidP="0044249B">
      <w:pPr>
        <w:spacing w:line="480" w:lineRule="auto"/>
        <w:jc w:val="both"/>
      </w:pPr>
      <w:r>
        <w:t xml:space="preserve">Easy </w:t>
      </w:r>
      <w:r w:rsidR="00B76D89">
        <w:t xml:space="preserve">to Understand </w:t>
      </w:r>
      <w:r>
        <w:t>Character #</w:t>
      </w:r>
      <w:r w:rsidR="007E4F15">
        <w:t xml:space="preserve"> </w:t>
      </w:r>
      <w:r w:rsidR="00BF40B1">
        <w:t>9</w:t>
      </w:r>
      <w:r w:rsidR="00A10D54">
        <w:t>:</w:t>
      </w:r>
      <w:r w:rsidR="007E4F15">
        <w:t xml:space="preserve"> Laxmana</w:t>
      </w:r>
    </w:p>
    <w:p w:rsidR="008E2A36" w:rsidRDefault="008E2A36" w:rsidP="006B6168">
      <w:pPr>
        <w:spacing w:line="480" w:lineRule="auto"/>
        <w:ind w:firstLine="720"/>
        <w:jc w:val="both"/>
      </w:pPr>
      <w:r w:rsidRPr="008E2A36">
        <w:rPr>
          <w:b/>
          <w:bCs/>
        </w:rPr>
        <w:t xml:space="preserve">The </w:t>
      </w:r>
      <w:r w:rsidR="007C50C6">
        <w:rPr>
          <w:b/>
          <w:bCs/>
        </w:rPr>
        <w:t>Sanskrit word Laxmana</w:t>
      </w:r>
      <w:r w:rsidRPr="008E2A36">
        <w:rPr>
          <w:b/>
          <w:bCs/>
        </w:rPr>
        <w:t xml:space="preserve"> translates into "focus</w:t>
      </w:r>
      <w:r w:rsidR="007C50C6">
        <w:rPr>
          <w:b/>
          <w:bCs/>
        </w:rPr>
        <w:t>ed mind" because "laxya" means “target”</w:t>
      </w:r>
      <w:r w:rsidRPr="008E2A36">
        <w:rPr>
          <w:b/>
          <w:bCs/>
        </w:rPr>
        <w:t xml:space="preserve"> and </w:t>
      </w:r>
      <w:r w:rsidR="007C50C6">
        <w:rPr>
          <w:b/>
          <w:bCs/>
        </w:rPr>
        <w:t xml:space="preserve">Sanskrit word </w:t>
      </w:r>
      <w:r w:rsidRPr="008E2A36">
        <w:rPr>
          <w:b/>
          <w:bCs/>
        </w:rPr>
        <w:t>"man" means “mind.”</w:t>
      </w:r>
      <w:r>
        <w:t xml:space="preserve"> Sage Valmiki comes up with very creative ways to explain the relative importance of a devoted mind. </w:t>
      </w:r>
    </w:p>
    <w:p w:rsidR="008E2A36" w:rsidRDefault="008E2A36" w:rsidP="006B6168">
      <w:pPr>
        <w:spacing w:line="480" w:lineRule="auto"/>
        <w:ind w:firstLine="720"/>
        <w:jc w:val="both"/>
      </w:pPr>
      <w:r>
        <w:t>In verses 1-16-27, 28, 2, 9 he describes how king Dasharath</w:t>
      </w:r>
      <w:r w:rsidR="00552260">
        <w:t>a</w:t>
      </w:r>
      <w:r>
        <w:t xml:space="preserve"> divides the dessert from the ritual sacrifice amongst his queens. Kousalya’s son, Shri Ram, represents the </w:t>
      </w:r>
      <w:r w:rsidR="00552260">
        <w:t>C</w:t>
      </w:r>
      <w:r>
        <w:t>onsciousness; he is born from the 50</w:t>
      </w:r>
      <w:r w:rsidR="007C50C6">
        <w:t>%</w:t>
      </w:r>
      <w:r>
        <w:t xml:space="preserve"> share of the dessert. Sumitra gets two sons; her elder son, Laxmana, who is born from the first 25% of the dessert, and her younger son, Shatrughna, who is born from the 12.5</w:t>
      </w:r>
      <w:r w:rsidR="007C50C6">
        <w:t>%</w:t>
      </w:r>
      <w:r>
        <w:t xml:space="preserve"> share of the dessert. </w:t>
      </w:r>
      <w:r>
        <w:lastRenderedPageBreak/>
        <w:t>Kaikayi with her 12.5</w:t>
      </w:r>
      <w:r w:rsidR="007C50C6">
        <w:t>%</w:t>
      </w:r>
      <w:r>
        <w:t xml:space="preserve"> share of the dessert gives birth to Bharat. </w:t>
      </w:r>
      <w:r w:rsidRPr="008E2A36">
        <w:rPr>
          <w:b/>
          <w:bCs/>
        </w:rPr>
        <w:t>The name Bharat me</w:t>
      </w:r>
      <w:r w:rsidR="003F49B2">
        <w:rPr>
          <w:b/>
          <w:bCs/>
        </w:rPr>
        <w:t>ans "one who carries the weight</w:t>
      </w:r>
      <w:r w:rsidRPr="008E2A36">
        <w:rPr>
          <w:b/>
          <w:bCs/>
        </w:rPr>
        <w:t>” referring to the body itself.</w:t>
      </w:r>
      <w:r>
        <w:t xml:space="preserve"> </w:t>
      </w:r>
    </w:p>
    <w:p w:rsidR="008E2A36" w:rsidRPr="008E2A36" w:rsidRDefault="008E2A36" w:rsidP="006B6168">
      <w:pPr>
        <w:spacing w:line="480" w:lineRule="auto"/>
        <w:ind w:firstLine="720"/>
        <w:jc w:val="both"/>
        <w:rPr>
          <w:b/>
          <w:bCs/>
        </w:rPr>
      </w:pPr>
      <w:r>
        <w:t xml:space="preserve">Note that all four brothers are born but Shri Ram is the eldest of them. They give up their lives almost </w:t>
      </w:r>
      <w:r w:rsidR="007C50C6">
        <w:t xml:space="preserve">at the same time </w:t>
      </w:r>
      <w:r>
        <w:t xml:space="preserve">but the sequence in which they enter the river Sharayu is different. </w:t>
      </w:r>
      <w:r w:rsidRPr="008E2A36">
        <w:rPr>
          <w:b/>
          <w:bCs/>
        </w:rPr>
        <w:t xml:space="preserve">First, goes Laxmana, the devoted mind, and then goes Shri Ram, who represents the </w:t>
      </w:r>
      <w:r w:rsidR="00552260">
        <w:rPr>
          <w:b/>
          <w:bCs/>
        </w:rPr>
        <w:t>C</w:t>
      </w:r>
      <w:r w:rsidRPr="008E2A36">
        <w:rPr>
          <w:b/>
          <w:bCs/>
        </w:rPr>
        <w:t xml:space="preserve">onsciousness. Bharat and </w:t>
      </w:r>
      <w:r w:rsidR="008F370A" w:rsidRPr="008E2A36">
        <w:rPr>
          <w:b/>
          <w:bCs/>
        </w:rPr>
        <w:t>Shatrughna</w:t>
      </w:r>
      <w:r w:rsidRPr="008E2A36">
        <w:rPr>
          <w:b/>
          <w:bCs/>
        </w:rPr>
        <w:t xml:space="preserve">, representing the body and an unknown component of the mind, follow the </w:t>
      </w:r>
      <w:r w:rsidR="00F8031A">
        <w:rPr>
          <w:b/>
          <w:bCs/>
        </w:rPr>
        <w:t>C</w:t>
      </w:r>
      <w:r w:rsidRPr="008E2A36">
        <w:rPr>
          <w:b/>
          <w:bCs/>
        </w:rPr>
        <w:t xml:space="preserve">onsciousness at the same time. </w:t>
      </w:r>
    </w:p>
    <w:p w:rsidR="008E2A36" w:rsidRDefault="008E2A36" w:rsidP="006B6168">
      <w:pPr>
        <w:spacing w:line="480" w:lineRule="auto"/>
        <w:ind w:firstLine="720"/>
        <w:jc w:val="both"/>
      </w:pPr>
      <w: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8E2A36">
        <w:rPr>
          <w:b/>
          <w:bCs/>
        </w:rPr>
        <w:t xml:space="preserve">Even though sage Valmiki presents them as four </w:t>
      </w:r>
      <w:r w:rsidR="007C50C6">
        <w:rPr>
          <w:b/>
          <w:bCs/>
        </w:rPr>
        <w:t>unique characters</w:t>
      </w:r>
      <w:r w:rsidRPr="008E2A36">
        <w:rPr>
          <w:b/>
          <w:bCs/>
        </w:rPr>
        <w:t xml:space="preserve">, they correspond to the four parts of the human </w:t>
      </w:r>
      <w:r w:rsidR="00CD3507">
        <w:rPr>
          <w:b/>
          <w:bCs/>
        </w:rPr>
        <w:t>Body-Mind</w:t>
      </w:r>
      <w:r w:rsidRPr="008E2A36">
        <w:rPr>
          <w:b/>
          <w:bCs/>
        </w:rPr>
        <w:t>-</w:t>
      </w:r>
      <w:r w:rsidR="00C15A6F">
        <w:rPr>
          <w:b/>
          <w:bCs/>
        </w:rPr>
        <w:t>Consciousness</w:t>
      </w:r>
      <w:r w:rsidRPr="008E2A36">
        <w:rPr>
          <w:b/>
          <w:bCs/>
        </w:rPr>
        <w:t xml:space="preserve"> framework.</w:t>
      </w:r>
      <w:r>
        <w:t xml:space="preserve"> </w:t>
      </w:r>
    </w:p>
    <w:p w:rsidR="00877207" w:rsidRDefault="008E2A36" w:rsidP="006B6168">
      <w:pPr>
        <w:spacing w:line="480" w:lineRule="auto"/>
        <w:ind w:firstLine="720"/>
        <w:jc w:val="both"/>
      </w:pPr>
      <w:r>
        <w:t xml:space="preserve">After </w:t>
      </w:r>
      <w:r w:rsidR="00A34230">
        <w:t>Hanumana</w:t>
      </w:r>
      <w:r>
        <w:t>, Laxman</w:t>
      </w:r>
      <w:r w:rsidR="00877207">
        <w:t>a</w:t>
      </w:r>
      <w:r>
        <w:t xml:space="preserve"> is the second-most important character of the story for us. Both characters are more important </w:t>
      </w:r>
      <w:r w:rsidR="00877207">
        <w:t>to us than Shri Ram.</w:t>
      </w:r>
      <w:r>
        <w:t xml:space="preserve"> </w:t>
      </w:r>
      <w:r w:rsidR="00877207">
        <w:t>W</w:t>
      </w:r>
      <w:r>
        <w:t>ithou</w:t>
      </w:r>
      <w:r w:rsidR="00877207">
        <w:t>t them, we cannot find Shri Ram!</w:t>
      </w:r>
    </w:p>
    <w:p w:rsidR="00A10D54" w:rsidRDefault="005C2B7D" w:rsidP="006B6168">
      <w:pPr>
        <w:pStyle w:val="Heading3"/>
        <w:jc w:val="both"/>
      </w:pPr>
      <w:bookmarkStart w:id="39" w:name="_Toc49159425"/>
      <w:r>
        <w:t xml:space="preserve">Difficult to Understand </w:t>
      </w:r>
      <w:r w:rsidR="00A10D54">
        <w:t>Character #</w:t>
      </w:r>
      <w:r w:rsidR="007E4F15">
        <w:t xml:space="preserve"> </w:t>
      </w:r>
      <w:r w:rsidR="003F384C">
        <w:t>1</w:t>
      </w:r>
      <w:r w:rsidR="00A10D54">
        <w:t>:</w:t>
      </w:r>
      <w:r w:rsidR="002A70CE">
        <w:t xml:space="preserve"> Jamb</w:t>
      </w:r>
      <w:r w:rsidR="00042058">
        <w:t>avan</w:t>
      </w:r>
      <w:bookmarkEnd w:id="39"/>
      <w:r w:rsidR="002A70CE">
        <w:t xml:space="preserve"> </w:t>
      </w:r>
    </w:p>
    <w:p w:rsidR="002A70CE" w:rsidRPr="007E4F15" w:rsidRDefault="002A70CE" w:rsidP="006B6168">
      <w:pPr>
        <w:spacing w:line="480" w:lineRule="auto"/>
        <w:ind w:firstLine="720"/>
        <w:jc w:val="both"/>
        <w:rPr>
          <w:b/>
          <w:bCs/>
        </w:rPr>
      </w:pPr>
      <w:r>
        <w:t>Of all the characters of Ramayana</w:t>
      </w:r>
      <w:r w:rsidR="00042058">
        <w:t>, Jambavan</w:t>
      </w:r>
      <w:r>
        <w:t xml:space="preserve"> the bear, is the most unusual character. He is an odd man out, as he is the only bear in the company of monkeys, humans, and demons. His introduction is rather strange. </w:t>
      </w:r>
      <w:r w:rsidR="00042058" w:rsidRPr="007E4F15">
        <w:rPr>
          <w:b/>
          <w:bCs/>
        </w:rPr>
        <w:t xml:space="preserve">Jambavan </w:t>
      </w:r>
      <w:r w:rsidRPr="007E4F15">
        <w:rPr>
          <w:b/>
          <w:bCs/>
        </w:rPr>
        <w:t>suddenly came forth when Lord Brahma was yawning. Note that “Jrmbha” means yawn.</w:t>
      </w:r>
    </w:p>
    <w:p w:rsidR="002734F4" w:rsidRDefault="002A70CE" w:rsidP="006B6168">
      <w:pPr>
        <w:spacing w:line="480" w:lineRule="auto"/>
        <w:ind w:firstLine="720"/>
        <w:jc w:val="both"/>
      </w:pPr>
      <w:r w:rsidRPr="00C035AD">
        <w:rPr>
          <w:b/>
          <w:bCs/>
        </w:rPr>
        <w:lastRenderedPageBreak/>
        <w:t xml:space="preserve">According to Yoga, yawning is associated with Devadatta </w:t>
      </w:r>
      <w:r w:rsidR="00042058" w:rsidRPr="00C035AD">
        <w:rPr>
          <w:b/>
          <w:bCs/>
        </w:rPr>
        <w:t>P</w:t>
      </w:r>
      <w:r w:rsidRPr="00C035AD">
        <w:rPr>
          <w:b/>
          <w:bCs/>
        </w:rPr>
        <w:t>ran</w:t>
      </w:r>
      <w:r w:rsidR="00042058" w:rsidRPr="00C035AD">
        <w:rPr>
          <w:b/>
          <w:bCs/>
        </w:rPr>
        <w:t>a</w:t>
      </w:r>
      <w:r w:rsidRPr="00C035AD">
        <w:rPr>
          <w:b/>
          <w:bCs/>
        </w:rPr>
        <w:t xml:space="preserve">, a minor </w:t>
      </w:r>
      <w:r w:rsidR="00042058" w:rsidRPr="00C035AD">
        <w:rPr>
          <w:b/>
          <w:bCs/>
        </w:rPr>
        <w:t>P</w:t>
      </w:r>
      <w:r w:rsidRPr="00C035AD">
        <w:rPr>
          <w:b/>
          <w:bCs/>
        </w:rPr>
        <w:t>ran</w:t>
      </w:r>
      <w:r w:rsidR="00042058" w:rsidRPr="00C035AD">
        <w:rPr>
          <w:b/>
          <w:bCs/>
        </w:rPr>
        <w:t>a</w:t>
      </w:r>
      <w:r w:rsidRPr="00C035AD">
        <w:rPr>
          <w:b/>
          <w:bCs/>
        </w:rPr>
        <w:t>. The bear is a suitable character for someone who is related to yawning, as bears seem to yawn a lot or they look like they are yawning.</w:t>
      </w:r>
      <w:r>
        <w:t xml:space="preserve"> The primary role played by </w:t>
      </w:r>
      <w:r w:rsidR="002734F4">
        <w:t xml:space="preserve">Jambavan </w:t>
      </w:r>
      <w:r>
        <w:t xml:space="preserve">is that he reminds </w:t>
      </w:r>
      <w:r w:rsidR="00A34230">
        <w:t>Hanumana</w:t>
      </w:r>
      <w:r>
        <w:t xml:space="preserve"> of his true nature. </w:t>
      </w:r>
      <w:r w:rsidR="00A34230">
        <w:t>Hanumana</w:t>
      </w:r>
      <w:r w:rsidR="002734F4">
        <w:t xml:space="preserve"> represents the P</w:t>
      </w:r>
      <w:r>
        <w:t>ran</w:t>
      </w:r>
      <w:r w:rsidR="002734F4">
        <w:t>a</w:t>
      </w:r>
      <w:r>
        <w:t xml:space="preserve"> in our breath. Thus, we can say that </w:t>
      </w:r>
      <w:r w:rsidR="002734F4">
        <w:t xml:space="preserve">Jambavan </w:t>
      </w:r>
      <w:r>
        <w:t xml:space="preserve">reminded </w:t>
      </w:r>
      <w:r w:rsidR="00A34230">
        <w:t>Hanumana</w:t>
      </w:r>
      <w:r>
        <w:t xml:space="preserve"> that his true nature was that of </w:t>
      </w:r>
      <w:r w:rsidR="002734F4">
        <w:t>Prana</w:t>
      </w:r>
      <w:r>
        <w:t xml:space="preserve">. </w:t>
      </w:r>
    </w:p>
    <w:p w:rsidR="002A70CE" w:rsidRDefault="000B216A" w:rsidP="006B6168">
      <w:pPr>
        <w:spacing w:line="480" w:lineRule="auto"/>
        <w:ind w:firstLine="720"/>
        <w:jc w:val="both"/>
      </w:pPr>
      <w:r>
        <w:rPr>
          <w:b/>
          <w:bCs/>
        </w:rPr>
        <w:t>From being just a normal breath</w:t>
      </w:r>
      <w:r w:rsidR="002A70CE" w:rsidRPr="00C035AD">
        <w:rPr>
          <w:b/>
          <w:bCs/>
        </w:rPr>
        <w:t xml:space="preserve"> to being vital breath (</w:t>
      </w:r>
      <w:r w:rsidR="002734F4" w:rsidRPr="00C035AD">
        <w:rPr>
          <w:b/>
          <w:bCs/>
        </w:rPr>
        <w:t>Prana</w:t>
      </w:r>
      <w:r w:rsidR="002A70CE" w:rsidRPr="00C035AD">
        <w:rPr>
          <w:b/>
          <w:bCs/>
        </w:rPr>
        <w:t>), is the most critical transition.</w:t>
      </w:r>
      <w:r w:rsidR="002A70CE">
        <w:t xml:space="preserve"> Who can give this message? Only someone, who understands the </w:t>
      </w:r>
      <w:r w:rsidR="002734F4">
        <w:t>Prana</w:t>
      </w:r>
      <w:r w:rsidR="002A70CE">
        <w:t xml:space="preserve"> and knows it very well, can deliver the message that breath is the </w:t>
      </w:r>
      <w:r w:rsidR="002734F4">
        <w:t>Prana</w:t>
      </w:r>
      <w:r w:rsidR="002A70CE">
        <w:t xml:space="preserve">. An analogy is only a fire can ignite a fire. </w:t>
      </w:r>
    </w:p>
    <w:p w:rsidR="002A70CE" w:rsidRPr="002A70CE" w:rsidRDefault="00633ACD" w:rsidP="006B6168">
      <w:pPr>
        <w:spacing w:line="480" w:lineRule="auto"/>
        <w:ind w:firstLine="720"/>
        <w:jc w:val="both"/>
      </w:pPr>
      <w:r w:rsidRPr="00633ACD">
        <w:rPr>
          <w:b/>
          <w:bCs/>
        </w:rPr>
        <w:t>I</w:t>
      </w:r>
      <w:r w:rsidR="002A70CE" w:rsidRPr="00633ACD">
        <w:rPr>
          <w:b/>
          <w:bCs/>
        </w:rPr>
        <w:t xml:space="preserve">t is the role of a guru to remind us of our true nature. Following this logic, </w:t>
      </w:r>
      <w:r w:rsidR="002734F4" w:rsidRPr="00633ACD">
        <w:rPr>
          <w:b/>
          <w:bCs/>
        </w:rPr>
        <w:t xml:space="preserve">Jambavan </w:t>
      </w:r>
      <w:r w:rsidR="002A70CE" w:rsidRPr="00633ACD">
        <w:rPr>
          <w:b/>
          <w:bCs/>
        </w:rPr>
        <w:t xml:space="preserve">becomes the guru of </w:t>
      </w:r>
      <w:r w:rsidR="00A34230">
        <w:rPr>
          <w:b/>
          <w:bCs/>
        </w:rPr>
        <w:t>Hanumana</w:t>
      </w:r>
      <w:r w:rsidR="002A70CE" w:rsidRPr="00633ACD">
        <w:rPr>
          <w:b/>
          <w:bCs/>
        </w:rPr>
        <w:t>.</w:t>
      </w:r>
      <w:r w:rsidR="002A70CE">
        <w:t xml:space="preserve"> In verse 1-57-34, we see clear evidence of </w:t>
      </w:r>
      <w:r w:rsidR="00A34230">
        <w:t>Hanumana</w:t>
      </w:r>
      <w:r w:rsidR="002A70CE">
        <w:t xml:space="preserve"> calling </w:t>
      </w:r>
      <w:r w:rsidR="002734F4">
        <w:t xml:space="preserve">Jambavan </w:t>
      </w:r>
      <w:r w:rsidR="002A70CE">
        <w:t xml:space="preserve">as guru. We also see that in verse 6-128-53, </w:t>
      </w:r>
      <w:r w:rsidR="002734F4">
        <w:t>Jambavan</w:t>
      </w:r>
      <w:r w:rsidR="002A70CE">
        <w:t xml:space="preserve">, along with </w:t>
      </w:r>
      <w:r w:rsidR="00A34230">
        <w:t>Hanumana</w:t>
      </w:r>
      <w:r w:rsidR="002A70CE">
        <w:t xml:space="preserve">, playing a unique role in the coronation of Shri Ram. </w:t>
      </w:r>
    </w:p>
    <w:p w:rsidR="00A10D54" w:rsidRDefault="005C2B7D" w:rsidP="006B6168">
      <w:pPr>
        <w:pStyle w:val="Heading3"/>
        <w:jc w:val="both"/>
      </w:pPr>
      <w:bookmarkStart w:id="40" w:name="_Toc49159426"/>
      <w:r>
        <w:t xml:space="preserve">Difficult to Understand </w:t>
      </w:r>
      <w:r w:rsidR="003F384C">
        <w:t>Character # 2</w:t>
      </w:r>
      <w:r w:rsidR="00A10D54">
        <w:t>:</w:t>
      </w:r>
      <w:r w:rsidR="00255E81">
        <w:t xml:space="preserve"> Sage Valmiki</w:t>
      </w:r>
      <w:bookmarkEnd w:id="40"/>
    </w:p>
    <w:p w:rsidR="00633ACD" w:rsidRDefault="00255E81" w:rsidP="006B6168">
      <w:pPr>
        <w:spacing w:line="480" w:lineRule="auto"/>
        <w:ind w:firstLine="720"/>
        <w:jc w:val="both"/>
      </w:pPr>
      <w:r>
        <w:t xml:space="preserve">We know sage Valmiki as an author of the great epic of Ramayana. In addition, he </w:t>
      </w:r>
      <w:r w:rsidR="00823E41">
        <w:t>shows up</w:t>
      </w:r>
      <w:r>
        <w:t xml:space="preserve"> as a character in Ramayana. He takes care of Sita after Shri Ram sends her to jungle for good. He becomes a guru of her children and teaches Ramayana to them. </w:t>
      </w:r>
    </w:p>
    <w:p w:rsidR="00255E81" w:rsidRDefault="00255E81" w:rsidP="006B6168">
      <w:pPr>
        <w:spacing w:line="480" w:lineRule="auto"/>
        <w:ind w:firstLine="720"/>
        <w:jc w:val="both"/>
      </w:pPr>
      <w:r>
        <w:t xml:space="preserve">We </w:t>
      </w:r>
      <w:r w:rsidR="00633ACD">
        <w:t>can map</w:t>
      </w:r>
      <w:r>
        <w:t xml:space="preserve"> almost all the </w:t>
      </w:r>
      <w:r w:rsidR="007C50C6">
        <w:t>principal characters</w:t>
      </w:r>
      <w:r>
        <w:t xml:space="preserve"> of </w:t>
      </w:r>
      <w:r w:rsidR="00633ACD">
        <w:t>Ramayana</w:t>
      </w:r>
      <w:r>
        <w:t xml:space="preserve"> to </w:t>
      </w:r>
      <w:r w:rsidR="00633ACD">
        <w:t>a</w:t>
      </w:r>
      <w:r>
        <w:t xml:space="preserve"> process inside our </w:t>
      </w:r>
      <w:r w:rsidR="00C15A6F">
        <w:t xml:space="preserve">Energy </w:t>
      </w:r>
      <w:r>
        <w:t>-</w:t>
      </w:r>
      <w:r w:rsidR="00C15A6F">
        <w:t>Consciousness</w:t>
      </w:r>
      <w:r>
        <w:t>-</w:t>
      </w:r>
      <w:r w:rsidR="00CD3507">
        <w:t>Body-Mind</w:t>
      </w:r>
      <w:r>
        <w:t xml:space="preserve">. What process does sage Valmiki represent within us? Why does he come in as a character at the end of Ramayana? Sage Valmiki is a prominent character in Ramayana, so he </w:t>
      </w:r>
      <w:r w:rsidR="00633ACD">
        <w:t xml:space="preserve">must </w:t>
      </w:r>
      <w:r w:rsidR="00823E41">
        <w:t>apply</w:t>
      </w:r>
      <w:r>
        <w:t xml:space="preserve"> to us. Let us </w:t>
      </w:r>
      <w:r w:rsidR="007C50C6">
        <w:t>inspect</w:t>
      </w:r>
      <w:r>
        <w:t xml:space="preserve"> his role. </w:t>
      </w:r>
    </w:p>
    <w:p w:rsidR="00633ACD" w:rsidRDefault="00823E41" w:rsidP="006B6168">
      <w:pPr>
        <w:spacing w:line="480" w:lineRule="auto"/>
        <w:ind w:firstLine="720"/>
        <w:jc w:val="both"/>
      </w:pPr>
      <w:r>
        <w:lastRenderedPageBreak/>
        <w:t>S</w:t>
      </w:r>
      <w:r w:rsidR="00255E81">
        <w:t xml:space="preserve">age Valmiki is guiding us toward Shri Ram by </w:t>
      </w:r>
      <w:r w:rsidR="00633ACD">
        <w:t>writing</w:t>
      </w:r>
      <w:r w:rsidR="00255E81">
        <w:t xml:space="preserve"> Ramayana</w:t>
      </w:r>
      <w:r w:rsidR="00633ACD">
        <w:t>. T</w:t>
      </w:r>
      <w:r w:rsidR="00255E81">
        <w:t xml:space="preserve">hus, indirectly becomes our guru. </w:t>
      </w:r>
      <w:r w:rsidR="00255E81" w:rsidRPr="00633ACD">
        <w:rPr>
          <w:b/>
          <w:bCs/>
        </w:rPr>
        <w:t>Sage Valmiki is surely a guiding fo</w:t>
      </w:r>
      <w:r w:rsidR="00633ACD">
        <w:rPr>
          <w:b/>
          <w:bCs/>
        </w:rPr>
        <w:t>rce</w:t>
      </w:r>
      <w:r>
        <w:rPr>
          <w:b/>
          <w:bCs/>
        </w:rPr>
        <w:t xml:space="preserve"> and he is not within </w:t>
      </w:r>
      <w:r w:rsidR="00633ACD">
        <w:rPr>
          <w:b/>
          <w:bCs/>
        </w:rPr>
        <w:t>us. W</w:t>
      </w:r>
      <w:r w:rsidR="00255E81" w:rsidRPr="00633ACD">
        <w:rPr>
          <w:b/>
          <w:bCs/>
        </w:rPr>
        <w:t xml:space="preserve">e cannot map him to any process inside us, </w:t>
      </w:r>
      <w:r w:rsidR="00633ACD">
        <w:rPr>
          <w:b/>
          <w:bCs/>
        </w:rPr>
        <w:t>like</w:t>
      </w:r>
      <w:r w:rsidR="00255E81" w:rsidRPr="00633ACD">
        <w:rPr>
          <w:b/>
          <w:bCs/>
        </w:rPr>
        <w:t xml:space="preserve"> the other characters.</w:t>
      </w:r>
      <w:r w:rsidR="00255E81">
        <w:t xml:space="preserve"> </w:t>
      </w:r>
    </w:p>
    <w:p w:rsidR="000B216A" w:rsidRDefault="00255E81" w:rsidP="006B6168">
      <w:pPr>
        <w:spacing w:line="480" w:lineRule="auto"/>
        <w:ind w:firstLine="720"/>
        <w:jc w:val="both"/>
      </w:pPr>
      <w:r>
        <w:t xml:space="preserve">As an indirect </w:t>
      </w:r>
      <w:r w:rsidR="007C50C6">
        <w:t>guru</w:t>
      </w:r>
      <w:r w:rsidR="00633ACD">
        <w:t xml:space="preserve"> who is guiding us towards Shri Ram,</w:t>
      </w:r>
      <w:r>
        <w:t xml:space="preserve"> he is </w:t>
      </w:r>
      <w:r w:rsidR="00633ACD">
        <w:t xml:space="preserve">very important to </w:t>
      </w:r>
      <w:r>
        <w:t>to us</w:t>
      </w:r>
      <w:r w:rsidR="00633ACD">
        <w:t xml:space="preserve">. </w:t>
      </w:r>
      <w:r w:rsidR="00823E41">
        <w:t>He</w:t>
      </w:r>
      <w:r>
        <w:t xml:space="preserve"> deserves a prominent role </w:t>
      </w:r>
      <w:r w:rsidR="000B216A">
        <w:t xml:space="preserve">of the guru </w:t>
      </w:r>
      <w:r>
        <w:t>as a character in Ramayana</w:t>
      </w:r>
      <w:r w:rsidR="000B216A">
        <w:t>.</w:t>
      </w:r>
    </w:p>
    <w:p w:rsidR="00DB0674" w:rsidRDefault="00DB0674" w:rsidP="006B6168">
      <w:pPr>
        <w:spacing w:line="480" w:lineRule="auto"/>
        <w:ind w:firstLine="720"/>
        <w:jc w:val="both"/>
      </w:pPr>
      <w:r>
        <w:t>Sita represents the Energy. We are all children of the Universal Energy.</w:t>
      </w:r>
      <w:r w:rsidR="00A94C77">
        <w:t xml:space="preserve"> As per Yoga, Energy</w:t>
      </w:r>
      <w:r>
        <w:t xml:space="preserve"> separated from </w:t>
      </w:r>
      <w:r w:rsidR="00A94C77">
        <w:t>Consciousness</w:t>
      </w:r>
      <w:r>
        <w:t xml:space="preserve">, according to </w:t>
      </w:r>
      <w:r w:rsidR="00A94C77">
        <w:t>its</w:t>
      </w:r>
      <w:r>
        <w:t xml:space="preserve"> wish, so she could create multiple names and forms. </w:t>
      </w:r>
      <w:r w:rsidR="00A94C77">
        <w:t>Energy</w:t>
      </w:r>
      <w:r>
        <w:t xml:space="preserve"> did a wonderful job and created these species or forms, of which humans are just one kind. </w:t>
      </w:r>
    </w:p>
    <w:p w:rsidR="00A94C77" w:rsidRDefault="00A94C77" w:rsidP="006B6168">
      <w:pPr>
        <w:spacing w:line="480" w:lineRule="auto"/>
        <w:ind w:firstLine="720"/>
        <w:jc w:val="both"/>
      </w:pPr>
      <w:r>
        <w:t xml:space="preserve">When we put these </w:t>
      </w:r>
      <w:r w:rsidR="00DD3D1E">
        <w:t>pieces</w:t>
      </w:r>
      <w:r>
        <w:t xml:space="preserve"> together – us being the children of the </w:t>
      </w:r>
      <w:r w:rsidR="007C50C6">
        <w:t>Energy</w:t>
      </w:r>
      <w:r>
        <w:t>, and sage Valmiki being our indirect guru – the puzzle of sage Valmiki’s role in Ramayana become easy to solve. He has to have the role of the guru and has to be teaching Sita’s children.</w:t>
      </w:r>
    </w:p>
    <w:p w:rsidR="00A94C77" w:rsidRDefault="00A94C77" w:rsidP="006B6168">
      <w:pPr>
        <w:spacing w:line="480" w:lineRule="auto"/>
        <w:ind w:firstLine="720"/>
        <w:jc w:val="both"/>
      </w:pPr>
      <w:r>
        <w:t xml:space="preserve">This statement may feel like stretching logic a bit too far. However, take a step back. Sage Valmiki is teaching us about Shri Ram; so, he appears in the </w:t>
      </w:r>
      <w:r w:rsidR="007C50C6">
        <w:t>guru's role</w:t>
      </w:r>
      <w:r>
        <w:t xml:space="preserve">. This role comes into action, only after Sita separates from Shri Ram and gives birth to his children. Hence, sage Valmiki takes up the role of the guru of Sita’s children and teaches them (and us) about Shri Ram. </w:t>
      </w:r>
    </w:p>
    <w:p w:rsidR="007E4F15" w:rsidRDefault="005C2B7D" w:rsidP="006B6168">
      <w:pPr>
        <w:pStyle w:val="Heading3"/>
        <w:jc w:val="both"/>
      </w:pPr>
      <w:bookmarkStart w:id="41" w:name="_Toc49159427"/>
      <w:r>
        <w:t xml:space="preserve">Difficult to Understand </w:t>
      </w:r>
      <w:r w:rsidR="003F384C">
        <w:t>Character # 3</w:t>
      </w:r>
      <w:r w:rsidR="00A10D54">
        <w:t>:</w:t>
      </w:r>
      <w:bookmarkStart w:id="42" w:name="_Toc418306777"/>
      <w:r w:rsidR="007E4F15" w:rsidRPr="007E4F15">
        <w:t xml:space="preserve"> </w:t>
      </w:r>
      <w:r w:rsidR="007E4F15">
        <w:t>River Ganga</w:t>
      </w:r>
      <w:bookmarkEnd w:id="41"/>
      <w:bookmarkEnd w:id="42"/>
    </w:p>
    <w:p w:rsidR="001B3491" w:rsidRDefault="007E4F15" w:rsidP="006B6168">
      <w:pPr>
        <w:spacing w:line="480" w:lineRule="auto"/>
        <w:ind w:firstLine="720"/>
        <w:jc w:val="both"/>
      </w:pPr>
      <w:r>
        <w:t>On their way to Mithila</w:t>
      </w:r>
      <w:r w:rsidR="006A4444">
        <w:t xml:space="preserve">, king </w:t>
      </w:r>
      <w:r w:rsidR="00CF590E">
        <w:t>Janaka</w:t>
      </w:r>
      <w:r w:rsidR="006A4444">
        <w:t>’s capital,</w:t>
      </w:r>
      <w:r>
        <w:t xml:space="preserve"> sage Vishwamitra narrates the story of river Ganga to Shri Ram</w:t>
      </w:r>
      <w:r w:rsidR="00DD3D1E">
        <w:t xml:space="preserve"> and Laxmana</w:t>
      </w:r>
      <w:r>
        <w:t>. Ramayan</w:t>
      </w:r>
      <w:r w:rsidR="007B4996">
        <w:t>a</w:t>
      </w:r>
      <w:r>
        <w:t xml:space="preserve"> is the story of the </w:t>
      </w:r>
      <w:r w:rsidR="001B3491">
        <w:t xml:space="preserve">paths of the </w:t>
      </w:r>
      <w:r w:rsidR="00C15A6F">
        <w:t xml:space="preserve">Energy </w:t>
      </w:r>
      <w:r w:rsidR="001B3491">
        <w:t>- t</w:t>
      </w:r>
      <w:r>
        <w:t>hat is Sita</w:t>
      </w:r>
      <w:r w:rsidR="001B3491">
        <w:t xml:space="preserve">, and the higher </w:t>
      </w:r>
      <w:r w:rsidR="00C15A6F">
        <w:t>Consciousness</w:t>
      </w:r>
      <w:r>
        <w:t xml:space="preserve">, Shri Ram. Energy and </w:t>
      </w:r>
      <w:r w:rsidR="00C15A6F">
        <w:t>Consciousness</w:t>
      </w:r>
      <w:r>
        <w:t xml:space="preserve"> are actual biological processes, and they have well-</w:t>
      </w:r>
      <w:r>
        <w:lastRenderedPageBreak/>
        <w:t xml:space="preserve">defined paths in our body. </w:t>
      </w:r>
      <w:r w:rsidRPr="001B3491">
        <w:rPr>
          <w:b/>
          <w:bCs/>
        </w:rPr>
        <w:t xml:space="preserve">The story of river Ganga gives us a blueprint or design of how the </w:t>
      </w:r>
      <w:r w:rsidR="00DD3D1E">
        <w:rPr>
          <w:b/>
          <w:bCs/>
        </w:rPr>
        <w:t>movements</w:t>
      </w:r>
      <w:r w:rsidRPr="001B3491">
        <w:rPr>
          <w:b/>
          <w:bCs/>
        </w:rPr>
        <w:t xml:space="preserve"> of the </w:t>
      </w:r>
      <w:r w:rsidR="007C50C6">
        <w:rPr>
          <w:b/>
          <w:bCs/>
        </w:rPr>
        <w:t>Energy and</w:t>
      </w:r>
      <w:r w:rsidRPr="001B3491">
        <w:rPr>
          <w:b/>
          <w:bCs/>
        </w:rPr>
        <w:t xml:space="preserve"> the </w:t>
      </w:r>
      <w:r w:rsidR="00C15A6F">
        <w:rPr>
          <w:b/>
          <w:bCs/>
        </w:rPr>
        <w:t>Consciousness</w:t>
      </w:r>
      <w:r w:rsidRPr="001B3491">
        <w:rPr>
          <w:b/>
          <w:bCs/>
        </w:rPr>
        <w:t xml:space="preserve"> are working in our body.</w:t>
      </w:r>
      <w:r>
        <w:t xml:space="preserve"> </w:t>
      </w:r>
    </w:p>
    <w:p w:rsidR="007E4F15" w:rsidRDefault="007E4F15" w:rsidP="006B6168">
      <w:pPr>
        <w:spacing w:line="480" w:lineRule="auto"/>
        <w:ind w:firstLine="720"/>
        <w:jc w:val="both"/>
      </w:pPr>
      <w:r>
        <w:t xml:space="preserve">This story is </w:t>
      </w:r>
      <w:r w:rsidR="007C50C6">
        <w:t>like</w:t>
      </w:r>
      <w:r>
        <w:t xml:space="preserve"> a doctor’s overview of the bone structure in an X-ray to a patient, before explaining fracture in the bones. In this </w:t>
      </w:r>
      <w:r w:rsidR="00DD3D1E">
        <w:t>immensely</w:t>
      </w:r>
      <w:r>
        <w:t xml:space="preserve"> creative story, sage Valmiki </w:t>
      </w:r>
      <w:r w:rsidR="00DD3D1E">
        <w:t>tells</w:t>
      </w:r>
      <w:r>
        <w:t xml:space="preserve"> us about the </w:t>
      </w:r>
      <w:r w:rsidR="00DD3D1E">
        <w:t>central</w:t>
      </w:r>
      <w:r>
        <w:t xml:space="preserve"> </w:t>
      </w:r>
      <w:r w:rsidR="00DD3D1E">
        <w:t>structure</w:t>
      </w:r>
      <w:r>
        <w:t xml:space="preserve"> in which the </w:t>
      </w:r>
      <w:r w:rsidR="007C50C6">
        <w:t>Energy</w:t>
      </w:r>
      <w:r>
        <w:t xml:space="preserve"> and the </w:t>
      </w:r>
      <w:r w:rsidR="00C15A6F">
        <w:t>Consciousness</w:t>
      </w:r>
      <w:r>
        <w:t xml:space="preserve"> work. </w:t>
      </w:r>
      <w:r w:rsidR="007C50C6">
        <w:t>Here, i</w:t>
      </w:r>
      <w:r>
        <w:t xml:space="preserve">n his characteristic style, he </w:t>
      </w:r>
      <w:r w:rsidR="00DD3D1E">
        <w:t>sets up</w:t>
      </w:r>
      <w:r>
        <w:t xml:space="preserve"> a story that des</w:t>
      </w:r>
      <w:r w:rsidR="00C15A6F">
        <w:t xml:space="preserve">cribes Sushumna – the main </w:t>
      </w:r>
      <w:r w:rsidR="007C50C6">
        <w:t>Nadi</w:t>
      </w:r>
      <w:r>
        <w:t xml:space="preserve"> – inside the spine.</w:t>
      </w:r>
    </w:p>
    <w:p w:rsidR="007E4F15" w:rsidRDefault="007E4F15" w:rsidP="006B6168">
      <w:pPr>
        <w:spacing w:line="480" w:lineRule="auto"/>
        <w:ind w:firstLine="720"/>
        <w:jc w:val="both"/>
      </w:pPr>
      <w:r>
        <w:t>In verse 1-36-3, we read that river Ganga has three courses that go into three worlds, that is the heaven, the earth, and the plane called Rasaatal</w:t>
      </w:r>
      <w:r w:rsidR="007B4996">
        <w:t>a</w:t>
      </w:r>
      <w:r>
        <w:t xml:space="preserve">. River Ganga descends from the heaven to the earth with </w:t>
      </w:r>
      <w:r w:rsidR="00DD3D1E">
        <w:t>a tremendous</w:t>
      </w:r>
      <w:r>
        <w:t xml:space="preserve"> impact like that of a majestic waterfall. The impact is so </w:t>
      </w:r>
      <w:r w:rsidR="006A4444">
        <w:t>powerful</w:t>
      </w:r>
      <w:r>
        <w:t xml:space="preserve"> that it requires Lord Shiv</w:t>
      </w:r>
      <w:r w:rsidR="007B4996">
        <w:t>a</w:t>
      </w:r>
      <w:r>
        <w:t xml:space="preserve"> himself to sustain it. We read in verse 1-43-4 that Shiv</w:t>
      </w:r>
      <w:r w:rsidR="007B4996">
        <w:t>a</w:t>
      </w:r>
      <w:r>
        <w:t xml:space="preserve"> </w:t>
      </w:r>
      <w:r w:rsidR="007C50C6">
        <w:t>bears</w:t>
      </w:r>
      <w:r>
        <w:t xml:space="preserve"> the impact of Ganga’s descent on his head. In verse 1-43-7, while Shiv</w:t>
      </w:r>
      <w:r w:rsidR="00DD3D1E">
        <w:t>a can sustain the impact, Ganga cannot</w:t>
      </w:r>
      <w:r>
        <w:t xml:space="preserve"> find the outer edge of the matted hair-tufts of Lord Shiv</w:t>
      </w:r>
      <w:r w:rsidR="007B4996">
        <w:t>a</w:t>
      </w:r>
      <w:r w:rsidR="00DD3D1E">
        <w:t xml:space="preserve"> and gets</w:t>
      </w:r>
      <w:r>
        <w:t xml:space="preserve"> </w:t>
      </w:r>
      <w:r w:rsidR="00DD3D1E">
        <w:t>caught</w:t>
      </w:r>
      <w:r>
        <w:t xml:space="preserve"> in it. In verses 1-43-20 to 1-43-22, we get a </w:t>
      </w:r>
      <w:r w:rsidR="00DD3D1E">
        <w:t>splendid</w:t>
      </w:r>
      <w:r>
        <w:t xml:space="preserve"> picture of how Ganga looks, when she </w:t>
      </w:r>
      <w:r w:rsidR="00DD3D1E">
        <w:t>appears</w:t>
      </w:r>
      <w:r>
        <w:t xml:space="preserve"> out of Shiv</w:t>
      </w:r>
      <w:r w:rsidR="007B4996">
        <w:t>a</w:t>
      </w:r>
      <w:r>
        <w:t xml:space="preserve">’s hair. The </w:t>
      </w:r>
      <w:r w:rsidR="00DD3D1E">
        <w:t>picture</w:t>
      </w:r>
      <w:r>
        <w:t xml:space="preserve"> evokes </w:t>
      </w:r>
      <w:r w:rsidR="00DD3D1E">
        <w:t>visions</w:t>
      </w:r>
      <w:r>
        <w:t xml:space="preserve"> of hundreds of suns in the cloudless sky at a time, </w:t>
      </w:r>
      <w:r w:rsidR="007C50C6">
        <w:t>flash</w:t>
      </w:r>
      <w:r>
        <w:t xml:space="preserve"> lightning, and silver-clouds of autumn. </w:t>
      </w:r>
      <w:r w:rsidR="00DD3D1E">
        <w:t xml:space="preserve">Anytime we get description of hundreds of suns at a time, it indirectly represents </w:t>
      </w:r>
      <w:r w:rsidR="00DD3D1E" w:rsidRPr="00DD3D1E">
        <w:t>Sahasrara.</w:t>
      </w:r>
    </w:p>
    <w:p w:rsidR="007E4F15" w:rsidRDefault="007E4F15" w:rsidP="006B6168">
      <w:pPr>
        <w:spacing w:line="480" w:lineRule="auto"/>
        <w:ind w:firstLine="720"/>
        <w:jc w:val="both"/>
      </w:pPr>
      <w:r>
        <w:t xml:space="preserve">Note that we get three </w:t>
      </w:r>
      <w:r w:rsidR="00DD3D1E">
        <w:t>distinct</w:t>
      </w:r>
      <w:r>
        <w:t xml:space="preserve"> images that relate to Shiv</w:t>
      </w:r>
      <w:r w:rsidR="007B4996">
        <w:t>a</w:t>
      </w:r>
      <w:r>
        <w:t xml:space="preserve">’s head and Ganga, with additional effects of vibrations and noise.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first image is of Ganga’s magnificent fall from heaven on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second image is of her tumultuous swirling around Shiv</w:t>
      </w:r>
      <w:r w:rsidR="00EB1CF9" w:rsidRPr="00C15A6F">
        <w:rPr>
          <w:b/>
          <w:bCs/>
        </w:rPr>
        <w:t>a</w:t>
      </w:r>
      <w:r w:rsidRPr="00C15A6F">
        <w:rPr>
          <w:b/>
          <w:bCs/>
        </w:rPr>
        <w:t xml:space="preserve">’s head. </w:t>
      </w:r>
    </w:p>
    <w:p w:rsidR="007E4F15" w:rsidRPr="00C15A6F" w:rsidRDefault="007E4F15" w:rsidP="00C348B8">
      <w:pPr>
        <w:pStyle w:val="ListParagraph"/>
        <w:numPr>
          <w:ilvl w:val="0"/>
          <w:numId w:val="6"/>
        </w:numPr>
        <w:tabs>
          <w:tab w:val="clear" w:pos="360"/>
          <w:tab w:val="clear" w:pos="9360"/>
        </w:tabs>
        <w:spacing w:after="200" w:line="480" w:lineRule="auto"/>
        <w:jc w:val="both"/>
        <w:rPr>
          <w:b/>
          <w:bCs/>
        </w:rPr>
      </w:pPr>
      <w:r w:rsidRPr="00C15A6F">
        <w:rPr>
          <w:b/>
          <w:bCs/>
        </w:rPr>
        <w:t>The third image is of her smooth descent from Shiv</w:t>
      </w:r>
      <w:r w:rsidR="00EB1CF9" w:rsidRPr="00C15A6F">
        <w:rPr>
          <w:b/>
          <w:bCs/>
        </w:rPr>
        <w:t>a</w:t>
      </w:r>
      <w:r w:rsidRPr="00C15A6F">
        <w:rPr>
          <w:b/>
          <w:bCs/>
        </w:rPr>
        <w:t>’s head towards Rasaatal</w:t>
      </w:r>
      <w:r w:rsidR="00EB1CF9" w:rsidRPr="00C15A6F">
        <w:rPr>
          <w:b/>
          <w:bCs/>
        </w:rPr>
        <w:t>a</w:t>
      </w:r>
      <w:r w:rsidRPr="00C15A6F">
        <w:rPr>
          <w:b/>
          <w:bCs/>
        </w:rPr>
        <w:t xml:space="preserve">. </w:t>
      </w:r>
    </w:p>
    <w:p w:rsidR="007E4F15" w:rsidRDefault="007E4F15" w:rsidP="006B6168">
      <w:pPr>
        <w:spacing w:line="480" w:lineRule="auto"/>
        <w:ind w:firstLine="720"/>
        <w:jc w:val="both"/>
      </w:pPr>
      <w:r>
        <w:t>Shiv</w:t>
      </w:r>
      <w:r w:rsidR="00EB1CF9">
        <w:t>a</w:t>
      </w:r>
      <w:r>
        <w:t xml:space="preserve"> is the representation of the </w:t>
      </w:r>
      <w:r w:rsidR="00DD3D1E">
        <w:t>h</w:t>
      </w:r>
      <w:r>
        <w:t xml:space="preserve">igher </w:t>
      </w:r>
      <w:r w:rsidR="00C15A6F">
        <w:t>C</w:t>
      </w:r>
      <w:r>
        <w:t xml:space="preserve">onsciousness in the body. The place of the </w:t>
      </w:r>
      <w:r w:rsidR="00C15A6F">
        <w:t>C</w:t>
      </w:r>
      <w:r>
        <w:t xml:space="preserve">onsciousness </w:t>
      </w:r>
      <w:r w:rsidR="006A4444">
        <w:t xml:space="preserve">is </w:t>
      </w:r>
      <w:r>
        <w:t>our head</w:t>
      </w:r>
      <w:r w:rsidR="000B216A">
        <w:t>.</w:t>
      </w:r>
      <w:r>
        <w:t xml:space="preserve"> </w:t>
      </w:r>
      <w:r w:rsidR="000B216A">
        <w:t>S</w:t>
      </w:r>
      <w:r>
        <w:t>o, we see that Ganga coming out of Shiv</w:t>
      </w:r>
      <w:r w:rsidR="00EB1CF9">
        <w:t>a</w:t>
      </w:r>
      <w:r>
        <w:t xml:space="preserve">’s head. </w:t>
      </w:r>
    </w:p>
    <w:p w:rsidR="00DD3D1E" w:rsidRDefault="007E4F15" w:rsidP="006B6168">
      <w:pPr>
        <w:spacing w:line="480" w:lineRule="auto"/>
        <w:ind w:firstLine="720"/>
        <w:jc w:val="both"/>
        <w:rPr>
          <w:b/>
          <w:bCs/>
        </w:rPr>
      </w:pPr>
      <w:r>
        <w:lastRenderedPageBreak/>
        <w:t xml:space="preserve">If we visualize these images, we see sage Valmiki’s </w:t>
      </w:r>
      <w:r w:rsidR="00DD3D1E">
        <w:t>purpose</w:t>
      </w:r>
      <w:r>
        <w:t xml:space="preserve"> in </w:t>
      </w:r>
      <w:r w:rsidR="00DD3D1E">
        <w:t>depicting</w:t>
      </w:r>
      <w:r>
        <w:t xml:space="preserve"> them. </w:t>
      </w:r>
      <w:r w:rsidRPr="001B3491">
        <w:rPr>
          <w:b/>
          <w:bCs/>
        </w:rPr>
        <w:t xml:space="preserve">Undoubtedly, all these images are descriptions of the </w:t>
      </w:r>
      <w:r w:rsidR="00FB69B6">
        <w:rPr>
          <w:b/>
          <w:bCs/>
        </w:rPr>
        <w:t>Sahasrara</w:t>
      </w:r>
      <w:r w:rsidRPr="001B3491">
        <w:rPr>
          <w:b/>
          <w:bCs/>
        </w:rPr>
        <w:t xml:space="preserve">, where the </w:t>
      </w:r>
      <w:r w:rsidR="00C15A6F">
        <w:rPr>
          <w:b/>
          <w:bCs/>
        </w:rPr>
        <w:t>E</w:t>
      </w:r>
      <w:r w:rsidRPr="001B3491">
        <w:rPr>
          <w:b/>
          <w:bCs/>
        </w:rPr>
        <w:t xml:space="preserve">nergy merges with the </w:t>
      </w:r>
      <w:r w:rsidR="00C15A6F">
        <w:rPr>
          <w:b/>
          <w:bCs/>
        </w:rPr>
        <w:t>C</w:t>
      </w:r>
      <w:r w:rsidRPr="001B3491">
        <w:rPr>
          <w:b/>
          <w:bCs/>
        </w:rPr>
        <w:t>onsciousness.</w:t>
      </w:r>
    </w:p>
    <w:p w:rsidR="00EB1CF9" w:rsidRDefault="007E4F15" w:rsidP="006B6168">
      <w:pPr>
        <w:spacing w:line="480" w:lineRule="auto"/>
        <w:ind w:firstLine="720"/>
        <w:jc w:val="both"/>
      </w:pPr>
      <w:r>
        <w:t xml:space="preserve"> </w:t>
      </w:r>
      <w:r w:rsidR="00DD3D1E">
        <w:t>W</w:t>
      </w:r>
      <w:r>
        <w:t xml:space="preserve">e are accustomed to </w:t>
      </w:r>
      <w:r w:rsidR="00DD3D1E">
        <w:t>looking at</w:t>
      </w:r>
      <w:r>
        <w:t xml:space="preserve"> the path of the </w:t>
      </w:r>
      <w:r w:rsidR="00C15A6F">
        <w:t>E</w:t>
      </w:r>
      <w:r>
        <w:t xml:space="preserve">nergy’s ascent to the head and its merger with the </w:t>
      </w:r>
      <w:r w:rsidR="00C15A6F">
        <w:t>C</w:t>
      </w:r>
      <w:r>
        <w:t>onsciousne</w:t>
      </w:r>
      <w:r w:rsidR="001B3491">
        <w:t xml:space="preserve">ss. </w:t>
      </w:r>
      <w:r w:rsidR="001B3491" w:rsidRPr="00C15A6F">
        <w:rPr>
          <w:b/>
          <w:bCs/>
        </w:rPr>
        <w:t>S</w:t>
      </w:r>
      <w:r w:rsidRPr="00C15A6F">
        <w:rPr>
          <w:b/>
          <w:bCs/>
        </w:rPr>
        <w:t xml:space="preserve">age Valmiki </w:t>
      </w:r>
      <w:r w:rsidR="001B3491" w:rsidRPr="00C15A6F">
        <w:rPr>
          <w:b/>
          <w:bCs/>
        </w:rPr>
        <w:t xml:space="preserve">has </w:t>
      </w:r>
      <w:r w:rsidRPr="00C15A6F">
        <w:rPr>
          <w:b/>
          <w:bCs/>
        </w:rPr>
        <w:t>described</w:t>
      </w:r>
      <w:r w:rsidR="001B3491" w:rsidRPr="00C15A6F">
        <w:rPr>
          <w:b/>
          <w:bCs/>
        </w:rPr>
        <w:t xml:space="preserve"> the same process in </w:t>
      </w:r>
      <w:r w:rsidR="003F49B2">
        <w:rPr>
          <w:b/>
          <w:bCs/>
        </w:rPr>
        <w:t>the opposite</w:t>
      </w:r>
      <w:r w:rsidR="001B3491" w:rsidRPr="00C15A6F">
        <w:rPr>
          <w:b/>
          <w:bCs/>
        </w:rPr>
        <w:t xml:space="preserve"> direction</w:t>
      </w:r>
      <w:r w:rsidRPr="00C15A6F">
        <w:rPr>
          <w:b/>
          <w:bCs/>
        </w:rPr>
        <w:t xml:space="preserve">. </w:t>
      </w:r>
      <w:r>
        <w:t xml:space="preserve">When we create an image in mind, we can ignore the direction of the flow of </w:t>
      </w:r>
      <w:r w:rsidR="00C15A6F">
        <w:t xml:space="preserve">Energy </w:t>
      </w:r>
      <w:r>
        <w:t xml:space="preserve">and focus on its path. </w:t>
      </w:r>
    </w:p>
    <w:p w:rsidR="007E4F15" w:rsidRPr="00197C99" w:rsidRDefault="007E4F15" w:rsidP="006B6168">
      <w:pPr>
        <w:spacing w:line="480" w:lineRule="auto"/>
        <w:ind w:firstLine="720"/>
        <w:jc w:val="both"/>
        <w:rPr>
          <w:b/>
          <w:bCs/>
        </w:rPr>
      </w:pPr>
      <w:r w:rsidRPr="00197C99">
        <w:rPr>
          <w:b/>
          <w:bCs/>
        </w:rPr>
        <w:t xml:space="preserve">The third image described above creates a picture in our mind, where an enormous amount of </w:t>
      </w:r>
      <w:r w:rsidR="00C15A6F">
        <w:rPr>
          <w:b/>
          <w:bCs/>
        </w:rPr>
        <w:t>Energy</w:t>
      </w:r>
      <w:r w:rsidRPr="00197C99">
        <w:rPr>
          <w:b/>
          <w:bCs/>
        </w:rPr>
        <w:t xml:space="preserve"> is going toward the head. The second image shows the tumultuous waterfall-like effect with the </w:t>
      </w:r>
      <w:r w:rsidR="00DD3D1E">
        <w:rPr>
          <w:b/>
          <w:bCs/>
        </w:rPr>
        <w:t>current</w:t>
      </w:r>
      <w:r w:rsidRPr="00197C99">
        <w:rPr>
          <w:b/>
          <w:bCs/>
        </w:rPr>
        <w:t xml:space="preserve"> swirling of the </w:t>
      </w:r>
      <w:r w:rsidR="00C15A6F">
        <w:rPr>
          <w:b/>
          <w:bCs/>
        </w:rPr>
        <w:t>Energy</w:t>
      </w:r>
      <w:r w:rsidRPr="00197C99">
        <w:rPr>
          <w:b/>
          <w:bCs/>
        </w:rPr>
        <w:t xml:space="preserve"> at the top of the head, </w:t>
      </w:r>
      <w:r w:rsidR="00DD3D1E">
        <w:rPr>
          <w:b/>
          <w:bCs/>
        </w:rPr>
        <w:t>generating sounds</w:t>
      </w:r>
      <w:r w:rsidRPr="00197C99">
        <w:rPr>
          <w:b/>
          <w:bCs/>
        </w:rPr>
        <w:t xml:space="preserve"> and vibrations. The first image shows the actual merger of the </w:t>
      </w:r>
      <w:r w:rsidR="00C15A6F">
        <w:rPr>
          <w:b/>
          <w:bCs/>
        </w:rPr>
        <w:t>Energy</w:t>
      </w:r>
      <w:r w:rsidRPr="00197C99">
        <w:rPr>
          <w:b/>
          <w:bCs/>
        </w:rPr>
        <w:t xml:space="preserve"> and the </w:t>
      </w:r>
      <w:r w:rsidR="00C15A6F">
        <w:rPr>
          <w:b/>
          <w:bCs/>
        </w:rPr>
        <w:t>Consciousness</w:t>
      </w:r>
      <w:r w:rsidRPr="00197C99">
        <w:rPr>
          <w:b/>
          <w:bCs/>
        </w:rPr>
        <w:t xml:space="preserve">, where they become one, and together go out of the body, leading </w:t>
      </w:r>
      <w:r w:rsidR="00197C99">
        <w:rPr>
          <w:b/>
          <w:bCs/>
        </w:rPr>
        <w:t>the yogi to be in the state of S</w:t>
      </w:r>
      <w:r w:rsidRPr="00197C99">
        <w:rPr>
          <w:b/>
          <w:bCs/>
        </w:rPr>
        <w:t>amadhi.</w:t>
      </w:r>
    </w:p>
    <w:p w:rsidR="00EB1CF9" w:rsidRDefault="007E4F15" w:rsidP="006B6168">
      <w:pPr>
        <w:spacing w:line="480" w:lineRule="auto"/>
        <w:ind w:firstLine="720"/>
        <w:jc w:val="both"/>
      </w:pPr>
      <w:r>
        <w:t>Once river Ganga comes out of Shiv</w:t>
      </w:r>
      <w:r w:rsidR="00EB1CF9">
        <w:t>a</w:t>
      </w:r>
      <w:r>
        <w:t>’s head, she cruises smoothly toward Rasaatal</w:t>
      </w:r>
      <w:r w:rsidR="00EB1CF9">
        <w:t>a</w:t>
      </w:r>
      <w:r>
        <w:t>, guided by king Sagar</w:t>
      </w:r>
      <w:r w:rsidR="007C50C6">
        <w:t>a</w:t>
      </w:r>
      <w:r>
        <w:t>. It is the description of the</w:t>
      </w:r>
      <w:r w:rsidR="00EB1CF9">
        <w:t xml:space="preserve"> ex</w:t>
      </w:r>
      <w:r w:rsidR="00ED1022">
        <w:t>ten</w:t>
      </w:r>
      <w:r w:rsidR="00EB1CF9">
        <w:t>sion of the</w:t>
      </w:r>
      <w:r>
        <w:t xml:space="preserve"> Sushumna Nadi going from the head toward the Muladhar</w:t>
      </w:r>
      <w:r w:rsidR="00EB1CF9">
        <w:t>a</w:t>
      </w:r>
      <w:r>
        <w:t xml:space="preserve"> </w:t>
      </w:r>
      <w:r w:rsidR="00BD4DB9">
        <w:t>Chakra</w:t>
      </w:r>
      <w:r>
        <w:t xml:space="preserve"> and further down to the feet. </w:t>
      </w:r>
    </w:p>
    <w:p w:rsidR="007E4F15" w:rsidRDefault="007E4F15" w:rsidP="006B6168">
      <w:pPr>
        <w:spacing w:line="480" w:lineRule="auto"/>
        <w:ind w:firstLine="720"/>
        <w:jc w:val="both"/>
      </w:pPr>
      <w:r>
        <w:t xml:space="preserve">We read that Shri Ram’s ancestors </w:t>
      </w:r>
      <w:r w:rsidR="007C50C6">
        <w:t>bring</w:t>
      </w:r>
      <w:r>
        <w:t xml:space="preserve"> river Ganga down to Rasaatal</w:t>
      </w:r>
      <w:r w:rsidR="00EB1CF9">
        <w:t>a</w:t>
      </w:r>
      <w:r>
        <w:t>. Rasaatal</w:t>
      </w:r>
      <w:r w:rsidR="00EB1CF9">
        <w:t>a</w:t>
      </w:r>
      <w:r>
        <w:t xml:space="preserve"> is the second to the last pla</w:t>
      </w:r>
      <w:r w:rsidR="00197C99">
        <w:t xml:space="preserve">ne of </w:t>
      </w:r>
      <w:r w:rsidR="00C15A6F">
        <w:t>Consciousness</w:t>
      </w:r>
      <w:r w:rsidR="00197C99">
        <w:t xml:space="preserve"> in our body. It </w:t>
      </w:r>
      <w:r>
        <w:t>has animalistic properties. The physical location of Rasaatal</w:t>
      </w:r>
      <w:r w:rsidR="00EB1CF9">
        <w:t>a</w:t>
      </w:r>
      <w:r>
        <w:t xml:space="preserve"> is in the ankles; it is the fifth level below the Muladhar</w:t>
      </w:r>
      <w:r w:rsidR="00EB1CF9">
        <w:t>a</w:t>
      </w:r>
      <w:r>
        <w:t xml:space="preserve"> </w:t>
      </w:r>
      <w:r w:rsidR="00BD4DB9">
        <w:t>Chakra</w:t>
      </w:r>
      <w:r>
        <w:t xml:space="preserve"> level of the </w:t>
      </w:r>
      <w:r w:rsidR="00C15A6F">
        <w:t>Consciousness</w:t>
      </w:r>
      <w:r>
        <w:t>. The Sushumna Na</w:t>
      </w:r>
      <w:r w:rsidR="006A4444">
        <w:t>di does not go up to the ankles.</w:t>
      </w:r>
      <w:r>
        <w:t xml:space="preserve"> </w:t>
      </w:r>
      <w:r w:rsidR="006A4444">
        <w:t>However,</w:t>
      </w:r>
      <w:r>
        <w:t xml:space="preserve"> we have other </w:t>
      </w:r>
      <w:r w:rsidR="007C50C6">
        <w:t>N</w:t>
      </w:r>
      <w:r>
        <w:t>adi</w:t>
      </w:r>
      <w:r w:rsidR="007C50C6">
        <w:t>(s)</w:t>
      </w:r>
      <w:r>
        <w:t xml:space="preserve"> that begin in the Muladhar</w:t>
      </w:r>
      <w:r w:rsidR="00EB1CF9">
        <w:t>a</w:t>
      </w:r>
      <w:r>
        <w:t xml:space="preserve"> </w:t>
      </w:r>
      <w:r w:rsidR="00BD4DB9">
        <w:t>Chakra</w:t>
      </w:r>
      <w:r>
        <w:t xml:space="preserve"> and go in the feet.</w:t>
      </w:r>
    </w:p>
    <w:p w:rsidR="006768A6" w:rsidRDefault="00EB1CF9" w:rsidP="006B6168">
      <w:pPr>
        <w:spacing w:line="480" w:lineRule="auto"/>
        <w:ind w:firstLine="720"/>
        <w:jc w:val="both"/>
      </w:pPr>
      <w:r>
        <w:t xml:space="preserve">Let us go back to the point after Ganga came out of Shiva’s head. </w:t>
      </w:r>
      <w:r w:rsidR="006A4444">
        <w:t>The verse</w:t>
      </w:r>
      <w:r w:rsidR="007E4F15">
        <w:t xml:space="preserve"> 1-43-38, which tells us that sage Janhu blocks the flow of river Ganga. </w:t>
      </w:r>
      <w:r w:rsidR="007C50C6">
        <w:t>Regarding</w:t>
      </w:r>
      <w:r w:rsidR="007E4F15">
        <w:t xml:space="preserve"> the Sushumna Nadi, sage Janhu symbolizes a </w:t>
      </w:r>
      <w:r w:rsidR="00DD3D1E">
        <w:t>specific</w:t>
      </w:r>
      <w:r w:rsidR="007E4F15">
        <w:t xml:space="preserve"> knot along the path of the </w:t>
      </w:r>
      <w:r w:rsidR="007459C4">
        <w:t>Energy</w:t>
      </w:r>
      <w:r w:rsidR="007E4F15">
        <w:t>. There are three major knots on the Sushumna Nadi; the one referred here is the “Shiv</w:t>
      </w:r>
      <w:r>
        <w:t>a</w:t>
      </w:r>
      <w:r w:rsidR="007E4F15">
        <w:t xml:space="preserve"> knot.” W</w:t>
      </w:r>
      <w:r w:rsidR="00197C99">
        <w:t xml:space="preserve">e can </w:t>
      </w:r>
      <w:r w:rsidR="00DD3D1E">
        <w:t>infer</w:t>
      </w:r>
      <w:r w:rsidR="00197C99">
        <w:t xml:space="preserve"> the location of this knot </w:t>
      </w:r>
      <w:r w:rsidR="007E4F15">
        <w:t xml:space="preserve">based on the description given in </w:t>
      </w:r>
      <w:r w:rsidR="007E4F15">
        <w:lastRenderedPageBreak/>
        <w:t xml:space="preserve">the story. When sage Janhu releases river Ganga, the water </w:t>
      </w:r>
      <w:r w:rsidR="00DD3D1E">
        <w:t>falls</w:t>
      </w:r>
      <w:r w:rsidR="007E4F15">
        <w:t xml:space="preserve"> out from both of his ears. Thus, we can guess that the location of the Shiv</w:t>
      </w:r>
      <w:r>
        <w:t>a</w:t>
      </w:r>
      <w:r w:rsidR="007E4F15">
        <w:t xml:space="preserve"> Knot is between the ears, just below the </w:t>
      </w:r>
      <w:r w:rsidR="003E39CB">
        <w:t>Aagya Chakra</w:t>
      </w:r>
      <w:r w:rsidR="007E4F15">
        <w:t xml:space="preserve">, on the Sushumna Nadi. The opening of this knot is </w:t>
      </w:r>
      <w:r w:rsidR="00DD3D1E">
        <w:t>a prerequisite</w:t>
      </w:r>
      <w:r w:rsidR="007E4F15">
        <w:t xml:space="preserve"> for the opening of the </w:t>
      </w:r>
      <w:r w:rsidR="003E39CB">
        <w:t>Aagya Chakra</w:t>
      </w:r>
      <w:r w:rsidR="007E4F15">
        <w:t xml:space="preserve">. So long as this knot is blocked, a higher amount of </w:t>
      </w:r>
      <w:r w:rsidR="007459C4">
        <w:t>Energy</w:t>
      </w:r>
      <w:r w:rsidR="007E4F15">
        <w:t xml:space="preserve"> cannot reach the </w:t>
      </w:r>
      <w:r w:rsidR="003E39CB">
        <w:t>Aagya Chakra</w:t>
      </w:r>
      <w:r w:rsidR="007E4F15">
        <w:t xml:space="preserve">, and the person cannot feel the </w:t>
      </w:r>
      <w:r w:rsidR="003E39CB">
        <w:t>Aagya Chakra</w:t>
      </w:r>
      <w:r w:rsidR="007E4F15">
        <w:t>.</w:t>
      </w:r>
    </w:p>
    <w:p w:rsidR="006768A6" w:rsidRDefault="005C2B7D" w:rsidP="006B6168">
      <w:pPr>
        <w:pStyle w:val="Heading3"/>
        <w:jc w:val="both"/>
      </w:pPr>
      <w:bookmarkStart w:id="43" w:name="_Toc412487804"/>
      <w:bookmarkStart w:id="44" w:name="_Toc423152533"/>
      <w:bookmarkStart w:id="45" w:name="_Toc423154156"/>
      <w:bookmarkStart w:id="46" w:name="_Toc49159428"/>
      <w:r>
        <w:t xml:space="preserve">Difficult to Understand </w:t>
      </w:r>
      <w:r w:rsidR="003F384C">
        <w:t>Character # 4</w:t>
      </w:r>
      <w:r w:rsidR="006768A6">
        <w:t>: Shabari</w:t>
      </w:r>
      <w:bookmarkEnd w:id="43"/>
      <w:bookmarkEnd w:id="44"/>
      <w:bookmarkEnd w:id="45"/>
      <w:bookmarkEnd w:id="46"/>
    </w:p>
    <w:p w:rsidR="000717E7" w:rsidRDefault="006768A6" w:rsidP="006B6168">
      <w:pPr>
        <w:spacing w:line="480" w:lineRule="auto"/>
        <w:ind w:firstLine="720"/>
        <w:jc w:val="both"/>
      </w:pPr>
      <w:r>
        <w:t xml:space="preserve">Sage Valmiki devotes the </w:t>
      </w:r>
      <w:r w:rsidR="00D56015">
        <w:t>full</w:t>
      </w:r>
      <w:r w:rsidR="007C50C6">
        <w:t xml:space="preserve"> chapter</w:t>
      </w:r>
      <w:r>
        <w:t xml:space="preserve"> of 3-74 about Shabari. As per the story, Shabari's </w:t>
      </w:r>
      <w:r w:rsidR="00D56015">
        <w:t>G</w:t>
      </w:r>
      <w:r>
        <w:t>uru, sage Matang</w:t>
      </w:r>
      <w:r w:rsidR="008F370A">
        <w:t>a</w:t>
      </w:r>
      <w:r>
        <w:t xml:space="preserve"> had </w:t>
      </w:r>
      <w:r w:rsidR="00D56015">
        <w:t>previously</w:t>
      </w:r>
      <w:r>
        <w:t xml:space="preserve"> left for the heaven, leaving Shabari behind. Before leaving, he told Shabari to continue her yogic practices, until Shri Ram came to her. From that point onwards, Shabari performed yogic activities, as </w:t>
      </w:r>
      <w:r w:rsidR="00D56015">
        <w:t>directed</w:t>
      </w:r>
      <w:r>
        <w:t xml:space="preserve"> by her </w:t>
      </w:r>
      <w:r w:rsidR="00D56015">
        <w:t>G</w:t>
      </w:r>
      <w:r>
        <w:t xml:space="preserve">uru with </w:t>
      </w:r>
      <w:r w:rsidR="00D56015">
        <w:t>admirable</w:t>
      </w:r>
      <w:r>
        <w:t xml:space="preserve"> devotion. </w:t>
      </w:r>
    </w:p>
    <w:p w:rsidR="006768A6" w:rsidRDefault="006768A6" w:rsidP="006B6168">
      <w:pPr>
        <w:spacing w:line="480" w:lineRule="auto"/>
        <w:ind w:firstLine="720"/>
        <w:jc w:val="both"/>
      </w:pPr>
      <w:r>
        <w:t xml:space="preserve">In verse 3-74-6, when Shri Ram comes to the Pampa Lake area, </w:t>
      </w:r>
      <w:r w:rsidR="00D56015">
        <w:t>he meets</w:t>
      </w:r>
      <w:r>
        <w:t xml:space="preserve"> Shabari. </w:t>
      </w:r>
      <w:r w:rsidRPr="007459C4">
        <w:rPr>
          <w:b/>
          <w:bCs/>
        </w:rPr>
        <w:t xml:space="preserve">Note that sage Valmiki calls her Siddha – </w:t>
      </w:r>
      <w:r w:rsidR="00D56015">
        <w:rPr>
          <w:b/>
          <w:bCs/>
        </w:rPr>
        <w:t>an extremely</w:t>
      </w:r>
      <w:r w:rsidRPr="007459C4">
        <w:rPr>
          <w:b/>
          <w:bCs/>
        </w:rPr>
        <w:t xml:space="preserve"> advanced yogi. There are two verses 3-74-7 and 3-74-8, where Shri Ram himself praises her devotion.</w:t>
      </w:r>
      <w:r>
        <w:t xml:space="preserve"> Shri Ram asks her, “What were you doing in the Pampa Lake region?” She </w:t>
      </w:r>
      <w:r w:rsidR="00D56015">
        <w:t>responds</w:t>
      </w:r>
      <w:r>
        <w:t xml:space="preserve">, “Just now, on seeing you, my ascesis is complete. </w:t>
      </w:r>
    </w:p>
    <w:p w:rsidR="006768A6" w:rsidRDefault="006768A6" w:rsidP="006B6168">
      <w:pPr>
        <w:spacing w:line="480" w:lineRule="auto"/>
        <w:ind w:firstLine="720"/>
        <w:jc w:val="both"/>
      </w:pPr>
      <w:r>
        <w:t xml:space="preserve">After showing Shri Ram around the woodlands and her hermitage, Shabari asks </w:t>
      </w:r>
      <w:r w:rsidR="00D56015">
        <w:t>H</w:t>
      </w:r>
      <w:r>
        <w:t xml:space="preserve">is permission to leave her body. When Shri Ram blesses her, Shabari enters a ritual fire and </w:t>
      </w:r>
      <w:r w:rsidR="00D56015">
        <w:t>acquires</w:t>
      </w:r>
      <w:r>
        <w:t xml:space="preserve"> a divine form.</w:t>
      </w:r>
    </w:p>
    <w:p w:rsidR="006768A6" w:rsidRDefault="006768A6" w:rsidP="006B6168">
      <w:pPr>
        <w:spacing w:line="480" w:lineRule="auto"/>
        <w:ind w:firstLine="720"/>
        <w:jc w:val="both"/>
      </w:pPr>
      <w: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t>a</w:t>
      </w:r>
      <w:r>
        <w:t xml:space="preserve">. Servant of guru is a way of </w:t>
      </w:r>
      <w:r w:rsidR="00D56015">
        <w:t>offering</w:t>
      </w:r>
      <w:r>
        <w:t xml:space="preserve"> </w:t>
      </w:r>
      <w:r>
        <w:lastRenderedPageBreak/>
        <w:t xml:space="preserve">gratitude toward the </w:t>
      </w:r>
      <w:r w:rsidR="00D56015">
        <w:t>G</w:t>
      </w:r>
      <w:r>
        <w:t xml:space="preserve">uru. A hermitage of a sage may have a few maidservants working and living in it, but they do not have a </w:t>
      </w:r>
      <w:r w:rsidR="00D56015">
        <w:t>G</w:t>
      </w:r>
      <w:r>
        <w:t xml:space="preserve">uru-disciple </w:t>
      </w:r>
      <w:r w:rsidR="00D56015">
        <w:t>relation</w:t>
      </w:r>
      <w:r>
        <w:t xml:space="preserve">. </w:t>
      </w:r>
    </w:p>
    <w:p w:rsidR="006768A6" w:rsidRDefault="006768A6" w:rsidP="006B6168">
      <w:pPr>
        <w:spacing w:line="480" w:lineRule="auto"/>
        <w:ind w:firstLine="720"/>
        <w:jc w:val="both"/>
      </w:pPr>
      <w:r>
        <w:t>Verse 3-74-35 again mentions that she was a perfect yogi and went to the same place</w:t>
      </w:r>
      <w:r w:rsidR="00D56015">
        <w:t xml:space="preserve"> </w:t>
      </w:r>
      <w:r w:rsidR="007C50C6">
        <w:t>–</w:t>
      </w:r>
      <w:r w:rsidR="00D56015">
        <w:t xml:space="preserve"> </w:t>
      </w:r>
      <w:r>
        <w:t>heaven</w:t>
      </w:r>
      <w:r w:rsidR="007C50C6">
        <w:t>,</w:t>
      </w:r>
      <w:r>
        <w:t xml:space="preserve"> where her </w:t>
      </w:r>
      <w:r w:rsidR="00D56015">
        <w:t>G</w:t>
      </w:r>
      <w:r>
        <w:t xml:space="preserve">uru was. Sage Valmiki describes Shabari as a devoted </w:t>
      </w:r>
      <w:r w:rsidR="007C50C6">
        <w:t>person</w:t>
      </w:r>
      <w:r>
        <w:t xml:space="preserve"> who dutifully abides by her </w:t>
      </w:r>
      <w:r w:rsidR="00D56015">
        <w:t>G</w:t>
      </w:r>
      <w:r>
        <w:t xml:space="preserve">uru's commands. </w:t>
      </w:r>
      <w:r w:rsidRPr="007459C4">
        <w:rPr>
          <w:b/>
          <w:bCs/>
        </w:rPr>
        <w:t xml:space="preserve">Shri Ram praises her devotion; so, we can interpret Shabari as devotion in our </w:t>
      </w:r>
      <w:r w:rsidR="00CD3507">
        <w:rPr>
          <w:b/>
          <w:bCs/>
        </w:rPr>
        <w:t>Body-Mind</w:t>
      </w:r>
      <w:r w:rsidRPr="007459C4">
        <w:rPr>
          <w:b/>
          <w:bCs/>
        </w:rPr>
        <w:t>-</w:t>
      </w:r>
      <w:r w:rsidR="000717E7">
        <w:rPr>
          <w:b/>
          <w:bCs/>
        </w:rPr>
        <w:t>Energy</w:t>
      </w:r>
      <w:r w:rsidRPr="007459C4">
        <w:rPr>
          <w:b/>
          <w:bCs/>
        </w:rPr>
        <w:t>-</w:t>
      </w:r>
      <w:r w:rsidR="00C15A6F" w:rsidRPr="007459C4">
        <w:rPr>
          <w:b/>
          <w:bCs/>
        </w:rPr>
        <w:t>Consciousness</w:t>
      </w:r>
      <w:r w:rsidRPr="007459C4">
        <w:rPr>
          <w:b/>
          <w:bCs/>
        </w:rPr>
        <w:t xml:space="preserve"> processes.</w:t>
      </w:r>
      <w:r>
        <w:t xml:space="preserve"> </w:t>
      </w:r>
    </w:p>
    <w:p w:rsidR="004315C9" w:rsidRDefault="004315C9" w:rsidP="004315C9">
      <w:pPr>
        <w:pStyle w:val="Heading3"/>
        <w:jc w:val="both"/>
      </w:pPr>
      <w:bookmarkStart w:id="47" w:name="_Toc49159429"/>
      <w:r>
        <w:t>Difficult to Understand Character # 5: Named Sages</w:t>
      </w:r>
      <w:bookmarkEnd w:id="47"/>
    </w:p>
    <w:p w:rsidR="004315C9" w:rsidRDefault="004315C9" w:rsidP="004315C9">
      <w:pPr>
        <w:spacing w:line="480" w:lineRule="auto"/>
        <w:ind w:firstLine="720"/>
        <w:jc w:val="both"/>
      </w:pPr>
      <w:r>
        <w:t xml:space="preserve">From Mt. Chitrakuta, Shri Ram goes to the hermitage of sage Atri and his wife Anusuya, where sage Atri gives powerful weapons to Shri Ram. In verse 2-118-21, Anusuya gives divine jewels and cosmetics to Sita. At every step in the Dandaka forest, Shri Ram meets some unnamed sages who complain about the demons. Every complaint drives him deeper and deeper into the </w:t>
      </w:r>
      <w:r w:rsidR="00EE0903">
        <w:t>jungle</w:t>
      </w:r>
      <w:r>
        <w:t xml:space="preserve"> in the southward direction. Note that Sage Atri and Anusuya live in the same forest as other sages, so logically, they are </w:t>
      </w:r>
      <w:r w:rsidR="00EE0903">
        <w:t>informed</w:t>
      </w:r>
      <w:r>
        <w:t xml:space="preserve"> of the trouble </w:t>
      </w:r>
      <w:r w:rsidR="00EE0903">
        <w:t>provoked</w:t>
      </w:r>
      <w:r>
        <w:t xml:space="preserve"> by the demons. </w:t>
      </w:r>
      <w:r w:rsidRPr="004F2112">
        <w:rPr>
          <w:b/>
          <w:bCs/>
        </w:rPr>
        <w:t>However, they do not complain about the demons to Shri Ram; they behave as if they live in a different forest.</w:t>
      </w:r>
    </w:p>
    <w:p w:rsidR="004315C9" w:rsidRDefault="004315C9" w:rsidP="004315C9">
      <w:pPr>
        <w:spacing w:line="480" w:lineRule="auto"/>
        <w:ind w:firstLine="720"/>
        <w:jc w:val="both"/>
      </w:pPr>
      <w:r>
        <w:t>Shri Ram visits the hermitages of five sages – Atri, Agastya, Agastya’s brother (sage Valmiki does not give his name), Shatanand</w:t>
      </w:r>
      <w:r w:rsidR="00EC768E">
        <w:t>a</w:t>
      </w:r>
      <w:r>
        <w:t>, and Suteekshn</w:t>
      </w:r>
      <w:r w:rsidR="00EC768E">
        <w:t>a</w:t>
      </w:r>
      <w:r>
        <w:t xml:space="preserve"> and meets the sages and their wives. However, </w:t>
      </w:r>
      <w:r w:rsidR="00EE0903">
        <w:t>no one</w:t>
      </w:r>
      <w:r>
        <w:t xml:space="preserve"> of them </w:t>
      </w:r>
      <w:r w:rsidR="00EE0903">
        <w:t>gives</w:t>
      </w:r>
      <w:r>
        <w:t xml:space="preserve"> him the slightest hint that they are living amid </w:t>
      </w:r>
      <w:r w:rsidR="00EE0903">
        <w:t xml:space="preserve">a </w:t>
      </w:r>
      <w:r>
        <w:t>civil war type situation</w:t>
      </w:r>
      <w:r w:rsidRPr="004F2112">
        <w:rPr>
          <w:b/>
          <w:bCs/>
        </w:rPr>
        <w:t>. Even when Shri Ram asks sage Suteekshn</w:t>
      </w:r>
      <w:r w:rsidR="00EC768E">
        <w:rPr>
          <w:b/>
          <w:bCs/>
        </w:rPr>
        <w:t>a</w:t>
      </w:r>
      <w:r w:rsidRPr="004F2112">
        <w:rPr>
          <w:b/>
          <w:bCs/>
        </w:rPr>
        <w:t xml:space="preserve"> about any kind of trouble, in verse 3-7-19, the sage tells him that there is no </w:t>
      </w:r>
      <w:r w:rsidR="00EE0903">
        <w:rPr>
          <w:b/>
          <w:bCs/>
        </w:rPr>
        <w:t>trouble</w:t>
      </w:r>
      <w:r w:rsidRPr="004F2112">
        <w:rPr>
          <w:b/>
          <w:bCs/>
        </w:rPr>
        <w:t>, except the one posed by animals.</w:t>
      </w:r>
      <w:r>
        <w:t xml:space="preserve"> </w:t>
      </w:r>
    </w:p>
    <w:p w:rsidR="004315C9" w:rsidRPr="00EC768E" w:rsidRDefault="004315C9" w:rsidP="004315C9">
      <w:pPr>
        <w:spacing w:line="480" w:lineRule="auto"/>
        <w:ind w:firstLine="720"/>
        <w:jc w:val="both"/>
        <w:rPr>
          <w:b/>
          <w:bCs/>
        </w:rPr>
      </w:pPr>
      <w:r>
        <w:lastRenderedPageBreak/>
        <w:t xml:space="preserve">The reason behind the named sages not complaining about the demons is that the named sages and the unnamed ascetics inhabit entirely different worlds. </w:t>
      </w:r>
      <w:r w:rsidRPr="004F2112">
        <w:rPr>
          <w:b/>
          <w:bCs/>
        </w:rPr>
        <w:t>The named sages, like Atri, are external persons; they are not a part of our Body-Mind-Energy-Consciousness system.</w:t>
      </w:r>
      <w:r>
        <w:t xml:space="preserve"> They know Sita and Shri Ram as the Energy and the Consciousness within ourselves. All they can do is to </w:t>
      </w:r>
      <w:r w:rsidR="00EE0903">
        <w:t>provide</w:t>
      </w:r>
      <w:r>
        <w:t xml:space="preserve"> tools and means to fight against Ahamkara. </w:t>
      </w:r>
      <w:r w:rsidRPr="00EC768E">
        <w:rPr>
          <w:b/>
          <w:bCs/>
        </w:rPr>
        <w:t xml:space="preserve">They are Guru like people who are advanced Yogis themselves. They help </w:t>
      </w:r>
      <w:r w:rsidR="00EC768E">
        <w:rPr>
          <w:b/>
          <w:bCs/>
        </w:rPr>
        <w:t>us in</w:t>
      </w:r>
      <w:r w:rsidRPr="00EC768E">
        <w:rPr>
          <w:b/>
          <w:bCs/>
        </w:rPr>
        <w:t xml:space="preserve"> </w:t>
      </w:r>
      <w:r w:rsidR="00A80235">
        <w:rPr>
          <w:b/>
          <w:bCs/>
        </w:rPr>
        <w:t>the path</w:t>
      </w:r>
      <w:r w:rsidRPr="00EC768E">
        <w:rPr>
          <w:b/>
          <w:bCs/>
        </w:rPr>
        <w:t xml:space="preserve"> of Yoga by </w:t>
      </w:r>
      <w:r w:rsidR="00EE0903">
        <w:rPr>
          <w:b/>
          <w:bCs/>
        </w:rPr>
        <w:t>providing</w:t>
      </w:r>
      <w:r w:rsidRPr="00EC768E">
        <w:rPr>
          <w:b/>
          <w:bCs/>
        </w:rPr>
        <w:t xml:space="preserve"> much needed guidance and help.</w:t>
      </w:r>
    </w:p>
    <w:p w:rsidR="007E4F15" w:rsidRPr="00EB1CF9" w:rsidRDefault="004311FC" w:rsidP="006B6168">
      <w:pPr>
        <w:pStyle w:val="Heading3"/>
        <w:jc w:val="both"/>
      </w:pPr>
      <w:bookmarkStart w:id="48" w:name="_Toc49159430"/>
      <w:r>
        <w:t>Hard to Understand</w:t>
      </w:r>
      <w:r w:rsidR="007E4F15" w:rsidRPr="00EB1CF9">
        <w:t xml:space="preserve"> Character # 1: Parashuram</w:t>
      </w:r>
      <w:r w:rsidR="007459C4">
        <w:t>a</w:t>
      </w:r>
      <w:bookmarkEnd w:id="48"/>
    </w:p>
    <w:p w:rsidR="007E4F15" w:rsidRDefault="007E4F15" w:rsidP="006B6168">
      <w:pPr>
        <w:spacing w:line="480" w:lineRule="auto"/>
        <w:ind w:firstLine="720"/>
        <w:jc w:val="both"/>
      </w:pPr>
      <w:r>
        <w:t xml:space="preserve">In all the avatar stories, a character from the </w:t>
      </w:r>
      <w:r w:rsidR="00B9714F">
        <w:t>preceding</w:t>
      </w:r>
      <w:r>
        <w:t xml:space="preserve"> story appears in the next story and thus connects the stories to each other. For example, demon Hiranyaksh</w:t>
      </w:r>
      <w:r w:rsidR="007459C4">
        <w:t>a</w:t>
      </w:r>
      <w:r>
        <w:t xml:space="preserve">, who is in the third avatar story, has a brother, demon Hiranyakshipu, who appears in the fourth avatar story. This </w:t>
      </w:r>
      <w:r w:rsidR="00B9714F">
        <w:t>arrangement</w:t>
      </w:r>
      <w:r>
        <w:t xml:space="preserve"> establishes continuity in these stories. </w:t>
      </w:r>
    </w:p>
    <w:p w:rsidR="007E4F15" w:rsidRDefault="007E4F15" w:rsidP="006B6168">
      <w:pPr>
        <w:spacing w:line="480" w:lineRule="auto"/>
        <w:ind w:firstLine="720"/>
        <w:jc w:val="both"/>
      </w:pPr>
      <w:r>
        <w:t xml:space="preserve">When we </w:t>
      </w:r>
      <w:r w:rsidR="00B9714F">
        <w:t>accept the above logic, Ramayana</w:t>
      </w:r>
      <w:r>
        <w:t xml:space="preserve"> as the story of the seventh avatar, </w:t>
      </w:r>
      <w:r w:rsidR="00B9714F">
        <w:t>requires</w:t>
      </w:r>
      <w:r>
        <w:t xml:space="preserve"> </w:t>
      </w:r>
      <w:r w:rsidR="00B9714F">
        <w:t>a link</w:t>
      </w:r>
      <w:r>
        <w:t xml:space="preserve"> to the sixth avatar story of Parashuram</w:t>
      </w:r>
      <w:r w:rsidR="007459C4">
        <w:t>a</w:t>
      </w:r>
      <w:r>
        <w:t xml:space="preserve">. Please read the chapter “Levels of the Consciousness – From Normal to Beyond” </w:t>
      </w:r>
      <w:r w:rsidR="007459C4">
        <w:t>from Yoga Ramayana</w:t>
      </w:r>
      <w:r>
        <w:t xml:space="preserve"> book for details of avatar stories. In that chapter, we saw that Parashuram</w:t>
      </w:r>
      <w:r w:rsidR="007459C4">
        <w:t>a</w:t>
      </w:r>
      <w:r>
        <w:t xml:space="preserve"> level of </w:t>
      </w:r>
      <w:r w:rsidR="00C15A6F">
        <w:t>Consciousness</w:t>
      </w:r>
      <w:r>
        <w:t xml:space="preserve"> is a rather crude level of </w:t>
      </w:r>
      <w:r w:rsidR="00C15A6F">
        <w:t>Consciousness</w:t>
      </w:r>
      <w:r>
        <w:t>. We also saw the story of Lord Ganesh and Parashuram</w:t>
      </w:r>
      <w:r w:rsidR="007459C4">
        <w:t>a</w:t>
      </w:r>
      <w:r>
        <w:t xml:space="preserve">, where </w:t>
      </w:r>
      <w:r w:rsidR="00A17154">
        <w:t xml:space="preserve">Lord </w:t>
      </w:r>
      <w:r>
        <w:t>Ganesh blocked Parashuram</w:t>
      </w:r>
      <w:r w:rsidR="007459C4">
        <w:t>a</w:t>
      </w:r>
      <w:r>
        <w:t xml:space="preserve"> from </w:t>
      </w:r>
      <w:r w:rsidR="00B9714F">
        <w:t>visiting</w:t>
      </w:r>
      <w:r>
        <w:t xml:space="preserve"> Lord Shiva. It </w:t>
      </w:r>
      <w:r w:rsidR="00B9714F">
        <w:t>demonstrated</w:t>
      </w:r>
      <w:r>
        <w:t xml:space="preserve"> the limits of the Parashuram</w:t>
      </w:r>
      <w:r w:rsidR="007459C4">
        <w:t>a</w:t>
      </w:r>
      <w:r>
        <w:t xml:space="preserve"> level of </w:t>
      </w:r>
      <w:r w:rsidR="00C15A6F">
        <w:t>Consciousness</w:t>
      </w:r>
      <w:r>
        <w:t xml:space="preserve">. </w:t>
      </w:r>
    </w:p>
    <w:p w:rsidR="007E4F15" w:rsidRDefault="007E4F15" w:rsidP="006B6168">
      <w:pPr>
        <w:spacing w:line="480" w:lineRule="auto"/>
        <w:ind w:firstLine="720"/>
        <w:jc w:val="both"/>
      </w:pPr>
      <w:r>
        <w:t xml:space="preserve">Refinement from </w:t>
      </w:r>
      <w:r w:rsidR="00B9714F">
        <w:t>a comparatively</w:t>
      </w:r>
      <w:r>
        <w:t xml:space="preserve"> </w:t>
      </w:r>
      <w:r w:rsidR="00B9714F">
        <w:t>coarse</w:t>
      </w:r>
      <w:r>
        <w:t xml:space="preserve"> level of the </w:t>
      </w:r>
      <w:r w:rsidR="00C15A6F">
        <w:t>Consciousness</w:t>
      </w:r>
      <w:r>
        <w:t xml:space="preserve"> to a finer level means the </w:t>
      </w:r>
      <w:r w:rsidR="00B9714F">
        <w:t xml:space="preserve">coarse </w:t>
      </w:r>
      <w:r>
        <w:t xml:space="preserve">level has to make way for the finer level of the </w:t>
      </w:r>
      <w:r w:rsidR="00C15A6F">
        <w:t>Consciousness</w:t>
      </w:r>
      <w:r>
        <w:t xml:space="preserve">. </w:t>
      </w:r>
      <w:r w:rsidR="007C50C6">
        <w:t>The</w:t>
      </w:r>
      <w:r>
        <w:t xml:space="preserve"> </w:t>
      </w:r>
      <w:r w:rsidR="00B9714F">
        <w:t xml:space="preserve">coarse </w:t>
      </w:r>
      <w:r>
        <w:t xml:space="preserve">level of the </w:t>
      </w:r>
      <w:r w:rsidR="00C15A6F">
        <w:t>Consciousness</w:t>
      </w:r>
      <w:r>
        <w:t xml:space="preserve"> has to </w:t>
      </w:r>
      <w:r w:rsidR="00B9714F">
        <w:t>finish</w:t>
      </w:r>
      <w:r>
        <w:t xml:space="preserve">, so that the next level of the </w:t>
      </w:r>
      <w:r w:rsidR="00C15A6F">
        <w:t>Consciousness</w:t>
      </w:r>
      <w:r>
        <w:t xml:space="preserve"> can establish its foothold.</w:t>
      </w:r>
    </w:p>
    <w:p w:rsidR="007E4F15" w:rsidRDefault="007E4F15" w:rsidP="006B6168">
      <w:pPr>
        <w:spacing w:line="480" w:lineRule="auto"/>
        <w:ind w:firstLine="720"/>
        <w:jc w:val="both"/>
      </w:pPr>
      <w:r>
        <w:lastRenderedPageBreak/>
        <w:t>For this reason, we read in Ramayana that Parashuram</w:t>
      </w:r>
      <w:r w:rsidR="007459C4">
        <w:t>a</w:t>
      </w:r>
      <w:r>
        <w:t xml:space="preserve"> and Shri Ram – both incarnations of Lord Vishnu</w:t>
      </w:r>
      <w:r w:rsidR="003F49B2">
        <w:t xml:space="preserve"> - </w:t>
      </w:r>
      <w:r w:rsidR="00B9714F">
        <w:t>start</w:t>
      </w:r>
      <w:r>
        <w:t xml:space="preserve"> a </w:t>
      </w:r>
      <w:r w:rsidR="00B9714F">
        <w:t>big</w:t>
      </w:r>
      <w:r>
        <w:t xml:space="preserve"> conflict. In verse 1-75-27, we read that Parashuram</w:t>
      </w:r>
      <w:r w:rsidR="007459C4">
        <w:t>a</w:t>
      </w:r>
      <w:r>
        <w:t xml:space="preserve"> challenges Shri Ram to pick up the bow of Lord Vishnu and engage with him in battle. Shri Ram takes up the challenge, picks up Lord Vishnu’s bow, and mounts an arrow on to it. He had picked up Lord Shiva’s bow earlier, so this event is a duplication, except that the bow does not break. Shri Ram mounts a powerful arrow, aims it at Parashuram</w:t>
      </w:r>
      <w:r w:rsidR="007459C4">
        <w:t>a</w:t>
      </w:r>
      <w:r>
        <w:t>, but does not release it. There is a duplication of this event l</w:t>
      </w:r>
      <w:r w:rsidR="008E0108">
        <w:t xml:space="preserve">ater on, when Shri Ram points </w:t>
      </w:r>
      <w:r>
        <w:t>yet another powerful arrow at the ocean. Shri Ram does not kill Parashuram</w:t>
      </w:r>
      <w:r w:rsidR="007459C4">
        <w:t>a</w:t>
      </w:r>
      <w:r>
        <w:t>, because Parashuram</w:t>
      </w:r>
      <w:r w:rsidR="007459C4">
        <w:t>a</w:t>
      </w:r>
      <w:r>
        <w:t xml:space="preserve"> and Shri Ram are not different from each other. They both represent the </w:t>
      </w:r>
      <w:r w:rsidR="00C15A6F">
        <w:t>Consciousness</w:t>
      </w:r>
      <w:r>
        <w:t xml:space="preserve"> of a person at different, but adjacent levels. </w:t>
      </w:r>
    </w:p>
    <w:p w:rsidR="007E4F15" w:rsidRDefault="007E4F15" w:rsidP="006B6168">
      <w:pPr>
        <w:spacing w:line="480" w:lineRule="auto"/>
        <w:ind w:firstLine="720"/>
        <w:jc w:val="both"/>
      </w:pPr>
      <w:r>
        <w:t>Shri Ram releases arrow in such a way that Parashuram</w:t>
      </w:r>
      <w:r w:rsidR="007459C4">
        <w:t>a</w:t>
      </w:r>
      <w:r>
        <w:t xml:space="preserve"> loses all his powers. He retires, and his role as an avatar of Lord Vishnu ends. Logically, this means that from here on, Shri Ram’s role as an avatar of Lord Vishnu begins. If you see both of them as the continuation of levels of </w:t>
      </w:r>
      <w:r w:rsidR="00C15A6F">
        <w:t>Consciousness</w:t>
      </w:r>
      <w:r>
        <w:t xml:space="preserve">, the </w:t>
      </w:r>
      <w:r w:rsidR="00B9714F">
        <w:t xml:space="preserve">coarse </w:t>
      </w:r>
      <w:r>
        <w:t xml:space="preserve">level retires and the refined level replaces it. Note that these events happen right after Sita and Shri Ram marry. It </w:t>
      </w:r>
      <w:r w:rsidR="00273062">
        <w:t>shows</w:t>
      </w:r>
      <w:r>
        <w:t xml:space="preserve"> that the actual power of Shri Ram’s level of </w:t>
      </w:r>
      <w:r w:rsidR="00C15A6F">
        <w:t>Consciousness</w:t>
      </w:r>
      <w:r>
        <w:t xml:space="preserve"> </w:t>
      </w:r>
      <w:r w:rsidR="00B9714F">
        <w:t>reveals</w:t>
      </w:r>
      <w:r>
        <w:t xml:space="preserve"> itself only after his union with </w:t>
      </w:r>
      <w:r w:rsidR="00C15A6F">
        <w:t>En</w:t>
      </w:r>
      <w:r w:rsidR="007459C4">
        <w:t>ergy</w:t>
      </w:r>
      <w:r>
        <w:t xml:space="preserve">. </w:t>
      </w:r>
    </w:p>
    <w:p w:rsidR="00134186" w:rsidRDefault="004311FC" w:rsidP="006B6168">
      <w:pPr>
        <w:pStyle w:val="Heading3"/>
        <w:jc w:val="both"/>
      </w:pPr>
      <w:bookmarkStart w:id="49" w:name="_Toc49159431"/>
      <w:r>
        <w:t xml:space="preserve">Hard to Understand </w:t>
      </w:r>
      <w:r w:rsidR="00A10D54">
        <w:t>Character #</w:t>
      </w:r>
      <w:r w:rsidR="00C50483">
        <w:t xml:space="preserve"> 2</w:t>
      </w:r>
      <w:r w:rsidR="00A10D54">
        <w:t>:</w:t>
      </w:r>
      <w:r w:rsidR="00134186">
        <w:t xml:space="preserve"> </w:t>
      </w:r>
      <w:bookmarkStart w:id="50" w:name="_Toc418306772"/>
      <w:r w:rsidR="00134186">
        <w:t>Ahalya</w:t>
      </w:r>
      <w:bookmarkEnd w:id="49"/>
      <w:bookmarkEnd w:id="50"/>
    </w:p>
    <w:p w:rsidR="00134186" w:rsidRDefault="00134186" w:rsidP="006B6168">
      <w:pPr>
        <w:spacing w:line="480" w:lineRule="auto"/>
        <w:ind w:firstLine="720"/>
        <w:jc w:val="both"/>
      </w:pPr>
      <w:r>
        <w:t>In chapters 1-48 and 1-49 of Ramayan</w:t>
      </w:r>
      <w:r w:rsidR="00C50483">
        <w:t>a</w:t>
      </w:r>
      <w:r>
        <w:t xml:space="preserve">, we read </w:t>
      </w:r>
      <w:r w:rsidR="001A29CF">
        <w:t>a fascinating</w:t>
      </w:r>
      <w:r>
        <w:t xml:space="preserve"> story involving Ahalya, her husband</w:t>
      </w:r>
      <w:r w:rsidR="00273062">
        <w:t xml:space="preserve">, </w:t>
      </w:r>
      <w:r>
        <w:t>sage Gautam</w:t>
      </w:r>
      <w:r w:rsidR="00C50483">
        <w:t>a</w:t>
      </w:r>
      <w:r>
        <w:t>, and Indr</w:t>
      </w:r>
      <w:r w:rsidR="00C50483">
        <w:t>a</w:t>
      </w:r>
      <w:r>
        <w:t xml:space="preserve"> – the king of heaven. The </w:t>
      </w:r>
      <w:r w:rsidR="001A29CF">
        <w:t>essence</w:t>
      </w:r>
      <w:r>
        <w:t xml:space="preserve"> of the story is that Indr</w:t>
      </w:r>
      <w:r w:rsidR="00C50483">
        <w:t>a</w:t>
      </w:r>
      <w:r>
        <w:t xml:space="preserve"> falls for Ahalya. Tempted </w:t>
      </w:r>
      <w:r w:rsidR="00273062">
        <w:t>because</w:t>
      </w:r>
      <w:r>
        <w:t xml:space="preserve"> no less than the king of gods has fallen for her, Ahalya cheats on her husband. The</w:t>
      </w:r>
      <w:r w:rsidR="001A29CF">
        <w:t xml:space="preserve"> story is</w:t>
      </w:r>
      <w:r>
        <w:t xml:space="preserve"> </w:t>
      </w:r>
      <w:r w:rsidR="001A29CF">
        <w:t>extraordinary,</w:t>
      </w:r>
      <w:r>
        <w:t xml:space="preserve"> </w:t>
      </w:r>
      <w:r w:rsidR="001A29CF">
        <w:t xml:space="preserve">but </w:t>
      </w:r>
      <w:r>
        <w:t>we wonder why this story is included in Ramayan</w:t>
      </w:r>
      <w:r w:rsidR="00C50483">
        <w:t>a</w:t>
      </w:r>
      <w:r>
        <w:t>?</w:t>
      </w:r>
    </w:p>
    <w:p w:rsidR="00134186" w:rsidRDefault="00134186" w:rsidP="006B6168">
      <w:pPr>
        <w:spacing w:line="480" w:lineRule="auto"/>
        <w:ind w:firstLine="720"/>
        <w:jc w:val="both"/>
      </w:pPr>
      <w:r>
        <w:lastRenderedPageBreak/>
        <w:t xml:space="preserve">As we can expect, this story is a puzzle for us, and sage Valmiki gives secret clues in the </w:t>
      </w:r>
      <w:r w:rsidR="00FA5319">
        <w:t>trivial</w:t>
      </w:r>
      <w:r>
        <w:t xml:space="preserve"> details of the story. </w:t>
      </w:r>
      <w:r w:rsidRPr="00CE2DB6">
        <w:rPr>
          <w:b/>
          <w:bCs/>
        </w:rPr>
        <w:t>When Indr</w:t>
      </w:r>
      <w:r w:rsidR="00C50483" w:rsidRPr="00CE2DB6">
        <w:rPr>
          <w:b/>
          <w:bCs/>
        </w:rPr>
        <w:t>a</w:t>
      </w:r>
      <w:r w:rsidRPr="00CE2DB6">
        <w:rPr>
          <w:b/>
          <w:bCs/>
        </w:rPr>
        <w:t xml:space="preserve"> approaches Ahalya, he disguises himself as her husband. Ahalya knows that he is Indr</w:t>
      </w:r>
      <w:r w:rsidR="00C50483" w:rsidRPr="00CE2DB6">
        <w:rPr>
          <w:b/>
          <w:bCs/>
        </w:rPr>
        <w:t>a</w:t>
      </w:r>
      <w:r w:rsidRPr="00CE2DB6">
        <w:rPr>
          <w:b/>
          <w:bCs/>
        </w:rPr>
        <w:t xml:space="preserve"> and not her husband, although they both look the same.</w:t>
      </w:r>
      <w:r>
        <w:t xml:space="preserve"> Thus, Ahalya cheats </w:t>
      </w:r>
      <w:r w:rsidR="00FA5319">
        <w:t>on her husband, with someone</w:t>
      </w:r>
      <w:r>
        <w:t xml:space="preserve"> who looks </w:t>
      </w:r>
      <w:r w:rsidR="001A29CF">
        <w:t>just</w:t>
      </w:r>
      <w:r>
        <w:t xml:space="preserve"> like him. What is it that Ahalya could </w:t>
      </w:r>
      <w:r w:rsidR="00FA5319">
        <w:t>benefit</w:t>
      </w:r>
      <w:r>
        <w:t xml:space="preserve"> from this cheating – replacing her husband by his replica – given that she risked losing everything?</w:t>
      </w:r>
    </w:p>
    <w:p w:rsidR="00134186" w:rsidRDefault="00134186" w:rsidP="006B6168">
      <w:pPr>
        <w:spacing w:line="480" w:lineRule="auto"/>
        <w:ind w:firstLine="720"/>
        <w:jc w:val="both"/>
      </w:pPr>
      <w:r>
        <w:t xml:space="preserve">If you </w:t>
      </w:r>
      <w:r w:rsidR="00FA5319">
        <w:t>detect</w:t>
      </w:r>
      <w:r>
        <w:t xml:space="preserve"> that something is illogical here, it is time to turn the puzzle card over and see the real meaning behind it. </w:t>
      </w:r>
      <w:r w:rsidRPr="00CE2DB6">
        <w:rPr>
          <w:b/>
          <w:bCs/>
        </w:rPr>
        <w:t>Ahalya’s husband, Gautam</w:t>
      </w:r>
      <w:r w:rsidR="00C50483" w:rsidRPr="00CE2DB6">
        <w:rPr>
          <w:b/>
          <w:bCs/>
        </w:rPr>
        <w:t>a</w:t>
      </w:r>
      <w:r w:rsidRPr="00CE2DB6">
        <w:rPr>
          <w:b/>
          <w:bCs/>
        </w:rPr>
        <w:t>, is a sage and represents devotion to god. Indr</w:t>
      </w:r>
      <w:r w:rsidR="00C50483" w:rsidRPr="00CE2DB6">
        <w:rPr>
          <w:b/>
          <w:bCs/>
        </w:rPr>
        <w:t>a</w:t>
      </w:r>
      <w:r w:rsidRPr="00CE2DB6">
        <w:rPr>
          <w:b/>
          <w:bCs/>
        </w:rPr>
        <w:t xml:space="preserve"> represents the “indriyas,” which means “sense organs.”</w:t>
      </w:r>
      <w:r>
        <w:t xml:space="preserve"> “Ahalya” translates </w:t>
      </w:r>
      <w:r w:rsidR="00CE2DB6">
        <w:t>into “one without ugliness.” I</w:t>
      </w:r>
      <w:r>
        <w:t>f we use the word “hal” in her name to mean “plough,” we can interpret Ahalya as “barren land.”</w:t>
      </w:r>
    </w:p>
    <w:p w:rsidR="00134186" w:rsidRPr="00CE2DB6" w:rsidRDefault="00134186" w:rsidP="006B6168">
      <w:pPr>
        <w:spacing w:line="480" w:lineRule="auto"/>
        <w:ind w:firstLine="720"/>
        <w:jc w:val="both"/>
        <w:rPr>
          <w:b/>
          <w:bCs/>
        </w:rPr>
      </w:pPr>
      <w:r w:rsidRPr="007459C4">
        <w:rPr>
          <w:b/>
          <w:bCs/>
        </w:rPr>
        <w:t xml:space="preserve">Let us </w:t>
      </w:r>
      <w:r w:rsidR="00273062">
        <w:rPr>
          <w:b/>
          <w:bCs/>
        </w:rPr>
        <w:t>inspect</w:t>
      </w:r>
      <w:r w:rsidRPr="007459C4">
        <w:rPr>
          <w:b/>
          <w:bCs/>
        </w:rPr>
        <w:t xml:space="preserve"> the choice Ahalya makes – she chooses Indr</w:t>
      </w:r>
      <w:r w:rsidR="00C50483" w:rsidRPr="007459C4">
        <w:rPr>
          <w:b/>
          <w:bCs/>
        </w:rPr>
        <w:t>a</w:t>
      </w:r>
      <w:r w:rsidRPr="007459C4">
        <w:rPr>
          <w:b/>
          <w:bCs/>
        </w:rPr>
        <w:t xml:space="preserve">, who </w:t>
      </w:r>
      <w:r w:rsidR="00634CB6">
        <w:rPr>
          <w:b/>
          <w:bCs/>
        </w:rPr>
        <w:t>shows up</w:t>
      </w:r>
      <w:r w:rsidRPr="007459C4">
        <w:rPr>
          <w:b/>
          <w:bCs/>
        </w:rPr>
        <w:t xml:space="preserve"> in the disguise of her husband, over her husband.</w:t>
      </w:r>
      <w:r>
        <w:t xml:space="preserve"> </w:t>
      </w:r>
      <w:r w:rsidR="00273062">
        <w:rPr>
          <w:b/>
          <w:bCs/>
        </w:rPr>
        <w:t>She</w:t>
      </w:r>
      <w:r w:rsidRPr="00CE2DB6">
        <w:rPr>
          <w:b/>
          <w:bCs/>
        </w:rPr>
        <w:t xml:space="preserve"> chooses sensual </w:t>
      </w:r>
      <w:r w:rsidR="00634CB6">
        <w:rPr>
          <w:b/>
          <w:bCs/>
        </w:rPr>
        <w:t>gratifications</w:t>
      </w:r>
      <w:r w:rsidRPr="00CE2DB6">
        <w:rPr>
          <w:b/>
          <w:bCs/>
        </w:rPr>
        <w:t xml:space="preserve">, which </w:t>
      </w:r>
      <w:r w:rsidR="00C6678D">
        <w:rPr>
          <w:b/>
          <w:bCs/>
        </w:rPr>
        <w:t>appears</w:t>
      </w:r>
      <w:r w:rsidRPr="00CE2DB6">
        <w:rPr>
          <w:b/>
          <w:bCs/>
        </w:rPr>
        <w:t xml:space="preserve"> in the form of devotion, instead of pure devotion to god.</w:t>
      </w:r>
    </w:p>
    <w:p w:rsidR="00134186" w:rsidRDefault="00134186" w:rsidP="006B6168">
      <w:pPr>
        <w:spacing w:line="480" w:lineRule="auto"/>
        <w:ind w:firstLine="720"/>
        <w:jc w:val="both"/>
      </w:pPr>
      <w:r>
        <w:t xml:space="preserve">Ahalya, for lack of a better word, represents a weak or unsure faith, which </w:t>
      </w:r>
      <w:r w:rsidR="00634CB6">
        <w:t>appears</w:t>
      </w:r>
      <w:r>
        <w:t xml:space="preserve"> to be </w:t>
      </w:r>
      <w:r w:rsidR="00634CB6">
        <w:t>present</w:t>
      </w:r>
      <w:r>
        <w:t xml:space="preserve">, but on </w:t>
      </w:r>
      <w:r w:rsidR="00634CB6">
        <w:t xml:space="preserve">close </w:t>
      </w:r>
      <w:r>
        <w:t xml:space="preserve">scrutiny, it is not there. It is a type of faith, where we engage in devotional activities, rituals, or customs, without understanding them. </w:t>
      </w:r>
      <w:r w:rsidR="00634CB6">
        <w:t xml:space="preserve">The weak or unsure faith </w:t>
      </w:r>
      <w:r>
        <w:t>claims belief and devotio</w:t>
      </w:r>
      <w:r w:rsidR="00634CB6">
        <w:t>n to god and</w:t>
      </w:r>
      <w:r>
        <w:t xml:space="preserve"> engages in devotional activities. Faith and devotion are present in some dormant form, but they do not have a foundation of </w:t>
      </w:r>
      <w:r w:rsidR="00634CB6">
        <w:t xml:space="preserve">an </w:t>
      </w:r>
      <w:r>
        <w:t>experience.</w:t>
      </w:r>
      <w:r w:rsidRPr="00456262">
        <w:t xml:space="preserve"> </w:t>
      </w:r>
      <w:r>
        <w:t>Please read the Weak or</w:t>
      </w:r>
      <w:r w:rsidR="007459C4">
        <w:t xml:space="preserve"> Unsure Faith chapter from Yoga Ramayana book </w:t>
      </w:r>
      <w:r>
        <w:t xml:space="preserve">to </w:t>
      </w:r>
      <w:r w:rsidR="0020378E">
        <w:t>read</w:t>
      </w:r>
      <w:r>
        <w:t xml:space="preserve"> more about it.</w:t>
      </w:r>
    </w:p>
    <w:p w:rsidR="0020378E" w:rsidRDefault="00C50483" w:rsidP="006B6168">
      <w:pPr>
        <w:spacing w:line="480" w:lineRule="auto"/>
        <w:ind w:firstLine="720"/>
        <w:jc w:val="both"/>
      </w:pPr>
      <w:r>
        <w:rPr>
          <w:b/>
          <w:bCs/>
        </w:rPr>
        <w:t>T</w:t>
      </w:r>
      <w:r w:rsidR="00134186" w:rsidRPr="00C50483">
        <w:rPr>
          <w:b/>
          <w:bCs/>
        </w:rPr>
        <w:t xml:space="preserve">he weak or unsure faith leads a person to </w:t>
      </w:r>
      <w:r w:rsidR="0020378E">
        <w:rPr>
          <w:b/>
          <w:bCs/>
        </w:rPr>
        <w:t>seek</w:t>
      </w:r>
      <w:r w:rsidR="00134186" w:rsidRPr="00C50483">
        <w:rPr>
          <w:b/>
          <w:bCs/>
        </w:rPr>
        <w:t xml:space="preserve"> for some profit from devotional activities. Since solid foundation of faith is not there, the person’s mind </w:t>
      </w:r>
      <w:r w:rsidR="0020378E">
        <w:rPr>
          <w:b/>
          <w:bCs/>
        </w:rPr>
        <w:t>accepts</w:t>
      </w:r>
      <w:r w:rsidR="00134186" w:rsidRPr="00C50483">
        <w:rPr>
          <w:b/>
          <w:bCs/>
        </w:rPr>
        <w:t xml:space="preserve"> whatever pleasure or profit it </w:t>
      </w:r>
      <w:r w:rsidR="00134186" w:rsidRPr="00C50483">
        <w:rPr>
          <w:b/>
          <w:bCs/>
        </w:rPr>
        <w:lastRenderedPageBreak/>
        <w:t xml:space="preserve">can </w:t>
      </w:r>
      <w:r w:rsidR="0020378E">
        <w:rPr>
          <w:b/>
          <w:bCs/>
        </w:rPr>
        <w:t>earn</w:t>
      </w:r>
      <w:r w:rsidR="00134186" w:rsidRPr="00C50483">
        <w:rPr>
          <w:b/>
          <w:bCs/>
        </w:rPr>
        <w:t xml:space="preserve"> from these activities</w:t>
      </w:r>
      <w:r w:rsidR="00134186">
        <w:t xml:space="preserve">. </w:t>
      </w:r>
      <w:r w:rsidR="0020378E">
        <w:t xml:space="preserve">This point is </w:t>
      </w:r>
      <w:r w:rsidR="00C6678D">
        <w:t>a little</w:t>
      </w:r>
      <w:r w:rsidR="0020378E">
        <w:t xml:space="preserve"> difficult to understand. So, let us look at few examples as how a person with a weak faith uses spiritual activities to gain benefit from them.</w:t>
      </w:r>
    </w:p>
    <w:p w:rsidR="00C50483" w:rsidRDefault="0020378E" w:rsidP="006B6168">
      <w:pPr>
        <w:spacing w:line="480" w:lineRule="auto"/>
        <w:ind w:firstLine="720"/>
        <w:jc w:val="both"/>
      </w:pPr>
      <w:r>
        <w:t>I</w:t>
      </w:r>
      <w:r w:rsidR="00C50483">
        <w:t xml:space="preserve">f </w:t>
      </w:r>
      <w:r>
        <w:t>a</w:t>
      </w:r>
      <w:r w:rsidR="00CE2DB6">
        <w:t xml:space="preserve"> person </w:t>
      </w:r>
      <w:r>
        <w:t>wishes</w:t>
      </w:r>
      <w:r w:rsidR="00CE2DB6">
        <w:t xml:space="preserve"> to impress someone</w:t>
      </w:r>
      <w:r w:rsidR="00C50483">
        <w:t xml:space="preserve">, then </w:t>
      </w:r>
      <w:r>
        <w:t xml:space="preserve">his </w:t>
      </w:r>
      <w:r w:rsidR="00C50483">
        <w:t>prayers go on a little longer! W</w:t>
      </w:r>
      <w:r w:rsidR="00134186">
        <w:t>henever</w:t>
      </w:r>
      <w:r w:rsidR="00C50483">
        <w:t xml:space="preserve"> a person</w:t>
      </w:r>
      <w:r w:rsidR="00134186">
        <w:t xml:space="preserve"> donate money, </w:t>
      </w:r>
      <w:r w:rsidR="00C50483">
        <w:t>they mak</w:t>
      </w:r>
      <w:r w:rsidR="00134186">
        <w:t xml:space="preserve">e </w:t>
      </w:r>
      <w:r>
        <w:t>certain</w:t>
      </w:r>
      <w:r w:rsidR="00134186">
        <w:t xml:space="preserve"> that </w:t>
      </w:r>
      <w:r>
        <w:t>the coins mad</w:t>
      </w:r>
      <w:r w:rsidR="00134186">
        <w:t xml:space="preserve">e a sound </w:t>
      </w:r>
      <w:r w:rsidR="00C50483">
        <w:t>of being dropped</w:t>
      </w:r>
      <w:r w:rsidR="00134186">
        <w:t xml:space="preserve"> in the drop-box. </w:t>
      </w:r>
      <w:r w:rsidR="00C50483">
        <w:t>They have</w:t>
      </w:r>
      <w:r w:rsidR="00134186">
        <w:t xml:space="preserve"> the intention to donate money, but </w:t>
      </w:r>
      <w:r w:rsidR="00C50483">
        <w:t xml:space="preserve">they are </w:t>
      </w:r>
      <w:r w:rsidR="00134186">
        <w:t>also interested in making sure that others notice</w:t>
      </w:r>
      <w:r w:rsidR="00C50483">
        <w:t xml:space="preserve"> it</w:t>
      </w:r>
      <w:r w:rsidR="00134186">
        <w:t xml:space="preserve">. </w:t>
      </w:r>
    </w:p>
    <w:p w:rsidR="008A3E37" w:rsidRPr="00CE2DB6" w:rsidRDefault="00134186" w:rsidP="006B6168">
      <w:pPr>
        <w:spacing w:line="480" w:lineRule="auto"/>
        <w:ind w:firstLine="720"/>
        <w:jc w:val="both"/>
        <w:rPr>
          <w:b/>
          <w:bCs/>
        </w:rPr>
      </w:pPr>
      <w:r w:rsidRPr="00C50483">
        <w:rPr>
          <w:b/>
          <w:bCs/>
        </w:rPr>
        <w:t>For the people</w:t>
      </w:r>
      <w:r w:rsidR="0020378E">
        <w:rPr>
          <w:b/>
          <w:bCs/>
        </w:rPr>
        <w:t xml:space="preserve"> around such a person</w:t>
      </w:r>
      <w:r w:rsidRPr="00C50483">
        <w:rPr>
          <w:b/>
          <w:bCs/>
        </w:rPr>
        <w:t xml:space="preserve">, there </w:t>
      </w:r>
      <w:r w:rsidR="0079396C">
        <w:rPr>
          <w:b/>
          <w:bCs/>
        </w:rPr>
        <w:t>is</w:t>
      </w:r>
      <w:r w:rsidRPr="00C50483">
        <w:rPr>
          <w:b/>
          <w:bCs/>
        </w:rPr>
        <w:t xml:space="preserve"> no way to distinguish between </w:t>
      </w:r>
      <w:r w:rsidR="0020378E">
        <w:rPr>
          <w:b/>
          <w:bCs/>
        </w:rPr>
        <w:t xml:space="preserve">the </w:t>
      </w:r>
      <w:r w:rsidRPr="00C50483">
        <w:rPr>
          <w:b/>
          <w:bCs/>
        </w:rPr>
        <w:t xml:space="preserve">activities and the </w:t>
      </w:r>
      <w:r w:rsidR="00273062">
        <w:rPr>
          <w:b/>
          <w:bCs/>
        </w:rPr>
        <w:t>actual intentions</w:t>
      </w:r>
      <w:r w:rsidRPr="00C50483">
        <w:rPr>
          <w:b/>
          <w:bCs/>
        </w:rPr>
        <w:t xml:space="preserve"> behind them.</w:t>
      </w:r>
      <w:r>
        <w:t xml:space="preserve"> </w:t>
      </w:r>
      <w:r w:rsidRPr="00CE2DB6">
        <w:rPr>
          <w:b/>
          <w:bCs/>
        </w:rPr>
        <w:t>A person may appear to be doing prayers, but if the hidden intention behind those prayers is to impress someone, the person is treading the wrong path. A person may engage in what seems to be devotional activities or path leading to god</w:t>
      </w:r>
      <w:r w:rsidR="0020378E">
        <w:rPr>
          <w:b/>
          <w:bCs/>
        </w:rPr>
        <w:t>, y</w:t>
      </w:r>
      <w:r w:rsidRPr="00CE2DB6">
        <w:rPr>
          <w:b/>
          <w:bCs/>
        </w:rPr>
        <w:t xml:space="preserve">et, the reality may just be the opposite. </w:t>
      </w:r>
      <w:r w:rsidR="008A3E37" w:rsidRPr="00CE2DB6">
        <w:rPr>
          <w:b/>
          <w:bCs/>
        </w:rPr>
        <w:t>An outsider cannot differentiate between these two choices.</w:t>
      </w:r>
    </w:p>
    <w:p w:rsidR="00134186" w:rsidRDefault="00134186" w:rsidP="006B6168">
      <w:pPr>
        <w:spacing w:line="480" w:lineRule="auto"/>
        <w:ind w:firstLine="720"/>
        <w:jc w:val="both"/>
      </w:pPr>
      <w:r>
        <w:t xml:space="preserve">We interpreted the name Ahalya as “barren land,” which </w:t>
      </w:r>
      <w:r w:rsidR="00C6678D">
        <w:t>means</w:t>
      </w:r>
      <w:r>
        <w:t xml:space="preserve"> any seeds we plant in this land will not grow. </w:t>
      </w:r>
      <w:r w:rsidR="00273062">
        <w:t>No</w:t>
      </w:r>
      <w:r>
        <w:t xml:space="preserve"> actions done with weak or unsure faith will give </w:t>
      </w:r>
      <w:r w:rsidR="0020378E">
        <w:t>good</w:t>
      </w:r>
      <w:r w:rsidR="00273062">
        <w:t xml:space="preserve"> results</w:t>
      </w:r>
      <w:r>
        <w:t>.</w:t>
      </w:r>
    </w:p>
    <w:p w:rsidR="00134186" w:rsidRDefault="008A3E37" w:rsidP="006B6168">
      <w:pPr>
        <w:spacing w:line="480" w:lineRule="auto"/>
        <w:ind w:firstLine="720"/>
        <w:jc w:val="both"/>
      </w:pPr>
      <w:r w:rsidRPr="00CE2DB6">
        <w:rPr>
          <w:b/>
          <w:bCs/>
        </w:rPr>
        <w:t>When a</w:t>
      </w:r>
      <w:r w:rsidR="00134186" w:rsidRPr="00CE2DB6">
        <w:rPr>
          <w:b/>
          <w:bCs/>
        </w:rPr>
        <w:t xml:space="preserve"> p</w:t>
      </w:r>
      <w:r w:rsidR="00CE2DB6">
        <w:rPr>
          <w:b/>
          <w:bCs/>
        </w:rPr>
        <w:t xml:space="preserve">erson chooses sensual </w:t>
      </w:r>
      <w:r w:rsidR="003A66A4">
        <w:rPr>
          <w:b/>
          <w:bCs/>
        </w:rPr>
        <w:t>gratifications</w:t>
      </w:r>
      <w:r w:rsidR="00CE2DB6">
        <w:rPr>
          <w:b/>
          <w:bCs/>
        </w:rPr>
        <w:t xml:space="preserve">, </w:t>
      </w:r>
      <w:r w:rsidR="00273062">
        <w:rPr>
          <w:b/>
          <w:bCs/>
        </w:rPr>
        <w:t>while faking a</w:t>
      </w:r>
      <w:r w:rsidRPr="00CE2DB6">
        <w:rPr>
          <w:b/>
          <w:bCs/>
        </w:rPr>
        <w:t xml:space="preserve"> devotional </w:t>
      </w:r>
      <w:r w:rsidR="00273062">
        <w:rPr>
          <w:b/>
          <w:bCs/>
        </w:rPr>
        <w:t xml:space="preserve">activity, </w:t>
      </w:r>
      <w:r w:rsidR="00134186" w:rsidRPr="00CE2DB6">
        <w:rPr>
          <w:b/>
          <w:bCs/>
        </w:rPr>
        <w:t xml:space="preserve">only he knows </w:t>
      </w:r>
      <w:r w:rsidR="003A66A4">
        <w:rPr>
          <w:b/>
          <w:bCs/>
        </w:rPr>
        <w:t>that</w:t>
      </w:r>
      <w:r w:rsidR="00273062">
        <w:rPr>
          <w:b/>
          <w:bCs/>
        </w:rPr>
        <w:t xml:space="preserve"> he is faking a </w:t>
      </w:r>
      <w:r w:rsidR="00273062" w:rsidRPr="00CE2DB6">
        <w:rPr>
          <w:b/>
          <w:bCs/>
        </w:rPr>
        <w:t xml:space="preserve">devotional </w:t>
      </w:r>
      <w:r w:rsidR="00273062">
        <w:rPr>
          <w:b/>
          <w:bCs/>
        </w:rPr>
        <w:t>activity</w:t>
      </w:r>
      <w:r w:rsidR="00134186" w:rsidRPr="00CE2DB6">
        <w:rPr>
          <w:b/>
          <w:bCs/>
        </w:rPr>
        <w:t xml:space="preserve">, </w:t>
      </w:r>
      <w:r w:rsidR="00273062">
        <w:rPr>
          <w:b/>
          <w:bCs/>
        </w:rPr>
        <w:t>with no</w:t>
      </w:r>
      <w:r w:rsidR="00134186" w:rsidRPr="00CE2DB6">
        <w:rPr>
          <w:b/>
          <w:bCs/>
        </w:rPr>
        <w:t xml:space="preserve"> doubt. </w:t>
      </w:r>
      <w:r w:rsidR="00134186">
        <w:t xml:space="preserve">Sage Valmiki gives us </w:t>
      </w:r>
      <w:r w:rsidR="003A66A4">
        <w:t>a criterion</w:t>
      </w:r>
      <w:r w:rsidR="00134186">
        <w:t xml:space="preserve"> or a way to </w:t>
      </w:r>
      <w:r w:rsidR="003A66A4">
        <w:t>test</w:t>
      </w:r>
      <w:r w:rsidR="00134186">
        <w:t xml:space="preserve"> ourselves regarding the faith. According to him, only the person involved in these actions knows the </w:t>
      </w:r>
      <w:r w:rsidR="00273062">
        <w:t>actual intention</w:t>
      </w:r>
      <w:r w:rsidR="00134186">
        <w:t xml:space="preserve"> behind them. </w:t>
      </w:r>
    </w:p>
    <w:p w:rsidR="008A3E37" w:rsidRDefault="00134186" w:rsidP="006B6168">
      <w:pPr>
        <w:spacing w:line="480" w:lineRule="auto"/>
        <w:ind w:firstLine="720"/>
        <w:jc w:val="both"/>
      </w:pPr>
      <w:r w:rsidRPr="00CE2DB6">
        <w:rPr>
          <w:b/>
          <w:bCs/>
        </w:rPr>
        <w:t xml:space="preserve">Note that person with </w:t>
      </w:r>
      <w:r w:rsidR="00B61FAF">
        <w:rPr>
          <w:b/>
          <w:bCs/>
        </w:rPr>
        <w:t>weak or unsure faith is honest. H</w:t>
      </w:r>
      <w:r w:rsidRPr="00CE2DB6">
        <w:rPr>
          <w:b/>
          <w:bCs/>
        </w:rPr>
        <w:t xml:space="preserve">e tries to do the right thing, but fails in it. Thus, he </w:t>
      </w:r>
      <w:r w:rsidR="003A66A4">
        <w:rPr>
          <w:b/>
          <w:bCs/>
        </w:rPr>
        <w:t>gets</w:t>
      </w:r>
      <w:r w:rsidRPr="00CE2DB6">
        <w:rPr>
          <w:b/>
          <w:bCs/>
        </w:rPr>
        <w:t xml:space="preserve"> the feeling of remorse</w:t>
      </w:r>
      <w:r w:rsidR="00B61FAF">
        <w:rPr>
          <w:b/>
          <w:bCs/>
        </w:rPr>
        <w:t>. H</w:t>
      </w:r>
      <w:r w:rsidRPr="00CE2DB6">
        <w:rPr>
          <w:b/>
          <w:bCs/>
        </w:rPr>
        <w:t>e knows he could not</w:t>
      </w:r>
      <w:r w:rsidR="008A3E37" w:rsidRPr="00CE2DB6">
        <w:rPr>
          <w:b/>
          <w:bCs/>
        </w:rPr>
        <w:t xml:space="preserve"> do the right </w:t>
      </w:r>
      <w:r w:rsidR="003A66A4">
        <w:rPr>
          <w:b/>
          <w:bCs/>
        </w:rPr>
        <w:t>action</w:t>
      </w:r>
      <w:r w:rsidR="008A3E37" w:rsidRPr="00CE2DB6">
        <w:rPr>
          <w:b/>
          <w:bCs/>
        </w:rPr>
        <w:t>.</w:t>
      </w:r>
      <w:r w:rsidR="008A3E37">
        <w:t xml:space="preserve"> </w:t>
      </w:r>
      <w:r w:rsidR="00273062">
        <w:t>He</w:t>
      </w:r>
      <w:r>
        <w:t xml:space="preserve"> does not fail consistently in keeping his ego in </w:t>
      </w:r>
      <w:r w:rsidR="003A66A4">
        <w:t>control</w:t>
      </w:r>
      <w:r>
        <w:t xml:space="preserve">; he succeeds sometimes and fails at </w:t>
      </w:r>
      <w:r w:rsidR="00273062">
        <w:t>a few</w:t>
      </w:r>
      <w:r>
        <w:t xml:space="preserve"> times. </w:t>
      </w:r>
      <w:r w:rsidR="008A3E37">
        <w:t xml:space="preserve">In addition, if this person </w:t>
      </w:r>
      <w:r w:rsidR="003A66A4">
        <w:t>searches</w:t>
      </w:r>
      <w:r w:rsidR="008A3E37">
        <w:t xml:space="preserve"> for remorse after </w:t>
      </w:r>
      <w:r w:rsidR="003A66A4">
        <w:t>doing</w:t>
      </w:r>
      <w:r w:rsidR="008A3E37">
        <w:t xml:space="preserve"> such actions, he or she will </w:t>
      </w:r>
      <w:r w:rsidR="003A66A4">
        <w:t>inevitably</w:t>
      </w:r>
      <w:r w:rsidR="008A3E37">
        <w:t xml:space="preserve"> </w:t>
      </w:r>
      <w:r w:rsidR="003A66A4">
        <w:t>notice</w:t>
      </w:r>
      <w:r w:rsidR="008A3E37">
        <w:t xml:space="preserve"> it.</w:t>
      </w:r>
    </w:p>
    <w:p w:rsidR="00CE2DB6" w:rsidRDefault="008A3E37" w:rsidP="006B6168">
      <w:pPr>
        <w:spacing w:line="480" w:lineRule="auto"/>
        <w:ind w:firstLine="720"/>
        <w:jc w:val="both"/>
      </w:pPr>
      <w:r>
        <w:t xml:space="preserve">Sage Valmiki portrays displays these traits </w:t>
      </w:r>
      <w:r w:rsidR="00134186">
        <w:t>in the character of Ahalya. She is a devoted wife of a sage</w:t>
      </w:r>
      <w:r w:rsidR="00C6678D">
        <w:t>. But</w:t>
      </w:r>
      <w:r w:rsidR="00134186">
        <w:t xml:space="preserve"> </w:t>
      </w:r>
      <w:r w:rsidR="00C6678D">
        <w:t xml:space="preserve">she </w:t>
      </w:r>
      <w:r w:rsidR="00134186">
        <w:t>ha</w:t>
      </w:r>
      <w:r w:rsidR="00C6678D">
        <w:t>d</w:t>
      </w:r>
      <w:r w:rsidR="00134186">
        <w:t xml:space="preserve"> a few weak moments. Thus, we read in verses 1-48-29 and 30 that sage Gautama curses </w:t>
      </w:r>
      <w:r w:rsidR="00134186">
        <w:lastRenderedPageBreak/>
        <w:t>the Ah</w:t>
      </w:r>
      <w:r w:rsidR="00C6678D">
        <w:t>alya/weak or unsure faith to be</w:t>
      </w:r>
      <w:r w:rsidR="00134186">
        <w:t xml:space="preserve"> invisible and </w:t>
      </w:r>
      <w:r w:rsidR="00C6678D">
        <w:t>feel</w:t>
      </w:r>
      <w:r w:rsidR="00134186">
        <w:t xml:space="preserve"> remorseful. We </w:t>
      </w:r>
      <w:r w:rsidR="00C6678D">
        <w:t>noticed</w:t>
      </w:r>
      <w:r w:rsidR="00134186">
        <w:t xml:space="preserve"> earlier how </w:t>
      </w:r>
      <w:r w:rsidR="00C6678D">
        <w:t>challenging</w:t>
      </w:r>
      <w:r w:rsidR="00134186">
        <w:t xml:space="preserve"> it is to </w:t>
      </w:r>
      <w:r w:rsidR="00C6678D">
        <w:t>recognize</w:t>
      </w:r>
      <w:r w:rsidR="00134186">
        <w:t xml:space="preserve"> a weak or unsure faith, as it blends </w:t>
      </w:r>
      <w:r w:rsidR="00C6678D">
        <w:t>perfectly</w:t>
      </w:r>
      <w:r w:rsidR="00134186">
        <w:t xml:space="preserve"> with faith. </w:t>
      </w:r>
    </w:p>
    <w:p w:rsidR="00134186" w:rsidRDefault="00134186" w:rsidP="006B6168">
      <w:pPr>
        <w:spacing w:line="480" w:lineRule="auto"/>
        <w:ind w:firstLine="720"/>
        <w:jc w:val="both"/>
      </w:pPr>
      <w:r>
        <w:t xml:space="preserve">We do not </w:t>
      </w:r>
      <w:r w:rsidR="00C6678D">
        <w:t>see</w:t>
      </w:r>
      <w:r>
        <w:t xml:space="preserve"> </w:t>
      </w:r>
      <w:r w:rsidR="00C6678D">
        <w:t>Ahalya plead</w:t>
      </w:r>
      <w:r>
        <w:t xml:space="preserve"> for a boon to lift her curse, as </w:t>
      </w:r>
      <w:r w:rsidR="00C6678D">
        <w:t>noticed</w:t>
      </w:r>
      <w:r>
        <w:t xml:space="preserve"> in all other curse stories. Her husband </w:t>
      </w:r>
      <w:r w:rsidR="00C6678D">
        <w:t>reveals</w:t>
      </w:r>
      <w:r>
        <w:t xml:space="preserve"> her a way out of the curse, without her </w:t>
      </w:r>
      <w:r w:rsidR="00C6678D">
        <w:t>pleading</w:t>
      </w:r>
      <w:r>
        <w:t xml:space="preserve"> for it, which </w:t>
      </w:r>
      <w:r w:rsidR="00C6678D">
        <w:t>proves</w:t>
      </w:r>
      <w:r>
        <w:t xml:space="preserve"> her inherent good </w:t>
      </w:r>
      <w:r w:rsidR="00C6678D">
        <w:t>character</w:t>
      </w:r>
      <w:r>
        <w:t xml:space="preserve">. Ahalya, the weak or unsure faith, needs to wait for an undefined amount of time, and during that time, she is to remain invisible and be remorseful. When Shri Ram begins his journey, the first thing he </w:t>
      </w:r>
      <w:r w:rsidR="00C6678D">
        <w:t>does</w:t>
      </w:r>
      <w:r>
        <w:t xml:space="preserve"> is to lift Ahalya’s curse. Shri Ram, at the time of lifting her curse, was very young. In addition, he did not </w:t>
      </w:r>
      <w:r w:rsidR="003F49B2">
        <w:t>make any efforts to</w:t>
      </w:r>
      <w:r>
        <w:t xml:space="preserve"> lift the curse. </w:t>
      </w:r>
      <w:r w:rsidR="00273062">
        <w:t xml:space="preserve">Just by </w:t>
      </w:r>
      <w:r>
        <w:t xml:space="preserve">His coming in contact with Ahalya lifted her curse automatically, </w:t>
      </w:r>
      <w:r w:rsidR="00273062">
        <w:t xml:space="preserve">with no </w:t>
      </w:r>
      <w:r w:rsidR="00C6678D">
        <w:t>effort</w:t>
      </w:r>
      <w:r w:rsidR="00273062">
        <w:t xml:space="preserve"> or intention on H</w:t>
      </w:r>
      <w:r>
        <w:t>is part.</w:t>
      </w:r>
    </w:p>
    <w:p w:rsidR="00A10D54" w:rsidRDefault="00134186" w:rsidP="006B6168">
      <w:pPr>
        <w:spacing w:line="480" w:lineRule="auto"/>
        <w:ind w:firstLine="720"/>
        <w:jc w:val="both"/>
      </w:pPr>
      <w:r w:rsidRPr="00082AB2">
        <w:rPr>
          <w:b/>
          <w:bCs/>
        </w:rPr>
        <w:t xml:space="preserve">When a person </w:t>
      </w:r>
      <w:r w:rsidR="00C6678D">
        <w:rPr>
          <w:b/>
          <w:bCs/>
        </w:rPr>
        <w:t>has</w:t>
      </w:r>
      <w:r w:rsidRPr="00082AB2">
        <w:rPr>
          <w:b/>
          <w:bCs/>
        </w:rPr>
        <w:t xml:space="preserve"> </w:t>
      </w:r>
      <w:r w:rsidR="00273062">
        <w:rPr>
          <w:b/>
          <w:bCs/>
        </w:rPr>
        <w:t xml:space="preserve">an </w:t>
      </w:r>
      <w:r w:rsidR="003F49B2">
        <w:rPr>
          <w:b/>
          <w:bCs/>
        </w:rPr>
        <w:t>experience</w:t>
      </w:r>
      <w:r w:rsidRPr="00082AB2">
        <w:rPr>
          <w:b/>
          <w:bCs/>
        </w:rPr>
        <w:t xml:space="preserve"> of the higher </w:t>
      </w:r>
      <w:r w:rsidR="00C15A6F">
        <w:rPr>
          <w:b/>
          <w:bCs/>
        </w:rPr>
        <w:t>Consciousness</w:t>
      </w:r>
      <w:r w:rsidRPr="00082AB2">
        <w:rPr>
          <w:b/>
          <w:bCs/>
        </w:rPr>
        <w:t xml:space="preserve">, even though it is </w:t>
      </w:r>
      <w:r w:rsidR="00C6678D">
        <w:rPr>
          <w:b/>
          <w:bCs/>
        </w:rPr>
        <w:t>extremely</w:t>
      </w:r>
      <w:r w:rsidRPr="00082AB2">
        <w:rPr>
          <w:b/>
          <w:bCs/>
        </w:rPr>
        <w:t xml:space="preserve"> faint, the experience </w:t>
      </w:r>
      <w:r w:rsidR="00C6678D">
        <w:rPr>
          <w:b/>
          <w:bCs/>
        </w:rPr>
        <w:t>acts</w:t>
      </w:r>
      <w:r w:rsidRPr="00082AB2">
        <w:rPr>
          <w:b/>
          <w:bCs/>
        </w:rPr>
        <w:t xml:space="preserve"> like a miracle. </w:t>
      </w:r>
      <w:r w:rsidR="008A3E37" w:rsidRPr="00082AB2">
        <w:rPr>
          <w:b/>
          <w:bCs/>
        </w:rPr>
        <w:t>With it, t</w:t>
      </w:r>
      <w:r w:rsidRPr="00082AB2">
        <w:rPr>
          <w:b/>
          <w:bCs/>
        </w:rPr>
        <w:t>he weak or unsure fai</w:t>
      </w:r>
      <w:r w:rsidR="006F0515" w:rsidRPr="00082AB2">
        <w:rPr>
          <w:b/>
          <w:bCs/>
        </w:rPr>
        <w:t>th makes way for the true faith.</w:t>
      </w:r>
      <w:r>
        <w:t xml:space="preserve"> </w:t>
      </w:r>
      <w:r w:rsidR="006F0515">
        <w:t>T</w:t>
      </w:r>
      <w:r>
        <w:t>hus, we read that Ahalya</w:t>
      </w:r>
      <w:r w:rsidR="006F0515">
        <w:t xml:space="preserve"> – as a weak or unsure faith,</w:t>
      </w:r>
      <w:r>
        <w:t xml:space="preserve"> unites with her sage husband</w:t>
      </w:r>
      <w:r w:rsidR="006F0515">
        <w:t xml:space="preserve"> Gautama – who represents faith</w:t>
      </w:r>
      <w:r>
        <w:t xml:space="preserve">. </w:t>
      </w:r>
    </w:p>
    <w:p w:rsidR="00A10D54" w:rsidRDefault="004311FC" w:rsidP="006B6168">
      <w:pPr>
        <w:pStyle w:val="Heading3"/>
        <w:jc w:val="both"/>
      </w:pPr>
      <w:bookmarkStart w:id="51" w:name="_Toc49159432"/>
      <w:r>
        <w:t xml:space="preserve">Hard to Understand </w:t>
      </w:r>
      <w:r w:rsidR="00DC647E">
        <w:t>Character # 4</w:t>
      </w:r>
      <w:r w:rsidR="00A10D54">
        <w:t>:</w:t>
      </w:r>
      <w:r w:rsidR="00781F2D">
        <w:t xml:space="preserve"> </w:t>
      </w:r>
      <w:r w:rsidR="00B263FE">
        <w:t xml:space="preserve">Sage </w:t>
      </w:r>
      <w:r w:rsidR="00781F2D">
        <w:t>Mandakarni</w:t>
      </w:r>
      <w:bookmarkEnd w:id="51"/>
      <w:r w:rsidR="00781F2D">
        <w:t xml:space="preserve"> </w:t>
      </w:r>
    </w:p>
    <w:p w:rsidR="00581E7B" w:rsidRDefault="00581E7B" w:rsidP="006B6168">
      <w:pPr>
        <w:spacing w:line="480" w:lineRule="auto"/>
        <w:ind w:firstLine="720"/>
        <w:jc w:val="both"/>
      </w:pPr>
      <w:r>
        <w:t xml:space="preserve">In the </w:t>
      </w:r>
      <w:r w:rsidR="00BD4DB9">
        <w:t>Chakra</w:t>
      </w:r>
      <w:r>
        <w:t xml:space="preserve"> section, we</w:t>
      </w:r>
      <w:r w:rsidR="006C4BB8">
        <w:t xml:space="preserve"> will</w:t>
      </w:r>
      <w:r>
        <w:t xml:space="preserve"> see that the event of marriage of Sita and Shri Ram as the opening of the </w:t>
      </w:r>
      <w:r w:rsidR="003E39CB">
        <w:t>Aagya Chakra</w:t>
      </w:r>
      <w:r>
        <w:t xml:space="preserve"> and the breaking of the Shiva Knot. In terms of our body, this event occurs in the head region. </w:t>
      </w:r>
    </w:p>
    <w:p w:rsidR="00581E7B" w:rsidRPr="00581E7B" w:rsidRDefault="00581E7B" w:rsidP="006B6168">
      <w:pPr>
        <w:spacing w:line="480" w:lineRule="auto"/>
        <w:ind w:firstLine="720"/>
        <w:jc w:val="both"/>
        <w:rPr>
          <w:b/>
          <w:bCs/>
        </w:rPr>
      </w:pPr>
      <w:r>
        <w:t xml:space="preserve">After killing Viradha, Shri Ram visits a chain of hermitages of various sages. One sage to another, they all lead him deeper into the forest in the southward direction. Now that Shri Ram moves southwards, we need to identify this movement in terms of the actual physical location in the body. </w:t>
      </w:r>
      <w:r w:rsidRPr="00581E7B">
        <w:rPr>
          <w:b/>
          <w:bCs/>
        </w:rPr>
        <w:t xml:space="preserve">In terms of the </w:t>
      </w:r>
      <w:r w:rsidRPr="00581E7B">
        <w:rPr>
          <w:b/>
          <w:bCs/>
        </w:rPr>
        <w:lastRenderedPageBreak/>
        <w:t>body, the north side s</w:t>
      </w:r>
      <w:r w:rsidR="00160EBF">
        <w:rPr>
          <w:b/>
          <w:bCs/>
        </w:rPr>
        <w:t xml:space="preserve">tands for the crown of the head. </w:t>
      </w:r>
      <w:r w:rsidR="00B61FAF">
        <w:rPr>
          <w:b/>
          <w:bCs/>
        </w:rPr>
        <w:t>T</w:t>
      </w:r>
      <w:r w:rsidRPr="00581E7B">
        <w:rPr>
          <w:b/>
          <w:bCs/>
        </w:rPr>
        <w:t>he south stands for the direction of the legs.</w:t>
      </w:r>
      <w:r>
        <w:t xml:space="preserve"> From the </w:t>
      </w:r>
      <w:r w:rsidR="003E39CB">
        <w:t>Aagya Chakra</w:t>
      </w:r>
      <w:r>
        <w:t xml:space="preserve">, which is right behind the forehead, if we travel downwards, we come to the vicinity of the ears. </w:t>
      </w:r>
      <w:r w:rsidRPr="00581E7B">
        <w:rPr>
          <w:b/>
          <w:bCs/>
        </w:rPr>
        <w:t xml:space="preserve">If sage Valmiki is leading </w:t>
      </w:r>
      <w:r w:rsidR="00485E37">
        <w:rPr>
          <w:b/>
          <w:bCs/>
        </w:rPr>
        <w:t>readers</w:t>
      </w:r>
      <w:r w:rsidRPr="00581E7B">
        <w:rPr>
          <w:b/>
          <w:bCs/>
        </w:rPr>
        <w:t xml:space="preserve"> down from the </w:t>
      </w:r>
      <w:r w:rsidR="003E39CB">
        <w:rPr>
          <w:b/>
          <w:bCs/>
        </w:rPr>
        <w:t>Aagya Chakra</w:t>
      </w:r>
      <w:r w:rsidRPr="00581E7B">
        <w:rPr>
          <w:b/>
          <w:bCs/>
        </w:rPr>
        <w:t>, he cannot avoid references to the ears.</w:t>
      </w:r>
    </w:p>
    <w:p w:rsidR="00581E7B" w:rsidRDefault="00581E7B" w:rsidP="006B6168">
      <w:pPr>
        <w:spacing w:line="480" w:lineRule="auto"/>
        <w:ind w:firstLine="720"/>
        <w:jc w:val="both"/>
      </w:pPr>
      <w:r>
        <w:t xml:space="preserve">In verse 3-11-7, we read that Shri Ram hears singing and playing musical instruments. </w:t>
      </w:r>
      <w:r w:rsidRPr="00485E37">
        <w:rPr>
          <w:b/>
          <w:bCs/>
        </w:rPr>
        <w:t xml:space="preserve">The melodious sounds are coming from the direction of a tranquil lake, but he cannot see anyone. It turns out that there is a sage inside the lake. The sage’s name is Mandkarni, in which “mand” means “a very soft musical tone” and “karn” means “ears.” </w:t>
      </w:r>
      <w:r w:rsidR="00273062">
        <w:t>The</w:t>
      </w:r>
      <w:r>
        <w:t xml:space="preserve"> sage’s name refers to a very soft, musical sound, audible to the ears in tranquility, but the source of which is not visible to the eyes. </w:t>
      </w:r>
      <w:r w:rsidRPr="00485E37">
        <w:rPr>
          <w:b/>
          <w:bCs/>
        </w:rPr>
        <w:t xml:space="preserve">Thus, we come to one of the fascinating discoveries of Yoga – the </w:t>
      </w:r>
      <w:r w:rsidR="00574F80">
        <w:rPr>
          <w:b/>
          <w:bCs/>
        </w:rPr>
        <w:t xml:space="preserve">Anahata </w:t>
      </w:r>
      <w:r w:rsidRPr="00485E37">
        <w:rPr>
          <w:b/>
          <w:bCs/>
        </w:rPr>
        <w:t xml:space="preserve">Nad / sound. </w:t>
      </w:r>
      <w:r w:rsidR="00574F80">
        <w:rPr>
          <w:b/>
          <w:bCs/>
        </w:rPr>
        <w:t xml:space="preserve">Anahata </w:t>
      </w:r>
      <w:r w:rsidRPr="00485E37">
        <w:rPr>
          <w:b/>
          <w:bCs/>
        </w:rPr>
        <w:t>means “the sound that comes without striking two objects.”</w:t>
      </w:r>
    </w:p>
    <w:p w:rsidR="00485E37" w:rsidRDefault="00581E7B" w:rsidP="006B6168">
      <w:pPr>
        <w:spacing w:line="480" w:lineRule="auto"/>
        <w:ind w:firstLine="720"/>
        <w:jc w:val="both"/>
      </w:pPr>
      <w:r>
        <w:t>Please Google “</w:t>
      </w:r>
      <w:r w:rsidR="00574F80">
        <w:t xml:space="preserve">Anahata </w:t>
      </w:r>
      <w:r>
        <w:t>Nad Yoga” and you will get thousands of search results. This sound is not just for highly advanced yogis who have attained higher states. It is a low-hanging fruit; people c</w:t>
      </w:r>
      <w:r w:rsidR="00B61FAF">
        <w:t>an hear it with a little effort.</w:t>
      </w:r>
      <w:r>
        <w:t xml:space="preserve"> </w:t>
      </w:r>
      <w:r w:rsidR="00B61FAF">
        <w:t>P</w:t>
      </w:r>
      <w:r>
        <w:t xml:space="preserve">eople all over the world have reported hearing it. Anyone with a reasonable practice of </w:t>
      </w:r>
      <w:r w:rsidR="00273062">
        <w:t>P</w:t>
      </w:r>
      <w:r>
        <w:t>ranayam</w:t>
      </w:r>
      <w:r w:rsidR="00485E37">
        <w:t>a</w:t>
      </w:r>
      <w:r>
        <w:t xml:space="preserve"> and sitting in complete silence can easily hear this sound. Initially, the </w:t>
      </w:r>
      <w:r w:rsidR="00574F80">
        <w:t xml:space="preserve">Anahata </w:t>
      </w:r>
      <w:r>
        <w:t xml:space="preserve">Nad sounds like the chirping of crickets, and then it changes into the buzzing of bees. Next, it turns into a continuous ringing sound. There are ten different levels of the </w:t>
      </w:r>
      <w:r w:rsidR="00574F80">
        <w:t xml:space="preserve">Anahata </w:t>
      </w:r>
      <w:r>
        <w:t>Nad/sound, and the higher ones are musical.</w:t>
      </w:r>
      <w:r w:rsidR="00485E37" w:rsidRPr="00485E37">
        <w:t xml:space="preserve"> </w:t>
      </w:r>
      <w:r w:rsidR="00485E37">
        <w:t xml:space="preserve">The </w:t>
      </w:r>
      <w:r w:rsidR="00574F80">
        <w:t xml:space="preserve">Anahata </w:t>
      </w:r>
      <w:r w:rsidR="00485E37">
        <w:t xml:space="preserve">sound is documented in many </w:t>
      </w:r>
      <w:r w:rsidR="00273062">
        <w:t xml:space="preserve">classical </w:t>
      </w:r>
      <w:r w:rsidR="00485E37">
        <w:t xml:space="preserve">Yoga texts. </w:t>
      </w:r>
    </w:p>
    <w:p w:rsidR="00581E7B" w:rsidRPr="00581E7B" w:rsidRDefault="00581E7B" w:rsidP="006B6168">
      <w:pPr>
        <w:spacing w:line="480" w:lineRule="auto"/>
        <w:ind w:firstLine="720"/>
        <w:jc w:val="both"/>
      </w:pPr>
      <w:r>
        <w:t>In terms of Yoga, the reaso</w:t>
      </w:r>
      <w:r w:rsidR="00485E37">
        <w:t>n behind this sound relates to P</w:t>
      </w:r>
      <w:r>
        <w:t>ran</w:t>
      </w:r>
      <w:r w:rsidR="00485E37">
        <w:t>a</w:t>
      </w:r>
      <w:r>
        <w:t xml:space="preserve">, which is a form of </w:t>
      </w:r>
      <w:r w:rsidR="00273062">
        <w:t>Energy</w:t>
      </w:r>
      <w:r>
        <w:t xml:space="preserve">. We hear this sound when the </w:t>
      </w:r>
      <w:r w:rsidR="00485E37">
        <w:t>P</w:t>
      </w:r>
      <w:r>
        <w:t>ran</w:t>
      </w:r>
      <w:r w:rsidR="00485E37">
        <w:t>a</w:t>
      </w:r>
      <w:r>
        <w:t xml:space="preserve"> is passing behind our ears to go toward the crown of our head. This sound does not come from hitting two objects against each other, or from outside of our body. We read that Shri Ram hears the sound but does not see anyone. </w:t>
      </w:r>
      <w:r w:rsidRPr="00485E37">
        <w:rPr>
          <w:b/>
          <w:bCs/>
        </w:rPr>
        <w:t>When we win the fight against Viradh</w:t>
      </w:r>
      <w:r w:rsidR="00485E37" w:rsidRPr="00485E37">
        <w:rPr>
          <w:b/>
          <w:bCs/>
        </w:rPr>
        <w:t>a</w:t>
      </w:r>
      <w:r w:rsidRPr="00485E37">
        <w:rPr>
          <w:b/>
          <w:bCs/>
        </w:rPr>
        <w:t xml:space="preserve">-like tendencies, </w:t>
      </w:r>
      <w:r w:rsidRPr="00485E37">
        <w:rPr>
          <w:b/>
          <w:bCs/>
        </w:rPr>
        <w:lastRenderedPageBreak/>
        <w:t xml:space="preserve">the </w:t>
      </w:r>
      <w:r w:rsidR="00C15A6F">
        <w:rPr>
          <w:b/>
          <w:bCs/>
        </w:rPr>
        <w:t>Energy</w:t>
      </w:r>
      <w:r w:rsidRPr="00485E37">
        <w:rPr>
          <w:b/>
          <w:bCs/>
        </w:rPr>
        <w:t xml:space="preserve"> consumed previously by those desires is released, and it travels upwards and if we listen carefully, we can hear this sound.</w:t>
      </w:r>
    </w:p>
    <w:p w:rsidR="00A10D54" w:rsidRDefault="004311FC" w:rsidP="006B6168">
      <w:pPr>
        <w:pStyle w:val="Heading3"/>
        <w:jc w:val="both"/>
      </w:pPr>
      <w:bookmarkStart w:id="52" w:name="_Toc49159433"/>
      <w:r>
        <w:t xml:space="preserve">Hard to Understand </w:t>
      </w:r>
      <w:r w:rsidR="006C019F">
        <w:t>Character #5</w:t>
      </w:r>
      <w:r w:rsidR="00A10D54">
        <w:t>:</w:t>
      </w:r>
      <w:r w:rsidR="006C019F" w:rsidRPr="006C019F">
        <w:t xml:space="preserve"> </w:t>
      </w:r>
      <w:r w:rsidR="006C019F">
        <w:t>Jatayu and Sampaati</w:t>
      </w:r>
      <w:bookmarkEnd w:id="52"/>
    </w:p>
    <w:p w:rsidR="006C019F" w:rsidRPr="00C33F2E" w:rsidRDefault="006C019F" w:rsidP="006B6168">
      <w:pPr>
        <w:spacing w:line="480" w:lineRule="auto"/>
        <w:ind w:firstLine="720"/>
        <w:jc w:val="both"/>
      </w:pPr>
      <w:r>
        <w:t xml:space="preserve">To identify which </w:t>
      </w:r>
      <w:r w:rsidR="00CD3507">
        <w:t>Body-Mind</w:t>
      </w:r>
      <w:r>
        <w:t xml:space="preserve"> process Jatayu and Sampaati represent, we need to go a few chapters ahead, read </w:t>
      </w:r>
      <w:r w:rsidR="00887A8A">
        <w:t>their story</w:t>
      </w:r>
      <w:r>
        <w:t xml:space="preserve">, and get to know these eagles. While searching for Sita, the monkeys meet Sampaati, an eagle with no wings. In verse 4-61-3, a crippled Sampaati tells them his story and his adventure with his brother, Jatayu. Just like </w:t>
      </w:r>
      <w:r w:rsidR="00273062">
        <w:t>Sugriva</w:t>
      </w:r>
      <w:r>
        <w:t xml:space="preserve"> and Vali, these two brothers also represent processes in our </w:t>
      </w:r>
      <w:r w:rsidR="00CD3507">
        <w:t>Body-Mind</w:t>
      </w:r>
      <w:r>
        <w:t>.</w:t>
      </w:r>
    </w:p>
    <w:p w:rsidR="006C019F" w:rsidRDefault="006C019F" w:rsidP="006B6168">
      <w:pPr>
        <w:spacing w:line="480" w:lineRule="auto"/>
        <w:ind w:firstLine="720"/>
        <w:jc w:val="both"/>
      </w:pPr>
      <w:r>
        <w:t>According to Sampaati, he and Jatayu were strong, but arrogant eagles, who wanted to follow the sun, as it goes around the earth. Sampaati, the older eagle, flew above Jatayu to shield Jatayu from the sun's rays. They went all the way up in the sky, where they could see four mountains in the four directions of the world.</w:t>
      </w:r>
    </w:p>
    <w:p w:rsidR="006C019F" w:rsidRDefault="006C019F" w:rsidP="006B6168">
      <w:pPr>
        <w:spacing w:line="480" w:lineRule="auto"/>
        <w:ind w:firstLine="720"/>
        <w:jc w:val="both"/>
      </w:pPr>
      <w:r>
        <w:t xml:space="preserve">Sampaati got sunburnt, but Jatayu was relatively okay, as he was in Sampaati's shadow. According to verse 4-61-10, suddenly an abnormal fear gripped them, and they became rigid; only their eyes were conscious. Verse 4-61-13 tells us that Sampaati’s brain was not functioning, so he focused on using his eyes and </w:t>
      </w:r>
      <w:r w:rsidR="00273062">
        <w:t>tracked</w:t>
      </w:r>
      <w:r>
        <w:t xml:space="preserve"> the sun. Jatayu, however, </w:t>
      </w:r>
      <w:r w:rsidR="00273062">
        <w:t>fell</w:t>
      </w:r>
      <w:r>
        <w:t xml:space="preserve">. Therefore, Sampaati followed him. Since his feathers were burning, he </w:t>
      </w:r>
      <w:r w:rsidR="00273062">
        <w:t>could not</w:t>
      </w:r>
      <w:r>
        <w:t xml:space="preserve"> control himself. Both fell down on the earth at separate places; </w:t>
      </w:r>
      <w:r w:rsidR="00273062">
        <w:t>Jatayu, though,</w:t>
      </w:r>
      <w:r>
        <w:t xml:space="preserve"> having good wings, fell near Janasthana</w:t>
      </w:r>
      <w:r w:rsidR="00273062">
        <w:t>.</w:t>
      </w:r>
      <w:r>
        <w:t xml:space="preserve"> Sampaati, with burnt wings, fell on Mt. Vindhya. Jatayu </w:t>
      </w:r>
      <w:r w:rsidR="00273062">
        <w:t xml:space="preserve">did not </w:t>
      </w:r>
      <w:r w:rsidR="00B263FE">
        <w:t>kne</w:t>
      </w:r>
      <w:r w:rsidR="008E0108">
        <w:t>w</w:t>
      </w:r>
      <w:r>
        <w:t xml:space="preserve"> where Sampaati fell, or if he was alive. Sampaati came to know that his brother was alive somewhere in Dandaka forest. Wingless, Sampaati stayed near the hermitage of sage Nishakara and somehow </w:t>
      </w:r>
      <w:r>
        <w:lastRenderedPageBreak/>
        <w:t xml:space="preserve">survived. Sage Nishakara tasked Sampaati with helping the monkeys to find Sita, so he could get his wings back. </w:t>
      </w:r>
    </w:p>
    <w:p w:rsidR="00273062" w:rsidRDefault="006C019F" w:rsidP="006B6168">
      <w:pPr>
        <w:spacing w:line="480" w:lineRule="auto"/>
        <w:ind w:firstLine="720"/>
        <w:jc w:val="both"/>
      </w:pPr>
      <w:r w:rsidRPr="006C019F">
        <w:rPr>
          <w:b/>
          <w:bCs/>
        </w:rPr>
        <w:t xml:space="preserve">It is interesting to </w:t>
      </w:r>
      <w:r w:rsidR="00B263FE">
        <w:rPr>
          <w:b/>
          <w:bCs/>
        </w:rPr>
        <w:t>see</w:t>
      </w:r>
      <w:r w:rsidRPr="006C019F">
        <w:rPr>
          <w:b/>
          <w:bCs/>
        </w:rPr>
        <w:t xml:space="preserve"> that before </w:t>
      </w:r>
      <w:r w:rsidR="00B263FE">
        <w:rPr>
          <w:b/>
          <w:bCs/>
        </w:rPr>
        <w:t>receiving</w:t>
      </w:r>
      <w:r w:rsidRPr="006C019F">
        <w:rPr>
          <w:b/>
          <w:bCs/>
        </w:rPr>
        <w:t xml:space="preserve"> his wings back, Sampaati wanted to take revenge on </w:t>
      </w:r>
      <w:r w:rsidR="008F370A">
        <w:rPr>
          <w:b/>
          <w:bCs/>
        </w:rPr>
        <w:t xml:space="preserve">Ravana </w:t>
      </w:r>
      <w:r w:rsidR="008F370A" w:rsidRPr="006C019F">
        <w:rPr>
          <w:b/>
          <w:bCs/>
        </w:rPr>
        <w:t>for</w:t>
      </w:r>
      <w:r w:rsidRPr="006C019F">
        <w:rPr>
          <w:b/>
          <w:bCs/>
        </w:rPr>
        <w:t xml:space="preserve"> </w:t>
      </w:r>
      <w:r w:rsidR="00273062">
        <w:rPr>
          <w:b/>
          <w:bCs/>
        </w:rPr>
        <w:t>killing</w:t>
      </w:r>
      <w:r w:rsidRPr="006C019F">
        <w:rPr>
          <w:b/>
          <w:bCs/>
        </w:rPr>
        <w:t xml:space="preserve"> Jatayu. However, the moment Sampaati got his wings back, he just took off and did not help Shri Ram.</w:t>
      </w:r>
      <w:r>
        <w:t xml:space="preserve"> </w:t>
      </w:r>
    </w:p>
    <w:p w:rsidR="006C019F" w:rsidRDefault="006C019F" w:rsidP="006B6168">
      <w:pPr>
        <w:spacing w:line="480" w:lineRule="auto"/>
        <w:ind w:firstLine="720"/>
        <w:jc w:val="both"/>
      </w:pPr>
      <w:r>
        <w:t xml:space="preserve">We can see that the eagles going toward the sun is a duplication of </w:t>
      </w:r>
      <w:r w:rsidR="00A34230">
        <w:t>Hanumana</w:t>
      </w:r>
      <w:r>
        <w:t xml:space="preserve"> jumping toward the sun as a child. Like </w:t>
      </w:r>
      <w:r w:rsidR="00A34230">
        <w:t>Hanumana</w:t>
      </w:r>
      <w:r>
        <w:t xml:space="preserve">, they paid a heavy price for their misadventure of going near the sun. </w:t>
      </w:r>
    </w:p>
    <w:p w:rsidR="006C019F" w:rsidRDefault="006C019F" w:rsidP="006B6168">
      <w:pPr>
        <w:spacing w:line="480" w:lineRule="auto"/>
        <w:ind w:firstLine="720"/>
        <w:jc w:val="both"/>
      </w:pPr>
      <w:r>
        <w:t xml:space="preserve">In terms of the </w:t>
      </w:r>
      <w:r w:rsidR="00CD3507">
        <w:t>Body-Mind</w:t>
      </w:r>
      <w:r>
        <w:t xml:space="preserve">, what process do these eagles represent? Let us look at Jatayu's dialog with </w:t>
      </w:r>
      <w:r w:rsidR="008F370A">
        <w:t>Ravana to</w:t>
      </w:r>
      <w:r>
        <w:t xml:space="preserve"> see what kind of personality Jatayu has.</w:t>
      </w:r>
    </w:p>
    <w:p w:rsidR="006C019F" w:rsidRPr="00B263FE" w:rsidRDefault="006C019F" w:rsidP="00C348B8">
      <w:pPr>
        <w:pStyle w:val="ListParagraph"/>
        <w:numPr>
          <w:ilvl w:val="0"/>
          <w:numId w:val="9"/>
        </w:numPr>
        <w:tabs>
          <w:tab w:val="clear" w:pos="360"/>
          <w:tab w:val="clear" w:pos="9360"/>
        </w:tabs>
        <w:spacing w:after="200" w:line="480" w:lineRule="auto"/>
        <w:jc w:val="both"/>
        <w:rPr>
          <w:b/>
          <w:bCs/>
        </w:rPr>
      </w:pPr>
      <w:r w:rsidRPr="00B263FE">
        <w:rPr>
          <w:b/>
          <w:bCs/>
        </w:rPr>
        <w:t xml:space="preserve">In verse 3-50-6, Jatayu questions </w:t>
      </w:r>
      <w:r w:rsidR="008F370A" w:rsidRPr="00B263FE">
        <w:rPr>
          <w:b/>
          <w:bCs/>
        </w:rPr>
        <w:t>Ravana -</w:t>
      </w:r>
      <w:r w:rsidRPr="00B263FE">
        <w:rPr>
          <w:b/>
          <w:bCs/>
        </w:rPr>
        <w:t xml:space="preserve"> how a king could lay his hands on another person’s wife</w:t>
      </w:r>
      <w:r w:rsidR="00B263FE" w:rsidRPr="00B263FE">
        <w:rPr>
          <w:b/>
          <w:bCs/>
        </w:rPr>
        <w: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verses 3-50-7 through 3-50-11, he gives </w:t>
      </w:r>
      <w:r w:rsidR="008F370A">
        <w:t>Ravana a</w:t>
      </w:r>
      <w:r>
        <w:t xml:space="preserve"> long sermon telling him why he should not abduct Sita.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3-50-12, 13 he calls </w:t>
      </w:r>
      <w:r w:rsidR="008F370A">
        <w:t>Ravana evil</w:t>
      </w:r>
      <w:r>
        <w:t xml:space="preserve"> and a transgressor.</w:t>
      </w:r>
    </w:p>
    <w:p w:rsidR="006C019F" w:rsidRDefault="006C019F" w:rsidP="00C348B8">
      <w:pPr>
        <w:pStyle w:val="ListParagraph"/>
        <w:numPr>
          <w:ilvl w:val="0"/>
          <w:numId w:val="9"/>
        </w:numPr>
        <w:tabs>
          <w:tab w:val="clear" w:pos="360"/>
          <w:tab w:val="clear" w:pos="9360"/>
        </w:tabs>
        <w:spacing w:after="200" w:line="480" w:lineRule="auto"/>
        <w:jc w:val="both"/>
      </w:pPr>
      <w:r>
        <w:t>In verse 3-50-13, 14, he justifies Shri Ram's killing of Khara.</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3-50-16, 17, he tries to scare </w:t>
      </w:r>
      <w:r w:rsidR="008F370A">
        <w:t>Ravana by</w:t>
      </w:r>
      <w:r>
        <w:t xml:space="preserve"> informing him about Shri Ram's power. In verse 3-50-18, Jatayu makes an argument to avoid conflict.</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3-50-19, he tells </w:t>
      </w:r>
      <w:r w:rsidR="008F370A">
        <w:t>Ravana that</w:t>
      </w:r>
      <w:r>
        <w:t xml:space="preserve"> his actions would not benefit him in any way; instead, they will only put him in harm’s way.</w:t>
      </w:r>
    </w:p>
    <w:p w:rsidR="006C019F" w:rsidRDefault="006C019F" w:rsidP="00C348B8">
      <w:pPr>
        <w:pStyle w:val="ListParagraph"/>
        <w:numPr>
          <w:ilvl w:val="0"/>
          <w:numId w:val="9"/>
        </w:numPr>
        <w:tabs>
          <w:tab w:val="clear" w:pos="360"/>
          <w:tab w:val="clear" w:pos="9360"/>
        </w:tabs>
        <w:spacing w:after="200" w:line="480" w:lineRule="auto"/>
        <w:jc w:val="both"/>
      </w:pPr>
      <w:r>
        <w:t xml:space="preserve">In verse 3-50-21, he pleads that he is weak and unarmed, but </w:t>
      </w:r>
      <w:r w:rsidR="008F370A">
        <w:t>Ravana is</w:t>
      </w:r>
      <w:r>
        <w:t xml:space="preserve"> young and armed, so their fight is not a fair fight. </w:t>
      </w:r>
    </w:p>
    <w:p w:rsidR="006C019F" w:rsidRDefault="006C019F" w:rsidP="00C348B8">
      <w:pPr>
        <w:pStyle w:val="ListParagraph"/>
        <w:numPr>
          <w:ilvl w:val="0"/>
          <w:numId w:val="9"/>
        </w:numPr>
        <w:tabs>
          <w:tab w:val="clear" w:pos="360"/>
          <w:tab w:val="clear" w:pos="9360"/>
        </w:tabs>
        <w:spacing w:after="200" w:line="480" w:lineRule="auto"/>
        <w:jc w:val="both"/>
      </w:pPr>
      <w:r>
        <w:lastRenderedPageBreak/>
        <w:t xml:space="preserve">Even while dying, in verses 3-51-31 and 32, he tries to teach moral values to </w:t>
      </w:r>
      <w:r w:rsidR="008F370A">
        <w:t>Ravana,</w:t>
      </w:r>
      <w:r>
        <w:t xml:space="preserve"> but </w:t>
      </w:r>
      <w:r w:rsidR="008F370A">
        <w:t>Ravana does</w:t>
      </w:r>
      <w:r>
        <w:t xml:space="preserve"> not answer him at all.</w:t>
      </w:r>
    </w:p>
    <w:p w:rsidR="006C019F" w:rsidRPr="006C019F" w:rsidRDefault="006C019F" w:rsidP="006B6168">
      <w:pPr>
        <w:spacing w:line="480" w:lineRule="auto"/>
        <w:ind w:firstLine="720"/>
        <w:jc w:val="both"/>
        <w:rPr>
          <w:b/>
          <w:bCs/>
        </w:rPr>
      </w:pPr>
      <w:r w:rsidRPr="006C019F">
        <w:rPr>
          <w:b/>
          <w:bCs/>
        </w:rPr>
        <w:t xml:space="preserve">After reading these points, we can stretch our imagination and see Jatayu represents the conscience process of the mind, which deals with the questions of right or wrong, integrity, principles, ethics, and morality. His arguments are strictly based on the conscience, and he dies at the hands of the </w:t>
      </w:r>
      <w:r w:rsidR="008F370A">
        <w:rPr>
          <w:b/>
          <w:bCs/>
        </w:rPr>
        <w:t>Ravana,</w:t>
      </w:r>
      <w:r>
        <w:rPr>
          <w:b/>
          <w:bCs/>
        </w:rPr>
        <w:t xml:space="preserve"> who represents </w:t>
      </w:r>
      <w:r w:rsidR="00273062">
        <w:rPr>
          <w:b/>
          <w:bCs/>
        </w:rPr>
        <w:t>A</w:t>
      </w:r>
      <w:r w:rsidRPr="006C019F">
        <w:rPr>
          <w:b/>
          <w:bCs/>
        </w:rPr>
        <w:t>hamkar</w:t>
      </w:r>
      <w:r w:rsidR="00273062">
        <w:rPr>
          <w:b/>
          <w:bCs/>
        </w:rPr>
        <w:t>a</w:t>
      </w:r>
      <w:r w:rsidRPr="006C019F">
        <w:rPr>
          <w:b/>
          <w:bCs/>
        </w:rPr>
        <w:t xml:space="preserve">. </w:t>
      </w:r>
    </w:p>
    <w:p w:rsidR="006C019F" w:rsidRDefault="006C019F" w:rsidP="006B6168">
      <w:pPr>
        <w:spacing w:line="480" w:lineRule="auto"/>
        <w:ind w:firstLine="720"/>
        <w:jc w:val="both"/>
      </w:pPr>
      <w:r>
        <w:t xml:space="preserve">If we see Jatayu as the conscience, the question, which arises, is: what </w:t>
      </w:r>
      <w:r w:rsidR="00CD3507">
        <w:t>Body-Mind</w:t>
      </w:r>
      <w:r>
        <w:t>-</w:t>
      </w:r>
      <w:r w:rsidR="00C15A6F">
        <w:t xml:space="preserve">Energy </w:t>
      </w:r>
      <w:r>
        <w:t>-</w:t>
      </w:r>
      <w:r w:rsidR="00C15A6F">
        <w:t>Consciousness</w:t>
      </w:r>
      <w:r>
        <w:t xml:space="preserve"> process does Sampaati represent? The difficulty here is what</w:t>
      </w:r>
      <w:r w:rsidR="006F2E78">
        <w:t>ever</w:t>
      </w:r>
      <w:r>
        <w:t xml:space="preserve"> applies to Jatayu does not apply to Sampaati. Jatayu fought against </w:t>
      </w:r>
      <w:r w:rsidR="008F370A">
        <w:t>Ravana and</w:t>
      </w:r>
      <w:r>
        <w:t xml:space="preserve"> died, but Sampaati just flew away.</w:t>
      </w:r>
    </w:p>
    <w:p w:rsidR="003F49B2" w:rsidRDefault="006C019F" w:rsidP="003F49B2">
      <w:pPr>
        <w:spacing w:line="480" w:lineRule="auto"/>
        <w:ind w:firstLine="720"/>
        <w:jc w:val="both"/>
        <w:rPr>
          <w:b/>
          <w:bCs/>
        </w:rPr>
      </w:pPr>
      <w:r w:rsidRPr="006C019F">
        <w:rPr>
          <w:b/>
          <w:bCs/>
        </w:rPr>
        <w:t xml:space="preserve">Arrogance (Sanskrit word “Darp” as mentioned in verse 4-61-3) and </w:t>
      </w:r>
      <w:r w:rsidR="00FD662F">
        <w:rPr>
          <w:b/>
          <w:bCs/>
        </w:rPr>
        <w:t>an acute sense</w:t>
      </w:r>
      <w:r w:rsidRPr="006C019F">
        <w:rPr>
          <w:b/>
          <w:bCs/>
        </w:rPr>
        <w:t xml:space="preserve"> of conscience, represented by Sampaati and Jatayu, soared high.</w:t>
      </w:r>
      <w:r>
        <w:t xml:space="preserve"> However, </w:t>
      </w:r>
      <w:r w:rsidRPr="006C019F">
        <w:t xml:space="preserve">Sampaati, </w:t>
      </w:r>
      <w:r>
        <w:t xml:space="preserve">got hurt and burned its wings, and had to live in a pitiable condition. We can compare the agony of an eagle with burnt wings only with the agony of a humiliated, arrogant person. It might seem far-fetched to consider Sampaati as arrogance. </w:t>
      </w:r>
      <w:r w:rsidRPr="006C019F">
        <w:rPr>
          <w:b/>
          <w:bCs/>
        </w:rPr>
        <w:t xml:space="preserve">However, it may explain why Sampaati just took off and did not play any role in the war. Arrogance has no role to play in the fight of the higher </w:t>
      </w:r>
      <w:r w:rsidR="00C15A6F">
        <w:rPr>
          <w:b/>
          <w:bCs/>
        </w:rPr>
        <w:t>Consciousness</w:t>
      </w:r>
      <w:r w:rsidR="00FD662F">
        <w:rPr>
          <w:b/>
          <w:bCs/>
        </w:rPr>
        <w:t xml:space="preserve"> </w:t>
      </w:r>
      <w:r w:rsidRPr="006C019F">
        <w:rPr>
          <w:b/>
          <w:bCs/>
        </w:rPr>
        <w:t>/</w:t>
      </w:r>
      <w:r w:rsidR="00FD662F">
        <w:rPr>
          <w:b/>
          <w:bCs/>
        </w:rPr>
        <w:t xml:space="preserve"> </w:t>
      </w:r>
      <w:r w:rsidRPr="006C019F">
        <w:rPr>
          <w:b/>
          <w:bCs/>
        </w:rPr>
        <w:t xml:space="preserve">Shri Ram against the </w:t>
      </w:r>
      <w:r w:rsidR="00FD662F">
        <w:rPr>
          <w:b/>
          <w:bCs/>
        </w:rPr>
        <w:t xml:space="preserve">Ahamkara </w:t>
      </w:r>
      <w:r w:rsidRPr="006C019F">
        <w:rPr>
          <w:b/>
          <w:bCs/>
        </w:rPr>
        <w:t>/</w:t>
      </w:r>
      <w:r w:rsidR="00FD662F">
        <w:rPr>
          <w:b/>
          <w:bCs/>
        </w:rPr>
        <w:t xml:space="preserve"> </w:t>
      </w:r>
      <w:r w:rsidR="008F370A">
        <w:rPr>
          <w:b/>
          <w:bCs/>
        </w:rPr>
        <w:t xml:space="preserve">Ravana. </w:t>
      </w:r>
    </w:p>
    <w:p w:rsidR="003F49B2" w:rsidRDefault="003F49B2">
      <w:pPr>
        <w:tabs>
          <w:tab w:val="clear" w:pos="360"/>
          <w:tab w:val="clear" w:pos="9360"/>
        </w:tabs>
        <w:rPr>
          <w:b/>
          <w:bCs/>
        </w:rPr>
      </w:pPr>
      <w:r>
        <w:rPr>
          <w:b/>
          <w:bCs/>
        </w:rPr>
        <w:br w:type="page"/>
      </w:r>
    </w:p>
    <w:p w:rsidR="00493AC6" w:rsidRPr="00132725" w:rsidRDefault="00493AC6" w:rsidP="00132725">
      <w:pPr>
        <w:pStyle w:val="Heading2"/>
        <w:jc w:val="left"/>
      </w:pPr>
      <w:bookmarkStart w:id="53" w:name="_Toc49159434"/>
      <w:r w:rsidRPr="00132725">
        <w:lastRenderedPageBreak/>
        <w:t xml:space="preserve">Layer 2: Relationship </w:t>
      </w:r>
      <w:r w:rsidR="00C13E61" w:rsidRPr="00132725">
        <w:t>b</w:t>
      </w:r>
      <w:r w:rsidRPr="00132725">
        <w:t xml:space="preserve">etween </w:t>
      </w:r>
      <w:r w:rsidR="00C13E61" w:rsidRPr="00132725">
        <w:t>C</w:t>
      </w:r>
      <w:r w:rsidRPr="00132725">
        <w:t>haracters</w:t>
      </w:r>
      <w:r w:rsidR="00C13E61" w:rsidRPr="00132725">
        <w:t xml:space="preserve"> and its Samkhya-Yoga Meaning</w:t>
      </w:r>
      <w:bookmarkEnd w:id="53"/>
    </w:p>
    <w:p w:rsidR="001F2B8E" w:rsidRDefault="001F2B8E" w:rsidP="001F2B8E"/>
    <w:p w:rsidR="003F49B2" w:rsidRDefault="00717F3F" w:rsidP="003F49B2">
      <w:pPr>
        <w:spacing w:line="480" w:lineRule="auto"/>
        <w:jc w:val="both"/>
      </w:pPr>
      <w:bookmarkStart w:id="54" w:name="_Toc418306754"/>
      <w:r>
        <w:tab/>
        <w:t>Here we will study the second layer – Relationships between the characters.</w:t>
      </w:r>
    </w:p>
    <w:p w:rsidR="005A0902" w:rsidRDefault="005A0902" w:rsidP="003F49B2">
      <w:pPr>
        <w:pStyle w:val="Heading3"/>
        <w:jc w:val="left"/>
      </w:pPr>
      <w:bookmarkStart w:id="55" w:name="_Toc49159435"/>
      <w:r>
        <w:t>Dasharatha as a Father of Shri Ram</w:t>
      </w:r>
      <w:bookmarkEnd w:id="55"/>
    </w:p>
    <w:p w:rsidR="00776903" w:rsidRPr="001F2B8E" w:rsidRDefault="00776903" w:rsidP="005A0902">
      <w:pPr>
        <w:spacing w:line="480" w:lineRule="auto"/>
        <w:ind w:firstLine="720"/>
        <w:jc w:val="both"/>
        <w:rPr>
          <w:b/>
          <w:bCs/>
        </w:rPr>
      </w:pPr>
      <w:r>
        <w:t xml:space="preserve">King Dasharatha openly acknowledges that </w:t>
      </w:r>
      <w:r w:rsidR="008F370A">
        <w:t>Ravana is</w:t>
      </w:r>
      <w:r>
        <w:t xml:space="preserve"> much stronger than he is</w:t>
      </w:r>
      <w:r w:rsidRPr="004D2DBB">
        <w:rPr>
          <w:b/>
          <w:bCs/>
        </w:rPr>
        <w:t>. It means that even if a person has control over all of his ten senses, he cannot defeat his Ahamkara.</w:t>
      </w:r>
      <w:r>
        <w:t xml:space="preserve"> Mere controlling the senses does not produce everlasting results, but it sets the stage up for something great. It creates conditions under which the Consciousness can go to higher levels. In Ramayana, we see </w:t>
      </w:r>
      <w:r w:rsidR="00E0435A">
        <w:t xml:space="preserve">Dasharatha giving birth to </w:t>
      </w:r>
      <w:r>
        <w:t>Shri Ram, the 7</w:t>
      </w:r>
      <w:r w:rsidRPr="008302A8">
        <w:rPr>
          <w:vertAlign w:val="superscript"/>
        </w:rPr>
        <w:t>th</w:t>
      </w:r>
      <w:r>
        <w:t xml:space="preserve"> incarnation of Lord Vishnu.</w:t>
      </w:r>
    </w:p>
    <w:p w:rsidR="00524B15" w:rsidRDefault="00524B15" w:rsidP="00524B15">
      <w:pPr>
        <w:pStyle w:val="Heading3"/>
        <w:jc w:val="both"/>
      </w:pPr>
      <w:bookmarkStart w:id="56" w:name="_Toc49159436"/>
      <w:r>
        <w:t>Urmila Does Not Go in Exile with Laxmana</w:t>
      </w:r>
      <w:bookmarkEnd w:id="56"/>
      <w:r>
        <w:t xml:space="preserve">  </w:t>
      </w:r>
    </w:p>
    <w:p w:rsidR="00E0435A" w:rsidRDefault="00524B15" w:rsidP="00524B15">
      <w:pPr>
        <w:spacing w:line="480" w:lineRule="auto"/>
        <w:ind w:firstLine="720"/>
        <w:jc w:val="both"/>
      </w:pPr>
      <w:r>
        <w:t xml:space="preserve">Why does Urmila, Laxmana’s wife, </w:t>
      </w:r>
      <w:r w:rsidR="00E0435A">
        <w:t xml:space="preserve">did </w:t>
      </w:r>
      <w:r>
        <w:t xml:space="preserve">not </w:t>
      </w:r>
      <w:r w:rsidR="00E0435A">
        <w:t>follow</w:t>
      </w:r>
      <w:r>
        <w:t xml:space="preserve"> Laxmana in exile? Urmila is Sita’s sister. We can assume that both sisters have </w:t>
      </w:r>
      <w:r w:rsidR="00181E29">
        <w:t>the same</w:t>
      </w:r>
      <w:r w:rsidR="009715C2">
        <w:t xml:space="preserve"> idea </w:t>
      </w:r>
      <w:r>
        <w:t xml:space="preserve">about the role of an ideal wife. </w:t>
      </w:r>
    </w:p>
    <w:p w:rsidR="00E0435A" w:rsidRDefault="00524B15" w:rsidP="00524B15">
      <w:pPr>
        <w:spacing w:line="480" w:lineRule="auto"/>
        <w:ind w:firstLine="720"/>
        <w:jc w:val="both"/>
      </w:pPr>
      <w:r>
        <w:t xml:space="preserve">To understand Urmila’s position, we need to look at her name. Sage Valmiki likes to give clues about people in the names he gives them. “Urmila” means “waves of passion,” whereas “Laxmana” means “devoted mind.” </w:t>
      </w:r>
      <w:r w:rsidR="009715C2">
        <w:t>They</w:t>
      </w:r>
      <w:r>
        <w:t xml:space="preserve"> are </w:t>
      </w:r>
      <w:r w:rsidR="00E0435A">
        <w:t>entirely</w:t>
      </w:r>
      <w:r>
        <w:t xml:space="preserve"> the opposite qualities of the mind. Laxmana focuses on serving Shri Ram.  He represents a mind devoted to god. Urmila represents waves of passion. It does not go with the devoted mind. How can a mind devoted to Shri Ram be associated with waves of passion? </w:t>
      </w:r>
    </w:p>
    <w:p w:rsidR="00524B15" w:rsidRDefault="00524B15" w:rsidP="00524B15">
      <w:pPr>
        <w:spacing w:line="480" w:lineRule="auto"/>
        <w:ind w:firstLine="720"/>
        <w:jc w:val="both"/>
      </w:pPr>
      <w:r>
        <w:t xml:space="preserve">Looking at Urmila’s absence from the exile from this angle makes the puzzle easy to solve. </w:t>
      </w:r>
    </w:p>
    <w:p w:rsidR="00524B15" w:rsidRDefault="00524B15" w:rsidP="00524B15">
      <w:pPr>
        <w:spacing w:line="480" w:lineRule="auto"/>
        <w:ind w:firstLine="720"/>
        <w:jc w:val="both"/>
      </w:pPr>
    </w:p>
    <w:p w:rsidR="00C13E61" w:rsidRPr="00C13E61" w:rsidRDefault="008F370A" w:rsidP="00C13E61">
      <w:pPr>
        <w:pStyle w:val="Heading3"/>
        <w:jc w:val="left"/>
      </w:pPr>
      <w:bookmarkStart w:id="57" w:name="_Toc49159437"/>
      <w:r>
        <w:lastRenderedPageBreak/>
        <w:t xml:space="preserve">Ravana </w:t>
      </w:r>
      <w:r w:rsidR="008907D8">
        <w:t>kidnap</w:t>
      </w:r>
      <w:r w:rsidRPr="00C13E61">
        <w:t>s</w:t>
      </w:r>
      <w:r w:rsidR="00C13E61" w:rsidRPr="00C13E61">
        <w:t xml:space="preserve"> Sita</w:t>
      </w:r>
      <w:bookmarkEnd w:id="54"/>
      <w:bookmarkEnd w:id="57"/>
    </w:p>
    <w:p w:rsidR="00C13E61" w:rsidRDefault="00C13E61" w:rsidP="00C13E61">
      <w:pPr>
        <w:spacing w:line="480" w:lineRule="auto"/>
        <w:ind w:firstLine="720"/>
        <w:jc w:val="both"/>
      </w:pPr>
      <w:r>
        <w:t xml:space="preserve">We know that </w:t>
      </w:r>
      <w:r w:rsidR="008F370A">
        <w:t xml:space="preserve">Ravana </w:t>
      </w:r>
      <w:r w:rsidR="008907D8">
        <w:t>kidnapped</w:t>
      </w:r>
      <w:r>
        <w:t xml:space="preserve"> Sita and </w:t>
      </w:r>
      <w:r w:rsidR="008907D8">
        <w:t>imprisoned</w:t>
      </w:r>
      <w:r>
        <w:t xml:space="preserve"> her Lanka. From the </w:t>
      </w:r>
      <w:r w:rsidR="00CD3507">
        <w:t>Body-Mind</w:t>
      </w:r>
      <w:r>
        <w:t>-</w:t>
      </w:r>
      <w:r w:rsidR="00C15A6F">
        <w:t xml:space="preserve">Energy </w:t>
      </w:r>
      <w:r>
        <w:t>-</w:t>
      </w:r>
      <w:r w:rsidR="00C15A6F">
        <w:t>Consciousness</w:t>
      </w:r>
      <w:r>
        <w:t xml:space="preserve"> perspective, we </w:t>
      </w:r>
      <w:r w:rsidR="00F06F5F">
        <w:t>understand</w:t>
      </w:r>
      <w:r>
        <w:t xml:space="preserve"> this event as our </w:t>
      </w:r>
      <w:r w:rsidR="009715C2">
        <w:t>A</w:t>
      </w:r>
      <w:r>
        <w:t>hamkar</w:t>
      </w:r>
      <w:r w:rsidR="009715C2">
        <w:t>a</w:t>
      </w:r>
      <w:r>
        <w:t xml:space="preserve"> holding our </w:t>
      </w:r>
      <w:r w:rsidR="00C15A6F">
        <w:t xml:space="preserve">Energy </w:t>
      </w:r>
      <w:r>
        <w:t>(aka the Kundalini) in the Muladhar</w:t>
      </w:r>
      <w:r w:rsidR="009715C2">
        <w:t>a</w:t>
      </w:r>
      <w:r>
        <w:t xml:space="preserve"> Chakra.</w:t>
      </w:r>
    </w:p>
    <w:p w:rsidR="007F5C20" w:rsidRDefault="00C13E61" w:rsidP="00C13E61">
      <w:pPr>
        <w:spacing w:line="480" w:lineRule="auto"/>
        <w:ind w:firstLine="720"/>
        <w:jc w:val="both"/>
      </w:pPr>
      <w:r>
        <w:t>Ramayan</w:t>
      </w:r>
      <w:r w:rsidR="00A06515">
        <w:t>a</w:t>
      </w:r>
      <w:r>
        <w:t xml:space="preserve"> tells us that </w:t>
      </w:r>
      <w:r w:rsidR="008F370A">
        <w:t>Ravana’s</w:t>
      </w:r>
      <w:r>
        <w:t xml:space="preserve"> sister, Shurpanakha, and a spy called as Akampan</w:t>
      </w:r>
      <w:r w:rsidR="00A06515">
        <w:t>a</w:t>
      </w:r>
      <w:r>
        <w:t xml:space="preserve">, </w:t>
      </w:r>
      <w:r w:rsidR="00F06F5F">
        <w:t>informed</w:t>
      </w:r>
      <w:r>
        <w:t xml:space="preserve"> him about Sita’s beauty, and we get the </w:t>
      </w:r>
      <w:r w:rsidR="00F06F5F">
        <w:t>sense</w:t>
      </w:r>
      <w:r w:rsidR="00A06515">
        <w:t xml:space="preserve"> that this </w:t>
      </w:r>
      <w:r w:rsidR="00F06F5F">
        <w:t>prompted</w:t>
      </w:r>
      <w:r w:rsidR="00A06515">
        <w:t xml:space="preserve"> him to </w:t>
      </w:r>
      <w:r w:rsidR="00F06F5F">
        <w:t>kidnap</w:t>
      </w:r>
      <w:r>
        <w:t xml:space="preserve"> her. This reason is not </w:t>
      </w:r>
      <w:r w:rsidR="00F06F5F">
        <w:t>satisfactory</w:t>
      </w:r>
      <w:r>
        <w:t xml:space="preserve"> when</w:t>
      </w:r>
      <w:r w:rsidR="00B47EA1">
        <w:t xml:space="preserve"> we</w:t>
      </w:r>
      <w:r>
        <w:t xml:space="preserve"> </w:t>
      </w:r>
      <w:r w:rsidR="00F06F5F">
        <w:t>view</w:t>
      </w:r>
      <w:r>
        <w:t xml:space="preserve"> him as our </w:t>
      </w:r>
      <w:r w:rsidR="009715C2">
        <w:t>A</w:t>
      </w:r>
      <w:r>
        <w:t>hamkar</w:t>
      </w:r>
      <w:r w:rsidR="009715C2">
        <w:t>a</w:t>
      </w:r>
      <w:r>
        <w:t xml:space="preserve">. Hence, we need to ask </w:t>
      </w:r>
      <w:r w:rsidR="00F06F5F">
        <w:t>further</w:t>
      </w:r>
      <w:r>
        <w:t xml:space="preserve"> questions. Why does our </w:t>
      </w:r>
      <w:r w:rsidR="009715C2">
        <w:t>A</w:t>
      </w:r>
      <w:r>
        <w:t>hamkar</w:t>
      </w:r>
      <w:r w:rsidR="009715C2">
        <w:t>a</w:t>
      </w:r>
      <w:r>
        <w:t xml:space="preserve"> hold the </w:t>
      </w:r>
      <w:r w:rsidR="00C15A6F">
        <w:t xml:space="preserve">Energy </w:t>
      </w:r>
      <w:r>
        <w:t xml:space="preserve">in </w:t>
      </w:r>
      <w:r w:rsidR="00F06F5F">
        <w:t>bondage</w:t>
      </w:r>
      <w:r>
        <w:t xml:space="preserve">? </w:t>
      </w:r>
      <w:r w:rsidR="007F5C20">
        <w:t xml:space="preserve">Why </w:t>
      </w:r>
      <w:r w:rsidR="009715C2">
        <w:t>Ahamkara</w:t>
      </w:r>
      <w:r w:rsidR="007F5C20">
        <w:t xml:space="preserve"> is interested</w:t>
      </w:r>
      <w:r w:rsidR="009715C2">
        <w:t xml:space="preserve"> </w:t>
      </w:r>
      <w:r>
        <w:t xml:space="preserve">in the </w:t>
      </w:r>
      <w:r w:rsidR="009715C2">
        <w:t>Energy</w:t>
      </w:r>
      <w:r>
        <w:t xml:space="preserve">? The answer </w:t>
      </w:r>
      <w:r w:rsidR="007F5C20">
        <w:t xml:space="preserve">can </w:t>
      </w:r>
      <w:r>
        <w:t xml:space="preserve">come only from introspection. </w:t>
      </w:r>
    </w:p>
    <w:p w:rsidR="00A06515" w:rsidRPr="00F06F5F" w:rsidRDefault="00C13E61" w:rsidP="00C13E61">
      <w:pPr>
        <w:spacing w:line="480" w:lineRule="auto"/>
        <w:ind w:firstLine="720"/>
        <w:jc w:val="both"/>
      </w:pPr>
      <w:r>
        <w:t xml:space="preserve">We need to </w:t>
      </w:r>
      <w:r w:rsidR="00F06F5F">
        <w:t>know</w:t>
      </w:r>
      <w:r>
        <w:t xml:space="preserve"> the reason behind our </w:t>
      </w:r>
      <w:r w:rsidR="00F06F5F">
        <w:t>quest</w:t>
      </w:r>
      <w:r>
        <w:t xml:space="preserve"> for </w:t>
      </w:r>
      <w:r w:rsidR="00BB6E26">
        <w:t>Energy</w:t>
      </w:r>
      <w:r>
        <w:t xml:space="preserve">. </w:t>
      </w:r>
      <w:r w:rsidRPr="00A06515">
        <w:rPr>
          <w:b/>
          <w:bCs/>
        </w:rPr>
        <w:t xml:space="preserve">Why do we engage in Yoga or other </w:t>
      </w:r>
      <w:r w:rsidR="00F06F5F">
        <w:rPr>
          <w:b/>
          <w:bCs/>
        </w:rPr>
        <w:t>similar</w:t>
      </w:r>
      <w:r w:rsidRPr="00A06515">
        <w:rPr>
          <w:b/>
          <w:bCs/>
        </w:rPr>
        <w:t xml:space="preserve"> activities? Is it because these activities add or improve upon something that we already have? </w:t>
      </w:r>
      <w:r>
        <w:t xml:space="preserve">Most of us do Yoga for better physical health or peace of mind, etc. By expecting these benefits, we are indirectly expecting benefits of additional </w:t>
      </w:r>
      <w:r w:rsidR="00C15A6F">
        <w:t xml:space="preserve">Energy </w:t>
      </w:r>
      <w:r>
        <w:t xml:space="preserve">created through Yoga. </w:t>
      </w:r>
      <w:r w:rsidRPr="00A06515">
        <w:rPr>
          <w:b/>
          <w:bCs/>
        </w:rPr>
        <w:t xml:space="preserve">So, we are indirectly </w:t>
      </w:r>
      <w:r w:rsidR="00F06F5F">
        <w:rPr>
          <w:b/>
          <w:bCs/>
        </w:rPr>
        <w:t>drawn</w:t>
      </w:r>
      <w:r w:rsidRPr="00A06515">
        <w:rPr>
          <w:b/>
          <w:bCs/>
        </w:rPr>
        <w:t xml:space="preserve"> to the </w:t>
      </w:r>
      <w:r w:rsidR="00C15A6F">
        <w:rPr>
          <w:b/>
          <w:bCs/>
        </w:rPr>
        <w:t xml:space="preserve">Energy </w:t>
      </w:r>
      <w:r w:rsidRPr="00A06515">
        <w:rPr>
          <w:b/>
          <w:bCs/>
        </w:rPr>
        <w:t xml:space="preserve">because of the benefits we </w:t>
      </w:r>
      <w:r w:rsidR="00F06F5F">
        <w:rPr>
          <w:b/>
          <w:bCs/>
        </w:rPr>
        <w:t>gain</w:t>
      </w:r>
      <w:r w:rsidRPr="00A06515">
        <w:rPr>
          <w:b/>
          <w:bCs/>
        </w:rPr>
        <w:t xml:space="preserve"> from it. Sage Valmiki mapped back this attraction in Ramayan</w:t>
      </w:r>
      <w:r w:rsidR="00A06515">
        <w:rPr>
          <w:b/>
          <w:bCs/>
        </w:rPr>
        <w:t>a</w:t>
      </w:r>
      <w:r w:rsidRPr="00A06515">
        <w:rPr>
          <w:b/>
          <w:bCs/>
        </w:rPr>
        <w:t xml:space="preserve"> as </w:t>
      </w:r>
      <w:r w:rsidR="008F370A">
        <w:rPr>
          <w:b/>
          <w:bCs/>
        </w:rPr>
        <w:t>Ravana’s</w:t>
      </w:r>
      <w:r w:rsidRPr="00A06515">
        <w:rPr>
          <w:b/>
          <w:bCs/>
        </w:rPr>
        <w:t xml:space="preserve"> attraction for Sita</w:t>
      </w:r>
      <w:r w:rsidRPr="00F06F5F">
        <w:t xml:space="preserve">. </w:t>
      </w:r>
      <w:r w:rsidR="00F06F5F" w:rsidRPr="00F06F5F">
        <w:t xml:space="preserve">This point is difficult to understand. So, let’s explore it </w:t>
      </w:r>
      <w:r w:rsidR="001A47ED">
        <w:t xml:space="preserve">a </w:t>
      </w:r>
      <w:r w:rsidR="00F06F5F" w:rsidRPr="00F06F5F">
        <w:t>little more.</w:t>
      </w:r>
    </w:p>
    <w:p w:rsidR="00C13E61" w:rsidRDefault="00C13E61" w:rsidP="00C13E61">
      <w:pPr>
        <w:spacing w:line="480" w:lineRule="auto"/>
        <w:ind w:firstLine="720"/>
        <w:jc w:val="both"/>
      </w:pPr>
      <w:r>
        <w:t xml:space="preserve">The question is </w:t>
      </w:r>
      <w:r w:rsidR="00F06F5F">
        <w:t>quite</w:t>
      </w:r>
      <w:r>
        <w:t xml:space="preserve"> </w:t>
      </w:r>
      <w:r w:rsidR="00F06F5F">
        <w:t>direct</w:t>
      </w:r>
      <w:r>
        <w:t xml:space="preserve">: Do we </w:t>
      </w:r>
      <w:r w:rsidR="00F06F5F">
        <w:t>wish</w:t>
      </w:r>
      <w:r>
        <w:t xml:space="preserve"> to </w:t>
      </w:r>
      <w:r w:rsidR="00F06F5F">
        <w:t>obtain</w:t>
      </w:r>
      <w:r>
        <w:t xml:space="preserve"> something by doing yoga? </w:t>
      </w:r>
      <w:r w:rsidR="00BB6E26">
        <w:t>Do</w:t>
      </w:r>
      <w:r>
        <w:t xml:space="preserve"> we perform yogic actions to give up something within us, after understanding its true nature? The irony is the answers to both the questions are positive</w:t>
      </w:r>
      <w:r w:rsidR="007F5C20">
        <w:t>.</w:t>
      </w:r>
      <w:r>
        <w:t xml:space="preserve"> If you remember the cyclic nature of the </w:t>
      </w:r>
      <w:r w:rsidR="00BB6E26">
        <w:t>Energy</w:t>
      </w:r>
      <w:r>
        <w:t>-</w:t>
      </w:r>
      <w:r w:rsidR="00C15A6F">
        <w:t>Consciousness</w:t>
      </w:r>
      <w:r>
        <w:t xml:space="preserve"> </w:t>
      </w:r>
      <w:r w:rsidR="00F06F5F">
        <w:t>processes</w:t>
      </w:r>
      <w:r>
        <w:t xml:space="preserve">, you realize that the first answer leads to the second one. </w:t>
      </w:r>
    </w:p>
    <w:p w:rsidR="00C13E61" w:rsidRDefault="00BB6E26" w:rsidP="00C13E61">
      <w:pPr>
        <w:spacing w:line="480" w:lineRule="auto"/>
        <w:ind w:firstLine="720"/>
        <w:jc w:val="both"/>
      </w:pPr>
      <w:r>
        <w:t>We</w:t>
      </w:r>
      <w:r w:rsidR="00C13E61">
        <w:t xml:space="preserve"> are </w:t>
      </w:r>
      <w:r w:rsidR="00F06F5F">
        <w:t>drawn</w:t>
      </w:r>
      <w:r w:rsidR="00C13E61">
        <w:t xml:space="preserve"> to the path of Yoga as it a</w:t>
      </w:r>
      <w:r w:rsidR="00F06F5F">
        <w:t>dds a</w:t>
      </w:r>
      <w:r w:rsidR="00C13E61">
        <w:t xml:space="preserve"> value to our life like better health and mind. We pursue these activities without knowing or </w:t>
      </w:r>
      <w:r w:rsidR="00F06F5F">
        <w:t>realizing</w:t>
      </w:r>
      <w:r w:rsidR="00C13E61">
        <w:t xml:space="preserve"> the </w:t>
      </w:r>
      <w:r w:rsidR="00F06F5F">
        <w:t>complete</w:t>
      </w:r>
      <w:r w:rsidR="00C13E61">
        <w:t xml:space="preserve"> </w:t>
      </w:r>
      <w:r w:rsidR="00F06F5F">
        <w:t>ramifications</w:t>
      </w:r>
      <w:r w:rsidR="00C13E61">
        <w:t xml:space="preserve"> of Yoga. It is only when </w:t>
      </w:r>
      <w:r w:rsidR="00C13E61">
        <w:lastRenderedPageBreak/>
        <w:t>we hi</w:t>
      </w:r>
      <w:r w:rsidR="00F06F5F">
        <w:t xml:space="preserve">t the road and get some success, </w:t>
      </w:r>
      <w:r w:rsidR="00C13E61">
        <w:t xml:space="preserve">we </w:t>
      </w:r>
      <w:r w:rsidR="00F06F5F">
        <w:t>realize</w:t>
      </w:r>
      <w:r w:rsidR="00C13E61">
        <w:t xml:space="preserve"> that something else </w:t>
      </w:r>
      <w:r w:rsidR="00F06F5F">
        <w:t>resides</w:t>
      </w:r>
      <w:r w:rsidR="00C13E61">
        <w:t xml:space="preserve"> in us. Apart from the body and the mind, we see the </w:t>
      </w:r>
      <w:r w:rsidR="00C15A6F">
        <w:t xml:space="preserve">Energy </w:t>
      </w:r>
      <w:r w:rsidR="00C13E61">
        <w:t xml:space="preserve">and the </w:t>
      </w:r>
      <w:r w:rsidR="00C15A6F">
        <w:t>Consciousness</w:t>
      </w:r>
      <w:r w:rsidR="00C13E61">
        <w:t xml:space="preserve"> components of ourselves. At this instance, the </w:t>
      </w:r>
      <w:r>
        <w:t xml:space="preserve">Ahamkara </w:t>
      </w:r>
      <w:r w:rsidR="00C13E61">
        <w:t xml:space="preserve">comes in and claims the </w:t>
      </w:r>
      <w:r>
        <w:t>Energy</w:t>
      </w:r>
      <w:r w:rsidR="00C13E61">
        <w:t xml:space="preserve"> as its own. Impressed by the power of the </w:t>
      </w:r>
      <w:r w:rsidR="00C15A6F">
        <w:t>Energy</w:t>
      </w:r>
      <w:r w:rsidR="00C13E61">
        <w:t xml:space="preserve">, the </w:t>
      </w:r>
      <w:r>
        <w:t xml:space="preserve">Ahamkara </w:t>
      </w:r>
      <w:r w:rsidR="00C13E61">
        <w:t xml:space="preserve">wants to take control of it. Sage Valmiki understood this and </w:t>
      </w:r>
      <w:r w:rsidR="00F06F5F">
        <w:t>characterized</w:t>
      </w:r>
      <w:r w:rsidR="00C13E61">
        <w:t xml:space="preserve"> it as </w:t>
      </w:r>
      <w:r w:rsidR="008F370A">
        <w:t>Ravana’s</w:t>
      </w:r>
      <w:r w:rsidR="00C13E61">
        <w:t xml:space="preserve"> attraction to Sita’s beauty. </w:t>
      </w:r>
      <w:r w:rsidR="008F370A">
        <w:t>Ravana was</w:t>
      </w:r>
      <w:r w:rsidR="00C13E61">
        <w:t xml:space="preserve"> not aware of Sita’s true nature as a universal </w:t>
      </w:r>
      <w:r>
        <w:t>Energy</w:t>
      </w:r>
      <w:r w:rsidR="00C13E61">
        <w:t xml:space="preserve">. He was vaguely aware that she was the wife of Shri Ram, whose power he </w:t>
      </w:r>
      <w:r w:rsidR="00F06F5F">
        <w:t>miscalculated</w:t>
      </w:r>
      <w:r w:rsidR="00C13E61">
        <w:t xml:space="preserve">. He had </w:t>
      </w:r>
      <w:r>
        <w:t>encountered no one</w:t>
      </w:r>
      <w:r w:rsidR="00C13E61">
        <w:t xml:space="preserve"> more powerful than him and did not think Shri Ram could pose a challenge to him.</w:t>
      </w:r>
    </w:p>
    <w:p w:rsidR="00C13E61" w:rsidRDefault="00C13E61" w:rsidP="00C13E61">
      <w:pPr>
        <w:spacing w:line="480" w:lineRule="auto"/>
        <w:ind w:firstLine="720"/>
        <w:jc w:val="both"/>
      </w:pPr>
      <w:r>
        <w:t xml:space="preserve">A similar </w:t>
      </w:r>
      <w:r w:rsidR="00F06F5F">
        <w:t>phenomenon</w:t>
      </w:r>
      <w:r>
        <w:t xml:space="preserve"> </w:t>
      </w:r>
      <w:r w:rsidR="00F06F5F">
        <w:t>takes place</w:t>
      </w:r>
      <w:r>
        <w:t xml:space="preserve"> in our </w:t>
      </w:r>
      <w:r w:rsidR="00CD3507">
        <w:t>Body-Mind</w:t>
      </w:r>
      <w:r>
        <w:t xml:space="preserve"> framework. When we get the first glimpse of the </w:t>
      </w:r>
      <w:r w:rsidR="00C15A6F">
        <w:t>Energy</w:t>
      </w:r>
      <w:r>
        <w:t xml:space="preserve">, we instinctively claim it as “my” </w:t>
      </w:r>
      <w:r w:rsidR="00C15A6F">
        <w:t>Energy</w:t>
      </w:r>
      <w:r>
        <w:t xml:space="preserve">. We are unaware of the true nature of the </w:t>
      </w:r>
      <w:r w:rsidR="00C15A6F">
        <w:t>Energy</w:t>
      </w:r>
      <w:r>
        <w:t xml:space="preserve"> or her </w:t>
      </w:r>
      <w:r w:rsidR="0094131F">
        <w:t>relationship</w:t>
      </w:r>
      <w:r>
        <w:t xml:space="preserve"> to the </w:t>
      </w:r>
      <w:r w:rsidR="00C15A6F">
        <w:t>Consciousness</w:t>
      </w:r>
      <w:r>
        <w:t xml:space="preserve">. Even though we know that the </w:t>
      </w:r>
      <w:r w:rsidR="00C15A6F">
        <w:t>Consciousness</w:t>
      </w:r>
      <w:r>
        <w:t xml:space="preserve"> exists in our body somewhere, we are not aware of its true nature. We do not know if </w:t>
      </w:r>
      <w:r w:rsidR="007F5C20">
        <w:t xml:space="preserve">the Consciousness </w:t>
      </w:r>
      <w:r>
        <w:t xml:space="preserve">is </w:t>
      </w:r>
      <w:r w:rsidR="0094131F">
        <w:t>powerful</w:t>
      </w:r>
      <w:r>
        <w:t xml:space="preserve"> enough to take over our identity and the whole being. We have </w:t>
      </w:r>
      <w:r w:rsidR="0086322A">
        <w:t>encountered nothing</w:t>
      </w:r>
      <w:r w:rsidR="00BB6E26">
        <w:t xml:space="preserve"> </w:t>
      </w:r>
      <w:r>
        <w:t xml:space="preserve">like that before and </w:t>
      </w:r>
      <w:r w:rsidR="0094131F">
        <w:t xml:space="preserve">we </w:t>
      </w:r>
      <w:r w:rsidR="00BB6E26">
        <w:t>will not</w:t>
      </w:r>
      <w:r>
        <w:t xml:space="preserve"> </w:t>
      </w:r>
      <w:r w:rsidR="0094131F">
        <w:t>admit</w:t>
      </w:r>
      <w:r>
        <w:t xml:space="preserve"> its </w:t>
      </w:r>
      <w:r w:rsidR="0094131F">
        <w:t>presence</w:t>
      </w:r>
      <w:r>
        <w:t xml:space="preserve"> or power </w:t>
      </w:r>
      <w:r w:rsidR="00BB6E26">
        <w:t>with no</w:t>
      </w:r>
      <w:r>
        <w:t xml:space="preserve"> proof.</w:t>
      </w:r>
    </w:p>
    <w:p w:rsidR="00C13E61" w:rsidRDefault="00C13E61" w:rsidP="00C13E61">
      <w:pPr>
        <w:spacing w:line="480" w:lineRule="auto"/>
        <w:ind w:firstLine="720"/>
        <w:jc w:val="both"/>
      </w:pPr>
      <w:r>
        <w:t xml:space="preserve">Eventually, the </w:t>
      </w:r>
      <w:r w:rsidR="008C2E2F">
        <w:t xml:space="preserve">Ahamkara </w:t>
      </w:r>
      <w:r>
        <w:t xml:space="preserve">realizes the true nature of the universal </w:t>
      </w:r>
      <w:r w:rsidR="00C15A6F">
        <w:t>Energy</w:t>
      </w:r>
      <w:r>
        <w:t xml:space="preserve">, and it becomes devoted to it. The </w:t>
      </w:r>
      <w:r w:rsidR="008C2E2F">
        <w:t xml:space="preserve">Ahamkara </w:t>
      </w:r>
      <w:r>
        <w:t xml:space="preserve">eventually </w:t>
      </w:r>
      <w:r w:rsidR="0094131F">
        <w:t>recognizes</w:t>
      </w:r>
      <w:r>
        <w:t xml:space="preserve"> that the universal </w:t>
      </w:r>
      <w:r w:rsidR="00C15A6F">
        <w:t xml:space="preserve">Energy </w:t>
      </w:r>
      <w:r>
        <w:t xml:space="preserve">is operating within our </w:t>
      </w:r>
      <w:r w:rsidR="00CD3507">
        <w:t>Body-Mind</w:t>
      </w:r>
      <w:r>
        <w:t xml:space="preserve"> framework. It also </w:t>
      </w:r>
      <w:r w:rsidR="0094131F">
        <w:t>finds out</w:t>
      </w:r>
      <w:r>
        <w:t xml:space="preserve"> that this </w:t>
      </w:r>
      <w:r w:rsidR="00C15A6F">
        <w:t>Energy</w:t>
      </w:r>
      <w:r>
        <w:t xml:space="preserve"> is </w:t>
      </w:r>
      <w:r w:rsidR="0094131F">
        <w:t>considerably</w:t>
      </w:r>
      <w:r>
        <w:t xml:space="preserve"> more superior to itself; the mind itself </w:t>
      </w:r>
      <w:r w:rsidR="008C2E2F">
        <w:t>depends on</w:t>
      </w:r>
      <w:r>
        <w:t xml:space="preserve"> the </w:t>
      </w:r>
      <w:r w:rsidR="00C15A6F">
        <w:t>Energy</w:t>
      </w:r>
      <w:r w:rsidR="008C2E2F">
        <w:t>.</w:t>
      </w:r>
      <w:r>
        <w:t xml:space="preserve"> The </w:t>
      </w:r>
      <w:r w:rsidR="008C2E2F">
        <w:t xml:space="preserve">Ahamkara </w:t>
      </w:r>
      <w:r>
        <w:t xml:space="preserve">sees the same </w:t>
      </w:r>
      <w:r w:rsidR="00C15A6F">
        <w:t xml:space="preserve">Energy </w:t>
      </w:r>
      <w:r>
        <w:t xml:space="preserve">is </w:t>
      </w:r>
      <w:r w:rsidR="0094131F">
        <w:t>circulating</w:t>
      </w:r>
      <w:r>
        <w:t xml:space="preserve"> through its body and nervous system. It </w:t>
      </w:r>
      <w:r w:rsidR="0094131F">
        <w:t>realizes</w:t>
      </w:r>
      <w:r>
        <w:t xml:space="preserve"> that the </w:t>
      </w:r>
      <w:r w:rsidR="00C15A6F">
        <w:t>Energy</w:t>
      </w:r>
      <w:r>
        <w:t xml:space="preserve"> can </w:t>
      </w:r>
      <w:r w:rsidR="0094131F">
        <w:t>solve</w:t>
      </w:r>
      <w:r>
        <w:t xml:space="preserve"> the problems of the nervous system or it can wreak havoc on it. Once it realizes that the </w:t>
      </w:r>
      <w:r w:rsidR="00C15A6F">
        <w:t xml:space="preserve">Energy </w:t>
      </w:r>
      <w:r>
        <w:t xml:space="preserve">is the super-user of the </w:t>
      </w:r>
      <w:r w:rsidR="00CD3507">
        <w:t>Body-Mind</w:t>
      </w:r>
      <w:r>
        <w:t xml:space="preserve">, it </w:t>
      </w:r>
      <w:r w:rsidR="0094131F">
        <w:t>slackens</w:t>
      </w:r>
      <w:r>
        <w:t xml:space="preserve"> its </w:t>
      </w:r>
      <w:r w:rsidR="0094131F">
        <w:t>hold</w:t>
      </w:r>
      <w:r>
        <w:t xml:space="preserve"> of the </w:t>
      </w:r>
      <w:r w:rsidR="00C15A6F">
        <w:t>Energy</w:t>
      </w:r>
      <w:r>
        <w:t xml:space="preserve">. This loosening of the grip releases </w:t>
      </w:r>
      <w:r w:rsidR="0094131F">
        <w:t>an abundance</w:t>
      </w:r>
      <w:r w:rsidR="008E0108">
        <w:t xml:space="preserve"> of </w:t>
      </w:r>
      <w:r w:rsidR="00654264">
        <w:t xml:space="preserve">Energy </w:t>
      </w:r>
      <w:r>
        <w:t xml:space="preserve">because our mind does not consume it for </w:t>
      </w:r>
      <w:r w:rsidR="0094131F">
        <w:t>driving</w:t>
      </w:r>
      <w:r>
        <w:t xml:space="preserve"> its thought. The </w:t>
      </w:r>
      <w:r w:rsidR="00C15A6F">
        <w:t xml:space="preserve">Energy </w:t>
      </w:r>
      <w:r>
        <w:t>travels from the Muladhar</w:t>
      </w:r>
      <w:r w:rsidR="008C2E2F">
        <w:t>a</w:t>
      </w:r>
      <w:r>
        <w:t xml:space="preserve"> </w:t>
      </w:r>
      <w:r w:rsidR="001C04BF">
        <w:t>Chakra</w:t>
      </w:r>
      <w:r>
        <w:t xml:space="preserve"> to the </w:t>
      </w:r>
      <w:r w:rsidR="001C04BF">
        <w:t>Sahasrara</w:t>
      </w:r>
      <w:r w:rsidR="0094131F">
        <w:t xml:space="preserve"> through the other Chakras </w:t>
      </w:r>
      <w:r>
        <w:t xml:space="preserve">in between. When it </w:t>
      </w:r>
      <w:r w:rsidR="0094131F">
        <w:t>enters</w:t>
      </w:r>
      <w:r>
        <w:t xml:space="preserve"> the </w:t>
      </w:r>
      <w:r w:rsidR="001C04BF">
        <w:t>Sahasrara</w:t>
      </w:r>
      <w:r>
        <w:t xml:space="preserve">, we </w:t>
      </w:r>
      <w:r w:rsidR="0094131F">
        <w:t>notice</w:t>
      </w:r>
      <w:r>
        <w:t xml:space="preserve"> a higher level of the </w:t>
      </w:r>
      <w:r w:rsidR="00C15A6F">
        <w:t>Consciousness</w:t>
      </w:r>
      <w:r>
        <w:t xml:space="preserve"> and a </w:t>
      </w:r>
      <w:r w:rsidR="0094131F">
        <w:t>finer</w:t>
      </w:r>
      <w:r>
        <w:t xml:space="preserve"> level of </w:t>
      </w:r>
      <w:r>
        <w:lastRenderedPageBreak/>
        <w:t xml:space="preserve">awareness set in. Now, the </w:t>
      </w:r>
      <w:r w:rsidR="008C2E2F">
        <w:t xml:space="preserve">Ahamkara </w:t>
      </w:r>
      <w:r>
        <w:t xml:space="preserve">can see its reality </w:t>
      </w:r>
      <w:r w:rsidR="008C2E2F">
        <w:t>and</w:t>
      </w:r>
      <w:r>
        <w:t xml:space="preserve"> of the </w:t>
      </w:r>
      <w:r w:rsidR="008C2E2F">
        <w:t>Energy</w:t>
      </w:r>
      <w:r>
        <w:t xml:space="preserve">. It understands that it is just a minor component of the </w:t>
      </w:r>
      <w:r w:rsidR="00CD3507">
        <w:t>Body-Mind</w:t>
      </w:r>
      <w:r>
        <w:t>-</w:t>
      </w:r>
      <w:r w:rsidR="008C2E2F">
        <w:t>Energy</w:t>
      </w:r>
      <w:r>
        <w:t>-</w:t>
      </w:r>
      <w:r w:rsidR="00C15A6F">
        <w:t>Consciousness</w:t>
      </w:r>
      <w:r>
        <w:t xml:space="preserve"> processes. The same </w:t>
      </w:r>
      <w:r w:rsidR="008C2E2F">
        <w:t xml:space="preserve">Ahamkara </w:t>
      </w:r>
      <w:r>
        <w:t xml:space="preserve">then seeks its </w:t>
      </w:r>
      <w:r w:rsidR="0094131F">
        <w:t>elimination</w:t>
      </w:r>
      <w:r>
        <w:t xml:space="preserve"> at the hands of the </w:t>
      </w:r>
      <w:r w:rsidR="00C15A6F">
        <w:t>Consciousness</w:t>
      </w:r>
      <w:r>
        <w:t xml:space="preserve">, but this </w:t>
      </w:r>
      <w:r w:rsidR="0094131F">
        <w:t>takes place</w:t>
      </w:r>
      <w:r>
        <w:t xml:space="preserve"> at a later stage.</w:t>
      </w:r>
    </w:p>
    <w:p w:rsidR="00C13E61" w:rsidRDefault="00C13E61" w:rsidP="00C13E61">
      <w:pPr>
        <w:spacing w:line="480" w:lineRule="auto"/>
        <w:ind w:firstLine="720"/>
        <w:jc w:val="both"/>
      </w:pPr>
      <w:r w:rsidRPr="008C2E2F">
        <w:rPr>
          <w:b/>
          <w:bCs/>
        </w:rPr>
        <w:t xml:space="preserve">Note that these are dynamic and simultaneous processes, not a </w:t>
      </w:r>
      <w:r w:rsidR="008C2E2F" w:rsidRPr="008C2E2F">
        <w:rPr>
          <w:b/>
          <w:bCs/>
        </w:rPr>
        <w:t>fixed</w:t>
      </w:r>
      <w:r w:rsidRPr="008C2E2F">
        <w:rPr>
          <w:b/>
          <w:bCs/>
        </w:rPr>
        <w:t xml:space="preserve"> structure. When you see the </w:t>
      </w:r>
      <w:r w:rsidR="00C15A6F" w:rsidRPr="008C2E2F">
        <w:rPr>
          <w:b/>
          <w:bCs/>
        </w:rPr>
        <w:t>Energy</w:t>
      </w:r>
      <w:r w:rsidRPr="008C2E2F">
        <w:rPr>
          <w:b/>
          <w:bCs/>
        </w:rPr>
        <w:t xml:space="preserve"> ascend to the </w:t>
      </w:r>
      <w:r w:rsidR="001C04BF" w:rsidRPr="008C2E2F">
        <w:rPr>
          <w:b/>
          <w:bCs/>
        </w:rPr>
        <w:t>Sahasrara</w:t>
      </w:r>
      <w:r w:rsidRPr="008C2E2F">
        <w:rPr>
          <w:b/>
          <w:bCs/>
        </w:rPr>
        <w:t xml:space="preserve">, you also </w:t>
      </w:r>
      <w:r w:rsidR="0094131F">
        <w:rPr>
          <w:b/>
          <w:bCs/>
        </w:rPr>
        <w:t>notice</w:t>
      </w:r>
      <w:r w:rsidRPr="008C2E2F">
        <w:rPr>
          <w:b/>
          <w:bCs/>
        </w:rPr>
        <w:t xml:space="preserve"> the </w:t>
      </w:r>
      <w:r w:rsidR="00C15A6F" w:rsidRPr="008C2E2F">
        <w:rPr>
          <w:b/>
          <w:bCs/>
        </w:rPr>
        <w:t>Consciousness</w:t>
      </w:r>
      <w:r w:rsidRPr="008C2E2F">
        <w:rPr>
          <w:b/>
          <w:bCs/>
        </w:rPr>
        <w:t xml:space="preserve"> descend all over the body. This concept is the basic plot of Ramayan</w:t>
      </w:r>
      <w:r w:rsidR="001C04BF" w:rsidRPr="008C2E2F">
        <w:rPr>
          <w:b/>
          <w:bCs/>
        </w:rPr>
        <w:t>a</w:t>
      </w:r>
      <w:r w:rsidRPr="008C2E2F">
        <w:rPr>
          <w:b/>
          <w:bCs/>
        </w:rPr>
        <w:t xml:space="preserve">, where sage Valmiki depicts the </w:t>
      </w:r>
      <w:r w:rsidR="00C15A6F" w:rsidRPr="008C2E2F">
        <w:rPr>
          <w:b/>
          <w:bCs/>
        </w:rPr>
        <w:t>Consciousness</w:t>
      </w:r>
      <w:r w:rsidRPr="008C2E2F">
        <w:rPr>
          <w:b/>
          <w:bCs/>
        </w:rPr>
        <w:t xml:space="preserve"> as Shri Ram. Ramayan</w:t>
      </w:r>
      <w:r w:rsidR="001C04BF" w:rsidRPr="008C2E2F">
        <w:rPr>
          <w:b/>
          <w:bCs/>
        </w:rPr>
        <w:t>a</w:t>
      </w:r>
      <w:r w:rsidRPr="008C2E2F">
        <w:rPr>
          <w:b/>
          <w:bCs/>
        </w:rPr>
        <w:t xml:space="preserve"> is a description of </w:t>
      </w:r>
      <w:r w:rsidR="0094131F">
        <w:rPr>
          <w:b/>
          <w:bCs/>
        </w:rPr>
        <w:t>numerous</w:t>
      </w:r>
      <w:r w:rsidRPr="008C2E2F">
        <w:rPr>
          <w:b/>
          <w:bCs/>
        </w:rPr>
        <w:t xml:space="preserve"> events that happen within us that lead us ultimately to the higher levels of the </w:t>
      </w:r>
      <w:r w:rsidR="00C15A6F" w:rsidRPr="008C2E2F">
        <w:rPr>
          <w:b/>
          <w:bCs/>
        </w:rPr>
        <w:t>Consciousness</w:t>
      </w:r>
      <w:r>
        <w:t>.</w:t>
      </w:r>
    </w:p>
    <w:p w:rsidR="007B0ED9" w:rsidRDefault="00A34230" w:rsidP="001C04BF">
      <w:pPr>
        <w:pStyle w:val="Heading3"/>
        <w:jc w:val="left"/>
      </w:pPr>
      <w:bookmarkStart w:id="58" w:name="_Toc49159438"/>
      <w:r>
        <w:t>Hanumana</w:t>
      </w:r>
      <w:r w:rsidR="007B0ED9">
        <w:t xml:space="preserve"> </w:t>
      </w:r>
      <w:r w:rsidR="008C2E2F">
        <w:t>F</w:t>
      </w:r>
      <w:r w:rsidR="007B0ED9">
        <w:t>inds Sita in Lanka</w:t>
      </w:r>
      <w:bookmarkEnd w:id="58"/>
    </w:p>
    <w:p w:rsidR="007B0ED9" w:rsidRDefault="007B0ED9" w:rsidP="007B0ED9">
      <w:pPr>
        <w:spacing w:line="480" w:lineRule="auto"/>
        <w:jc w:val="both"/>
      </w:pPr>
      <w:r>
        <w:tab/>
        <w:t xml:space="preserve">After Jambavan reminding </w:t>
      </w:r>
      <w:r w:rsidR="00A34230">
        <w:t>Hanumana</w:t>
      </w:r>
      <w:r>
        <w:t xml:space="preserve"> about his powers, </w:t>
      </w:r>
      <w:r w:rsidR="00A34230">
        <w:t>Hanumana</w:t>
      </w:r>
      <w:r>
        <w:t xml:space="preserve"> jumped over the </w:t>
      </w:r>
      <w:r w:rsidR="00281B02">
        <w:t>ocean</w:t>
      </w:r>
      <w:r>
        <w:t xml:space="preserve"> toward Lanka. It refers to the Prana in our body jumping toward the </w:t>
      </w:r>
      <w:r w:rsidR="005E3980">
        <w:t>Muladhara Chakra</w:t>
      </w:r>
      <w:r>
        <w:t xml:space="preserve">. We will </w:t>
      </w:r>
      <w:r w:rsidR="00281B02">
        <w:t>examine</w:t>
      </w:r>
      <w:r>
        <w:t xml:space="preserve"> </w:t>
      </w:r>
      <w:r w:rsidR="00634780">
        <w:t>those</w:t>
      </w:r>
      <w:r>
        <w:t xml:space="preserve"> details in the Chakra section. In this chapter, we will </w:t>
      </w:r>
      <w:r w:rsidR="00281B02">
        <w:t>look</w:t>
      </w:r>
      <w:r>
        <w:t xml:space="preserve"> what happens after </w:t>
      </w:r>
      <w:r w:rsidR="00A34230">
        <w:t>Hanumana</w:t>
      </w:r>
      <w:r>
        <w:t xml:space="preserve"> lands in Lanka.</w:t>
      </w:r>
    </w:p>
    <w:p w:rsidR="007B0ED9" w:rsidRDefault="007B0ED9" w:rsidP="007B0ED9">
      <w:pPr>
        <w:spacing w:line="480" w:lineRule="auto"/>
        <w:ind w:firstLine="720"/>
        <w:jc w:val="both"/>
      </w:pPr>
      <w:r>
        <w:t>Verse 5-2-1 tells us the city of Lanka is in Mt. Trikuta. Trikuta translates into “mountain with three peaks.” It would</w:t>
      </w:r>
      <w:r w:rsidR="00DC51BD">
        <w:t xml:space="preserve"> be</w:t>
      </w:r>
      <w:r>
        <w:t xml:space="preserve"> </w:t>
      </w:r>
      <w:r w:rsidR="00A01679">
        <w:t>interest</w:t>
      </w:r>
      <w:r w:rsidR="00DC51BD">
        <w:t>ing</w:t>
      </w:r>
      <w:r>
        <w:t xml:space="preserve"> to </w:t>
      </w:r>
      <w:r w:rsidR="00281B02">
        <w:t>find out</w:t>
      </w:r>
      <w:r>
        <w:t xml:space="preserve"> if Sri Lanka, the country, has a mountain range with three peaks big enough to build </w:t>
      </w:r>
      <w:r w:rsidR="0092338B">
        <w:t>an enormous city</w:t>
      </w:r>
      <w:r>
        <w:t xml:space="preserve"> on one </w:t>
      </w:r>
      <w:r w:rsidR="0092338B">
        <w:t>peak</w:t>
      </w:r>
      <w:r>
        <w:t xml:space="preserve">. In terms of Samkhya-Yoga, the three peaks </w:t>
      </w:r>
      <w:r w:rsidR="0092338B">
        <w:t xml:space="preserve">reference is </w:t>
      </w:r>
      <w:r w:rsidR="00281B02">
        <w:t>unmistakable</w:t>
      </w:r>
      <w:r>
        <w:t xml:space="preserve">. It refers to the three </w:t>
      </w:r>
      <w:r w:rsidR="0092338B">
        <w:t>G</w:t>
      </w:r>
      <w:r>
        <w:t>una</w:t>
      </w:r>
      <w:r w:rsidR="0092338B">
        <w:t>(s)</w:t>
      </w:r>
      <w:r>
        <w:t xml:space="preserve"> – </w:t>
      </w:r>
      <w:r w:rsidR="0092338B">
        <w:t>R</w:t>
      </w:r>
      <w:r>
        <w:t xml:space="preserve">ajas, </w:t>
      </w:r>
      <w:r w:rsidR="0092338B">
        <w:t>T</w:t>
      </w:r>
      <w:r>
        <w:t xml:space="preserve">amas, and </w:t>
      </w:r>
      <w:r w:rsidR="0092338B">
        <w:t>Sattva</w:t>
      </w:r>
      <w:r>
        <w:t xml:space="preserve">. It also means that in Lanka, we </w:t>
      </w:r>
      <w:r w:rsidR="0092338B">
        <w:t>will</w:t>
      </w:r>
      <w:r>
        <w:t xml:space="preserve"> find demons having </w:t>
      </w:r>
      <w:r w:rsidR="0092338B">
        <w:t>R</w:t>
      </w:r>
      <w:r>
        <w:t xml:space="preserve">ajas, </w:t>
      </w:r>
      <w:r w:rsidR="0092338B">
        <w:t>Tamas, or Sattva Guna</w:t>
      </w:r>
      <w:r>
        <w:t xml:space="preserve">. The general </w:t>
      </w:r>
      <w:r w:rsidR="00281B02">
        <w:t>impression</w:t>
      </w:r>
      <w:r>
        <w:t xml:space="preserve"> about </w:t>
      </w:r>
      <w:r w:rsidR="00D02EEA">
        <w:t>Ravana’s</w:t>
      </w:r>
      <w:r>
        <w:t xml:space="preserve"> Lanka is that since it was a city of demons, only </w:t>
      </w:r>
      <w:r w:rsidR="00281B02">
        <w:t>evil</w:t>
      </w:r>
      <w:r>
        <w:t xml:space="preserve"> </w:t>
      </w:r>
      <w:r w:rsidR="00281B02">
        <w:t>demons</w:t>
      </w:r>
      <w:r>
        <w:t xml:space="preserve"> </w:t>
      </w:r>
      <w:r w:rsidR="00281B02">
        <w:t>inhabited</w:t>
      </w:r>
      <w:r>
        <w:t xml:space="preserve"> it. </w:t>
      </w:r>
      <w:r w:rsidR="0092338B">
        <w:t>Sage</w:t>
      </w:r>
      <w:r>
        <w:t xml:space="preserve"> Valmiki tells us that there were good </w:t>
      </w:r>
      <w:r w:rsidR="00281B02">
        <w:t>demons</w:t>
      </w:r>
      <w:r>
        <w:t xml:space="preserve"> in Lanka.</w:t>
      </w:r>
    </w:p>
    <w:p w:rsidR="007B0ED9" w:rsidRDefault="00A34230" w:rsidP="007B0ED9">
      <w:pPr>
        <w:spacing w:line="480" w:lineRule="auto"/>
        <w:ind w:firstLine="720"/>
        <w:jc w:val="both"/>
      </w:pPr>
      <w:r>
        <w:lastRenderedPageBreak/>
        <w:t>Hanumana</w:t>
      </w:r>
      <w:r w:rsidR="007B0ED9">
        <w:t xml:space="preserve"> enters Lanka at </w:t>
      </w:r>
      <w:r w:rsidR="00A01D67">
        <w:t>midnight</w:t>
      </w:r>
      <w:r w:rsidR="007B0ED9">
        <w:t xml:space="preserve">. It is </w:t>
      </w:r>
      <w:r w:rsidR="00A01D67">
        <w:t>sensible</w:t>
      </w:r>
      <w:r w:rsidR="007B0ED9">
        <w:t xml:space="preserve"> for a spy to enter enemy territory at </w:t>
      </w:r>
      <w:r w:rsidR="00A01D67">
        <w:t>midnight</w:t>
      </w:r>
      <w:r w:rsidR="007B0ED9">
        <w:t xml:space="preserve">. When </w:t>
      </w:r>
      <w:r>
        <w:t>Hanumana</w:t>
      </w:r>
      <w:r w:rsidR="007B0ED9">
        <w:t xml:space="preserve"> is searching for Sita in Lanka, we </w:t>
      </w:r>
      <w:r w:rsidR="00A01D67">
        <w:t>get</w:t>
      </w:r>
      <w:r w:rsidR="007B0ED9">
        <w:t xml:space="preserve"> the </w:t>
      </w:r>
      <w:r w:rsidR="00A01D67">
        <w:t>picture</w:t>
      </w:r>
      <w:r w:rsidR="007B0ED9">
        <w:t xml:space="preserve"> of the Lanka at </w:t>
      </w:r>
      <w:r w:rsidR="00A01D67">
        <w:t>midnight</w:t>
      </w:r>
      <w:r w:rsidR="007B0ED9">
        <w:t xml:space="preserve"> and its nightlife. </w:t>
      </w:r>
      <w:r>
        <w:t>Hanumana</w:t>
      </w:r>
      <w:r w:rsidR="007B0ED9">
        <w:t xml:space="preserve"> sees </w:t>
      </w:r>
      <w:r w:rsidR="00A01D67">
        <w:t>a magnificent</w:t>
      </w:r>
      <w:r w:rsidR="007B0ED9">
        <w:t xml:space="preserve"> and </w:t>
      </w:r>
      <w:r w:rsidR="00A01D67">
        <w:t>wealthy</w:t>
      </w:r>
      <w:r w:rsidR="007B0ED9">
        <w:t xml:space="preserve"> city, with demons engaged in </w:t>
      </w:r>
      <w:r w:rsidR="00A01D67">
        <w:t>diverse</w:t>
      </w:r>
      <w:r w:rsidR="007B0ED9">
        <w:t xml:space="preserve"> kinds of activities. Verse 5-4-13 describes some demons doing spiritual activities, which </w:t>
      </w:r>
      <w:r w:rsidR="000E366A">
        <w:t>means</w:t>
      </w:r>
      <w:r w:rsidR="007B0ED9">
        <w:t xml:space="preserve"> Lanka has </w:t>
      </w:r>
      <w:r w:rsidR="0092338B">
        <w:t>Sattva</w:t>
      </w:r>
      <w:r w:rsidR="007B0ED9">
        <w:t xml:space="preserve"> </w:t>
      </w:r>
      <w:r w:rsidR="0092338B">
        <w:t>G</w:t>
      </w:r>
      <w:r w:rsidR="007B0ED9">
        <w:t>una people</w:t>
      </w:r>
      <w:r w:rsidR="000E366A">
        <w:t xml:space="preserve"> too</w:t>
      </w:r>
      <w:r w:rsidR="007B0ED9">
        <w:t>.</w:t>
      </w:r>
    </w:p>
    <w:p w:rsidR="007B0ED9" w:rsidRDefault="007B0ED9" w:rsidP="007B0ED9">
      <w:pPr>
        <w:spacing w:line="480" w:lineRule="auto"/>
        <w:ind w:firstLine="720"/>
        <w:jc w:val="both"/>
      </w:pPr>
      <w:r>
        <w:t xml:space="preserve">First, </w:t>
      </w:r>
      <w:r w:rsidR="00A34230">
        <w:t>Hanumana</w:t>
      </w:r>
      <w:r>
        <w:t xml:space="preserve"> searches for Sita in the golden palace of </w:t>
      </w:r>
      <w:r w:rsidR="00D02EEA">
        <w:t xml:space="preserve">Ravana. </w:t>
      </w:r>
      <w:r>
        <w:t xml:space="preserve">In these chapters, we get the description of the beauty of </w:t>
      </w:r>
      <w:r w:rsidR="00D02EEA">
        <w:t>Ravana’s</w:t>
      </w:r>
      <w:r>
        <w:t xml:space="preserve"> palace and the abundance of food and liquor in it. </w:t>
      </w:r>
      <w:r w:rsidRPr="00281B02">
        <w:rPr>
          <w:b/>
          <w:bCs/>
        </w:rPr>
        <w:t xml:space="preserve">Verse 5-9-2 mentions the dimensions of </w:t>
      </w:r>
      <w:r w:rsidR="00D02EEA" w:rsidRPr="00281B02">
        <w:rPr>
          <w:b/>
          <w:bCs/>
        </w:rPr>
        <w:t>Ravana’s</w:t>
      </w:r>
      <w:r w:rsidRPr="00281B02">
        <w:rPr>
          <w:b/>
          <w:bCs/>
        </w:rPr>
        <w:t xml:space="preserve"> palace, which looks like a perfect square.</w:t>
      </w:r>
      <w:r>
        <w:t xml:space="preserve"> It is half a unit wide, half a unit long, and one unit </w:t>
      </w:r>
      <w:r w:rsidR="007E1167">
        <w:t>prominent place</w:t>
      </w:r>
      <w:r w:rsidR="00D83F10">
        <w:t xml:space="preserve"> made from </w:t>
      </w:r>
      <w:r>
        <w:t>gold.</w:t>
      </w:r>
      <w:r w:rsidRPr="00281B02">
        <w:rPr>
          <w:b/>
          <w:bCs/>
        </w:rPr>
        <w:t xml:space="preserve"> Compare it with a yellow colored square in the image of the Muladhar</w:t>
      </w:r>
      <w:r w:rsidR="00285DE1" w:rsidRPr="00281B02">
        <w:rPr>
          <w:b/>
          <w:bCs/>
        </w:rPr>
        <w:t>a</w:t>
      </w:r>
      <w:r w:rsidRPr="00281B02">
        <w:rPr>
          <w:b/>
          <w:bCs/>
        </w:rPr>
        <w:t xml:space="preserve"> Chakra. </w:t>
      </w:r>
      <w:r>
        <w:t xml:space="preserve">We can </w:t>
      </w:r>
      <w:r w:rsidR="00A01D67">
        <w:t>clearly</w:t>
      </w:r>
      <w:r>
        <w:t xml:space="preserve"> see the </w:t>
      </w:r>
      <w:r w:rsidR="00A01D67">
        <w:t>resemblance</w:t>
      </w:r>
      <w:r>
        <w:t>.</w:t>
      </w:r>
    </w:p>
    <w:p w:rsidR="005837D4" w:rsidRDefault="007B0ED9" w:rsidP="007B0ED9">
      <w:pPr>
        <w:spacing w:line="480" w:lineRule="auto"/>
        <w:ind w:firstLine="720"/>
        <w:jc w:val="both"/>
      </w:pPr>
      <w:r>
        <w:t xml:space="preserve">No splendors of </w:t>
      </w:r>
      <w:r w:rsidR="00D02EEA">
        <w:t>Ravana’s</w:t>
      </w:r>
      <w:r>
        <w:t xml:space="preserve"> palace affect </w:t>
      </w:r>
      <w:r w:rsidR="00A34230">
        <w:t>Hanumana</w:t>
      </w:r>
      <w:r>
        <w:t xml:space="preserve">. However, when he does not find Sita in </w:t>
      </w:r>
      <w:r w:rsidR="00D02EEA">
        <w:t>Ravana’s</w:t>
      </w:r>
      <w:r>
        <w:t xml:space="preserve"> palace, he almost loses his mind and </w:t>
      </w:r>
      <w:r w:rsidR="005837D4">
        <w:t>imagines</w:t>
      </w:r>
      <w:r>
        <w:t xml:space="preserve"> the </w:t>
      </w:r>
      <w:r w:rsidR="005837D4">
        <w:t>terrible</w:t>
      </w:r>
      <w:r>
        <w:t xml:space="preserve"> </w:t>
      </w:r>
      <w:r w:rsidR="005837D4">
        <w:t>consequences</w:t>
      </w:r>
      <w:r>
        <w:t xml:space="preserve"> of not finding Sita. In verse 5-13-37, Lord </w:t>
      </w:r>
      <w:r w:rsidR="00A34230">
        <w:t>Hanumana</w:t>
      </w:r>
      <w:r>
        <w:t xml:space="preserve"> imagines that if he does not find Sita, it will destroy both Ayodhya and Kishkindha. Now we know that these cities </w:t>
      </w:r>
      <w:r w:rsidR="00634780">
        <w:t>represent</w:t>
      </w:r>
      <w:r>
        <w:t xml:space="preserve"> part of our body. If the Prana </w:t>
      </w:r>
      <w:r w:rsidR="00285DE1">
        <w:t>cannot</w:t>
      </w:r>
      <w:r>
        <w:t xml:space="preserve"> reach our </w:t>
      </w:r>
      <w:r w:rsidR="00285DE1">
        <w:t>Energy</w:t>
      </w:r>
      <w:r>
        <w:t xml:space="preserve"> in the </w:t>
      </w:r>
      <w:r w:rsidR="00285DE1">
        <w:t>Muladhara Chakra</w:t>
      </w:r>
      <w:r>
        <w:t xml:space="preserve">, further possibilities of spiritual growth </w:t>
      </w:r>
      <w:r w:rsidR="005837D4">
        <w:t>cease</w:t>
      </w:r>
      <w:r>
        <w:t xml:space="preserve"> at that </w:t>
      </w:r>
      <w:r w:rsidR="005837D4">
        <w:t>moment</w:t>
      </w:r>
      <w:r>
        <w:t xml:space="preserve">. </w:t>
      </w:r>
    </w:p>
    <w:p w:rsidR="007B0ED9" w:rsidRDefault="007B0ED9" w:rsidP="007B0ED9">
      <w:pPr>
        <w:spacing w:line="480" w:lineRule="auto"/>
        <w:ind w:firstLine="720"/>
        <w:jc w:val="both"/>
      </w:pPr>
      <w:r>
        <w:t xml:space="preserve">By the time </w:t>
      </w:r>
      <w:r w:rsidR="00A34230">
        <w:t>Hanumana</w:t>
      </w:r>
      <w:r>
        <w:t xml:space="preserve"> comes to the Ashok garden, the sun is about to rise. Sage Valmiki deliberately times his visit for this hour. Ashok means “no-sadness.”</w:t>
      </w:r>
    </w:p>
    <w:p w:rsidR="007B0ED9" w:rsidRDefault="007B0ED9" w:rsidP="007B0ED9">
      <w:pPr>
        <w:spacing w:line="480" w:lineRule="auto"/>
        <w:ind w:firstLine="720"/>
        <w:jc w:val="both"/>
      </w:pPr>
      <w:r>
        <w:t>Note that sage Val</w:t>
      </w:r>
      <w:r w:rsidR="00D02EEA">
        <w:t>miki names this section Sundara-</w:t>
      </w:r>
      <w:r>
        <w:t xml:space="preserve">Kanda. It means, “The Section of Beauty." It is an exceptional section name. All other section names refer to either a location or a significant activity. For example, events </w:t>
      </w:r>
      <w:r w:rsidR="005837D4">
        <w:t>presented</w:t>
      </w:r>
      <w:r>
        <w:t xml:space="preserve"> in the sections of Ayodhya or Kishkindha happen in those cities. The sections of Childhood Pastimes or the War describe activities related to those periods. Why does sage Valmiki deviate from this pattern? Why does he call it the “Section of Beauty”? The beauty he is referring </w:t>
      </w:r>
      <w:r>
        <w:lastRenderedPageBreak/>
        <w:t xml:space="preserve">to cannot be about Sita's beauty as she is in captivity, hungry, and wearing torn clothes. It could not be the beauty of the city of Lanka, as </w:t>
      </w:r>
      <w:r w:rsidR="00A34230">
        <w:t>Hanumana</w:t>
      </w:r>
      <w:r>
        <w:t xml:space="preserve"> burns major parts of the city in this section. </w:t>
      </w:r>
    </w:p>
    <w:p w:rsidR="007B0ED9" w:rsidRDefault="00D42BFE" w:rsidP="007B0ED9">
      <w:pPr>
        <w:spacing w:line="480" w:lineRule="auto"/>
        <w:ind w:firstLine="720"/>
        <w:jc w:val="both"/>
      </w:pPr>
      <w:r>
        <w:t>S</w:t>
      </w:r>
      <w:r w:rsidR="007B0ED9">
        <w:t>ag</w:t>
      </w:r>
      <w:r w:rsidR="007F5C20">
        <w:t>e</w:t>
      </w:r>
      <w:r w:rsidR="007B0ED9">
        <w:t xml:space="preserve"> Valmiki is</w:t>
      </w:r>
      <w:r>
        <w:t xml:space="preserve"> not</w:t>
      </w:r>
      <w:r w:rsidR="007B0ED9">
        <w:t xml:space="preserve"> talking </w:t>
      </w:r>
      <w:r w:rsidR="00634780">
        <w:t>about</w:t>
      </w:r>
      <w:r w:rsidR="007B0ED9">
        <w:t xml:space="preserve"> </w:t>
      </w:r>
      <w:r>
        <w:t xml:space="preserve">the beauty </w:t>
      </w:r>
      <w:r w:rsidR="007B0ED9">
        <w:t>of a place or a person</w:t>
      </w:r>
      <w:r w:rsidR="007F5C20">
        <w:t xml:space="preserve">. </w:t>
      </w:r>
      <w:r w:rsidR="00BA1265">
        <w:t>He is referring to</w:t>
      </w:r>
      <w:r w:rsidR="007F5C20">
        <w:t xml:space="preserve"> the beauty of</w:t>
      </w:r>
      <w:r w:rsidR="007B0ED9">
        <w:t xml:space="preserve"> </w:t>
      </w:r>
      <w:r w:rsidR="005837D4">
        <w:t>a particular</w:t>
      </w:r>
      <w:r w:rsidR="007F5C20">
        <w:t xml:space="preserve"> moment in time. </w:t>
      </w:r>
      <w:r w:rsidR="007F5C20" w:rsidRPr="00281B02">
        <w:t>He named</w:t>
      </w:r>
      <w:r w:rsidR="007B0ED9" w:rsidRPr="00281B02">
        <w:t xml:space="preserve"> this section after the moment, in </w:t>
      </w:r>
      <w:r w:rsidR="00634780" w:rsidRPr="00281B02">
        <w:t>which</w:t>
      </w:r>
      <w:r w:rsidR="007B0ED9" w:rsidRPr="00281B02">
        <w:t xml:space="preserve"> </w:t>
      </w:r>
      <w:r w:rsidR="00A34230" w:rsidRPr="00281B02">
        <w:t>Hanumana</w:t>
      </w:r>
      <w:r w:rsidR="007B0ED9" w:rsidRPr="00281B02">
        <w:t xml:space="preserve"> sees Sita for the first time.</w:t>
      </w:r>
      <w:r w:rsidR="007B0ED9">
        <w:t xml:space="preserve"> </w:t>
      </w:r>
      <w:r w:rsidR="007B0ED9" w:rsidRPr="00281B02">
        <w:rPr>
          <w:b/>
          <w:bCs/>
        </w:rPr>
        <w:t xml:space="preserve">The moment Lord </w:t>
      </w:r>
      <w:r w:rsidR="00A34230" w:rsidRPr="00281B02">
        <w:rPr>
          <w:b/>
          <w:bCs/>
        </w:rPr>
        <w:t>Hanumana</w:t>
      </w:r>
      <w:r w:rsidR="007B0ED9" w:rsidRPr="00281B02">
        <w:rPr>
          <w:b/>
          <w:bCs/>
        </w:rPr>
        <w:t xml:space="preserve"> first sees Sita is undoubtedly the most beautiful moment of Ramayana. At this moment, the Prana comes in contact with the </w:t>
      </w:r>
      <w:r w:rsidR="00285DE1" w:rsidRPr="00281B02">
        <w:rPr>
          <w:b/>
          <w:bCs/>
        </w:rPr>
        <w:t>Energy</w:t>
      </w:r>
      <w:r w:rsidR="007B0ED9" w:rsidRPr="00281B02">
        <w:rPr>
          <w:b/>
          <w:bCs/>
        </w:rPr>
        <w:t xml:space="preserve">. At this moment, our lifelong spiritual quest </w:t>
      </w:r>
      <w:r w:rsidR="00285DE1" w:rsidRPr="00281B02">
        <w:rPr>
          <w:b/>
          <w:bCs/>
        </w:rPr>
        <w:t>ends</w:t>
      </w:r>
      <w:r w:rsidR="007B0ED9" w:rsidRPr="00281B02">
        <w:rPr>
          <w:b/>
          <w:bCs/>
        </w:rPr>
        <w:t>.</w:t>
      </w:r>
      <w:r w:rsidR="007B0ED9">
        <w:t xml:space="preserve"> For the first time, we understand and trust the framework of Yoga. This event opens up further possibilities of going toward higher </w:t>
      </w:r>
      <w:r w:rsidR="00C15A6F">
        <w:t>Consciousness</w:t>
      </w:r>
      <w:r w:rsidR="007B0ED9">
        <w:t>. Is it not a beautiful moment?</w:t>
      </w:r>
    </w:p>
    <w:p w:rsidR="007B0ED9" w:rsidRDefault="007B0ED9" w:rsidP="007B0ED9">
      <w:pPr>
        <w:spacing w:line="480" w:lineRule="auto"/>
        <w:ind w:firstLine="720"/>
        <w:jc w:val="both"/>
      </w:pPr>
      <w:r>
        <w:t xml:space="preserve">Do you remember the beginning of Ramayana, when the female bird was in terrible agony over separation from the male bird? This agony is the same agony Sita, representing the </w:t>
      </w:r>
      <w:r w:rsidR="00634780">
        <w:t>Energy,</w:t>
      </w:r>
      <w:r w:rsidR="00C15A6F">
        <w:t xml:space="preserve"> </w:t>
      </w:r>
      <w:r>
        <w:t xml:space="preserve">feels over the separation from Shri Ram, representing the </w:t>
      </w:r>
      <w:r w:rsidR="00C15A6F">
        <w:t>Consciousness</w:t>
      </w:r>
      <w:r>
        <w:t xml:space="preserve">. </w:t>
      </w:r>
      <w:r w:rsidR="00285DE1">
        <w:t xml:space="preserve">Sage Valmiki </w:t>
      </w:r>
      <w:r>
        <w:t>compar</w:t>
      </w:r>
      <w:r w:rsidR="00285DE1">
        <w:t>es</w:t>
      </w:r>
      <w:r>
        <w:t xml:space="preserve"> of the anguish of Sita to that of</w:t>
      </w:r>
      <w:r w:rsidR="00285DE1">
        <w:t xml:space="preserve"> a separated female bird</w:t>
      </w:r>
      <w:r>
        <w:t xml:space="preserve"> in verse</w:t>
      </w:r>
      <w:r w:rsidR="00285DE1">
        <w:t xml:space="preserve"> 5-16-30. I</w:t>
      </w:r>
      <w:r>
        <w:t xml:space="preserve">t says, “Sita was in the same pitiable condition as a female Chakrawak bird, which has lost her companion male bird.” </w:t>
      </w:r>
    </w:p>
    <w:p w:rsidR="007B0ED9" w:rsidRPr="007B0ED9" w:rsidRDefault="007B0ED9" w:rsidP="00840C61">
      <w:pPr>
        <w:spacing w:line="480" w:lineRule="auto"/>
        <w:ind w:firstLine="720"/>
        <w:jc w:val="both"/>
      </w:pPr>
      <w:r>
        <w:t xml:space="preserve">In his </w:t>
      </w:r>
      <w:r w:rsidR="005837D4">
        <w:t>deeply</w:t>
      </w:r>
      <w:r>
        <w:t xml:space="preserve"> compassionate </w:t>
      </w:r>
      <w:r w:rsidR="005837D4">
        <w:t>nature</w:t>
      </w:r>
      <w:r>
        <w:t xml:space="preserve">, sage Valmiki shows us a way to unite these lovebirds in our body. When we do a </w:t>
      </w:r>
      <w:r w:rsidR="00840C61">
        <w:t>P</w:t>
      </w:r>
      <w:r>
        <w:t>ranayam</w:t>
      </w:r>
      <w:r w:rsidR="00840C61">
        <w:t>a</w:t>
      </w:r>
      <w:r>
        <w:t xml:space="preserve"> in the </w:t>
      </w:r>
      <w:r w:rsidR="005837D4">
        <w:t>proper</w:t>
      </w:r>
      <w:r>
        <w:t xml:space="preserve"> manner, with </w:t>
      </w:r>
      <w:r w:rsidR="005837D4">
        <w:t>appropriate</w:t>
      </w:r>
      <w:r>
        <w:t xml:space="preserve"> </w:t>
      </w:r>
      <w:r w:rsidR="005837D4">
        <w:t>directions</w:t>
      </w:r>
      <w:r>
        <w:t xml:space="preserve"> from a guru, the </w:t>
      </w:r>
      <w:r w:rsidR="00840C61">
        <w:t>P</w:t>
      </w:r>
      <w:r>
        <w:t>ran</w:t>
      </w:r>
      <w:r w:rsidR="00840C61">
        <w:t>a</w:t>
      </w:r>
      <w:r>
        <w:t xml:space="preserve"> can find the </w:t>
      </w:r>
      <w:r w:rsidR="00C15A6F">
        <w:t xml:space="preserve">Energy </w:t>
      </w:r>
      <w:r>
        <w:t xml:space="preserve">locked up in the </w:t>
      </w:r>
      <w:r w:rsidR="00285DE1">
        <w:t>Muladhara Chakra</w:t>
      </w:r>
      <w:r>
        <w:t xml:space="preserve">. </w:t>
      </w:r>
      <w:r w:rsidR="00840C61">
        <w:t xml:space="preserve">Sage Valmiki depicts it as </w:t>
      </w:r>
      <w:r w:rsidR="00A34230">
        <w:t>Hanumana</w:t>
      </w:r>
      <w:r w:rsidR="00840C61">
        <w:t xml:space="preserve"> finding Sita in Lanka. </w:t>
      </w:r>
      <w:r>
        <w:t xml:space="preserve">The moment the </w:t>
      </w:r>
      <w:r w:rsidR="00A34230">
        <w:t>Hanumana</w:t>
      </w:r>
      <w:r w:rsidR="00840C61">
        <w:t>, representing P</w:t>
      </w:r>
      <w:r>
        <w:t>ran</w:t>
      </w:r>
      <w:r w:rsidR="00840C61">
        <w:t>a,</w:t>
      </w:r>
      <w:r>
        <w:t xml:space="preserve"> discovers the </w:t>
      </w:r>
      <w:r w:rsidR="00840C61">
        <w:t xml:space="preserve">Sita representing </w:t>
      </w:r>
      <w:r w:rsidR="00C15A6F">
        <w:t>E</w:t>
      </w:r>
      <w:r w:rsidR="00285DE1">
        <w:t>nergy</w:t>
      </w:r>
      <w:r w:rsidR="00840C61">
        <w:t>, the</w:t>
      </w:r>
      <w:r>
        <w:t xml:space="preserve"> days of agony and suffering are over</w:t>
      </w:r>
      <w:r w:rsidR="00840C61">
        <w:t xml:space="preserve"> for Sita, the </w:t>
      </w:r>
      <w:r w:rsidR="00285DE1">
        <w:t>Energy</w:t>
      </w:r>
      <w:r>
        <w:t xml:space="preserve">. The countdown to the </w:t>
      </w:r>
      <w:r w:rsidR="005837D4">
        <w:t>annihilation</w:t>
      </w:r>
      <w:r>
        <w:t xml:space="preserve"> of the </w:t>
      </w:r>
      <w:r w:rsidR="00840C61">
        <w:t>A</w:t>
      </w:r>
      <w:r>
        <w:t>hamkar</w:t>
      </w:r>
      <w:r w:rsidR="00285DE1">
        <w:t>a</w:t>
      </w:r>
      <w:r w:rsidR="00840C61">
        <w:t xml:space="preserve"> represented by </w:t>
      </w:r>
      <w:r w:rsidR="00D02EEA">
        <w:t>Ravana begins</w:t>
      </w:r>
      <w:r w:rsidR="00840C61">
        <w:t>.</w:t>
      </w:r>
    </w:p>
    <w:p w:rsidR="001C04BF" w:rsidRDefault="00A34230" w:rsidP="001C04BF">
      <w:pPr>
        <w:pStyle w:val="Heading3"/>
        <w:jc w:val="left"/>
      </w:pPr>
      <w:bookmarkStart w:id="59" w:name="_Toc49159439"/>
      <w:r>
        <w:t>Hanumana</w:t>
      </w:r>
      <w:r w:rsidR="009527AE">
        <w:t xml:space="preserve"> A</w:t>
      </w:r>
      <w:r w:rsidR="001C04BF">
        <w:t>ddresses Sita as Mother</w:t>
      </w:r>
      <w:bookmarkEnd w:id="59"/>
    </w:p>
    <w:p w:rsidR="00BA25D3" w:rsidRDefault="00A34230" w:rsidP="001C04BF">
      <w:pPr>
        <w:spacing w:line="480" w:lineRule="auto"/>
        <w:ind w:firstLine="720"/>
        <w:jc w:val="both"/>
      </w:pPr>
      <w:r>
        <w:lastRenderedPageBreak/>
        <w:t>Hanumana</w:t>
      </w:r>
      <w:r w:rsidR="00C13E61">
        <w:t xml:space="preserve"> addressed Sita as mother, depicting mother-child relationship. </w:t>
      </w:r>
      <w:r w:rsidR="00C13E61" w:rsidRPr="001C04BF">
        <w:rPr>
          <w:b/>
          <w:bCs/>
        </w:rPr>
        <w:t xml:space="preserve">Since the </w:t>
      </w:r>
      <w:r w:rsidR="00840C61">
        <w:rPr>
          <w:b/>
          <w:bCs/>
        </w:rPr>
        <w:t xml:space="preserve">Prana is a form of </w:t>
      </w:r>
      <w:r w:rsidR="00C15A6F">
        <w:rPr>
          <w:b/>
          <w:bCs/>
        </w:rPr>
        <w:t>Energy</w:t>
      </w:r>
      <w:r w:rsidR="00840C61">
        <w:rPr>
          <w:b/>
          <w:bCs/>
        </w:rPr>
        <w:t xml:space="preserve">, they closely </w:t>
      </w:r>
      <w:r w:rsidR="00C13E61" w:rsidRPr="001C04BF">
        <w:rPr>
          <w:b/>
          <w:bCs/>
        </w:rPr>
        <w:t>relate to each other</w:t>
      </w:r>
      <w:r w:rsidR="00840C61">
        <w:rPr>
          <w:b/>
          <w:bCs/>
        </w:rPr>
        <w:t xml:space="preserve">. </w:t>
      </w:r>
      <w:r w:rsidR="001C04BF" w:rsidRPr="001C04BF">
        <w:rPr>
          <w:b/>
          <w:bCs/>
        </w:rPr>
        <w:t>P</w:t>
      </w:r>
      <w:r w:rsidR="00C13E61" w:rsidRPr="001C04BF">
        <w:rPr>
          <w:b/>
          <w:bCs/>
        </w:rPr>
        <w:t>ran</w:t>
      </w:r>
      <w:r w:rsidR="001C04BF" w:rsidRPr="001C04BF">
        <w:rPr>
          <w:b/>
          <w:bCs/>
        </w:rPr>
        <w:t>a</w:t>
      </w:r>
      <w:r w:rsidR="00C13E61" w:rsidRPr="001C04BF">
        <w:rPr>
          <w:b/>
          <w:bCs/>
        </w:rPr>
        <w:t xml:space="preserve"> feels similar to the </w:t>
      </w:r>
      <w:r w:rsidR="009527AE">
        <w:rPr>
          <w:b/>
          <w:bCs/>
        </w:rPr>
        <w:t>Energy</w:t>
      </w:r>
      <w:r w:rsidR="00C13E61" w:rsidRPr="001C04BF">
        <w:rPr>
          <w:b/>
          <w:bCs/>
        </w:rPr>
        <w:t xml:space="preserve">. They both have a throbbing, pulsating quality, but the </w:t>
      </w:r>
      <w:r w:rsidR="001C04BF" w:rsidRPr="001C04BF">
        <w:rPr>
          <w:b/>
          <w:bCs/>
        </w:rPr>
        <w:t>P</w:t>
      </w:r>
      <w:r w:rsidR="00C13E61" w:rsidRPr="001C04BF">
        <w:rPr>
          <w:b/>
          <w:bCs/>
        </w:rPr>
        <w:t>ran</w:t>
      </w:r>
      <w:r w:rsidR="001C04BF" w:rsidRPr="001C04BF">
        <w:rPr>
          <w:b/>
          <w:bCs/>
        </w:rPr>
        <w:t>a</w:t>
      </w:r>
      <w:r w:rsidR="00C13E61" w:rsidRPr="001C04BF">
        <w:rPr>
          <w:b/>
          <w:bCs/>
        </w:rPr>
        <w:t xml:space="preserve"> does not have the heat that</w:t>
      </w:r>
      <w:r w:rsidR="001C04BF" w:rsidRPr="001C04BF">
        <w:rPr>
          <w:b/>
          <w:bCs/>
        </w:rPr>
        <w:t xml:space="preserve"> is associated with the </w:t>
      </w:r>
      <w:r w:rsidR="009527AE">
        <w:rPr>
          <w:b/>
          <w:bCs/>
        </w:rPr>
        <w:t>Energy</w:t>
      </w:r>
      <w:r w:rsidR="001C04BF" w:rsidRPr="001C04BF">
        <w:rPr>
          <w:b/>
          <w:bCs/>
        </w:rPr>
        <w:t>.</w:t>
      </w:r>
    </w:p>
    <w:p w:rsidR="00CA77FF" w:rsidRDefault="00D02EEA" w:rsidP="00CA77FF">
      <w:pPr>
        <w:pStyle w:val="Heading3"/>
        <w:jc w:val="both"/>
      </w:pPr>
      <w:bookmarkStart w:id="60" w:name="_Toc418306767"/>
      <w:bookmarkStart w:id="61" w:name="_Toc49159440"/>
      <w:r>
        <w:t>Ravana and</w:t>
      </w:r>
      <w:r w:rsidR="00CA77FF">
        <w:t xml:space="preserve"> Mandodari Give Birth to Indrajit</w:t>
      </w:r>
      <w:bookmarkEnd w:id="61"/>
    </w:p>
    <w:p w:rsidR="000E366A" w:rsidRDefault="00CA77FF" w:rsidP="00CA77FF">
      <w:pPr>
        <w:spacing w:line="480" w:lineRule="auto"/>
        <w:jc w:val="both"/>
      </w:pPr>
      <w:r>
        <w:tab/>
        <w:t xml:space="preserve">According to Samkhya, the </w:t>
      </w:r>
      <w:r w:rsidR="009527AE">
        <w:t xml:space="preserve">Ahamkara </w:t>
      </w:r>
      <w:r>
        <w:t xml:space="preserve">and the </w:t>
      </w:r>
      <w:r w:rsidR="000E366A">
        <w:t>r</w:t>
      </w:r>
      <w:r>
        <w:t xml:space="preserve">ationalizing </w:t>
      </w:r>
      <w:r w:rsidR="000E366A">
        <w:t>i</w:t>
      </w:r>
      <w:r>
        <w:t>ntellect</w:t>
      </w:r>
      <w:r w:rsidR="004A3CA7">
        <w:t xml:space="preserve"> / Buddhi</w:t>
      </w:r>
      <w:r>
        <w:t xml:space="preserve"> </w:t>
      </w:r>
      <w:r w:rsidR="000E366A">
        <w:t>collectively</w:t>
      </w:r>
      <w:r>
        <w:t xml:space="preserve"> create the mind. By substitution of words, we get: </w:t>
      </w:r>
      <w:r w:rsidR="00D02EEA">
        <w:rPr>
          <w:b/>
        </w:rPr>
        <w:t xml:space="preserve">Ravana </w:t>
      </w:r>
      <w:r w:rsidR="00D02EEA" w:rsidRPr="0042139E">
        <w:rPr>
          <w:b/>
        </w:rPr>
        <w:t>(</w:t>
      </w:r>
      <w:r w:rsidRPr="0042139E">
        <w:rPr>
          <w:b/>
        </w:rPr>
        <w:t xml:space="preserve">the </w:t>
      </w:r>
      <w:r w:rsidR="002D02B1" w:rsidRPr="002D02B1">
        <w:rPr>
          <w:b/>
          <w:bCs/>
        </w:rPr>
        <w:t>Ahamkara</w:t>
      </w:r>
      <w:r w:rsidRPr="0042139E">
        <w:rPr>
          <w:b/>
        </w:rPr>
        <w:t>) and Mandodari (the rationalizing intellect) gave birth to (create) Indrajit (the mind).</w:t>
      </w:r>
      <w:r>
        <w:t xml:space="preserve"> </w:t>
      </w:r>
    </w:p>
    <w:p w:rsidR="00CA77FF" w:rsidRDefault="000E366A" w:rsidP="00CA77FF">
      <w:pPr>
        <w:spacing w:line="480" w:lineRule="auto"/>
        <w:jc w:val="both"/>
      </w:pPr>
      <w:r>
        <w:tab/>
      </w:r>
      <w:r w:rsidR="00CA77FF">
        <w:t xml:space="preserve">Indrajit as the mind fits perfectly with the character of Indrajit. </w:t>
      </w:r>
      <w:r w:rsidR="00CA77FF" w:rsidRPr="0042139E">
        <w:rPr>
          <w:b/>
        </w:rPr>
        <w:t>Mind can control the sense organs,</w:t>
      </w:r>
      <w:r w:rsidR="00CA77FF">
        <w:t xml:space="preserve"> which is why his name means “one who won Indra.” Indra represents sense organs. The word Indra comes from Indriya, which means sense organs. </w:t>
      </w:r>
    </w:p>
    <w:p w:rsidR="000E366A" w:rsidRDefault="00CA77FF" w:rsidP="00CA77FF">
      <w:pPr>
        <w:spacing w:line="480" w:lineRule="auto"/>
        <w:jc w:val="both"/>
      </w:pPr>
      <w:r>
        <w:tab/>
      </w:r>
      <w:r w:rsidRPr="0042139E">
        <w:rPr>
          <w:b/>
        </w:rPr>
        <w:t>A m</w:t>
      </w:r>
      <w:r>
        <w:rPr>
          <w:b/>
        </w:rPr>
        <w:t xml:space="preserve">ind </w:t>
      </w:r>
      <w:r w:rsidRPr="0042139E">
        <w:rPr>
          <w:b/>
        </w:rPr>
        <w:t>create</w:t>
      </w:r>
      <w:r>
        <w:rPr>
          <w:b/>
        </w:rPr>
        <w:t xml:space="preserve">s </w:t>
      </w:r>
      <w:r w:rsidRPr="0042139E">
        <w:rPr>
          <w:b/>
        </w:rPr>
        <w:t>desires</w:t>
      </w:r>
      <w:r w:rsidR="002D02B1">
        <w:rPr>
          <w:b/>
        </w:rPr>
        <w:t>, and</w:t>
      </w:r>
      <w:r w:rsidRPr="0042139E">
        <w:rPr>
          <w:b/>
        </w:rPr>
        <w:t xml:space="preserve"> they bind advanced yogi.</w:t>
      </w:r>
      <w:r>
        <w:t xml:space="preserve"> In Ramayana, Indrajit uses </w:t>
      </w:r>
      <w:r w:rsidR="007E1167">
        <w:t>a network</w:t>
      </w:r>
      <w:r>
        <w:t xml:space="preserve"> of arrows, which turn into </w:t>
      </w:r>
      <w:r w:rsidR="004A3CA7">
        <w:t>a poisonous</w:t>
      </w:r>
      <w:r>
        <w:t xml:space="preserve"> snake</w:t>
      </w:r>
      <w:r w:rsidR="004A3CA7">
        <w:t>s</w:t>
      </w:r>
      <w:r>
        <w:t xml:space="preserve"> against Shri Ram and bind Shri Ram. </w:t>
      </w:r>
    </w:p>
    <w:p w:rsidR="00CA77FF" w:rsidRDefault="000E366A" w:rsidP="00CA77FF">
      <w:pPr>
        <w:spacing w:line="480" w:lineRule="auto"/>
        <w:jc w:val="both"/>
      </w:pPr>
      <w:r>
        <w:tab/>
      </w:r>
      <w:r w:rsidR="00CA77FF" w:rsidRPr="0042139E">
        <w:rPr>
          <w:b/>
        </w:rPr>
        <w:t xml:space="preserve">Mind can </w:t>
      </w:r>
      <w:r>
        <w:rPr>
          <w:b/>
        </w:rPr>
        <w:t>produce</w:t>
      </w:r>
      <w:r w:rsidR="00CA77FF" w:rsidRPr="0042139E">
        <w:rPr>
          <w:b/>
        </w:rPr>
        <w:t xml:space="preserve"> illusions and </w:t>
      </w:r>
      <w:r>
        <w:rPr>
          <w:b/>
        </w:rPr>
        <w:t>deceive</w:t>
      </w:r>
      <w:r w:rsidR="00CA77FF" w:rsidRPr="0042139E">
        <w:rPr>
          <w:b/>
        </w:rPr>
        <w:t xml:space="preserve"> a yogi.</w:t>
      </w:r>
      <w:r w:rsidR="00CA77FF">
        <w:t xml:space="preserve"> In Ramayana, Indrajit created </w:t>
      </w:r>
      <w:r w:rsidR="007E1167">
        <w:t>an illusionary</w:t>
      </w:r>
      <w:r w:rsidR="00CA77FF">
        <w:t xml:space="preserve"> image of Sita and killed her in front of Shri Ram. </w:t>
      </w:r>
    </w:p>
    <w:p w:rsidR="00CA77FF" w:rsidRPr="00F00B40" w:rsidRDefault="00CA77FF" w:rsidP="00CA77FF">
      <w:pPr>
        <w:spacing w:line="480" w:lineRule="auto"/>
        <w:jc w:val="both"/>
        <w:rPr>
          <w:bCs/>
        </w:rPr>
      </w:pPr>
      <w:r>
        <w:tab/>
        <w:t xml:space="preserve"> In Ramayana, Laxmana kills Indrajit. Laxmana represents Devoted Mind. Hence, we Indrajit represent an “opposite of devoted mind” component of mind.</w:t>
      </w:r>
      <w:r w:rsidRPr="0082380D">
        <w:t xml:space="preserve"> </w:t>
      </w:r>
      <w:r w:rsidRPr="0042139E">
        <w:rPr>
          <w:b/>
        </w:rPr>
        <w:t>Ramayana teaches us a lot about the mind from the character of Indrajit.</w:t>
      </w:r>
      <w:r>
        <w:rPr>
          <w:b/>
        </w:rPr>
        <w:t xml:space="preserve"> </w:t>
      </w:r>
    </w:p>
    <w:p w:rsidR="001C04BF" w:rsidRDefault="00D02EEA" w:rsidP="001C04BF">
      <w:pPr>
        <w:pStyle w:val="Heading3"/>
        <w:jc w:val="left"/>
      </w:pPr>
      <w:bookmarkStart w:id="62" w:name="_Toc49159441"/>
      <w:r>
        <w:t>Ravana,</w:t>
      </w:r>
      <w:r w:rsidR="00840C61">
        <w:t xml:space="preserve"> Kumbhakarna, Vibhishana, </w:t>
      </w:r>
      <w:r w:rsidR="001C04BF">
        <w:t>and Shri Ram</w:t>
      </w:r>
      <w:bookmarkEnd w:id="60"/>
      <w:bookmarkEnd w:id="62"/>
    </w:p>
    <w:p w:rsidR="001C04BF" w:rsidRDefault="00D02EEA" w:rsidP="001C04BF">
      <w:pPr>
        <w:spacing w:line="480" w:lineRule="auto"/>
        <w:ind w:firstLine="720"/>
        <w:jc w:val="both"/>
      </w:pPr>
      <w:r>
        <w:lastRenderedPageBreak/>
        <w:t>Ravana,</w:t>
      </w:r>
      <w:r w:rsidR="001C04BF">
        <w:t xml:space="preserve"> Kumbhakarna, and Vibhishana are brothers, but there is </w:t>
      </w:r>
      <w:r w:rsidR="007E1167">
        <w:t>a substantial</w:t>
      </w:r>
      <w:r w:rsidR="00F00B40">
        <w:t xml:space="preserve"> difference</w:t>
      </w:r>
      <w:r w:rsidR="001C04BF">
        <w:t xml:space="preserve"> in their nature. Their attitudes, judgments, and activities (or the </w:t>
      </w:r>
      <w:r w:rsidR="002A0730">
        <w:t>absence</w:t>
      </w:r>
      <w:r w:rsidR="001C04BF">
        <w:t xml:space="preserve"> of them), and the </w:t>
      </w:r>
      <w:r w:rsidR="002A0730">
        <w:t>eventual</w:t>
      </w:r>
      <w:r w:rsidR="00F00B40">
        <w:t xml:space="preserve"> results</w:t>
      </w:r>
      <w:r w:rsidR="001C04BF">
        <w:t xml:space="preserve"> of their </w:t>
      </w:r>
      <w:r w:rsidR="002A0730">
        <w:t>actions</w:t>
      </w:r>
      <w:r w:rsidR="001C04BF">
        <w:t xml:space="preserve"> vary </w:t>
      </w:r>
      <w:r w:rsidR="002A0730">
        <w:t>immensely</w:t>
      </w:r>
      <w:r w:rsidR="001C04BF">
        <w:t>.</w:t>
      </w:r>
    </w:p>
    <w:p w:rsidR="001C04BF" w:rsidRDefault="00D02EEA" w:rsidP="001C04BF">
      <w:pPr>
        <w:spacing w:line="480" w:lineRule="auto"/>
        <w:ind w:firstLine="720"/>
        <w:jc w:val="both"/>
      </w:pPr>
      <w:r>
        <w:t>Ravana,</w:t>
      </w:r>
      <w:r w:rsidR="001C04BF">
        <w:t xml:space="preserve"> whom we saw earlier as</w:t>
      </w:r>
      <w:r w:rsidR="00F00B40">
        <w:t xml:space="preserve"> the personification of the </w:t>
      </w:r>
      <w:r w:rsidR="001C04BF">
        <w:t>Ahamkar</w:t>
      </w:r>
      <w:r w:rsidR="00F00B40">
        <w:t>a</w:t>
      </w:r>
      <w:r w:rsidR="001C04BF">
        <w:t xml:space="preserve">, is </w:t>
      </w:r>
      <w:r w:rsidR="002A0730">
        <w:t>highly</w:t>
      </w:r>
      <w:r w:rsidR="001C04BF">
        <w:t xml:space="preserve"> active. </w:t>
      </w:r>
      <w:r w:rsidR="007E1167">
        <w:t xml:space="preserve">His highly </w:t>
      </w:r>
      <w:r w:rsidR="002A0730">
        <w:t>activity</w:t>
      </w:r>
      <w:r w:rsidR="001C04BF">
        <w:t xml:space="preserve"> nature is used by sage Valmiki to </w:t>
      </w:r>
      <w:r w:rsidR="002A0730">
        <w:t>explain</w:t>
      </w:r>
      <w:r w:rsidR="001C04BF">
        <w:t xml:space="preserve"> what </w:t>
      </w:r>
      <w:r w:rsidR="00F00B40">
        <w:t>R</w:t>
      </w:r>
      <w:r w:rsidR="001C04BF">
        <w:t>ajas</w:t>
      </w:r>
      <w:r w:rsidR="00F00B40">
        <w:t xml:space="preserve"> Guna</w:t>
      </w:r>
      <w:r w:rsidR="001C04BF">
        <w:t xml:space="preserve"> nature is. </w:t>
      </w:r>
      <w:r w:rsidR="00CB1278">
        <w:t>S</w:t>
      </w:r>
      <w:r w:rsidR="001C04BF">
        <w:t xml:space="preserve">age Valmiki exaggerated it for storytelling. </w:t>
      </w:r>
      <w:r w:rsidR="001C04BF" w:rsidRPr="00F00B40">
        <w:t xml:space="preserve">The </w:t>
      </w:r>
      <w:r w:rsidR="00F00B40" w:rsidRPr="00F00B40">
        <w:t>Rajas Guna</w:t>
      </w:r>
      <w:r w:rsidR="00F00B40">
        <w:t xml:space="preserve"> </w:t>
      </w:r>
      <w:r w:rsidR="001C04BF" w:rsidRPr="00663101">
        <w:rPr>
          <w:b/>
          <w:bCs/>
        </w:rPr>
        <w:t xml:space="preserve">nature is present in everyone and is responsible for </w:t>
      </w:r>
      <w:r w:rsidR="00CB1278">
        <w:rPr>
          <w:b/>
          <w:bCs/>
        </w:rPr>
        <w:t>many activities</w:t>
      </w:r>
      <w:r w:rsidR="001C04BF" w:rsidRPr="00663101">
        <w:rPr>
          <w:b/>
          <w:bCs/>
        </w:rPr>
        <w:t xml:space="preserve">. This force of nature </w:t>
      </w:r>
      <w:r w:rsidR="002A0730">
        <w:rPr>
          <w:b/>
          <w:bCs/>
        </w:rPr>
        <w:t>forces</w:t>
      </w:r>
      <w:r w:rsidR="001C04BF" w:rsidRPr="00663101">
        <w:rPr>
          <w:b/>
          <w:bCs/>
        </w:rPr>
        <w:t xml:space="preserve"> us into action, whether physical or mental. </w:t>
      </w:r>
      <w:r w:rsidR="001C04BF">
        <w:t xml:space="preserve">By itself, it does not </w:t>
      </w:r>
      <w:r w:rsidR="002A0730">
        <w:t>know</w:t>
      </w:r>
      <w:r w:rsidR="001C04BF">
        <w:t xml:space="preserve"> any limits or does</w:t>
      </w:r>
      <w:r w:rsidR="008C7969">
        <w:t xml:space="preserve"> not </w:t>
      </w:r>
      <w:r w:rsidR="002A0730">
        <w:t>control</w:t>
      </w:r>
      <w:r w:rsidR="008C7969">
        <w:t xml:space="preserve"> itself on its own.  </w:t>
      </w:r>
      <w:r w:rsidR="00F00B40">
        <w:t xml:space="preserve">Rajas Guna </w:t>
      </w:r>
      <w:r w:rsidR="002A0730">
        <w:t xml:space="preserve">dominated </w:t>
      </w:r>
      <w:r w:rsidR="001C04BF">
        <w:t xml:space="preserve">person is always involved in one action after another, possibly in </w:t>
      </w:r>
      <w:r w:rsidR="002A0730">
        <w:t>numerous</w:t>
      </w:r>
      <w:r w:rsidR="001C04BF">
        <w:t xml:space="preserve"> actions at the same time.</w:t>
      </w:r>
    </w:p>
    <w:p w:rsidR="00663101" w:rsidRDefault="001C04BF" w:rsidP="001C04BF">
      <w:pPr>
        <w:spacing w:line="480" w:lineRule="auto"/>
        <w:ind w:firstLine="720"/>
        <w:jc w:val="both"/>
      </w:pPr>
      <w:r>
        <w:t>Kumbhakarn</w:t>
      </w:r>
      <w:r w:rsidR="00663101">
        <w:t>a</w:t>
      </w:r>
      <w:r>
        <w:t xml:space="preserve"> is </w:t>
      </w:r>
      <w:r w:rsidR="002A0730">
        <w:t>an exaggerated</w:t>
      </w:r>
      <w:r>
        <w:t xml:space="preserve"> </w:t>
      </w:r>
      <w:r w:rsidR="002A0730">
        <w:t>illustration</w:t>
      </w:r>
      <w:r>
        <w:t xml:space="preserve"> of </w:t>
      </w:r>
      <w:r w:rsidR="00F00B40">
        <w:t>Tamas Guna</w:t>
      </w:r>
      <w:r>
        <w:t>.</w:t>
      </w:r>
      <w:r w:rsidR="00663101">
        <w:t xml:space="preserve"> </w:t>
      </w:r>
      <w:r w:rsidR="002A0730">
        <w:t>He</w:t>
      </w:r>
      <w:r w:rsidR="00663101">
        <w:t xml:space="preserve"> eats for six </w:t>
      </w:r>
      <w:r w:rsidR="002A0730">
        <w:t>months</w:t>
      </w:r>
      <w:r>
        <w:t xml:space="preserve"> and sleeps for the remaining six months. It requires an army of men just to wake him up. </w:t>
      </w:r>
      <w:r w:rsidRPr="00663101">
        <w:rPr>
          <w:b/>
          <w:bCs/>
        </w:rPr>
        <w:t>Ta</w:t>
      </w:r>
      <w:r w:rsidR="00663101" w:rsidRPr="00663101">
        <w:rPr>
          <w:b/>
          <w:bCs/>
        </w:rPr>
        <w:t>mas</w:t>
      </w:r>
      <w:r w:rsidR="003C75A7">
        <w:rPr>
          <w:b/>
          <w:bCs/>
        </w:rPr>
        <w:t xml:space="preserve"> Guna</w:t>
      </w:r>
      <w:r w:rsidR="00663101" w:rsidRPr="00663101">
        <w:rPr>
          <w:b/>
          <w:bCs/>
        </w:rPr>
        <w:t xml:space="preserve"> is characterized by inertia.</w:t>
      </w:r>
      <w:r w:rsidRPr="00663101">
        <w:rPr>
          <w:b/>
          <w:bCs/>
        </w:rPr>
        <w:t xml:space="preserve"> </w:t>
      </w:r>
      <w:r w:rsidR="00663101" w:rsidRPr="00663101">
        <w:rPr>
          <w:b/>
          <w:bCs/>
        </w:rPr>
        <w:t>I</w:t>
      </w:r>
      <w:r w:rsidRPr="00663101">
        <w:rPr>
          <w:b/>
          <w:bCs/>
        </w:rPr>
        <w:t>t too is present in everyone.</w:t>
      </w:r>
      <w:r>
        <w:t xml:space="preserve"> A </w:t>
      </w:r>
      <w:r w:rsidR="003C75A7">
        <w:t xml:space="preserve">Tamas Guna dominated </w:t>
      </w:r>
      <w:r>
        <w:t xml:space="preserve">person has </w:t>
      </w:r>
      <w:r w:rsidR="00AD2C32">
        <w:t>an impulse</w:t>
      </w:r>
      <w:r>
        <w:t xml:space="preserve"> of overeating, oversleeping, and overindulgence in </w:t>
      </w:r>
      <w:r w:rsidR="00AD2C32">
        <w:t>sensuous</w:t>
      </w:r>
      <w:r>
        <w:t xml:space="preserve"> </w:t>
      </w:r>
      <w:r w:rsidR="00AD2C32">
        <w:t>gratifications</w:t>
      </w:r>
      <w:r>
        <w:t xml:space="preserve">. This person </w:t>
      </w:r>
      <w:r w:rsidR="00AD2C32">
        <w:t>defies</w:t>
      </w:r>
      <w:r>
        <w:t xml:space="preserve"> the call of action. He can find many reasons for not doing any action or justify his inaction. </w:t>
      </w:r>
    </w:p>
    <w:p w:rsidR="001C04BF" w:rsidRPr="00663101" w:rsidRDefault="001C04BF" w:rsidP="001C04BF">
      <w:pPr>
        <w:spacing w:line="480" w:lineRule="auto"/>
        <w:ind w:firstLine="720"/>
        <w:jc w:val="both"/>
        <w:rPr>
          <w:b/>
          <w:bCs/>
        </w:rPr>
      </w:pPr>
      <w:r>
        <w:t xml:space="preserve">Both </w:t>
      </w:r>
      <w:r w:rsidR="00D02EEA">
        <w:t>Ravana and</w:t>
      </w:r>
      <w:r>
        <w:t xml:space="preserve"> Kumbhakarn</w:t>
      </w:r>
      <w:r w:rsidR="00B56CD4">
        <w:t>a</w:t>
      </w:r>
      <w:r>
        <w:t xml:space="preserve">, </w:t>
      </w:r>
      <w:r w:rsidR="00AD2C32">
        <w:t>token</w:t>
      </w:r>
      <w:r>
        <w:t xml:space="preserve"> of </w:t>
      </w:r>
      <w:r w:rsidR="00B56CD4">
        <w:t>Rajas</w:t>
      </w:r>
      <w:r>
        <w:t xml:space="preserve"> and </w:t>
      </w:r>
      <w:r w:rsidR="00B56CD4">
        <w:t>Tamas</w:t>
      </w:r>
      <w:r>
        <w:t xml:space="preserve"> </w:t>
      </w:r>
      <w:r w:rsidR="00B56CD4">
        <w:t>Guna</w:t>
      </w:r>
      <w:r>
        <w:t xml:space="preserve">, battle Shri Ram. However strong and brave they are, they are </w:t>
      </w:r>
      <w:r w:rsidR="00AD2C32">
        <w:t>finally</w:t>
      </w:r>
      <w:r>
        <w:t xml:space="preserve"> defeated by Shri Ram. </w:t>
      </w:r>
      <w:r w:rsidRPr="00663101">
        <w:rPr>
          <w:b/>
          <w:bCs/>
        </w:rPr>
        <w:t xml:space="preserve">If you </w:t>
      </w:r>
      <w:r w:rsidR="00AD2C32">
        <w:rPr>
          <w:b/>
          <w:bCs/>
        </w:rPr>
        <w:t>study</w:t>
      </w:r>
      <w:r w:rsidRPr="00663101">
        <w:rPr>
          <w:b/>
          <w:bCs/>
        </w:rPr>
        <w:t xml:space="preserve"> the </w:t>
      </w:r>
      <w:r w:rsidR="00B56CD4">
        <w:rPr>
          <w:b/>
          <w:bCs/>
        </w:rPr>
        <w:t>Yuddha-Kanda of Valmiki Ramayana</w:t>
      </w:r>
      <w:r w:rsidRPr="00663101">
        <w:rPr>
          <w:b/>
          <w:bCs/>
        </w:rPr>
        <w:t xml:space="preserve"> of Lanka carefully, Shri Ram kills only two </w:t>
      </w:r>
      <w:r w:rsidR="00AD2C32">
        <w:rPr>
          <w:b/>
          <w:bCs/>
        </w:rPr>
        <w:t>main</w:t>
      </w:r>
      <w:r w:rsidRPr="00663101">
        <w:rPr>
          <w:b/>
          <w:bCs/>
        </w:rPr>
        <w:t xml:space="preserve"> enemy warriors.</w:t>
      </w:r>
      <w:r>
        <w:t xml:space="preserve"> It is surprising for us to read that the mightiest warrior of all spends most of his time just overlooking the war. Shri Ram kills Kumbhakarn</w:t>
      </w:r>
      <w:r w:rsidR="00663101">
        <w:t>a</w:t>
      </w:r>
      <w:r>
        <w:t xml:space="preserve"> in verse 6-67-170, and kills </w:t>
      </w:r>
      <w:r w:rsidR="00D02EEA">
        <w:t>Ravana in</w:t>
      </w:r>
      <w:r>
        <w:t xml:space="preserve"> verse 6-108-22; so, his total kill in the war is just two. Shri Ram also kills Makaraksh</w:t>
      </w:r>
      <w:r w:rsidR="00663101">
        <w:t>a</w:t>
      </w:r>
      <w:r>
        <w:t>, the son of Khar</w:t>
      </w:r>
      <w:r w:rsidR="00663101">
        <w:t>a</w:t>
      </w:r>
      <w:r>
        <w:t>, in verse 6-79-39, but Makaraksh</w:t>
      </w:r>
      <w:r w:rsidR="00663101">
        <w:t>a</w:t>
      </w:r>
      <w:r>
        <w:t xml:space="preserve"> is </w:t>
      </w:r>
      <w:r w:rsidR="00AD2C32">
        <w:t>certainly</w:t>
      </w:r>
      <w:r>
        <w:t xml:space="preserve"> not a major fighter. </w:t>
      </w:r>
      <w:r w:rsidRPr="00663101">
        <w:rPr>
          <w:b/>
          <w:bCs/>
        </w:rPr>
        <w:t xml:space="preserve">Considering that, it is Shri Ram’s war to rescue his wife, and that he is the most powerful warrior amongst all, we think he would be in the frontline, doing the maximum </w:t>
      </w:r>
      <w:r w:rsidR="00AD2C32">
        <w:rPr>
          <w:b/>
          <w:bCs/>
        </w:rPr>
        <w:t>harm</w:t>
      </w:r>
      <w:r w:rsidRPr="00663101">
        <w:rPr>
          <w:b/>
          <w:bCs/>
        </w:rPr>
        <w:t xml:space="preserve"> to </w:t>
      </w:r>
      <w:r w:rsidRPr="00663101">
        <w:rPr>
          <w:b/>
          <w:bCs/>
        </w:rPr>
        <w:lastRenderedPageBreak/>
        <w:t>the enemy. However, sage Valmiki gives us a different picture, where Shri Ram kills only two of the enemy warriors.</w:t>
      </w:r>
    </w:p>
    <w:p w:rsidR="00663101" w:rsidRDefault="00A34230" w:rsidP="001C04BF">
      <w:pPr>
        <w:spacing w:line="480" w:lineRule="auto"/>
        <w:ind w:firstLine="720"/>
        <w:jc w:val="both"/>
      </w:pPr>
      <w:r>
        <w:t>Hanumana</w:t>
      </w:r>
      <w:r w:rsidR="001C04BF">
        <w:t xml:space="preserve"> is the top ace of the battle because his total kill of named demon warriors exceeds that of the others. Everyone kills a handful of major, and countless minor demons. However, Shri Ram </w:t>
      </w:r>
      <w:r w:rsidR="00B56CD4">
        <w:t>kills</w:t>
      </w:r>
      <w:r w:rsidR="001C04BF">
        <w:t xml:space="preserve"> only two times, letting others fight his war. </w:t>
      </w:r>
      <w:r w:rsidR="001C04BF" w:rsidRPr="00663101">
        <w:rPr>
          <w:b/>
          <w:bCs/>
        </w:rPr>
        <w:t xml:space="preserve">There is nothing in the story to </w:t>
      </w:r>
      <w:r w:rsidR="00B56CD4">
        <w:rPr>
          <w:b/>
          <w:bCs/>
        </w:rPr>
        <w:t>show</w:t>
      </w:r>
      <w:r w:rsidR="001C04BF" w:rsidRPr="00663101">
        <w:rPr>
          <w:b/>
          <w:bCs/>
        </w:rPr>
        <w:t xml:space="preserve"> that Shri Ram kills even a single minor demon in t</w:t>
      </w:r>
      <w:r w:rsidR="00663101">
        <w:rPr>
          <w:b/>
          <w:bCs/>
        </w:rPr>
        <w:t>his battle, not even by mistake.</w:t>
      </w:r>
      <w:r w:rsidR="001C04BF" w:rsidRPr="00663101">
        <w:rPr>
          <w:b/>
          <w:bCs/>
        </w:rPr>
        <w:t xml:space="preserve"> </w:t>
      </w:r>
      <w:r w:rsidR="00663101">
        <w:rPr>
          <w:b/>
          <w:bCs/>
        </w:rPr>
        <w:t>It</w:t>
      </w:r>
      <w:r w:rsidR="001C04BF" w:rsidRPr="00663101">
        <w:rPr>
          <w:b/>
          <w:bCs/>
        </w:rPr>
        <w:t xml:space="preserve"> implies that for Shri Ram, Kumbhakarn</w:t>
      </w:r>
      <w:r w:rsidR="00663101">
        <w:rPr>
          <w:b/>
          <w:bCs/>
        </w:rPr>
        <w:t>a</w:t>
      </w:r>
      <w:r w:rsidR="001C04BF" w:rsidRPr="00663101">
        <w:rPr>
          <w:b/>
          <w:bCs/>
        </w:rPr>
        <w:t xml:space="preserve"> and </w:t>
      </w:r>
      <w:r w:rsidR="00D02EEA">
        <w:rPr>
          <w:b/>
          <w:bCs/>
        </w:rPr>
        <w:t xml:space="preserve">Ravana </w:t>
      </w:r>
      <w:r w:rsidR="00D02EEA" w:rsidRPr="00663101">
        <w:rPr>
          <w:b/>
          <w:bCs/>
        </w:rPr>
        <w:t>are</w:t>
      </w:r>
      <w:r w:rsidR="001C04BF" w:rsidRPr="00663101">
        <w:rPr>
          <w:b/>
          <w:bCs/>
        </w:rPr>
        <w:t xml:space="preserve"> the only enemies worth fighting.</w:t>
      </w:r>
      <w:r w:rsidR="001C04BF">
        <w:t xml:space="preserve"> </w:t>
      </w:r>
    </w:p>
    <w:p w:rsidR="001C04BF" w:rsidRDefault="001C04BF" w:rsidP="001C04BF">
      <w:pPr>
        <w:spacing w:line="480" w:lineRule="auto"/>
        <w:ind w:firstLine="720"/>
        <w:jc w:val="both"/>
      </w:pPr>
      <w:r>
        <w:t xml:space="preserve">Rajas and </w:t>
      </w:r>
      <w:r w:rsidR="00B56CD4">
        <w:t>Tamas G</w:t>
      </w:r>
      <w:r>
        <w:t>una</w:t>
      </w:r>
      <w:r w:rsidR="00B56CD4">
        <w:t>(</w:t>
      </w:r>
      <w:r>
        <w:t>s</w:t>
      </w:r>
      <w:r w:rsidR="00B56CD4">
        <w:t>)</w:t>
      </w:r>
      <w:r>
        <w:t xml:space="preserve"> are hurdles on the path of the higher </w:t>
      </w:r>
      <w:r w:rsidR="00C15A6F">
        <w:t>Consciousness</w:t>
      </w:r>
      <w:r>
        <w:t xml:space="preserve">, but they are ultimately </w:t>
      </w:r>
      <w:r w:rsidR="00AD2C32">
        <w:t>overpowered</w:t>
      </w:r>
      <w:r>
        <w:t xml:space="preserve"> by it. They do not lead us to the </w:t>
      </w:r>
      <w:r w:rsidR="00C15A6F">
        <w:t>Consciousness</w:t>
      </w:r>
      <w:r>
        <w:t xml:space="preserve">; the </w:t>
      </w:r>
      <w:r w:rsidR="00C15A6F">
        <w:t>Consciousness</w:t>
      </w:r>
      <w:r>
        <w:t xml:space="preserve"> is separate from them and will always remain above their reach.</w:t>
      </w:r>
    </w:p>
    <w:p w:rsidR="001C04BF" w:rsidRDefault="001C04BF" w:rsidP="001C04BF">
      <w:pPr>
        <w:spacing w:line="480" w:lineRule="auto"/>
        <w:ind w:firstLine="720"/>
        <w:jc w:val="both"/>
      </w:pPr>
      <w:r>
        <w:t xml:space="preserve">So, what or who will </w:t>
      </w:r>
      <w:r w:rsidR="00796455">
        <w:t>lead</w:t>
      </w:r>
      <w:r>
        <w:t xml:space="preserve"> us to the </w:t>
      </w:r>
      <w:r w:rsidR="00C15A6F">
        <w:t>Consciousness</w:t>
      </w:r>
      <w:r>
        <w:t xml:space="preserve">? Sage Valmiki provides an answer to this. He </w:t>
      </w:r>
      <w:r w:rsidR="00AD2C32">
        <w:t>sets up</w:t>
      </w:r>
      <w:r>
        <w:t xml:space="preserve"> the character of Vibhishan</w:t>
      </w:r>
      <w:r w:rsidR="00663101">
        <w:t>a</w:t>
      </w:r>
      <w:r>
        <w:t xml:space="preserve">, another brother of </w:t>
      </w:r>
      <w:r w:rsidR="00D02EEA">
        <w:t xml:space="preserve">Ravana. </w:t>
      </w:r>
      <w:r w:rsidR="00B56CD4">
        <w:t xml:space="preserve">The Sanskrit word </w:t>
      </w:r>
      <w:r>
        <w:t>Vibhishan</w:t>
      </w:r>
      <w:r w:rsidR="00663101">
        <w:t>a</w:t>
      </w:r>
      <w:r>
        <w:t xml:space="preserve"> means "not horrible." Like Kumbhakarn</w:t>
      </w:r>
      <w:r w:rsidR="00663101">
        <w:t>a</w:t>
      </w:r>
      <w:r>
        <w:t>, Vibhishan</w:t>
      </w:r>
      <w:r w:rsidR="00663101">
        <w:t>a</w:t>
      </w:r>
      <w:r>
        <w:t xml:space="preserve"> too advises </w:t>
      </w:r>
      <w:r w:rsidR="00D02EEA">
        <w:t>Ravana to</w:t>
      </w:r>
      <w:r>
        <w:t xml:space="preserve"> return Sita to Shri Ram. Unlike Kumbhakarn</w:t>
      </w:r>
      <w:r w:rsidR="00663101">
        <w:t>a</w:t>
      </w:r>
      <w:r>
        <w:t>, Vibhishan</w:t>
      </w:r>
      <w:r w:rsidR="00663101">
        <w:t>a</w:t>
      </w:r>
      <w:r>
        <w:t xml:space="preserve"> deserts </w:t>
      </w:r>
      <w:r w:rsidR="00D02EEA">
        <w:t>Ravana’s</w:t>
      </w:r>
      <w:r>
        <w:t xml:space="preserve"> camp and joins Shri Ram’s side. Vibhishan</w:t>
      </w:r>
      <w:r w:rsidR="00663101">
        <w:t>a</w:t>
      </w:r>
      <w:r>
        <w:t xml:space="preserve"> stands for </w:t>
      </w:r>
      <w:r w:rsidR="00B56CD4">
        <w:t>S</w:t>
      </w:r>
      <w:r>
        <w:t>a</w:t>
      </w:r>
      <w:r w:rsidR="00B56CD4">
        <w:t>t</w:t>
      </w:r>
      <w:r>
        <w:t xml:space="preserve">tva </w:t>
      </w:r>
      <w:r w:rsidR="00B56CD4">
        <w:t>G</w:t>
      </w:r>
      <w:r>
        <w:t xml:space="preserve">una and </w:t>
      </w:r>
      <w:r w:rsidR="00B56CD4">
        <w:t>seeks</w:t>
      </w:r>
      <w:r>
        <w:t xml:space="preserve"> god or </w:t>
      </w:r>
      <w:r w:rsidR="00C15A6F">
        <w:t>Consciousness</w:t>
      </w:r>
      <w:r>
        <w:t xml:space="preserve">. Unlike the two other tendencies of nature, this one tries to balance all of them together. </w:t>
      </w:r>
    </w:p>
    <w:p w:rsidR="001C04BF" w:rsidRDefault="001C04BF" w:rsidP="001C04BF">
      <w:pPr>
        <w:spacing w:line="480" w:lineRule="auto"/>
        <w:ind w:firstLine="720"/>
        <w:jc w:val="both"/>
      </w:pPr>
      <w:r>
        <w:t xml:space="preserve">After the defeat of </w:t>
      </w:r>
      <w:r w:rsidR="00D02EEA">
        <w:t>Ravana,</w:t>
      </w:r>
      <w:r>
        <w:t xml:space="preserve"> Shri Ram hands over Lanka to Vibhishan</w:t>
      </w:r>
      <w:r w:rsidR="00663101">
        <w:t>a</w:t>
      </w:r>
      <w:r>
        <w:t xml:space="preserve"> and returns to Ayodhya. Note that Shri Ram does not end up ruling Lanka. He honors Vibhishan</w:t>
      </w:r>
      <w:r w:rsidR="00663101">
        <w:t>a</w:t>
      </w:r>
      <w:r>
        <w:t xml:space="preserve"> as a </w:t>
      </w:r>
      <w:r w:rsidR="00AD2C32">
        <w:t>dear</w:t>
      </w:r>
      <w:r>
        <w:t xml:space="preserve"> friend. Shri Ram does not identify himself with any of these three brothers. He </w:t>
      </w:r>
      <w:r w:rsidR="00AD2C32">
        <w:t>detaches</w:t>
      </w:r>
      <w:r>
        <w:t xml:space="preserve"> himself from Vibhishan</w:t>
      </w:r>
      <w:r w:rsidR="00663101">
        <w:t>a</w:t>
      </w:r>
      <w:r>
        <w:t xml:space="preserve">, who fought with Shri Ram, against his own brothers. </w:t>
      </w:r>
    </w:p>
    <w:p w:rsidR="001C04BF" w:rsidRDefault="001C04BF" w:rsidP="001C04BF">
      <w:pPr>
        <w:spacing w:line="480" w:lineRule="auto"/>
        <w:ind w:firstLine="720"/>
        <w:jc w:val="both"/>
      </w:pPr>
      <w:r w:rsidRPr="00663101">
        <w:rPr>
          <w:b/>
          <w:bCs/>
        </w:rPr>
        <w:t xml:space="preserve">Shri Ram defeats </w:t>
      </w:r>
      <w:r w:rsidR="00AD2C32">
        <w:rPr>
          <w:b/>
          <w:bCs/>
        </w:rPr>
        <w:t>R</w:t>
      </w:r>
      <w:r w:rsidRPr="00663101">
        <w:rPr>
          <w:b/>
          <w:bCs/>
        </w:rPr>
        <w:t>ajas</w:t>
      </w:r>
      <w:r w:rsidR="00AD2C32">
        <w:rPr>
          <w:b/>
          <w:bCs/>
        </w:rPr>
        <w:t xml:space="preserve"> Guna</w:t>
      </w:r>
      <w:r w:rsidRPr="00663101">
        <w:rPr>
          <w:b/>
          <w:bCs/>
        </w:rPr>
        <w:t xml:space="preserve">, but does not take its position; he neutralizes </w:t>
      </w:r>
      <w:r w:rsidR="00B56CD4">
        <w:rPr>
          <w:b/>
          <w:bCs/>
        </w:rPr>
        <w:t>T</w:t>
      </w:r>
      <w:r w:rsidRPr="00663101">
        <w:rPr>
          <w:b/>
          <w:bCs/>
        </w:rPr>
        <w:t>amas</w:t>
      </w:r>
      <w:r w:rsidR="00B56CD4">
        <w:rPr>
          <w:b/>
          <w:bCs/>
        </w:rPr>
        <w:t xml:space="preserve"> Guna</w:t>
      </w:r>
      <w:r w:rsidRPr="00663101">
        <w:rPr>
          <w:b/>
          <w:bCs/>
        </w:rPr>
        <w:t xml:space="preserve">, but does not become lazy. He befriends </w:t>
      </w:r>
      <w:r w:rsidR="00B56CD4">
        <w:rPr>
          <w:b/>
          <w:bCs/>
        </w:rPr>
        <w:t>S</w:t>
      </w:r>
      <w:r w:rsidRPr="00663101">
        <w:rPr>
          <w:b/>
          <w:bCs/>
        </w:rPr>
        <w:t>a</w:t>
      </w:r>
      <w:r w:rsidR="00B56CD4">
        <w:rPr>
          <w:b/>
          <w:bCs/>
        </w:rPr>
        <w:t>t</w:t>
      </w:r>
      <w:r w:rsidRPr="00663101">
        <w:rPr>
          <w:b/>
          <w:bCs/>
        </w:rPr>
        <w:t xml:space="preserve">tva </w:t>
      </w:r>
      <w:r w:rsidR="00B56CD4">
        <w:rPr>
          <w:b/>
          <w:bCs/>
        </w:rPr>
        <w:t>G</w:t>
      </w:r>
      <w:r w:rsidRPr="00663101">
        <w:rPr>
          <w:b/>
          <w:bCs/>
        </w:rPr>
        <w:t xml:space="preserve">una, uses it, and </w:t>
      </w:r>
      <w:r w:rsidR="00AD2C32">
        <w:rPr>
          <w:b/>
          <w:bCs/>
        </w:rPr>
        <w:t>honors</w:t>
      </w:r>
      <w:r w:rsidRPr="00663101">
        <w:rPr>
          <w:b/>
          <w:bCs/>
        </w:rPr>
        <w:t xml:space="preserve"> it, but steps away from it. </w:t>
      </w:r>
      <w:r w:rsidR="00B56CD4">
        <w:rPr>
          <w:b/>
          <w:bCs/>
        </w:rPr>
        <w:lastRenderedPageBreak/>
        <w:t>The</w:t>
      </w:r>
      <w:r w:rsidRPr="00663101">
        <w:rPr>
          <w:b/>
          <w:bCs/>
        </w:rPr>
        <w:t xml:space="preserve"> </w:t>
      </w:r>
      <w:r w:rsidR="00C15A6F">
        <w:rPr>
          <w:b/>
          <w:bCs/>
        </w:rPr>
        <w:t>Consciousness</w:t>
      </w:r>
      <w:r w:rsidRPr="00663101">
        <w:rPr>
          <w:b/>
          <w:bCs/>
        </w:rPr>
        <w:t xml:space="preserve"> is not the same as three qualities of nature. It is “above and beyond” them and will always remain that way. </w:t>
      </w:r>
      <w:r>
        <w:t xml:space="preserve">The three </w:t>
      </w:r>
      <w:r w:rsidR="00B56CD4">
        <w:t>G</w:t>
      </w:r>
      <w:r>
        <w:t>una</w:t>
      </w:r>
      <w:r w:rsidR="00B56CD4">
        <w:t>(</w:t>
      </w:r>
      <w:r>
        <w:t>s</w:t>
      </w:r>
      <w:r w:rsidR="00B56CD4">
        <w:t>)</w:t>
      </w:r>
      <w:r>
        <w:t xml:space="preserve"> and their </w:t>
      </w:r>
      <w:r w:rsidR="00AD2C32">
        <w:t>relationship</w:t>
      </w:r>
      <w:r>
        <w:t xml:space="preserve"> to the </w:t>
      </w:r>
      <w:r w:rsidR="00C15A6F">
        <w:t>Consciousness</w:t>
      </w:r>
      <w:r>
        <w:t xml:space="preserve"> are the most </w:t>
      </w:r>
      <w:r w:rsidR="00AD2C32">
        <w:t>important</w:t>
      </w:r>
      <w:r>
        <w:t xml:space="preserve"> </w:t>
      </w:r>
      <w:r w:rsidR="00AD2C32">
        <w:t>discoveries</w:t>
      </w:r>
      <w:r>
        <w:t xml:space="preserve"> of Yoga. No other discovery of Yoga’s way of life comes close to this one in its importance</w:t>
      </w:r>
      <w:r w:rsidR="00B56CD4">
        <w:t xml:space="preserve">. </w:t>
      </w:r>
      <w:r w:rsidR="007F5C20">
        <w:t>No</w:t>
      </w:r>
      <w:r w:rsidR="00FA6312">
        <w:t xml:space="preserve"> other document</w:t>
      </w:r>
      <w:r>
        <w:t xml:space="preserve"> explains these qualities in such an easy-to-understand </w:t>
      </w:r>
      <w:r w:rsidR="001A0D54">
        <w:t>manner</w:t>
      </w:r>
      <w:r>
        <w:t xml:space="preserve">. </w:t>
      </w:r>
    </w:p>
    <w:p w:rsidR="001F2B8E" w:rsidRDefault="001F2B8E" w:rsidP="001F2B8E">
      <w:pPr>
        <w:pStyle w:val="Heading3"/>
        <w:jc w:val="left"/>
      </w:pPr>
      <w:bookmarkStart w:id="63" w:name="_Toc418306775"/>
      <w:bookmarkStart w:id="64" w:name="_Toc49159442"/>
      <w:r>
        <w:t xml:space="preserve">Shri Ram, Jatayu, and </w:t>
      </w:r>
      <w:bookmarkEnd w:id="63"/>
      <w:r w:rsidR="00D02EEA">
        <w:t>Ravana:</w:t>
      </w:r>
      <w:r w:rsidRPr="001F2B8E">
        <w:t xml:space="preserve"> </w:t>
      </w:r>
      <w:r>
        <w:t>Their Views of Their Lineages</w:t>
      </w:r>
      <w:bookmarkEnd w:id="64"/>
    </w:p>
    <w:p w:rsidR="001F2B8E" w:rsidRPr="00B00770" w:rsidRDefault="001F2B8E" w:rsidP="001F2B8E">
      <w:pPr>
        <w:jc w:val="both"/>
      </w:pPr>
    </w:p>
    <w:p w:rsidR="001F2B8E" w:rsidRDefault="001F2B8E" w:rsidP="001F2B8E">
      <w:pPr>
        <w:spacing w:line="480" w:lineRule="auto"/>
        <w:ind w:firstLine="720"/>
        <w:jc w:val="both"/>
      </w:pPr>
      <w:r>
        <w:t xml:space="preserve">Shri Ram, Jatayu, and </w:t>
      </w:r>
      <w:r w:rsidR="00D02EEA">
        <w:t>Ravana contrasting</w:t>
      </w:r>
      <w:r>
        <w:t xml:space="preserve"> characters, with almost nothing in common. It is interesting to see how they see themselves and how sage Valmiki </w:t>
      </w:r>
      <w:r w:rsidR="0042347F">
        <w:t>describes</w:t>
      </w:r>
      <w:r>
        <w:t xml:space="preserve"> their lineage. </w:t>
      </w:r>
      <w:r w:rsidRPr="001F2B8E">
        <w:rPr>
          <w:b/>
          <w:bCs/>
        </w:rPr>
        <w:t>By comparing and contrasting their views of their lineages, we get valuable insights into their inherent nature.</w:t>
      </w:r>
    </w:p>
    <w:p w:rsidR="001F2B8E" w:rsidRDefault="001F2B8E" w:rsidP="001F2B8E">
      <w:pPr>
        <w:spacing w:line="480" w:lineRule="auto"/>
        <w:ind w:firstLine="720"/>
        <w:jc w:val="both"/>
      </w:pPr>
      <w:r>
        <w:t xml:space="preserve">Sage Valmiki writes verses and verses giving ancestry information of Shri Ram. He describes a very long father-son list for Shri Ram from verse 1-70-20 to 1-70-42. All we can remember is that Shri Ram’s family begins with Lord Brahma and continues up to Shri Ram. </w:t>
      </w:r>
      <w:r w:rsidRPr="001F2B8E">
        <w:rPr>
          <w:b/>
          <w:bCs/>
        </w:rPr>
        <w:t xml:space="preserve">Shri Ram stands for the higher </w:t>
      </w:r>
      <w:r w:rsidR="00C15A6F">
        <w:rPr>
          <w:b/>
          <w:bCs/>
        </w:rPr>
        <w:t>Consciousness</w:t>
      </w:r>
      <w:r w:rsidRPr="001F2B8E">
        <w:rPr>
          <w:b/>
          <w:bCs/>
        </w:rPr>
        <w:t xml:space="preserve">, so his family begins with Lord Brahma/the universal </w:t>
      </w:r>
      <w:r w:rsidR="00C15A6F">
        <w:rPr>
          <w:b/>
          <w:bCs/>
        </w:rPr>
        <w:t>Consciousness</w:t>
      </w:r>
      <w:r w:rsidRPr="001F2B8E">
        <w:rPr>
          <w:b/>
          <w:bCs/>
        </w:rPr>
        <w:t>.</w:t>
      </w:r>
      <w:r>
        <w:t xml:space="preserve"> Note that Lord Brahma is the creator of the entire creation, so every family starts with Lord Brahma.</w:t>
      </w:r>
    </w:p>
    <w:p w:rsidR="001F2B8E" w:rsidRDefault="001F2B8E" w:rsidP="001F2B8E">
      <w:pPr>
        <w:spacing w:line="480" w:lineRule="auto"/>
        <w:ind w:firstLine="720"/>
        <w:jc w:val="both"/>
      </w:pPr>
      <w:r>
        <w:t xml:space="preserve">When Jatayu meets Shri Ram, he narrates his lineage. His family too begins with Lord Brahma. </w:t>
      </w:r>
      <w:r w:rsidRPr="001F2B8E">
        <w:rPr>
          <w:b/>
          <w:bCs/>
        </w:rPr>
        <w:t xml:space="preserve">Unlike Shri Ram’s patriarchal lineage, Jatayu has a matriarchal family tree. Each female in this mother-daughter chain stands for the </w:t>
      </w:r>
      <w:r w:rsidR="00C15A6F">
        <w:rPr>
          <w:b/>
          <w:bCs/>
        </w:rPr>
        <w:t>Energy</w:t>
      </w:r>
      <w:r w:rsidR="0042347F">
        <w:rPr>
          <w:b/>
          <w:bCs/>
        </w:rPr>
        <w:t>.</w:t>
      </w:r>
      <w:r w:rsidRPr="001F2B8E">
        <w:rPr>
          <w:b/>
          <w:bCs/>
        </w:rPr>
        <w:t xml:space="preserve"> We learn that from this mother-daughter chain, every kind of animal is born. </w:t>
      </w:r>
      <w:r>
        <w:t xml:space="preserve">Humans, monkeys, eagles, horses, etc. all have come out of this family tree. A female represents each branch of this family tree. </w:t>
      </w:r>
      <w:r w:rsidRPr="001F2B8E">
        <w:rPr>
          <w:b/>
          <w:bCs/>
        </w:rPr>
        <w:t xml:space="preserve">The story of Jatayu’s family tree explains how the universal </w:t>
      </w:r>
      <w:r w:rsidR="0042347F">
        <w:rPr>
          <w:b/>
          <w:bCs/>
        </w:rPr>
        <w:t>Energy</w:t>
      </w:r>
      <w:r w:rsidRPr="001F2B8E">
        <w:rPr>
          <w:b/>
          <w:bCs/>
        </w:rPr>
        <w:t xml:space="preserve"> created various names and forms. Here the form stands for a particular species, and the name stands for the name of a person or animal. </w:t>
      </w:r>
    </w:p>
    <w:p w:rsidR="001F2B8E" w:rsidRPr="001F2B8E" w:rsidRDefault="001F2B8E" w:rsidP="001F2B8E">
      <w:pPr>
        <w:spacing w:line="480" w:lineRule="auto"/>
        <w:ind w:firstLine="720"/>
        <w:jc w:val="both"/>
        <w:rPr>
          <w:b/>
          <w:bCs/>
        </w:rPr>
      </w:pPr>
      <w:r>
        <w:lastRenderedPageBreak/>
        <w:t xml:space="preserve">Finally, we see </w:t>
      </w:r>
      <w:r w:rsidR="00D02EEA">
        <w:t>Ravana’s</w:t>
      </w:r>
      <w:r>
        <w:t xml:space="preserve"> lineage in verse 3-47-26, when he appears to abduct Sita. He introduces himself, as "I am </w:t>
      </w:r>
      <w:r w:rsidR="00D02EEA">
        <w:t>Ravana,</w:t>
      </w:r>
      <w:r>
        <w:t xml:space="preserve"> Lord of demons". He does not mention his family or his ancestors. </w:t>
      </w:r>
      <w:r w:rsidRPr="001F2B8E">
        <w:rPr>
          <w:b/>
          <w:bCs/>
        </w:rPr>
        <w:t xml:space="preserve">Even though he is the great grandson of Lord Brahma, he does not refer to that relation. </w:t>
      </w:r>
      <w:r w:rsidR="00D02EEA">
        <w:rPr>
          <w:b/>
          <w:bCs/>
        </w:rPr>
        <w:t>Ravana stands</w:t>
      </w:r>
      <w:r w:rsidR="0042347F">
        <w:rPr>
          <w:b/>
          <w:bCs/>
        </w:rPr>
        <w:t xml:space="preserve"> for the </w:t>
      </w:r>
      <w:r w:rsidRPr="001F2B8E">
        <w:rPr>
          <w:b/>
          <w:bCs/>
        </w:rPr>
        <w:t>Ahamkar</w:t>
      </w:r>
      <w:r w:rsidR="0042347F">
        <w:rPr>
          <w:b/>
          <w:bCs/>
        </w:rPr>
        <w:t>a</w:t>
      </w:r>
      <w:r w:rsidRPr="001F2B8E">
        <w:rPr>
          <w:b/>
          <w:bCs/>
        </w:rPr>
        <w:t xml:space="preserve"> and always stands alone, disconnected from the others.</w:t>
      </w:r>
    </w:p>
    <w:p w:rsidR="001C04BF" w:rsidRDefault="001C04BF" w:rsidP="001C04BF">
      <w:pPr>
        <w:jc w:val="both"/>
      </w:pPr>
    </w:p>
    <w:p w:rsidR="00BA25D3" w:rsidRDefault="00BA25D3" w:rsidP="006B6168">
      <w:pPr>
        <w:tabs>
          <w:tab w:val="clear" w:pos="360"/>
          <w:tab w:val="clear" w:pos="9360"/>
        </w:tabs>
        <w:spacing w:line="480" w:lineRule="auto"/>
        <w:jc w:val="both"/>
      </w:pPr>
      <w:r>
        <w:br w:type="page"/>
      </w:r>
    </w:p>
    <w:p w:rsidR="00E3146C" w:rsidRDefault="00E3146C" w:rsidP="00132725">
      <w:pPr>
        <w:pStyle w:val="Heading2"/>
        <w:jc w:val="left"/>
      </w:pPr>
      <w:bookmarkStart w:id="65" w:name="_Toc418306792"/>
      <w:bookmarkStart w:id="66" w:name="_Toc49159443"/>
      <w:r>
        <w:lastRenderedPageBreak/>
        <w:t>Layer 3: Safeguards for a Spiritual Aspirants</w:t>
      </w:r>
      <w:bookmarkEnd w:id="66"/>
    </w:p>
    <w:p w:rsidR="00E3146C" w:rsidRPr="0009663C" w:rsidRDefault="00021A1C" w:rsidP="00E3146C">
      <w:pPr>
        <w:spacing w:line="480" w:lineRule="auto"/>
      </w:pPr>
      <w:r>
        <w:tab/>
        <w:t>Here</w:t>
      </w:r>
      <w:r w:rsidR="00E3146C">
        <w:t xml:space="preserve"> we will study the most important layer – the safeguards for spiritual aspirants. </w:t>
      </w:r>
    </w:p>
    <w:p w:rsidR="00524B15" w:rsidRDefault="00524B15" w:rsidP="00524B15">
      <w:pPr>
        <w:pStyle w:val="Heading3"/>
        <w:jc w:val="both"/>
      </w:pPr>
      <w:bookmarkStart w:id="67" w:name="_Toc418306790"/>
      <w:bookmarkStart w:id="68" w:name="_Toc49159444"/>
      <w:r>
        <w:t>Tataka</w:t>
      </w:r>
      <w:bookmarkEnd w:id="68"/>
    </w:p>
    <w:p w:rsidR="00524B15" w:rsidRDefault="00524B15" w:rsidP="00524B15">
      <w:pPr>
        <w:spacing w:line="480" w:lineRule="auto"/>
        <w:ind w:firstLine="720"/>
        <w:jc w:val="both"/>
      </w:pPr>
      <w:r>
        <w:t>The Tataka story is Shri Ram’s very first fight against demons. At the time</w:t>
      </w:r>
      <w:r w:rsidR="009C6AE9">
        <w:t xml:space="preserve"> in the story</w:t>
      </w:r>
      <w:r>
        <w:t>, Shri Ram is a young boy. He had no experience of any battle, let alone of fighting with a demon. King Dasharath</w:t>
      </w:r>
      <w:r w:rsidR="009C6AE9">
        <w:t>a</w:t>
      </w:r>
      <w:r>
        <w:t xml:space="preserve"> pleads with sage Vishwamitra not to seek Shri Ram’s help in warding off demons. However, sage Vishwamitra insists on taking Shri Ram’s protection. </w:t>
      </w:r>
    </w:p>
    <w:p w:rsidR="00524B15" w:rsidRDefault="00524B15" w:rsidP="00524B15">
      <w:pPr>
        <w:spacing w:line="480" w:lineRule="auto"/>
        <w:ind w:firstLine="720"/>
        <w:jc w:val="both"/>
      </w:pPr>
      <w:r>
        <w:t xml:space="preserve">Sage Vishwamitra leads Shri Ram directly to a dense jungle, where Tataka, a powerful and cruel female demon, lives. A fight between Tataka and Shri Ram is a challenge and a test for Shri Ram. If Shri Ram passes the test, Vishwamitra will give him powerful weapons. </w:t>
      </w:r>
    </w:p>
    <w:p w:rsidR="00524B15" w:rsidRDefault="00524B15" w:rsidP="00524B15">
      <w:pPr>
        <w:spacing w:line="480" w:lineRule="auto"/>
        <w:ind w:firstLine="720"/>
        <w:jc w:val="both"/>
      </w:pPr>
      <w:r>
        <w:t>Just as</w:t>
      </w:r>
      <w:r w:rsidR="009C6AE9">
        <w:t xml:space="preserve"> demon </w:t>
      </w:r>
      <w:r w:rsidR="00D02EEA">
        <w:t>Ravana represents</w:t>
      </w:r>
      <w:r w:rsidR="009C6AE9">
        <w:t xml:space="preserve"> our </w:t>
      </w:r>
      <w:r>
        <w:t>Ahamkar</w:t>
      </w:r>
      <w:r w:rsidR="009C6AE9">
        <w:t>a</w:t>
      </w:r>
      <w:r>
        <w:t xml:space="preserve">, the demon Tataka must represent something within us. The clue about demon Tataka’s nature, </w:t>
      </w:r>
      <w:r w:rsidR="009C6AE9">
        <w:t>regarding</w:t>
      </w:r>
      <w:r>
        <w:t xml:space="preserve"> our body, comes from a story related to the jungle in which she lives. </w:t>
      </w:r>
    </w:p>
    <w:p w:rsidR="00524B15" w:rsidRDefault="00524B15" w:rsidP="00524B15">
      <w:pPr>
        <w:spacing w:line="480" w:lineRule="auto"/>
        <w:ind w:firstLine="720"/>
        <w:jc w:val="both"/>
      </w:pPr>
      <w:r w:rsidRPr="00175D8A">
        <w:rPr>
          <w:b/>
          <w:bCs/>
        </w:rPr>
        <w:t>Indra had once washed away his bad habits of uncleanliness and excessive eating in that area, resulting in that part of the land becoming polluted.</w:t>
      </w:r>
      <w:r>
        <w:t xml:space="preserve"> Therefore, in verse 1-24-22, Indra blesses that area with abundance resources, plants, and animals. However, it remained uninhabited by humans for a long time, and thus, turned into a dense forest. Hence, we read in the verses 1-24-12 through 1-24-15 that the forest is atypical, horrendous, and impenetrable.</w:t>
      </w:r>
    </w:p>
    <w:p w:rsidR="00524B15" w:rsidRDefault="00524B15" w:rsidP="00524B15">
      <w:pPr>
        <w:spacing w:line="480" w:lineRule="auto"/>
        <w:ind w:firstLine="720"/>
        <w:jc w:val="both"/>
      </w:pPr>
      <w:r w:rsidRPr="00175D8A">
        <w:rPr>
          <w:b/>
          <w:bCs/>
        </w:rPr>
        <w:t>Indra stands for “indriya,” which means “sense organs.” Note that uncleanliness and excessive eating are body-related bad habits; a healthy person stays away from them</w:t>
      </w:r>
      <w:r>
        <w:t xml:space="preserve">. The description </w:t>
      </w:r>
      <w:r>
        <w:lastRenderedPageBreak/>
        <w:t xml:space="preserve">of the jungle is sage Valmiki’s way of describing the effect of bad habits of uncleanliness and over-eating or people having these bad habits. Thus, sage Valmiki is suggesting that a spiritual aspirant needs to control excessive eating, and must maintain hygiene of body. </w:t>
      </w:r>
    </w:p>
    <w:p w:rsidR="00524B15" w:rsidRDefault="00524B15" w:rsidP="00524B15">
      <w:pPr>
        <w:spacing w:line="480" w:lineRule="auto"/>
        <w:ind w:firstLine="720"/>
        <w:jc w:val="both"/>
      </w:pPr>
      <w:r w:rsidRPr="00175D8A">
        <w:rPr>
          <w:b/>
          <w:bCs/>
        </w:rPr>
        <w:t xml:space="preserve">It is the first challenge and the test for a </w:t>
      </w:r>
      <w:r>
        <w:rPr>
          <w:b/>
          <w:bCs/>
        </w:rPr>
        <w:t>Yogi</w:t>
      </w:r>
      <w:r w:rsidRPr="00175D8A">
        <w:rPr>
          <w:b/>
          <w:bCs/>
        </w:rPr>
        <w:t>. If a person meets these conditions, then further possibilities of his spiritual progress will open up.</w:t>
      </w:r>
      <w:r>
        <w:t xml:space="preserve"> </w:t>
      </w:r>
      <w:r w:rsidR="009C6AE9">
        <w:t>Many</w:t>
      </w:r>
      <w:r>
        <w:t xml:space="preserve"> Yoga books document Yoga’s insistence on hygiene. Physical cleanliness is the first step of yoga. In addition, all Yoga books advise that a spiritual aspirant should limit food intake and avoid over-indulgence in eating.</w:t>
      </w:r>
    </w:p>
    <w:p w:rsidR="00E3146C" w:rsidRDefault="00E3146C" w:rsidP="00E3146C">
      <w:pPr>
        <w:pStyle w:val="Heading3"/>
        <w:jc w:val="left"/>
      </w:pPr>
      <w:bookmarkStart w:id="69" w:name="_Toc49159445"/>
      <w:r>
        <w:t>Vishwamitra</w:t>
      </w:r>
      <w:bookmarkEnd w:id="67"/>
      <w:bookmarkEnd w:id="69"/>
    </w:p>
    <w:p w:rsidR="00E3146C" w:rsidRDefault="00E3146C" w:rsidP="00E3146C">
      <w:pPr>
        <w:spacing w:line="480" w:lineRule="auto"/>
        <w:ind w:firstLine="720"/>
        <w:jc w:val="both"/>
      </w:pPr>
      <w:r>
        <w:t xml:space="preserve">There are two entirely </w:t>
      </w:r>
      <w:r w:rsidR="009C6AE9">
        <w:t>distinct personalities</w:t>
      </w:r>
      <w:r>
        <w:t xml:space="preserve"> of sage Vishwamitra. </w:t>
      </w:r>
      <w:r w:rsidR="007F5C20">
        <w:t>The first one is that of a king.</w:t>
      </w:r>
      <w:r>
        <w:t xml:space="preserve"> </w:t>
      </w:r>
      <w:r w:rsidR="007F5C20">
        <w:t>T</w:t>
      </w:r>
      <w:r>
        <w:t xml:space="preserve">he second is that of a highest-level sage or a brahma-rishi. Of these two personalities, only the first one </w:t>
      </w:r>
      <w:r w:rsidR="00CC051C">
        <w:t>applies</w:t>
      </w:r>
      <w:r>
        <w:t xml:space="preserve"> to us as a warning sign. </w:t>
      </w:r>
    </w:p>
    <w:p w:rsidR="00E3146C" w:rsidRDefault="00E3146C" w:rsidP="00E3146C">
      <w:pPr>
        <w:spacing w:line="480" w:lineRule="auto"/>
        <w:ind w:firstLine="720"/>
        <w:jc w:val="both"/>
      </w:pPr>
      <w:r>
        <w:t xml:space="preserve">In his first personality, he is a </w:t>
      </w:r>
      <w:r w:rsidR="00CC051C">
        <w:t>loving</w:t>
      </w:r>
      <w:r>
        <w:t xml:space="preserve"> king, </w:t>
      </w:r>
      <w:r w:rsidR="009C6AE9">
        <w:t>and</w:t>
      </w:r>
      <w:r>
        <w:t xml:space="preserve"> a mighty warrior. He rules a prosperous kingdom; yet, he is not satisfied. He creates an even bigger army than before and marches it all around the earth, trying to be the most powerful king. </w:t>
      </w:r>
    </w:p>
    <w:p w:rsidR="00E3146C" w:rsidRDefault="00E3146C" w:rsidP="00E3146C">
      <w:pPr>
        <w:spacing w:line="480" w:lineRule="auto"/>
        <w:ind w:firstLine="720"/>
        <w:jc w:val="both"/>
      </w:pPr>
      <w:r>
        <w:t xml:space="preserve">On his march, he comes to the hermitage of sage Vashistha, who offers his entire army sufficient food. Vishwamitra comes to know that the secret of sage Vashistha’s generosity is a cow named Shabala. According to verse 1-52-20, this cow is Kamadhenu, means she can fulfill any wish of her master. Vishwamitra becomes greedy and tries to take control of the Kamadhenu cow by barter. When all attempts fail, he declares war on sage Vashistha. </w:t>
      </w:r>
      <w:r w:rsidR="001900AC">
        <w:t>The</w:t>
      </w:r>
      <w:r>
        <w:t xml:space="preserve"> cow produces an even bigger army for sage Vashistha, which then annihilates the army of Vishwamitra. Sage Vashistha renders the rest of the army of king Vishwamitra </w:t>
      </w:r>
      <w:r>
        <w:lastRenderedPageBreak/>
        <w:t xml:space="preserve">to ashes just by the sound "hum." Vishwamitra loses his sons and the entire force. He feels disgraced and distressed. After a humiliating defeat, Vishwamitra realizes that sage Vashistha is superior to him. </w:t>
      </w:r>
      <w:r w:rsidR="001900AC">
        <w:t>Vishwamitra plans</w:t>
      </w:r>
      <w:r>
        <w:t xml:space="preserve"> to beat sage Vashistha at his own game - the power of </w:t>
      </w:r>
      <w:r w:rsidR="001900AC">
        <w:t>Energy</w:t>
      </w:r>
      <w:r>
        <w:t>.</w:t>
      </w:r>
    </w:p>
    <w:p w:rsidR="00E3146C" w:rsidRDefault="00E3146C" w:rsidP="00E3146C">
      <w:pPr>
        <w:spacing w:line="480" w:lineRule="auto"/>
        <w:ind w:firstLine="720"/>
        <w:jc w:val="both"/>
      </w:pPr>
      <w:r>
        <w:t xml:space="preserve">Vishwamitra gives up his kingdom, becomes a sage, and prays to Shiva for an extended time. Shiva, who is also the god of warfare, gives him many powerful weapons. Now, Vishwamitra is ready to take his revenge; he fires all the weapons on sage Vashistha right away. When those weapons do not work on sage Vashistha, he </w:t>
      </w:r>
      <w:r w:rsidR="007F5C20">
        <w:t>goes</w:t>
      </w:r>
      <w:r>
        <w:t xml:space="preserve"> back to praying to </w:t>
      </w:r>
      <w:r w:rsidR="007F5C20">
        <w:t>acquire</w:t>
      </w:r>
      <w:r>
        <w:t xml:space="preserve"> more weapons.</w:t>
      </w:r>
    </w:p>
    <w:p w:rsidR="00E3146C" w:rsidRDefault="00E3146C" w:rsidP="00E3146C">
      <w:pPr>
        <w:spacing w:line="480" w:lineRule="auto"/>
        <w:ind w:firstLine="720"/>
        <w:jc w:val="both"/>
      </w:pPr>
      <w:r>
        <w:t xml:space="preserve">After that event, we read the story of </w:t>
      </w:r>
      <w:r w:rsidR="00D02EEA">
        <w:t>Trishanku</w:t>
      </w:r>
      <w:r>
        <w:t xml:space="preserve">, who wants to go to the heaven in his human body and Vishwamitra helped him. Even in this story, we see that Vishwamitra is angry and an egoistic sage. Trishanku’s quest fails and Vishwamitra goes back to praying to get more powers. Lord Brahma tells Vishwamitra to control his senses better, if he wants to call himself a highest-level sage. It takes long and hard prayers for him to establish control over his senses, but when he </w:t>
      </w:r>
      <w:r w:rsidR="001900AC">
        <w:t>does</w:t>
      </w:r>
      <w:r>
        <w:t xml:space="preserve"> this, he b</w:t>
      </w:r>
      <w:r w:rsidR="00D02EEA">
        <w:t>ecomes a highest-level sage, a B</w:t>
      </w:r>
      <w:r>
        <w:t>ramh</w:t>
      </w:r>
      <w:r w:rsidR="00D02EEA">
        <w:t>a</w:t>
      </w:r>
      <w:r>
        <w:t>-rishi.</w:t>
      </w:r>
    </w:p>
    <w:p w:rsidR="00E3146C" w:rsidRPr="00DD0DB1" w:rsidRDefault="00E3146C" w:rsidP="00E3146C">
      <w:pPr>
        <w:spacing w:line="480" w:lineRule="auto"/>
        <w:ind w:firstLine="720"/>
        <w:jc w:val="both"/>
        <w:rPr>
          <w:b/>
          <w:bCs/>
        </w:rPr>
      </w:pPr>
      <w:r>
        <w:t>We can relate to the story of the first personality of Vishwamitra. It is a classic example of praying to god for benefits. As</w:t>
      </w:r>
      <w:r w:rsidR="00116134">
        <w:t xml:space="preserve"> the story suggests, our desire </w:t>
      </w:r>
      <w:r>
        <w:t xml:space="preserve">to get more and more in life, is the real </w:t>
      </w:r>
      <w:r w:rsidR="006C52B6">
        <w:t>driver</w:t>
      </w:r>
      <w:r>
        <w:t xml:space="preserve"> behind all our activities. </w:t>
      </w:r>
      <w:r w:rsidR="00116134">
        <w:t xml:space="preserve">Even when we change the </w:t>
      </w:r>
      <w:r w:rsidR="00116134" w:rsidRPr="00DD0DB1">
        <w:rPr>
          <w:b/>
          <w:bCs/>
        </w:rPr>
        <w:t>paradigm</w:t>
      </w:r>
      <w:r w:rsidR="00116134">
        <w:t xml:space="preserve">, </w:t>
      </w:r>
      <w:r w:rsidR="00116134" w:rsidRPr="00DD0DB1">
        <w:rPr>
          <w:b/>
          <w:bCs/>
        </w:rPr>
        <w:t xml:space="preserve">similar </w:t>
      </w:r>
      <w:r w:rsidR="00116134">
        <w:rPr>
          <w:b/>
          <w:bCs/>
        </w:rPr>
        <w:t>to</w:t>
      </w:r>
      <w:r w:rsidR="00116134" w:rsidRPr="00DD0DB1">
        <w:rPr>
          <w:b/>
          <w:bCs/>
        </w:rPr>
        <w:t xml:space="preserve"> Vishwamitra</w:t>
      </w:r>
      <w:r w:rsidR="00116134">
        <w:rPr>
          <w:b/>
          <w:bCs/>
        </w:rPr>
        <w:t>,</w:t>
      </w:r>
      <w:r w:rsidR="00116134" w:rsidRPr="00DD0DB1">
        <w:rPr>
          <w:b/>
          <w:bCs/>
        </w:rPr>
        <w:t xml:space="preserve"> </w:t>
      </w:r>
      <w:r w:rsidR="00116134">
        <w:rPr>
          <w:b/>
          <w:bCs/>
        </w:rPr>
        <w:t>t</w:t>
      </w:r>
      <w:r w:rsidRPr="00DD0DB1">
        <w:rPr>
          <w:b/>
          <w:bCs/>
        </w:rPr>
        <w:t xml:space="preserve">his </w:t>
      </w:r>
      <w:r w:rsidR="00116134">
        <w:rPr>
          <w:b/>
          <w:bCs/>
        </w:rPr>
        <w:t>drive</w:t>
      </w:r>
      <w:r w:rsidRPr="00DD0DB1">
        <w:rPr>
          <w:b/>
          <w:bCs/>
        </w:rPr>
        <w:t xml:space="preserve"> does not stop</w:t>
      </w:r>
      <w:r w:rsidR="00116134">
        <w:rPr>
          <w:b/>
          <w:bCs/>
        </w:rPr>
        <w:t>.</w:t>
      </w:r>
      <w:r w:rsidRPr="00DD0DB1">
        <w:rPr>
          <w:b/>
          <w:bCs/>
        </w:rPr>
        <w:t xml:space="preserve"> </w:t>
      </w:r>
      <w:r>
        <w:t xml:space="preserve">Earlier Vishwamitra was a king, waging wars for expanding the kingdom, and he tried to take Kamadhenu by force. </w:t>
      </w:r>
      <w:r w:rsidRPr="00DD0DB1">
        <w:rPr>
          <w:b/>
          <w:bCs/>
        </w:rPr>
        <w:t xml:space="preserve">He gave up the kingdom to become a sage, but his anger, ego, and jealousy remained the same as before. </w:t>
      </w:r>
      <w:r w:rsidRPr="00DD0DB1">
        <w:t>Previously, he was running toward, say, the north. Realizing that the south is even more powerful, he started running toward the south.</w:t>
      </w:r>
      <w:r w:rsidRPr="00DD0DB1">
        <w:rPr>
          <w:b/>
          <w:bCs/>
        </w:rPr>
        <w:t xml:space="preserve"> He </w:t>
      </w:r>
      <w:r w:rsidR="001900AC">
        <w:rPr>
          <w:b/>
          <w:bCs/>
        </w:rPr>
        <w:t>changed</w:t>
      </w:r>
      <w:r w:rsidRPr="00DD0DB1">
        <w:rPr>
          <w:b/>
          <w:bCs/>
        </w:rPr>
        <w:t xml:space="preserve"> the direction, but inside, he and his running, continued to be the same.</w:t>
      </w:r>
    </w:p>
    <w:p w:rsidR="00E3146C" w:rsidRDefault="00E3146C" w:rsidP="00E3146C">
      <w:pPr>
        <w:spacing w:line="480" w:lineRule="auto"/>
        <w:ind w:firstLine="720"/>
        <w:jc w:val="both"/>
      </w:pPr>
      <w:r w:rsidRPr="00DD0DB1">
        <w:rPr>
          <w:b/>
          <w:bCs/>
        </w:rPr>
        <w:lastRenderedPageBreak/>
        <w:t>This story is an important warning sign, and sage Valmiki posts it at the very beginning of the road. He makes us aware of the danger that a change of direction or paradigm does not lead us anywhere.</w:t>
      </w:r>
      <w:r>
        <w:t xml:space="preserve"> Countless people have made this mistake and taken the wrong turn on this slippery road. Unable to control their senses, they gave up the household life and took up a solitary life. That did not help them. Similar to Vishwamitra, their ego, anger, and senses went with them in their solitary life. Previously, it was eas</w:t>
      </w:r>
      <w:r w:rsidR="00232A58">
        <w:t>y for them to see their faults. I</w:t>
      </w:r>
      <w:r>
        <w:t xml:space="preserve">n the solitary life, </w:t>
      </w:r>
      <w:r w:rsidR="00232A58">
        <w:t xml:space="preserve">no one </w:t>
      </w:r>
      <w:r>
        <w:t>challenge</w:t>
      </w:r>
      <w:r w:rsidR="00232A58">
        <w:t>s</w:t>
      </w:r>
      <w:r>
        <w:t xml:space="preserve"> them. </w:t>
      </w:r>
      <w:r w:rsidRPr="00DD0DB1">
        <w:rPr>
          <w:b/>
          <w:bCs/>
        </w:rPr>
        <w:t xml:space="preserve">Therefore, sage Valmiki suggests that we need to be ready to change ourselves. The </w:t>
      </w:r>
      <w:r w:rsidR="001900AC">
        <w:rPr>
          <w:b/>
          <w:bCs/>
        </w:rPr>
        <w:t>genuine change</w:t>
      </w:r>
      <w:r w:rsidRPr="00DD0DB1">
        <w:rPr>
          <w:b/>
          <w:bCs/>
        </w:rPr>
        <w:t xml:space="preserve"> needs to happen inside of us. A change of physical location or directions is irrelevant.</w:t>
      </w:r>
    </w:p>
    <w:p w:rsidR="00E3146C" w:rsidRDefault="00E3146C" w:rsidP="00E3146C">
      <w:pPr>
        <w:pStyle w:val="Heading3"/>
        <w:jc w:val="left"/>
      </w:pPr>
      <w:bookmarkStart w:id="70" w:name="_Toc49159446"/>
      <w:r>
        <w:t>Trishanku</w:t>
      </w:r>
      <w:bookmarkEnd w:id="65"/>
      <w:bookmarkEnd w:id="70"/>
    </w:p>
    <w:p w:rsidR="00E3146C" w:rsidRDefault="00E3146C" w:rsidP="00E3146C">
      <w:pPr>
        <w:spacing w:line="480" w:lineRule="auto"/>
        <w:ind w:firstLine="720"/>
        <w:jc w:val="both"/>
      </w:pPr>
      <w:r>
        <w:t xml:space="preserve">The story of Trishanku is yet another warning sign that comes right after Shri Ram’s journey begins. We saw the king Vishwamitra’s story as a warning; Trishanku’s story is a continuation of the same warning. </w:t>
      </w:r>
    </w:p>
    <w:p w:rsidR="00E3146C" w:rsidRDefault="00E3146C" w:rsidP="00E3146C">
      <w:pPr>
        <w:spacing w:line="480" w:lineRule="auto"/>
        <w:ind w:firstLine="720"/>
        <w:jc w:val="both"/>
      </w:pPr>
      <w:r>
        <w:t xml:space="preserve">We identify ourselves with our body. Our body represents our identity. Associating ourselves with the body means making efforts to satisfy its desires for hunger, sleep, and other things. There is nothing wrong with having desires, and we see in Ramayana that great sages are married and engage in everyday activities. </w:t>
      </w:r>
    </w:p>
    <w:p w:rsidR="00E3146C" w:rsidRDefault="00E3146C" w:rsidP="00E3146C">
      <w:pPr>
        <w:spacing w:line="480" w:lineRule="auto"/>
        <w:ind w:firstLine="720"/>
        <w:jc w:val="both"/>
      </w:pPr>
      <w:r>
        <w:t xml:space="preserve">The problem comes when the </w:t>
      </w:r>
      <w:r w:rsidR="001900AC">
        <w:t>A</w:t>
      </w:r>
      <w:r>
        <w:t>hamkar</w:t>
      </w:r>
      <w:r w:rsidR="001900AC">
        <w:t>a</w:t>
      </w:r>
      <w:r>
        <w:t xml:space="preserve">, the sense of I that separates us from the others, </w:t>
      </w:r>
      <w:r w:rsidR="001900AC">
        <w:t>drives</w:t>
      </w:r>
      <w:r>
        <w:t xml:space="preserve"> our actions with greed and hatred. In the story of Trishanku, he wants to go to the heaven with his body, which means his sense of identity. His problem is that he is greedy; he wants to keep his bodily identity, attachments, and desires as-is and go to the heaven at the same time.</w:t>
      </w:r>
    </w:p>
    <w:p w:rsidR="00E3146C" w:rsidRDefault="00E3146C" w:rsidP="00E3146C">
      <w:pPr>
        <w:spacing w:line="480" w:lineRule="auto"/>
        <w:ind w:firstLine="720"/>
        <w:jc w:val="both"/>
      </w:pPr>
      <w:r>
        <w:lastRenderedPageBreak/>
        <w:t xml:space="preserve">As per sage Valmiki, for anyone to go to the heaven, he or she must meet one of the two conditions. The first condition is that the person must give up bodily attachments and the ego as several sages in the story do. The second condition is that this person must have lot of accumulated </w:t>
      </w:r>
      <w:r w:rsidR="001900AC">
        <w:t>Energy</w:t>
      </w:r>
      <w:r>
        <w:t>. If a person cannot meet these conditions, death is the only option for him. Many characters, like king Dasharath</w:t>
      </w:r>
      <w:r w:rsidR="001900AC">
        <w:t>a</w:t>
      </w:r>
      <w:r>
        <w:t xml:space="preserve">, went to the heaven only after their death. However, Trishanku is not ready for this. He is smart, but lazy to do his hard work for going to the heaven. So, he figures out an easy way </w:t>
      </w:r>
      <w:r w:rsidR="001900AC">
        <w:t>to achieve his desires</w:t>
      </w:r>
      <w:r>
        <w:t xml:space="preserve">. He asks sage </w:t>
      </w:r>
      <w:r w:rsidR="001900AC">
        <w:t>Vashistha</w:t>
      </w:r>
      <w:r>
        <w:t xml:space="preserve"> and his sons for help, but that does not work, and he ends up with a deformed body.</w:t>
      </w:r>
    </w:p>
    <w:p w:rsidR="00E3146C" w:rsidRDefault="00E3146C" w:rsidP="00E3146C">
      <w:pPr>
        <w:spacing w:line="480" w:lineRule="auto"/>
        <w:ind w:firstLine="720"/>
        <w:jc w:val="both"/>
      </w:pPr>
      <w:r>
        <w:t xml:space="preserve">Trishanku – a former king – knows that sage Vishwamitra considers sage </w:t>
      </w:r>
      <w:r w:rsidR="001900AC">
        <w:t>Vashistha</w:t>
      </w:r>
      <w:r>
        <w:t xml:space="preserve"> as an archenemy and uses this animosity of Vishwamitra to his advantage. He butters up Vishwamitra, who is full of pride, anger, and arrogance, and convinces him to send him to the heaven by giving him </w:t>
      </w:r>
      <w:r w:rsidR="001900AC">
        <w:t>Energy</w:t>
      </w:r>
      <w:r>
        <w:t xml:space="preserve">. Vishwamitra has great powers, but he has not yet crossed the </w:t>
      </w:r>
      <w:r w:rsidR="001900AC">
        <w:t>ultimate stage</w:t>
      </w:r>
      <w:r>
        <w:t xml:space="preserve"> of becoming a </w:t>
      </w:r>
      <w:r w:rsidR="00D02EEA">
        <w:t>Bramha</w:t>
      </w:r>
      <w:r>
        <w:t xml:space="preserve">-rishi. At this point of time, Vishwamitra is just an arrogant and prideful person with </w:t>
      </w:r>
      <w:r w:rsidR="001900AC">
        <w:t>an exorbitant amount</w:t>
      </w:r>
      <w:r>
        <w:t xml:space="preserve"> of </w:t>
      </w:r>
      <w:r w:rsidR="00C15A6F">
        <w:t xml:space="preserve">Energy </w:t>
      </w:r>
      <w:r>
        <w:t xml:space="preserve">accumulated from doing long austerities. Trishanku is getting a free ride from Vishwamitra by using the accumulated </w:t>
      </w:r>
      <w:r w:rsidR="00C15A6F">
        <w:t>Energy</w:t>
      </w:r>
      <w:r>
        <w:t xml:space="preserve"> of Vishwamitra to go to the heaven with his body. </w:t>
      </w:r>
    </w:p>
    <w:p w:rsidR="00E3146C" w:rsidRDefault="00E3146C" w:rsidP="00E3146C">
      <w:pPr>
        <w:spacing w:line="480" w:lineRule="auto"/>
        <w:ind w:firstLine="720"/>
        <w:jc w:val="both"/>
      </w:pPr>
      <w:r>
        <w:tab/>
        <w:t>However, going to the heave</w:t>
      </w:r>
      <w:r w:rsidR="00232A58">
        <w:t>n with the body is not allowed. H</w:t>
      </w:r>
      <w:r>
        <w:t>ence, Indr</w:t>
      </w:r>
      <w:r w:rsidR="001900AC">
        <w:t>a</w:t>
      </w:r>
      <w:r>
        <w:t>, the ruler of heaven, blocks Trishanku’s upward path. If we replace Indr</w:t>
      </w:r>
      <w:r w:rsidR="001900AC">
        <w:t>a</w:t>
      </w:r>
      <w:r>
        <w:t xml:space="preserve"> with Indriya, meaning sense organs, we see that Trishanku’s senses and desires block his path. Thus, he is badly stuck in the middle. Neither can he go to the heaven with his body, nor can he come back on the earth, as Vishwamitra will not allow that to happen. The only way out for him is to give up his identity and desires so he is free to go up. </w:t>
      </w:r>
    </w:p>
    <w:p w:rsidR="00E3146C" w:rsidRDefault="00E3146C" w:rsidP="00E3146C">
      <w:pPr>
        <w:spacing w:line="480" w:lineRule="auto"/>
        <w:ind w:firstLine="720"/>
        <w:jc w:val="both"/>
      </w:pPr>
      <w:r>
        <w:t xml:space="preserve">Note the meaning of the name Trishanku. “Tri” means “three” and “shanku” probably means “hanging from.” Therefore, his name translates into “hanging from three worlds.” The story shows him </w:t>
      </w:r>
      <w:r>
        <w:lastRenderedPageBreak/>
        <w:t xml:space="preserve">hanging between two worlds – the earth and the heaven. That means that his name should have been Dwishanku – “hanging from two worlds.” So, what is the third world sage Valmiki might </w:t>
      </w:r>
      <w:r w:rsidR="001900AC">
        <w:t>refer</w:t>
      </w:r>
      <w:r>
        <w:t xml:space="preserve"> to? </w:t>
      </w:r>
    </w:p>
    <w:p w:rsidR="00E3146C" w:rsidRDefault="00E3146C" w:rsidP="00E3146C">
      <w:pPr>
        <w:spacing w:line="480" w:lineRule="auto"/>
        <w:ind w:firstLine="720"/>
        <w:jc w:val="both"/>
      </w:pPr>
      <w:r>
        <w:t xml:space="preserve">We know that all the worlds are within us, so we need to search deeper within ourselves. Let us not think of Trishanku as someone outside our body as he too represents us. Our imagination of the heaven makes us greedy, and we too would like to go to the heaven as-is. In sage Valmiki’s world, the heaven is a temporary state of </w:t>
      </w:r>
      <w:r w:rsidR="00C15A6F">
        <w:t>Consciousness</w:t>
      </w:r>
      <w:r>
        <w:t xml:space="preserve">, which is relatively higher than our normal state. This state is not to be confused with the highest state of </w:t>
      </w:r>
      <w:r w:rsidR="00C15A6F">
        <w:t>Consciousness</w:t>
      </w:r>
      <w:r>
        <w:t>, which is termed as Brahma-Loka or Lord Brahma’s abode.</w:t>
      </w:r>
    </w:p>
    <w:p w:rsidR="00E3146C" w:rsidRDefault="00E3146C" w:rsidP="00E3146C">
      <w:pPr>
        <w:spacing w:line="480" w:lineRule="auto"/>
        <w:ind w:firstLine="720"/>
        <w:jc w:val="both"/>
      </w:pPr>
      <w:r>
        <w:t>Indr</w:t>
      </w:r>
      <w:r w:rsidR="001900AC">
        <w:t>a</w:t>
      </w:r>
      <w:r>
        <w:t xml:space="preserve"> is the ruler of this temporary state (that is, the heaven), in which all needs, wishes, and desires are fulfilled instantaneously. The existence of desires, their satisfaction, and the connection to senses represent that the heaven is an intermediate state. People believe that if a person does many good deeds in his lifetime, then he goes to the heaven after death and enjoys the fruits of his actions for some time. Once the power of his accumulated good deeds is over, he comes back to the earth and begins a new cycle of birth.</w:t>
      </w:r>
    </w:p>
    <w:p w:rsidR="00E3146C" w:rsidRDefault="00E3146C" w:rsidP="00E3146C">
      <w:pPr>
        <w:spacing w:line="480" w:lineRule="auto"/>
        <w:ind w:firstLine="720"/>
        <w:jc w:val="both"/>
      </w:pPr>
      <w:r>
        <w:t xml:space="preserve">Going to the heaven requires </w:t>
      </w:r>
      <w:r w:rsidR="001900AC">
        <w:t>a substantial amount</w:t>
      </w:r>
      <w:r>
        <w:t xml:space="preserve"> of </w:t>
      </w:r>
      <w:r w:rsidR="001900AC">
        <w:t>Energy</w:t>
      </w:r>
      <w:r w:rsidR="00232A58">
        <w:t>. W</w:t>
      </w:r>
      <w:r>
        <w:t xml:space="preserve">e do not have it, and will not make the efforts to </w:t>
      </w:r>
      <w:r w:rsidR="001900AC">
        <w:t>get</w:t>
      </w:r>
      <w:r>
        <w:t xml:space="preserve"> it. If we were to make efforts to </w:t>
      </w:r>
      <w:r w:rsidR="001900AC">
        <w:t>get</w:t>
      </w:r>
      <w:r>
        <w:t xml:space="preserve"> </w:t>
      </w:r>
      <w:r w:rsidR="00C15A6F">
        <w:t>Energy</w:t>
      </w:r>
      <w:r w:rsidR="001900AC">
        <w:t>,</w:t>
      </w:r>
      <w:r>
        <w:t xml:space="preserve"> we would lose our false identity or the </w:t>
      </w:r>
      <w:r w:rsidR="001900AC">
        <w:t>A</w:t>
      </w:r>
      <w:r>
        <w:t>hamkar</w:t>
      </w:r>
      <w:r w:rsidR="001900AC">
        <w:t>a</w:t>
      </w:r>
      <w:r>
        <w:t xml:space="preserve">. The </w:t>
      </w:r>
      <w:r w:rsidR="001900AC">
        <w:t>simple way</w:t>
      </w:r>
      <w:r>
        <w:t xml:space="preserve"> out is to get help from an external source – a </w:t>
      </w:r>
      <w:r w:rsidR="001900AC">
        <w:t>person</w:t>
      </w:r>
      <w:r>
        <w:t xml:space="preserve"> who has the </w:t>
      </w:r>
      <w:r w:rsidR="001900AC">
        <w:t>gained</w:t>
      </w:r>
      <w:r>
        <w:t xml:space="preserve"> </w:t>
      </w:r>
      <w:r w:rsidR="00C15A6F">
        <w:t xml:space="preserve">Energy </w:t>
      </w:r>
      <w:r>
        <w:t>and is ready to give it to us. If someone transfer</w:t>
      </w:r>
      <w:r w:rsidR="00232A58">
        <w:t>s</w:t>
      </w:r>
      <w:r>
        <w:t xml:space="preserve"> such </w:t>
      </w:r>
      <w:r w:rsidR="001900AC">
        <w:t>an enormous amount</w:t>
      </w:r>
      <w:r>
        <w:t xml:space="preserve"> of </w:t>
      </w:r>
      <w:r w:rsidR="00C15A6F">
        <w:t xml:space="preserve">Energy </w:t>
      </w:r>
      <w:r>
        <w:t>to us, it would easily rise to the top of the crown of our head, and then, we can be in a higher state for some time.</w:t>
      </w:r>
    </w:p>
    <w:p w:rsidR="00E3146C" w:rsidRDefault="00E3146C" w:rsidP="00E3146C">
      <w:pPr>
        <w:spacing w:line="480" w:lineRule="auto"/>
        <w:ind w:firstLine="720"/>
        <w:jc w:val="both"/>
      </w:pPr>
      <w:r>
        <w:t xml:space="preserve">Note that the </w:t>
      </w:r>
      <w:r w:rsidR="00C15A6F">
        <w:t xml:space="preserve">Energy </w:t>
      </w:r>
      <w:r>
        <w:t xml:space="preserve">transfer from the other person has to occur at the base of the spine, the </w:t>
      </w:r>
      <w:r w:rsidR="001900AC">
        <w:t>Muladhara Chakra</w:t>
      </w:r>
      <w:r>
        <w:t xml:space="preserve">. The additional </w:t>
      </w:r>
      <w:r w:rsidR="00C15A6F">
        <w:t xml:space="preserve">Energy </w:t>
      </w:r>
      <w:r>
        <w:t xml:space="preserve">from the outside merges with our </w:t>
      </w:r>
      <w:r w:rsidR="00C15A6F">
        <w:t xml:space="preserve">Energy </w:t>
      </w:r>
      <w:r>
        <w:t xml:space="preserve">at the </w:t>
      </w:r>
      <w:r w:rsidR="001900AC">
        <w:t>Muladhara Chakra</w:t>
      </w:r>
      <w:r>
        <w:t xml:space="preserve"> and collectively both energies try to rise above as one. Vishwamitra is th</w:t>
      </w:r>
      <w:r w:rsidR="001900AC">
        <w:t xml:space="preserve">e example of an external </w:t>
      </w:r>
      <w:r w:rsidR="001900AC">
        <w:lastRenderedPageBreak/>
        <w:t>person</w:t>
      </w:r>
      <w:r>
        <w:t xml:space="preserve"> who is transferring his </w:t>
      </w:r>
      <w:r w:rsidR="00C15A6F">
        <w:t xml:space="preserve">Energy </w:t>
      </w:r>
      <w:r>
        <w:t xml:space="preserve">to Trishanku/us. As per the laws of </w:t>
      </w:r>
      <w:r w:rsidR="001900AC">
        <w:t>Energy</w:t>
      </w:r>
      <w:r>
        <w:t xml:space="preserve">, this is a valid transfer. However, it may not work if Trishanku/we are not ready for the temporary higher state. Our mind is stuck in desires or senses; we </w:t>
      </w:r>
      <w:r w:rsidR="001900AC">
        <w:t>cannot</w:t>
      </w:r>
      <w:r>
        <w:t xml:space="preserve"> drop our </w:t>
      </w:r>
      <w:r w:rsidR="008E0108">
        <w:t>Ahamkara</w:t>
      </w:r>
      <w:r>
        <w:t xml:space="preserve"> and do not let ourselves go. In the final countdown, the desire of senses wins over the force of </w:t>
      </w:r>
      <w:r w:rsidR="001900AC">
        <w:t>Energy</w:t>
      </w:r>
      <w:r>
        <w:t xml:space="preserve"> that is helping us to move higher. The </w:t>
      </w:r>
      <w:r w:rsidR="00C15A6F">
        <w:t xml:space="preserve">Energy </w:t>
      </w:r>
      <w:r>
        <w:t xml:space="preserve">cannot travel upwards because the </w:t>
      </w:r>
      <w:r w:rsidR="001900AC">
        <w:t>N</w:t>
      </w:r>
      <w:r>
        <w:t>adi</w:t>
      </w:r>
      <w:r w:rsidR="001900AC">
        <w:t>(</w:t>
      </w:r>
      <w:r>
        <w:t>s</w:t>
      </w:r>
      <w:r w:rsidR="001900AC">
        <w:t>)</w:t>
      </w:r>
      <w:r>
        <w:t xml:space="preserve"> are blocked </w:t>
      </w:r>
      <w:r w:rsidR="001900AC">
        <w:t>because of</w:t>
      </w:r>
      <w:r>
        <w:t xml:space="preserve"> desires. The result is that the </w:t>
      </w:r>
      <w:r w:rsidR="00C15A6F">
        <w:t xml:space="preserve">Energy </w:t>
      </w:r>
      <w:r>
        <w:t xml:space="preserve">cannot complete its </w:t>
      </w:r>
      <w:r w:rsidR="001900AC">
        <w:t>work</w:t>
      </w:r>
      <w:r>
        <w:t xml:space="preserve"> and thus runs havoc in the body and the mind. </w:t>
      </w:r>
    </w:p>
    <w:p w:rsidR="00E3146C" w:rsidRDefault="00E3146C" w:rsidP="00E3146C">
      <w:pPr>
        <w:spacing w:line="480" w:lineRule="auto"/>
        <w:ind w:firstLine="720"/>
        <w:jc w:val="both"/>
      </w:pPr>
      <w:r>
        <w:t xml:space="preserve">We wondered what the three worlds mentioned in Trishanku’s name were and saw that he could not gain access to the temporary higher state. Because of the </w:t>
      </w:r>
      <w:r w:rsidR="00DD4E44">
        <w:t>Energy</w:t>
      </w:r>
      <w:r>
        <w:t xml:space="preserve">’s abnormal patterns in Trishanku’s body, he is in tremendous pain. In addition, his mind is going crazy, so much so, that he is close to madness. The body, the mind, and the temporary higher state are the three worlds his name refers to. If he does not achieve the </w:t>
      </w:r>
      <w:r w:rsidR="00DD4E44">
        <w:t>aim</w:t>
      </w:r>
      <w:r>
        <w:t xml:space="preserve"> of being in a higher state of </w:t>
      </w:r>
      <w:r w:rsidR="00C15A6F">
        <w:t>Consciousness</w:t>
      </w:r>
      <w:r>
        <w:t xml:space="preserve">, he/we lose the body and the mind too. In such a case, the </w:t>
      </w:r>
      <w:r w:rsidR="00C15A6F">
        <w:t xml:space="preserve">Energy </w:t>
      </w:r>
      <w:r>
        <w:t xml:space="preserve">may run downwards from the base of the spine toward the legs, which causes pains in the legs. A documented result of this half-hearted attempt to raise the </w:t>
      </w:r>
      <w:r w:rsidR="00C15A6F">
        <w:t>Energy</w:t>
      </w:r>
      <w:r>
        <w:t xml:space="preserve"> to the crown is severe pain in the legs.</w:t>
      </w:r>
    </w:p>
    <w:p w:rsidR="00E3146C" w:rsidRDefault="00E3146C" w:rsidP="00E3146C">
      <w:pPr>
        <w:spacing w:line="480" w:lineRule="auto"/>
        <w:ind w:firstLine="720"/>
        <w:jc w:val="both"/>
      </w:pPr>
      <w:r>
        <w:t xml:space="preserve">The only way out from this torturous condition is to sever our ties with the desires that bind us. Once we let go of desires, the blockages in the </w:t>
      </w:r>
      <w:r w:rsidR="00DD4E44">
        <w:t>N</w:t>
      </w:r>
      <w:r>
        <w:t>adi</w:t>
      </w:r>
      <w:r w:rsidR="00DD4E44">
        <w:t>(</w:t>
      </w:r>
      <w:r>
        <w:t>s</w:t>
      </w:r>
      <w:r w:rsidR="00DD4E44">
        <w:t>)</w:t>
      </w:r>
      <w:r>
        <w:t xml:space="preserve"> open up automatically, and the </w:t>
      </w:r>
      <w:r w:rsidR="00C15A6F">
        <w:t xml:space="preserve">Energy </w:t>
      </w:r>
      <w:r>
        <w:t xml:space="preserve">can go upwards. Trishanku’s story is a warning sign for both the disciple and his guru not to seek or initiate </w:t>
      </w:r>
      <w:r w:rsidR="00C15A6F">
        <w:t xml:space="preserve">Energy </w:t>
      </w:r>
      <w:r>
        <w:t xml:space="preserve">transfer casually. When the disciple is ready to </w:t>
      </w:r>
      <w:r w:rsidR="00DD4E44">
        <w:t>let go of his desires, the A</w:t>
      </w:r>
      <w:r>
        <w:t>hamkar</w:t>
      </w:r>
      <w:r w:rsidR="00DD4E44">
        <w:t>a</w:t>
      </w:r>
      <w:r>
        <w:t xml:space="preserve"> and the bodily attachments, only then the guru </w:t>
      </w:r>
      <w:r w:rsidR="00DD4E44">
        <w:t xml:space="preserve">should </w:t>
      </w:r>
      <w:r>
        <w:t xml:space="preserve">initiate </w:t>
      </w:r>
      <w:r w:rsidR="00C15A6F">
        <w:t xml:space="preserve">Energy </w:t>
      </w:r>
      <w:r>
        <w:t>transfer.</w:t>
      </w:r>
    </w:p>
    <w:p w:rsidR="002F55CA" w:rsidRDefault="00D216F5" w:rsidP="00D216F5">
      <w:pPr>
        <w:pStyle w:val="Heading3"/>
        <w:jc w:val="left"/>
      </w:pPr>
      <w:bookmarkStart w:id="71" w:name="_Toc49159447"/>
      <w:r>
        <w:t xml:space="preserve">Unnamed </w:t>
      </w:r>
      <w:r w:rsidR="002F55CA">
        <w:t>Sages Direct Shri Ram into Dense Jungle</w:t>
      </w:r>
      <w:bookmarkEnd w:id="71"/>
    </w:p>
    <w:p w:rsidR="00D216F5" w:rsidRDefault="00D216F5" w:rsidP="00D216F5">
      <w:pPr>
        <w:spacing w:line="480" w:lineRule="auto"/>
        <w:ind w:firstLine="720"/>
        <w:jc w:val="both"/>
      </w:pPr>
      <w:r w:rsidRPr="00D216F5">
        <w:rPr>
          <w:b/>
          <w:bCs/>
        </w:rPr>
        <w:lastRenderedPageBreak/>
        <w:t>In verse 2-116-13, the unnamed sages tell Shri Ram that, since the time he came to this side of the jungle, the demons have been ill treating them.</w:t>
      </w:r>
      <w:r>
        <w:t xml:space="preserve"> In verses 2-116-10 through 19, we read that even demon Khara has started to trouble sages, which shows that earlier Khara was not a troublemaker.</w:t>
      </w:r>
    </w:p>
    <w:p w:rsidR="00D216F5" w:rsidRDefault="00D216F5" w:rsidP="00D216F5">
      <w:pPr>
        <w:spacing w:line="480" w:lineRule="auto"/>
        <w:jc w:val="both"/>
      </w:pPr>
      <w:r>
        <w:tab/>
        <w:t>These verses show the correlation between Shri Ram's coming to Mt. Chitrakuta and the demons starting to trouble the unnamed sages. This correlation, as seen by the unnamed sages, irrespective of its correctness, puts the responsibility to protect them on Shri Ram's shoulders.</w:t>
      </w:r>
    </w:p>
    <w:p w:rsidR="00D216F5" w:rsidRDefault="00D216F5" w:rsidP="00D216F5">
      <w:pPr>
        <w:spacing w:line="480" w:lineRule="auto"/>
        <w:ind w:firstLine="720"/>
        <w:jc w:val="both"/>
      </w:pPr>
      <w:r>
        <w:t>The unnamed ascetics and sages are very much part of our Body-Mind processes, but they seem to play a small part. They refer to our wishes, intentions, and attempts to walk the path of spirituality, to do well, or to search for god. The demons, that trouble them, represent our limitations related to our Ahamkara. Thus, these sages need and deserve protection from Shri Ram/the Consciousness as only the Consciousness can keep the Ahamkara in check.</w:t>
      </w:r>
    </w:p>
    <w:p w:rsidR="00D216F5" w:rsidRDefault="00D216F5" w:rsidP="00D216F5">
      <w:pPr>
        <w:spacing w:line="480" w:lineRule="auto"/>
        <w:jc w:val="both"/>
      </w:pPr>
      <w:r>
        <w:tab/>
        <w:t>In verse 2-119-20 and many other verses, we read that the unnamed sages direct Shri Ram southward, deeper in the jungle, which leads Shri Ram straight into demon Viradha's cruel hands.</w:t>
      </w:r>
    </w:p>
    <w:p w:rsidR="00D216F5" w:rsidRDefault="00D216F5" w:rsidP="00D216F5">
      <w:pPr>
        <w:spacing w:line="480" w:lineRule="auto"/>
        <w:ind w:firstLine="720"/>
        <w:jc w:val="both"/>
      </w:pPr>
      <w:r>
        <w:t>Shri Ram's entry into the jungle was not his choice; it was his father's wish and order. When he entered the jungle, the demons felt threatened by his mere presence and started the trouble. Thus, to put out the fire started by the demons and to protect the sages, Shri Ram enters deeper into the jungle.</w:t>
      </w:r>
    </w:p>
    <w:p w:rsidR="00D216F5" w:rsidRDefault="00D216F5" w:rsidP="00D216F5">
      <w:pPr>
        <w:spacing w:line="480" w:lineRule="auto"/>
        <w:ind w:firstLine="720"/>
        <w:jc w:val="both"/>
      </w:pPr>
      <w:r>
        <w:t xml:space="preserve">The question, which naturally comes to the mind is why the demons start troubling the ascetics and sages suddenly? Sage Valmiki does not offer the demon side of view related to this question in Ramayana, as he sees no need for it. </w:t>
      </w:r>
      <w:r w:rsidRPr="00D216F5">
        <w:rPr>
          <w:b/>
          <w:bCs/>
        </w:rPr>
        <w:t>However, we are egoistic people, so we are much closer to the demon side, which helps us to understand the demon side of view.</w:t>
      </w:r>
    </w:p>
    <w:p w:rsidR="00D216F5" w:rsidRPr="00D216F5" w:rsidRDefault="00D216F5" w:rsidP="00D216F5">
      <w:pPr>
        <w:spacing w:line="480" w:lineRule="auto"/>
        <w:ind w:firstLine="720"/>
        <w:jc w:val="both"/>
        <w:rPr>
          <w:b/>
          <w:bCs/>
        </w:rPr>
      </w:pPr>
      <w:r>
        <w:t>Before this point in the story, Ahamkara has driven our body and mind almost to the level of insanity. The higher Consciousness we get from doing Yoga, brings calming sensations to the over-</w:t>
      </w:r>
      <w:r>
        <w:lastRenderedPageBreak/>
        <w:t xml:space="preserve">agitated body-mind and thus brings some sense of sanity. </w:t>
      </w:r>
      <w:r w:rsidRPr="00D216F5">
        <w:rPr>
          <w:b/>
          <w:bCs/>
        </w:rPr>
        <w:t xml:space="preserve">Precisely because of the newly arrived sanity, the level of pre-existing insanity comes to our attention. </w:t>
      </w:r>
      <w:r>
        <w:t xml:space="preserve">When such insanity is exposed, it becomes the job of the Consciousness to take action to fix the problem. Think of it in this way - when someone is insane, the person is not even aware that he is insane. </w:t>
      </w:r>
      <w:r w:rsidRPr="00D216F5">
        <w:rPr>
          <w:b/>
          <w:bCs/>
        </w:rPr>
        <w:t xml:space="preserve">Only when some sense of sanity is present does the person realize his insanity. </w:t>
      </w:r>
    </w:p>
    <w:p w:rsidR="003F384C" w:rsidRDefault="003F384C" w:rsidP="003F384C">
      <w:pPr>
        <w:pStyle w:val="Heading3"/>
        <w:jc w:val="both"/>
      </w:pPr>
      <w:bookmarkStart w:id="72" w:name="_Toc412487818"/>
      <w:bookmarkStart w:id="73" w:name="_Toc423152547"/>
      <w:bookmarkStart w:id="74" w:name="_Toc423154170"/>
      <w:bookmarkStart w:id="75" w:name="_Toc49159448"/>
      <w:r>
        <w:t>Viradha</w:t>
      </w:r>
      <w:bookmarkEnd w:id="75"/>
    </w:p>
    <w:p w:rsidR="003F384C" w:rsidRDefault="003F384C" w:rsidP="003F384C">
      <w:pPr>
        <w:spacing w:line="480" w:lineRule="auto"/>
        <w:ind w:firstLine="720"/>
        <w:jc w:val="both"/>
      </w:pPr>
      <w:r>
        <w:t xml:space="preserve">To understand demon Viradha, we need to </w:t>
      </w:r>
      <w:r w:rsidR="00BD391A">
        <w:t>read</w:t>
      </w:r>
      <w:r>
        <w:t xml:space="preserve"> his story in the middle and then read it from start to end. Somewhere in the middle of two chapters devoted to Viradha, we get a small one-liner that explains his character.</w:t>
      </w:r>
    </w:p>
    <w:p w:rsidR="003F384C" w:rsidRDefault="003F384C" w:rsidP="003F384C">
      <w:pPr>
        <w:spacing w:line="480" w:lineRule="auto"/>
        <w:ind w:firstLine="720"/>
        <w:jc w:val="both"/>
      </w:pPr>
      <w:r>
        <w:t xml:space="preserve">Viradha was a nice guy before he became a demon. His name was Tumburu. He used to work for Kuber, the god of wealth, and we can guess that Tumburu (Viradha) had a </w:t>
      </w:r>
      <w:r w:rsidR="00CC051C">
        <w:t>great</w:t>
      </w:r>
      <w:r>
        <w:t xml:space="preserve"> life going on for him. He was </w:t>
      </w:r>
      <w:r w:rsidR="00D02EEA">
        <w:t>obsessed</w:t>
      </w:r>
      <w:r>
        <w:t xml:space="preserve"> to a beautiful girl called Rambha, but there is no mention that Rambha was interested in him. It looks like a one-sided affair, and probably, Tumburu (Viradh) spent his time daydreaming about being with Rambha. </w:t>
      </w:r>
    </w:p>
    <w:p w:rsidR="003F384C" w:rsidRDefault="003F384C" w:rsidP="003F384C">
      <w:pPr>
        <w:spacing w:line="480" w:lineRule="auto"/>
        <w:ind w:firstLine="720"/>
        <w:jc w:val="both"/>
      </w:pPr>
      <w:r>
        <w:t xml:space="preserve">So far, everything was okay, and no one seemed to have any problem with Tumburu (Viradh) or his crush on Rambha. However, things changed drastically for Tumburu (Viradh) when he failed to do his duty, probably unintentionally. </w:t>
      </w:r>
      <w:r w:rsidRPr="00BB5621">
        <w:rPr>
          <w:b/>
          <w:bCs/>
        </w:rPr>
        <w:t xml:space="preserve">The story mentions just one line – while thinking about Rambha, he failed to perform his duty. </w:t>
      </w:r>
      <w:r>
        <w:t xml:space="preserve">It does not give any details about his duty or how he failed to do it or how often it happened. </w:t>
      </w:r>
    </w:p>
    <w:p w:rsidR="003F384C" w:rsidRDefault="003F384C" w:rsidP="003F384C">
      <w:pPr>
        <w:spacing w:line="480" w:lineRule="auto"/>
        <w:ind w:firstLine="720"/>
        <w:jc w:val="both"/>
      </w:pPr>
      <w:r w:rsidRPr="00BB5621">
        <w:rPr>
          <w:b/>
          <w:bCs/>
        </w:rPr>
        <w:lastRenderedPageBreak/>
        <w:t>Dereliction of duty was a terrible sin in sage Valmiki's world.</w:t>
      </w:r>
      <w:r>
        <w:t xml:space="preserve"> Thus, Kuber cursed Tumburu to be reborn as a terrible demon named Viradha. </w:t>
      </w:r>
      <w:r w:rsidRPr="00BB5621">
        <w:rPr>
          <w:b/>
          <w:bCs/>
        </w:rPr>
        <w:t>Looking at this from the opposite side, we can say a person with an intense obsession becomes a demon himself.</w:t>
      </w:r>
    </w:p>
    <w:p w:rsidR="003F384C" w:rsidRDefault="003F384C" w:rsidP="003F384C">
      <w:pPr>
        <w:spacing w:line="480" w:lineRule="auto"/>
        <w:ind w:firstLine="720"/>
        <w:jc w:val="both"/>
      </w:pPr>
      <w:r>
        <w:t xml:space="preserve">Viradha has a boon that no weapon can kill him and that only Shri Ram can kill him. By now, we know that these strange boons hide </w:t>
      </w:r>
      <w:r w:rsidR="00BD391A">
        <w:t>a</w:t>
      </w:r>
      <w:r>
        <w:t xml:space="preserve"> </w:t>
      </w:r>
      <w:r w:rsidR="00CD3507">
        <w:t>Body-Mind</w:t>
      </w:r>
      <w:r>
        <w:t xml:space="preserve"> related processes. </w:t>
      </w:r>
    </w:p>
    <w:p w:rsidR="003F384C" w:rsidRDefault="003F384C" w:rsidP="003F384C">
      <w:pPr>
        <w:spacing w:line="480" w:lineRule="auto"/>
        <w:ind w:firstLine="720"/>
        <w:jc w:val="both"/>
      </w:pPr>
      <w:r>
        <w:t xml:space="preserve">When he sees Sita in the jungle, he throws a cheesy line at her and calls her as "the woman with the best waist”. He is attracted to her and right away declares that he wants to marry her. After finding out that Sita would not marry him willingly, he abducts her. This abduction does not surprise us, as we know his character. When Viradha fights with Shri Ram, he </w:t>
      </w:r>
      <w:r w:rsidR="00BD391A">
        <w:t>cannot</w:t>
      </w:r>
      <w:r>
        <w:t xml:space="preserve"> recognize him. He picks Shri Ram and Laxmana up and carries them deep in the jungle; note that Shri Ram intentionally let him do that.</w:t>
      </w:r>
    </w:p>
    <w:p w:rsidR="003F384C" w:rsidRDefault="003F384C" w:rsidP="003F384C">
      <w:pPr>
        <w:spacing w:line="480" w:lineRule="auto"/>
        <w:ind w:firstLine="720"/>
        <w:jc w:val="both"/>
      </w:pPr>
      <w:r>
        <w:t xml:space="preserve">Finally, Shri Ram and Laxmana cut off his hands. Realizing that Viradha will not die from a weapon, they dig a pit and drop Viradha into pit. Only when Viradha is in the pit does he realize the </w:t>
      </w:r>
      <w:r w:rsidR="00BD391A">
        <w:t>actual identity</w:t>
      </w:r>
      <w:r>
        <w:t xml:space="preserve"> of Shri Ram. He then advises Shri Ram to go southwards to the hermitage of sage Sharabhanga.</w:t>
      </w:r>
    </w:p>
    <w:p w:rsidR="003F384C" w:rsidRPr="00A219D8" w:rsidRDefault="003F384C" w:rsidP="003F384C">
      <w:pPr>
        <w:spacing w:line="480" w:lineRule="auto"/>
        <w:ind w:firstLine="720"/>
        <w:jc w:val="both"/>
      </w:pPr>
      <w:r w:rsidRPr="00B2775C">
        <w:rPr>
          <w:b/>
          <w:bCs/>
        </w:rPr>
        <w:t xml:space="preserve">In terms of our </w:t>
      </w:r>
      <w:r w:rsidR="00CD3507">
        <w:rPr>
          <w:b/>
          <w:bCs/>
        </w:rPr>
        <w:t>Body-Mind</w:t>
      </w:r>
      <w:r w:rsidRPr="00B2775C">
        <w:rPr>
          <w:b/>
          <w:bCs/>
        </w:rPr>
        <w:t xml:space="preserve"> processes, we can easily identify the Viradha-like tendencies</w:t>
      </w:r>
      <w:r>
        <w:rPr>
          <w:b/>
          <w:bCs/>
        </w:rPr>
        <w:t xml:space="preserve"> of obsession</w:t>
      </w:r>
      <w:r w:rsidRPr="00B2775C">
        <w:rPr>
          <w:b/>
          <w:bCs/>
        </w:rPr>
        <w:t xml:space="preserve"> in our mind. With Viradha's boon that he will not die from a weapon, sage Valmiki suggests that the force does not work on these tendencies.</w:t>
      </w:r>
      <w:r>
        <w:t xml:space="preserve"> </w:t>
      </w:r>
      <w:r w:rsidRPr="00A219D8">
        <w:t xml:space="preserve">Modern psychology has already taught us that suppression of desires by force only reinforces them and </w:t>
      </w:r>
      <w:r w:rsidR="009B5223">
        <w:t>strengthens them</w:t>
      </w:r>
      <w:r w:rsidRPr="00A219D8">
        <w:t xml:space="preserve">. </w:t>
      </w:r>
    </w:p>
    <w:p w:rsidR="003F384C" w:rsidRPr="00A219D8" w:rsidRDefault="003F384C" w:rsidP="003F384C">
      <w:pPr>
        <w:spacing w:line="480" w:lineRule="auto"/>
        <w:ind w:firstLine="720"/>
        <w:jc w:val="both"/>
      </w:pPr>
      <w:r w:rsidRPr="00A219D8">
        <w:rPr>
          <w:b/>
          <w:bCs/>
        </w:rPr>
        <w:t>Sage Valmiki's suggestion is that we must not deny their existence and should not fight th</w:t>
      </w:r>
      <w:r w:rsidR="00232A58">
        <w:rPr>
          <w:b/>
          <w:bCs/>
        </w:rPr>
        <w:t>em by using force. The best way</w:t>
      </w:r>
      <w:r w:rsidRPr="00A219D8">
        <w:rPr>
          <w:b/>
          <w:bCs/>
        </w:rPr>
        <w:t xml:space="preserve"> to deal with them, is not to act on these obsessions and not give any attention to them. </w:t>
      </w:r>
      <w:r w:rsidRPr="00A219D8">
        <w:t xml:space="preserve">Sage Valmiki makes this suggestion by showing Shri Ram and Laxmana as cutting off both hands of Viradha, and burying him in a pit, thus removing him from sight. </w:t>
      </w:r>
    </w:p>
    <w:p w:rsidR="003F384C" w:rsidRDefault="003F384C" w:rsidP="003F384C">
      <w:pPr>
        <w:spacing w:line="480" w:lineRule="auto"/>
        <w:ind w:firstLine="720"/>
        <w:jc w:val="both"/>
      </w:pPr>
      <w:r>
        <w:lastRenderedPageBreak/>
        <w:t xml:space="preserve">The worst thing, which can happen to the spiritual aspirant, is Viradha-like tendencies not being removed properly, which allows them to hide safely for a long time. It means that eventually (probably later in a person’s life), this obsession will show up again. </w:t>
      </w:r>
      <w:r w:rsidR="009B5223">
        <w:t>The</w:t>
      </w:r>
      <w:r>
        <w:t xml:space="preserve"> person might be much older and may not have a physical strength to act upon this type of desires to satisfy him or her. Without the strength of body, there is no way to satisfy the desires, and a person remains obsessed with them forever.</w:t>
      </w:r>
    </w:p>
    <w:p w:rsidR="003F384C" w:rsidRDefault="003F384C" w:rsidP="003F384C">
      <w:pPr>
        <w:spacing w:line="480" w:lineRule="auto"/>
        <w:ind w:firstLine="720"/>
        <w:jc w:val="both"/>
      </w:pPr>
      <w:r>
        <w:t>It is interesting to note that while dying, in verse 3-4-21, Viradha tells the next course of action to Shri Ram. It means that once we take care of an obsession, it opens up the door towards the events that lead to a better life.</w:t>
      </w:r>
    </w:p>
    <w:p w:rsidR="003F384C" w:rsidRDefault="003F384C" w:rsidP="003F384C">
      <w:pPr>
        <w:pStyle w:val="Heading3"/>
        <w:jc w:val="both"/>
      </w:pPr>
      <w:bookmarkStart w:id="76" w:name="_Toc412487803"/>
      <w:bookmarkStart w:id="77" w:name="_Toc423152532"/>
      <w:bookmarkStart w:id="78" w:name="_Toc423154155"/>
      <w:bookmarkStart w:id="79" w:name="_Toc49159449"/>
      <w:r>
        <w:t>Kabandha</w:t>
      </w:r>
      <w:bookmarkEnd w:id="79"/>
      <w:r>
        <w:t xml:space="preserve"> </w:t>
      </w:r>
      <w:bookmarkEnd w:id="76"/>
      <w:bookmarkEnd w:id="77"/>
      <w:bookmarkEnd w:id="78"/>
    </w:p>
    <w:p w:rsidR="003F384C" w:rsidRDefault="003F384C" w:rsidP="003F384C">
      <w:pPr>
        <w:spacing w:line="480" w:lineRule="auto"/>
        <w:ind w:firstLine="720"/>
        <w:jc w:val="both"/>
      </w:pPr>
      <w:r>
        <w:t xml:space="preserve">In verses 3-69-15 through 17, we read that demon Ayomukhi attacks Laxmana and Laxmana cuts off her nose and ears. This story reminds us of demon Shurpanakha, and thus, we can call it a duplication of the Shurpanakha episode. </w:t>
      </w:r>
    </w:p>
    <w:p w:rsidR="003F384C" w:rsidRDefault="003F384C" w:rsidP="003F384C">
      <w:pPr>
        <w:spacing w:line="480" w:lineRule="auto"/>
        <w:ind w:firstLine="720"/>
        <w:jc w:val="both"/>
      </w:pPr>
      <w:r>
        <w:t xml:space="preserve">In verse 3-36-29, a big demon, Kabandha, who is the brother of demon Ayomukhi, appears in front of Shri Ram and Laxmana. He has no neck or head, and his mouth is in his chest. He has only one blazing red eye above his mouth. He has two arms that stretch very long. He grabs anything that has life, and hauls it into his mouth. </w:t>
      </w:r>
    </w:p>
    <w:p w:rsidR="003F384C" w:rsidRDefault="003F384C" w:rsidP="003F384C">
      <w:pPr>
        <w:spacing w:line="480" w:lineRule="auto"/>
        <w:ind w:firstLine="720"/>
        <w:jc w:val="both"/>
      </w:pPr>
      <w:r>
        <w:t xml:space="preserve">Kabandha grabs Shri Ram and Laxmana, which is a duplication of Viradha grabbing them. In verse 3-70-8, we read that Shri Ram and Laxmana cutoff Kabandha's hands, just as in the Viradha story. Like Viradha’s story, there is an interesting story of why Kabandha became a demon, and it explains his character. </w:t>
      </w:r>
    </w:p>
    <w:p w:rsidR="003F384C" w:rsidRDefault="003F384C" w:rsidP="003F384C">
      <w:pPr>
        <w:spacing w:line="480" w:lineRule="auto"/>
        <w:ind w:firstLine="720"/>
        <w:jc w:val="both"/>
      </w:pPr>
      <w:r>
        <w:lastRenderedPageBreak/>
        <w:t>Originally, Kabandha was in the heaven and had the boon of a long life from Lord Brahma. Since he had the boon of a long life, he thought Indra could not harm him. Therefore, v</w:t>
      </w:r>
      <w:r w:rsidRPr="00A82049">
        <w:t>erse 3-71-8, 9</w:t>
      </w:r>
      <w:r>
        <w:t xml:space="preserve"> tells us he got into a fight with Indra, possibly for the throne of heaven. That, however, turned out to be a miscalculation and Indra struck Kabandha with thunderbolt, making Kabandha disfigured and a demon.</w:t>
      </w:r>
    </w:p>
    <w:p w:rsidR="003F384C" w:rsidRDefault="003F384C" w:rsidP="003F384C">
      <w:pPr>
        <w:spacing w:line="480" w:lineRule="auto"/>
        <w:jc w:val="both"/>
      </w:pPr>
      <w:r>
        <w:tab/>
        <w:t xml:space="preserve">The full description of greedy Kabandha comes from sage Valmiki’s portrayal of him. Using root “bandh” which means, “limits” his name sounds like "one who recognizes no limits." </w:t>
      </w:r>
      <w:r w:rsidRPr="00082AB2">
        <w:rPr>
          <w:b/>
          <w:bCs/>
        </w:rPr>
        <w:t xml:space="preserve">Kabandh is a personification of greed itself. He has arms that stretch very long, and he uses them only to collect food. He has no head or neck, but </w:t>
      </w:r>
      <w:r w:rsidR="009B5223">
        <w:rPr>
          <w:b/>
          <w:bCs/>
        </w:rPr>
        <w:t>an enormous stomach</w:t>
      </w:r>
      <w:r w:rsidRPr="00082AB2">
        <w:rPr>
          <w:b/>
          <w:bCs/>
        </w:rPr>
        <w:t xml:space="preserve">, which can gobble up almost anything. With his one infernal, red eye, Kabandha sees nothing except his object of desire, food. One eye </w:t>
      </w:r>
      <w:r w:rsidR="009B5223">
        <w:rPr>
          <w:b/>
          <w:bCs/>
        </w:rPr>
        <w:t>represents</w:t>
      </w:r>
      <w:r w:rsidRPr="00082AB2">
        <w:rPr>
          <w:b/>
          <w:bCs/>
        </w:rPr>
        <w:t xml:space="preserve"> the imbalanced outlook of a greedy person, who sees only what interests him.</w:t>
      </w:r>
      <w:r>
        <w:t xml:space="preserve"> </w:t>
      </w:r>
    </w:p>
    <w:p w:rsidR="003F384C" w:rsidRDefault="003F384C" w:rsidP="003F384C">
      <w:pPr>
        <w:spacing w:line="480" w:lineRule="auto"/>
        <w:ind w:firstLine="720"/>
        <w:jc w:val="both"/>
      </w:pPr>
      <w:r>
        <w:t xml:space="preserve">The story tells us that Shri Ram and Laxmana cutoff Kabandha’s hand, following which Kabandha asks Shri Ram to incinerate him. </w:t>
      </w:r>
      <w:r w:rsidR="009B5223">
        <w:t>Sage</w:t>
      </w:r>
      <w:r>
        <w:t xml:space="preserve"> Valmiki’s prescription for greed is not only to act on </w:t>
      </w:r>
      <w:r w:rsidR="009B5223">
        <w:t>it</w:t>
      </w:r>
      <w:r>
        <w:t xml:space="preserve"> but also to remove it firmly, leaving no trace of it. </w:t>
      </w:r>
    </w:p>
    <w:p w:rsidR="00C6741D" w:rsidRDefault="00C6741D" w:rsidP="003F384C">
      <w:pPr>
        <w:spacing w:line="480" w:lineRule="auto"/>
        <w:ind w:firstLine="720"/>
        <w:jc w:val="both"/>
      </w:pPr>
    </w:p>
    <w:p w:rsidR="00C6741D" w:rsidRDefault="00C6741D" w:rsidP="00C6741D">
      <w:pPr>
        <w:pStyle w:val="Heading3"/>
        <w:jc w:val="both"/>
      </w:pPr>
      <w:bookmarkStart w:id="80" w:name="_Toc412487801"/>
      <w:bookmarkStart w:id="81" w:name="_Toc423152530"/>
      <w:bookmarkStart w:id="82" w:name="_Toc423154153"/>
      <w:bookmarkStart w:id="83" w:name="_Toc49159450"/>
      <w:r>
        <w:t>Ravana gets a Warning</w:t>
      </w:r>
      <w:bookmarkEnd w:id="80"/>
      <w:bookmarkEnd w:id="81"/>
      <w:bookmarkEnd w:id="82"/>
      <w:bookmarkEnd w:id="83"/>
    </w:p>
    <w:p w:rsidR="00C6741D" w:rsidRDefault="00C6741D" w:rsidP="00C6741D">
      <w:pPr>
        <w:spacing w:line="480" w:lineRule="auto"/>
        <w:ind w:firstLine="720"/>
        <w:jc w:val="both"/>
      </w:pPr>
      <w:r>
        <w:t xml:space="preserve">In chapter </w:t>
      </w:r>
      <w:r w:rsidR="00E974F5">
        <w:t>3</w:t>
      </w:r>
      <w:r>
        <w:t xml:space="preserve">-35, verse 27 onwards, Ravana gets a warning, as he is about to perform a wrong action of abducting Sita. Ravana sees a huge Banyan tree, and he remembers a story about this tree. He remembers that once Garuda, the divine eagle, rapidly descended toward this Banyan tree to eat his prays. Garuda had two prey in his claws – an elephant and a giant tortoise. Because of the rapid descent of Garuda, an enormous tree branch split and began to fall. There were many sages praying to god, sitting </w:t>
      </w:r>
      <w:r>
        <w:lastRenderedPageBreak/>
        <w:t>on that branch. To prevent the sages from falling, Garuda caught the branch in his beak mid-air, while it was still falling down. After giving the sages enough time to leave the branch safely, Garuda took off, with the prey in one claw and the branch in the other. In verse 3-35-32, we read that Garuda ate his prey mid-air, and then threw the branch down on a</w:t>
      </w:r>
      <w:r w:rsidR="009A44A5">
        <w:t xml:space="preserve"> tribal community called “Nishad”</w:t>
      </w:r>
      <w:r>
        <w:t>. The community engaged solely in sensual pleasures, and Garuda destroyed it by dropping a huge branch on them.</w:t>
      </w:r>
    </w:p>
    <w:p w:rsidR="00C6741D" w:rsidRDefault="00C6741D" w:rsidP="00C6741D">
      <w:pPr>
        <w:tabs>
          <w:tab w:val="clear" w:pos="360"/>
          <w:tab w:val="clear" w:pos="9360"/>
        </w:tabs>
        <w:spacing w:after="200" w:line="480" w:lineRule="auto"/>
        <w:ind w:firstLine="720"/>
        <w:jc w:val="both"/>
      </w:pPr>
      <w:r>
        <w:t>The divine eagle or Garuda is a vehicle of Lord Vishnu; therefore, Garuda indirectly refers to Lord Vishnu. We know that sage Valmiki duplicates everything in Ramayana. We also know that in the end, Shri Ram killed Ravana and Kumbhakarna and protected sages from demons. These events need to be duplicated; therefore, something similar has to happen in the story. Garuda killing an elephant and a huge tortoise and saving sages provide this duplication. The elephant can be a reference to the raw power like that of Ravana</w:t>
      </w:r>
      <w:r w:rsidR="00232A58">
        <w:t>.</w:t>
      </w:r>
      <w:r w:rsidR="00FF76B9">
        <w:t xml:space="preserve"> </w:t>
      </w:r>
      <w:r w:rsidR="00232A58">
        <w:t>T</w:t>
      </w:r>
      <w:r>
        <w:t>he tortoise can be a reference to lazy Kumbhakarna. Assuming that these two were involved in some kind of wrong activity, Garuda decided to eat them.</w:t>
      </w:r>
    </w:p>
    <w:p w:rsidR="00AA561E" w:rsidRDefault="00C6741D" w:rsidP="00AA561E">
      <w:pPr>
        <w:spacing w:line="480" w:lineRule="auto"/>
        <w:ind w:firstLine="720"/>
        <w:jc w:val="both"/>
      </w:pPr>
      <w:r>
        <w:tab/>
        <w:t>Garuda eating his prey (destruction of the evil) and helping the sages (protection of the good) is the precise function of Lord Vishnu and a one-line description of Ramayana itself.</w:t>
      </w:r>
      <w:r w:rsidR="00AA561E">
        <w:t xml:space="preserve"> We see that Ravana got what he needed the most – a warning sign that Lord Vishnu will act to destroy evil. Nevertheless, Ravana failed to recognize the </w:t>
      </w:r>
      <w:r w:rsidR="004A0887">
        <w:t>warning</w:t>
      </w:r>
      <w:r w:rsidR="00AA561E">
        <w:t xml:space="preserve">, nor paid heed to it, and </w:t>
      </w:r>
      <w:r w:rsidR="004A0887">
        <w:t>goes</w:t>
      </w:r>
      <w:r w:rsidR="00AA561E">
        <w:t xml:space="preserve"> ahead with his plan to abduct Sita.</w:t>
      </w:r>
    </w:p>
    <w:p w:rsidR="003F384C" w:rsidRDefault="003F384C" w:rsidP="003F384C">
      <w:pPr>
        <w:pStyle w:val="Heading3"/>
        <w:jc w:val="both"/>
      </w:pPr>
      <w:bookmarkStart w:id="84" w:name="_Toc49159451"/>
      <w:r>
        <w:t>Vali</w:t>
      </w:r>
      <w:bookmarkEnd w:id="84"/>
    </w:p>
    <w:p w:rsidR="003F384C" w:rsidRDefault="00A34230" w:rsidP="003F384C">
      <w:pPr>
        <w:spacing w:line="480" w:lineRule="auto"/>
        <w:ind w:firstLine="720"/>
        <w:jc w:val="both"/>
      </w:pPr>
      <w:r>
        <w:t>Hanumana</w:t>
      </w:r>
      <w:r w:rsidR="003F384C" w:rsidRPr="00687354">
        <w:t xml:space="preserve">, as </w:t>
      </w:r>
      <w:r w:rsidR="003F384C">
        <w:t xml:space="preserve">the Prana, connects </w:t>
      </w:r>
      <w:r w:rsidR="003F384C" w:rsidRPr="00197064">
        <w:rPr>
          <w:noProof/>
        </w:rPr>
        <w:t>us</w:t>
      </w:r>
      <w:r w:rsidR="003F384C">
        <w:t xml:space="preserve"> to our breath. Thus, logically </w:t>
      </w:r>
      <w:r w:rsidR="003F384C" w:rsidRPr="00197064">
        <w:rPr>
          <w:noProof/>
        </w:rPr>
        <w:t>we</w:t>
      </w:r>
      <w:r w:rsidR="003F384C">
        <w:t xml:space="preserve"> conclude that</w:t>
      </w:r>
      <w:r w:rsidR="003F384C" w:rsidRPr="002A481F">
        <w:t xml:space="preserve"> he</w:t>
      </w:r>
      <w:r w:rsidR="003F384C">
        <w:t xml:space="preserve"> relates to </w:t>
      </w:r>
      <w:r w:rsidR="003F384C" w:rsidRPr="002A481F">
        <w:t xml:space="preserve">the </w:t>
      </w:r>
      <w:r w:rsidR="00ED2D6F">
        <w:t>Anahata Chakra</w:t>
      </w:r>
      <w:r w:rsidR="003F384C" w:rsidRPr="002A481F">
        <w:t>.</w:t>
      </w:r>
      <w:r w:rsidR="003F384C">
        <w:t xml:space="preserve"> </w:t>
      </w:r>
      <w:r>
        <w:t>Hanumana</w:t>
      </w:r>
      <w:r w:rsidR="003F384C">
        <w:t xml:space="preserve"> is a minister of Sugriva. Hence, the question that comes to the mind is: </w:t>
      </w:r>
      <w:r w:rsidR="003F384C">
        <w:lastRenderedPageBreak/>
        <w:t xml:space="preserve">What </w:t>
      </w:r>
      <w:r w:rsidR="00292DE6">
        <w:t>process in the human Body-Mind</w:t>
      </w:r>
      <w:r w:rsidR="00292DE6" w:rsidRPr="00197064">
        <w:rPr>
          <w:noProof/>
        </w:rPr>
        <w:t xml:space="preserve"> </w:t>
      </w:r>
      <w:r w:rsidR="00292DE6">
        <w:t xml:space="preserve">represent </w:t>
      </w:r>
      <w:r w:rsidR="003F384C" w:rsidRPr="00197064">
        <w:rPr>
          <w:noProof/>
        </w:rPr>
        <w:t>Vali</w:t>
      </w:r>
      <w:r w:rsidR="003F384C">
        <w:t xml:space="preserve"> and </w:t>
      </w:r>
      <w:r w:rsidR="007D3EFC">
        <w:t>Sugriva</w:t>
      </w:r>
      <w:r w:rsidR="003F384C">
        <w:t xml:space="preserve">? Why did Shri Ram kill Vali in an odd manner? </w:t>
      </w:r>
    </w:p>
    <w:p w:rsidR="003F384C" w:rsidRDefault="003F384C" w:rsidP="003F384C">
      <w:pPr>
        <w:spacing w:line="480" w:lineRule="auto"/>
        <w:ind w:firstLine="720"/>
        <w:jc w:val="both"/>
      </w:pPr>
      <w:r>
        <w:t>Sage Valmiki writes one out of the</w:t>
      </w:r>
      <w:r w:rsidRPr="00521921">
        <w:t xml:space="preserve"> </w:t>
      </w:r>
      <w:r>
        <w:t xml:space="preserve">six sections of Ramayana about the events in </w:t>
      </w:r>
      <w:r w:rsidRPr="00CE38C2">
        <w:t>Kishkindha</w:t>
      </w:r>
      <w:r>
        <w:t xml:space="preserve">, </w:t>
      </w:r>
      <w:r w:rsidRPr="00F73A75">
        <w:t>the capital</w:t>
      </w:r>
      <w:r>
        <w:t xml:space="preserve"> city of the Monkey Empire. Here </w:t>
      </w:r>
      <w:r w:rsidRPr="00197064">
        <w:rPr>
          <w:noProof/>
        </w:rPr>
        <w:t>we</w:t>
      </w:r>
      <w:r>
        <w:t xml:space="preserve"> meet two brothers – the powerful and strong-minded monkey king, Vali and </w:t>
      </w:r>
      <w:r w:rsidRPr="00197064">
        <w:rPr>
          <w:noProof/>
        </w:rPr>
        <w:t>his</w:t>
      </w:r>
      <w:r>
        <w:t xml:space="preserve"> softhearted and weaker brother, </w:t>
      </w:r>
      <w:r w:rsidR="007D3EFC">
        <w:t>Sugriva</w:t>
      </w:r>
      <w:r>
        <w:t xml:space="preserve">. By the time </w:t>
      </w:r>
      <w:r w:rsidRPr="00197064">
        <w:rPr>
          <w:noProof/>
        </w:rPr>
        <w:t>we</w:t>
      </w:r>
      <w:r>
        <w:t xml:space="preserve"> </w:t>
      </w:r>
      <w:r w:rsidRPr="004A1AC3">
        <w:rPr>
          <w:noProof/>
        </w:rPr>
        <w:t>meet</w:t>
      </w:r>
      <w:r>
        <w:t xml:space="preserve"> them in the Kishkindha Kanda, </w:t>
      </w:r>
      <w:r w:rsidRPr="00197064">
        <w:rPr>
          <w:noProof/>
        </w:rPr>
        <w:t>their</w:t>
      </w:r>
      <w:r>
        <w:t xml:space="preserve"> story has already set </w:t>
      </w:r>
      <w:r w:rsidRPr="00F73A75">
        <w:t>in</w:t>
      </w:r>
      <w:r>
        <w:t xml:space="preserve">, and </w:t>
      </w:r>
      <w:r w:rsidRPr="00197064">
        <w:rPr>
          <w:noProof/>
        </w:rPr>
        <w:t>we</w:t>
      </w:r>
      <w:r>
        <w:t xml:space="preserve"> get the details about them in flashback, with </w:t>
      </w:r>
      <w:r w:rsidR="007D3EFC">
        <w:t>Sugriva</w:t>
      </w:r>
      <w:r>
        <w:t xml:space="preserve"> explaining </w:t>
      </w:r>
      <w:r w:rsidRPr="00197064">
        <w:rPr>
          <w:noProof/>
        </w:rPr>
        <w:t>his</w:t>
      </w:r>
      <w:r>
        <w:t xml:space="preserve"> miserable conditions to Shri Ram. Vali suspects that </w:t>
      </w:r>
      <w:r w:rsidR="007D3EFC">
        <w:t>Sugriva</w:t>
      </w:r>
      <w:r>
        <w:t xml:space="preserve"> wants to </w:t>
      </w:r>
      <w:r w:rsidRPr="004F1462">
        <w:t xml:space="preserve">usurp </w:t>
      </w:r>
      <w:r w:rsidRPr="00197064">
        <w:rPr>
          <w:noProof/>
        </w:rPr>
        <w:t>his</w:t>
      </w:r>
      <w:r w:rsidRPr="004F1462">
        <w:t xml:space="preserve"> throne</w:t>
      </w:r>
      <w:r>
        <w:t xml:space="preserve">. Therefore, he drives him out of Kishkindha, but forces Sugriva’s wife, Ruma, to stay behind with him. </w:t>
      </w:r>
      <w:r w:rsidR="007D3EFC">
        <w:t>Sugriva</w:t>
      </w:r>
      <w:r>
        <w:t xml:space="preserve"> attempts to fight back and challenges Vali multiple times, but fails miserably. Vali drives poor </w:t>
      </w:r>
      <w:r w:rsidR="007D3EFC">
        <w:t>Sugriva</w:t>
      </w:r>
      <w:r>
        <w:t xml:space="preserve"> to the end of the</w:t>
      </w:r>
      <w:r w:rsidRPr="00255719">
        <w:t xml:space="preserve"> </w:t>
      </w:r>
      <w:r>
        <w:t xml:space="preserve">world in all four directions. </w:t>
      </w:r>
      <w:r w:rsidR="007D3EFC">
        <w:t>Sugriva</w:t>
      </w:r>
      <w:r>
        <w:t xml:space="preserve"> </w:t>
      </w:r>
      <w:r w:rsidR="007D3EFC">
        <w:t>cannot</w:t>
      </w:r>
      <w:r>
        <w:t xml:space="preserve"> find a </w:t>
      </w:r>
      <w:r w:rsidRPr="00197064">
        <w:t>safe</w:t>
      </w:r>
      <w:r w:rsidRPr="003E0EE5">
        <w:t>-</w:t>
      </w:r>
      <w:r w:rsidRPr="00197064">
        <w:t>haven</w:t>
      </w:r>
      <w:r>
        <w:rPr>
          <w:noProof/>
        </w:rPr>
        <w:t>,</w:t>
      </w:r>
      <w:r>
        <w:t xml:space="preserve"> where he can escape from the wrath of Vali. Luckily, for </w:t>
      </w:r>
      <w:r w:rsidR="007D3EFC">
        <w:t>Sugriva</w:t>
      </w:r>
      <w:r>
        <w:t xml:space="preserve">, Vali has a curse that he cannot enter </w:t>
      </w:r>
      <w:r w:rsidRPr="00197064">
        <w:rPr>
          <w:noProof/>
        </w:rPr>
        <w:t xml:space="preserve">a </w:t>
      </w:r>
      <w:r>
        <w:rPr>
          <w:noProof/>
        </w:rPr>
        <w:t xml:space="preserve">specific </w:t>
      </w:r>
      <w:r w:rsidRPr="00197064">
        <w:rPr>
          <w:noProof/>
        </w:rPr>
        <w:t>region</w:t>
      </w:r>
      <w:r>
        <w:t xml:space="preserve"> near Pampa Lake</w:t>
      </w:r>
      <w:r w:rsidRPr="005138A2">
        <w:t>. Shielding behind this</w:t>
      </w:r>
      <w:r>
        <w:t xml:space="preserve"> curse, </w:t>
      </w:r>
      <w:r w:rsidR="007D3EFC">
        <w:t>Sugriva</w:t>
      </w:r>
      <w:r>
        <w:t xml:space="preserve"> spends </w:t>
      </w:r>
      <w:r w:rsidRPr="00197064">
        <w:rPr>
          <w:noProof/>
        </w:rPr>
        <w:t>his</w:t>
      </w:r>
      <w:r>
        <w:t xml:space="preserve"> time in exile, with a handful of ministers. At this point of the </w:t>
      </w:r>
      <w:r w:rsidRPr="00F73A75">
        <w:t>story,</w:t>
      </w:r>
      <w:r>
        <w:t xml:space="preserve"> </w:t>
      </w:r>
      <w:r w:rsidR="00A34230">
        <w:t>Hanumana</w:t>
      </w:r>
      <w:r>
        <w:t xml:space="preserve">, as a minister of </w:t>
      </w:r>
      <w:r w:rsidR="007D3EFC">
        <w:t>Sugriva</w:t>
      </w:r>
      <w:r>
        <w:t xml:space="preserve">, arranges a meeting </w:t>
      </w:r>
      <w:r w:rsidRPr="004A1AC3">
        <w:rPr>
          <w:noProof/>
        </w:rPr>
        <w:t>of</w:t>
      </w:r>
      <w:r>
        <w:t xml:space="preserve"> Shri Ram and </w:t>
      </w:r>
      <w:r w:rsidR="007D3EFC">
        <w:t>Sugriva</w:t>
      </w:r>
      <w:r>
        <w:t xml:space="preserve"> near the Pampa Lake region.  </w:t>
      </w:r>
    </w:p>
    <w:p w:rsidR="003F384C" w:rsidRDefault="003F384C" w:rsidP="003F384C">
      <w:pPr>
        <w:spacing w:line="480" w:lineRule="auto"/>
        <w:ind w:firstLine="720"/>
        <w:jc w:val="both"/>
      </w:pPr>
      <w:r>
        <w:t>The Pampa Lake area is one of the best places described in Ramayana, and poetic sage Valmiki finds a</w:t>
      </w:r>
      <w:r w:rsidRPr="00B337FB">
        <w:t xml:space="preserve"> </w:t>
      </w:r>
      <w:r>
        <w:t>perfect place to write poetry about this region. In the</w:t>
      </w:r>
      <w:r w:rsidRPr="00B337FB">
        <w:t xml:space="preserve"> </w:t>
      </w:r>
      <w:r>
        <w:t xml:space="preserve">next </w:t>
      </w:r>
      <w:r w:rsidR="009E39B0">
        <w:t>section</w:t>
      </w:r>
      <w:r>
        <w:t xml:space="preserve"> where </w:t>
      </w:r>
      <w:r w:rsidRPr="00197064">
        <w:rPr>
          <w:noProof/>
        </w:rPr>
        <w:t>we</w:t>
      </w:r>
      <w:r>
        <w:t xml:space="preserve"> will go verse by verse, </w:t>
      </w:r>
      <w:r w:rsidRPr="00197064">
        <w:rPr>
          <w:noProof/>
        </w:rPr>
        <w:t>we</w:t>
      </w:r>
      <w:r>
        <w:t xml:space="preserve"> see that most of the poetry is about air, birds, wind, passion, and love. Unmistakably, this </w:t>
      </w:r>
      <w:r w:rsidRPr="00D54830">
        <w:t>place</w:t>
      </w:r>
      <w:r>
        <w:t xml:space="preserve"> has to be the </w:t>
      </w:r>
      <w:r w:rsidR="00ED2D6F">
        <w:t>Anahata Chakra</w:t>
      </w:r>
      <w:r>
        <w:t xml:space="preserve">, which has Air as </w:t>
      </w:r>
      <w:r w:rsidRPr="00197064">
        <w:rPr>
          <w:noProof/>
        </w:rPr>
        <w:t>its</w:t>
      </w:r>
      <w:r>
        <w:t xml:space="preserve"> element. The heart is the place, where air and love related matters come together. </w:t>
      </w:r>
      <w:r w:rsidRPr="00197064">
        <w:rPr>
          <w:noProof/>
        </w:rPr>
        <w:t>We</w:t>
      </w:r>
      <w:r>
        <w:t xml:space="preserve"> see that there are </w:t>
      </w:r>
      <w:r w:rsidR="009E39B0">
        <w:t>over</w:t>
      </w:r>
      <w:r>
        <w:t xml:space="preserve"> 200 </w:t>
      </w:r>
      <w:r w:rsidR="00292DE6">
        <w:t>poetic verses in these chapters. A</w:t>
      </w:r>
      <w:r>
        <w:t xml:space="preserve">lmost all </w:t>
      </w:r>
      <w:r w:rsidR="00FF76B9">
        <w:t>verses</w:t>
      </w:r>
      <w:r>
        <w:t xml:space="preserve"> refer to the </w:t>
      </w:r>
      <w:r w:rsidR="00ED2D6F">
        <w:t>Anahata Chakra</w:t>
      </w:r>
      <w:r>
        <w:t xml:space="preserve"> in some way.</w:t>
      </w:r>
    </w:p>
    <w:p w:rsidR="003F384C" w:rsidRDefault="003F384C" w:rsidP="003F384C">
      <w:pPr>
        <w:spacing w:line="480" w:lineRule="auto"/>
        <w:ind w:firstLine="720"/>
        <w:jc w:val="both"/>
      </w:pPr>
      <w:r>
        <w:t xml:space="preserve">Vali is a son of Indra, and </w:t>
      </w:r>
      <w:r w:rsidR="009E39B0">
        <w:t>Sugriva</w:t>
      </w:r>
      <w:r>
        <w:t xml:space="preserve"> is a son of Sun – a minister of Indra. </w:t>
      </w:r>
      <w:r w:rsidR="009E39B0">
        <w:t>Sugriva</w:t>
      </w:r>
      <w:r>
        <w:t xml:space="preserve"> is strong, but not as strong as Vali. Vali represents raw, uncontrollable power; replacing V with B in </w:t>
      </w:r>
      <w:r w:rsidRPr="00197064">
        <w:rPr>
          <w:noProof/>
        </w:rPr>
        <w:t>his</w:t>
      </w:r>
      <w:r>
        <w:t xml:space="preserve"> name, </w:t>
      </w:r>
      <w:r w:rsidRPr="00197064">
        <w:rPr>
          <w:noProof/>
        </w:rPr>
        <w:t>we</w:t>
      </w:r>
      <w:r>
        <w:t xml:space="preserve"> get </w:t>
      </w:r>
      <w:r>
        <w:lastRenderedPageBreak/>
        <w:t xml:space="preserve">“Bali,” which means “a powerful one.” </w:t>
      </w:r>
      <w:r w:rsidRPr="002F4B53">
        <w:rPr>
          <w:b/>
          <w:bCs/>
        </w:rPr>
        <w:t>On other hand, “</w:t>
      </w:r>
      <w:r w:rsidR="009E39B0" w:rsidRPr="002F4B53">
        <w:rPr>
          <w:b/>
          <w:bCs/>
        </w:rPr>
        <w:t>Sugriva</w:t>
      </w:r>
      <w:r w:rsidRPr="002F4B53">
        <w:rPr>
          <w:b/>
          <w:bCs/>
        </w:rPr>
        <w:t xml:space="preserve">” translates into “tamed horse,” which means, he represents a power that can </w:t>
      </w:r>
      <w:r w:rsidRPr="002F4B53">
        <w:rPr>
          <w:b/>
          <w:bCs/>
          <w:noProof/>
        </w:rPr>
        <w:t>be used</w:t>
      </w:r>
      <w:r w:rsidRPr="002F4B53">
        <w:rPr>
          <w:b/>
          <w:bCs/>
        </w:rPr>
        <w:t xml:space="preserve"> for a meaningful purpose.</w:t>
      </w:r>
    </w:p>
    <w:p w:rsidR="003F384C" w:rsidRDefault="003F384C" w:rsidP="003F384C">
      <w:pPr>
        <w:spacing w:line="480" w:lineRule="auto"/>
        <w:ind w:firstLine="720"/>
        <w:jc w:val="both"/>
      </w:pPr>
      <w:r>
        <w:t xml:space="preserve">Sage Valmiki adds many clues to </w:t>
      </w:r>
      <w:r w:rsidRPr="00B337FB">
        <w:t>emphasiz</w:t>
      </w:r>
      <w:r>
        <w:t xml:space="preserve">e the respective nature of these two brothers. Vali is </w:t>
      </w:r>
      <w:r w:rsidRPr="00197064">
        <w:rPr>
          <w:noProof/>
        </w:rPr>
        <w:t>headstrong</w:t>
      </w:r>
      <w:r>
        <w:rPr>
          <w:noProof/>
        </w:rPr>
        <w:t>,</w:t>
      </w:r>
      <w:r>
        <w:t xml:space="preserve"> and he does not keep </w:t>
      </w:r>
      <w:r w:rsidRPr="00197064">
        <w:rPr>
          <w:noProof/>
        </w:rPr>
        <w:t>his</w:t>
      </w:r>
      <w:r>
        <w:t xml:space="preserve"> promises. Let </w:t>
      </w:r>
      <w:r w:rsidRPr="00197064">
        <w:rPr>
          <w:noProof/>
        </w:rPr>
        <w:t>us</w:t>
      </w:r>
      <w:r>
        <w:t xml:space="preserve"> see some examples that </w:t>
      </w:r>
      <w:r w:rsidR="009E39B0">
        <w:t>show</w:t>
      </w:r>
      <w:r>
        <w:t xml:space="preserve"> </w:t>
      </w:r>
      <w:r w:rsidRPr="00197064">
        <w:rPr>
          <w:noProof/>
        </w:rPr>
        <w:t>his</w:t>
      </w:r>
      <w:r>
        <w:t xml:space="preserve"> nature. The first exampl</w:t>
      </w:r>
      <w:r w:rsidRPr="00D54830">
        <w:t>e</w:t>
      </w:r>
      <w:r>
        <w:t xml:space="preserve"> refers to when Vali tells </w:t>
      </w:r>
      <w:r w:rsidR="00D02EEA">
        <w:t>Sugriva that</w:t>
      </w:r>
      <w:r>
        <w:t xml:space="preserve"> he is going inside a cave to kill some demon and asks </w:t>
      </w:r>
      <w:r w:rsidR="00D02EEA">
        <w:t>Sugriva to</w:t>
      </w:r>
      <w:r>
        <w:t xml:space="preserve"> wait outside for </w:t>
      </w:r>
      <w:r>
        <w:rPr>
          <w:noProof/>
        </w:rPr>
        <w:t>seven</w:t>
      </w:r>
      <w:r>
        <w:t xml:space="preserve"> days. Instead of killing just one demon, Vali enters deep into the</w:t>
      </w:r>
      <w:r w:rsidRPr="00B337FB">
        <w:t xml:space="preserve"> </w:t>
      </w:r>
      <w:r>
        <w:t xml:space="preserve">cave and ends up killing many of them, but misses </w:t>
      </w:r>
      <w:r w:rsidRPr="00197064">
        <w:rPr>
          <w:noProof/>
        </w:rPr>
        <w:t>his</w:t>
      </w:r>
      <w:r>
        <w:t xml:space="preserve"> deadline of </w:t>
      </w:r>
      <w:r>
        <w:rPr>
          <w:noProof/>
        </w:rPr>
        <w:t>seven</w:t>
      </w:r>
      <w:r>
        <w:t xml:space="preserve"> days. The second exampl</w:t>
      </w:r>
      <w:r w:rsidRPr="00D54830">
        <w:t>e</w:t>
      </w:r>
      <w:r>
        <w:t xml:space="preserve"> of Vali’s uncontrollable nature can </w:t>
      </w:r>
      <w:r w:rsidRPr="004A1AC3">
        <w:rPr>
          <w:noProof/>
        </w:rPr>
        <w:t>be seen</w:t>
      </w:r>
      <w:r>
        <w:t xml:space="preserve"> when Vali promises </w:t>
      </w:r>
      <w:r w:rsidRPr="00197064">
        <w:rPr>
          <w:noProof/>
        </w:rPr>
        <w:t>his</w:t>
      </w:r>
      <w:r>
        <w:t xml:space="preserve"> wife, </w:t>
      </w:r>
      <w:r w:rsidRPr="00197064">
        <w:rPr>
          <w:noProof/>
        </w:rPr>
        <w:t>Tara</w:t>
      </w:r>
      <w:r>
        <w:t xml:space="preserve"> that he will fight </w:t>
      </w:r>
      <w:r w:rsidR="009E39B0">
        <w:t>Sugriva</w:t>
      </w:r>
      <w:r>
        <w:t xml:space="preserve"> to teach him a lesson, not to kill him. Still, when the battle between these two starts, Vali forgets </w:t>
      </w:r>
      <w:r w:rsidRPr="00197064">
        <w:rPr>
          <w:noProof/>
        </w:rPr>
        <w:t>his</w:t>
      </w:r>
      <w:r>
        <w:t xml:space="preserve"> promise and tries to kill </w:t>
      </w:r>
      <w:r w:rsidR="009E39B0">
        <w:t>Sugriva</w:t>
      </w:r>
      <w:r>
        <w:t>.</w:t>
      </w:r>
    </w:p>
    <w:p w:rsidR="003F384C" w:rsidRDefault="003F384C" w:rsidP="003F384C">
      <w:pPr>
        <w:spacing w:line="480" w:lineRule="auto"/>
        <w:ind w:firstLine="720"/>
        <w:jc w:val="both"/>
      </w:pPr>
      <w:r>
        <w:t xml:space="preserve">The proof of </w:t>
      </w:r>
      <w:r w:rsidRPr="00B337FB">
        <w:t>Sugriv</w:t>
      </w:r>
      <w:r>
        <w:t>a</w:t>
      </w:r>
      <w:r w:rsidRPr="00B337FB">
        <w:t>’s</w:t>
      </w:r>
      <w:r>
        <w:t xml:space="preserve"> </w:t>
      </w:r>
      <w:r w:rsidRPr="008F46EF">
        <w:t>feminine/soft</w:t>
      </w:r>
      <w:r>
        <w:t xml:space="preserve"> nature comes when Shri Ram kills Vali. Shri Ram kills Vali for </w:t>
      </w:r>
      <w:r w:rsidR="009E39B0">
        <w:t>Sugriva</w:t>
      </w:r>
      <w:r>
        <w:t xml:space="preserve">, and yet, </w:t>
      </w:r>
      <w:r w:rsidR="009E39B0">
        <w:t>Sugriva</w:t>
      </w:r>
      <w:r>
        <w:t xml:space="preserve"> cries more than Vali’s wife does. In verse 4-24-23, he even plans to enter the funeral pyre because of </w:t>
      </w:r>
      <w:r w:rsidRPr="00197064">
        <w:rPr>
          <w:noProof/>
        </w:rPr>
        <w:t>his</w:t>
      </w:r>
      <w:r>
        <w:t xml:space="preserve"> inability to bear the grief of </w:t>
      </w:r>
      <w:r w:rsidRPr="00197064">
        <w:rPr>
          <w:noProof/>
        </w:rPr>
        <w:t>his</w:t>
      </w:r>
      <w:r>
        <w:t xml:space="preserve"> </w:t>
      </w:r>
      <w:r w:rsidRPr="00F73A75">
        <w:t>brother</w:t>
      </w:r>
      <w:r>
        <w:t>’s death.</w:t>
      </w:r>
    </w:p>
    <w:p w:rsidR="003F384C" w:rsidRPr="002F4B53" w:rsidRDefault="003F384C" w:rsidP="003F384C">
      <w:pPr>
        <w:spacing w:line="480" w:lineRule="auto"/>
        <w:ind w:firstLine="720"/>
        <w:jc w:val="both"/>
        <w:rPr>
          <w:b/>
          <w:bCs/>
        </w:rPr>
      </w:pPr>
      <w:r w:rsidRPr="002F4B53">
        <w:rPr>
          <w:b/>
          <w:bCs/>
        </w:rPr>
        <w:t xml:space="preserve">Based </w:t>
      </w:r>
      <w:r w:rsidRPr="002F4B53">
        <w:rPr>
          <w:b/>
          <w:bCs/>
          <w:noProof/>
        </w:rPr>
        <w:t>on</w:t>
      </w:r>
      <w:r w:rsidRPr="002F4B53">
        <w:rPr>
          <w:b/>
          <w:bCs/>
        </w:rPr>
        <w:t xml:space="preserve"> these instances, </w:t>
      </w:r>
      <w:r w:rsidRPr="002F4B53">
        <w:rPr>
          <w:b/>
          <w:bCs/>
          <w:noProof/>
        </w:rPr>
        <w:t>we</w:t>
      </w:r>
      <w:r w:rsidRPr="002F4B53">
        <w:rPr>
          <w:b/>
          <w:bCs/>
        </w:rPr>
        <w:t xml:space="preserve"> conclude that Vali represents uncontrollable raw power, and that is the reason Shri Ram removes him. </w:t>
      </w:r>
      <w:r w:rsidR="006C7AB7">
        <w:rPr>
          <w:b/>
          <w:bCs/>
        </w:rPr>
        <w:t>Sugriva</w:t>
      </w:r>
      <w:r w:rsidRPr="002F4B53">
        <w:rPr>
          <w:b/>
          <w:bCs/>
        </w:rPr>
        <w:t xml:space="preserve"> is much more </w:t>
      </w:r>
      <w:r w:rsidRPr="002F4B53">
        <w:rPr>
          <w:b/>
          <w:bCs/>
          <w:noProof/>
        </w:rPr>
        <w:t>controllable</w:t>
      </w:r>
      <w:r w:rsidRPr="002F4B53">
        <w:rPr>
          <w:b/>
          <w:bCs/>
        </w:rPr>
        <w:t xml:space="preserve"> and </w:t>
      </w:r>
      <w:r w:rsidRPr="002F4B53">
        <w:rPr>
          <w:b/>
          <w:bCs/>
          <w:noProof/>
        </w:rPr>
        <w:t>soft</w:t>
      </w:r>
      <w:r w:rsidRPr="002F4B53">
        <w:rPr>
          <w:b/>
          <w:bCs/>
        </w:rPr>
        <w:t xml:space="preserve">hearted; this “tamed horse” is useful to Shri Ram for his mission. </w:t>
      </w:r>
    </w:p>
    <w:p w:rsidR="003F384C" w:rsidRDefault="003F384C" w:rsidP="003F384C">
      <w:pPr>
        <w:spacing w:line="480" w:lineRule="auto"/>
        <w:ind w:firstLine="720"/>
        <w:jc w:val="both"/>
      </w:pPr>
      <w:r>
        <w:t xml:space="preserve">As the story goes, Shri Ram asks </w:t>
      </w:r>
      <w:r w:rsidR="009E39B0">
        <w:t>Sugriva</w:t>
      </w:r>
      <w:r>
        <w:t xml:space="preserve"> to challenge </w:t>
      </w:r>
      <w:r w:rsidRPr="00197064">
        <w:rPr>
          <w:noProof/>
        </w:rPr>
        <w:t>Vali</w:t>
      </w:r>
      <w:r>
        <w:t xml:space="preserve"> and hides in the bushes. When Vali is busy fighting </w:t>
      </w:r>
      <w:r w:rsidR="009E39B0">
        <w:t>Sugriva</w:t>
      </w:r>
      <w:r>
        <w:t xml:space="preserve">, Shri Ram shoots an </w:t>
      </w:r>
      <w:r w:rsidR="009E39B0">
        <w:t>arrow</w:t>
      </w:r>
      <w:r>
        <w:t xml:space="preserve"> which hits Vali in </w:t>
      </w:r>
      <w:r>
        <w:rPr>
          <w:noProof/>
        </w:rPr>
        <w:t>the</w:t>
      </w:r>
      <w:r>
        <w:t xml:space="preserve"> back. </w:t>
      </w:r>
    </w:p>
    <w:p w:rsidR="003F384C" w:rsidRDefault="009E39B0" w:rsidP="003F384C">
      <w:pPr>
        <w:spacing w:line="480" w:lineRule="auto"/>
        <w:ind w:firstLine="720"/>
        <w:jc w:val="both"/>
      </w:pPr>
      <w:r>
        <w:t>It leaves the readers</w:t>
      </w:r>
      <w:r w:rsidR="003F384C">
        <w:t xml:space="preserve"> with a big question - why he shot Vali in the back from behind the bushes? Why did Shri Ram not offer a </w:t>
      </w:r>
      <w:r w:rsidR="003F384C" w:rsidRPr="00197064">
        <w:rPr>
          <w:noProof/>
        </w:rPr>
        <w:t>duel</w:t>
      </w:r>
      <w:r w:rsidR="003F384C">
        <w:t xml:space="preserve"> to Vali, as all warriors are supposed to do? </w:t>
      </w:r>
    </w:p>
    <w:p w:rsidR="003F384C" w:rsidRPr="002F4B53" w:rsidRDefault="003F384C" w:rsidP="003F384C">
      <w:pPr>
        <w:spacing w:line="480" w:lineRule="auto"/>
        <w:ind w:firstLine="720"/>
        <w:jc w:val="both"/>
        <w:rPr>
          <w:b/>
          <w:bCs/>
        </w:rPr>
      </w:pPr>
      <w:r w:rsidRPr="00197064">
        <w:rPr>
          <w:noProof/>
        </w:rPr>
        <w:t>We</w:t>
      </w:r>
      <w:r>
        <w:t xml:space="preserve"> can solve this </w:t>
      </w:r>
      <w:r w:rsidRPr="00D54830">
        <w:t>puzzle</w:t>
      </w:r>
      <w:r>
        <w:t xml:space="preserve"> by referring to a phenomenon in our </w:t>
      </w:r>
      <w:r w:rsidR="00CD3507">
        <w:t>Body-Mind</w:t>
      </w:r>
      <w:r>
        <w:t>-</w:t>
      </w:r>
      <w:r w:rsidR="00C15A6F">
        <w:t xml:space="preserve">Energy </w:t>
      </w:r>
      <w:r>
        <w:t>-</w:t>
      </w:r>
      <w:r w:rsidR="00C15A6F">
        <w:t>Consciousness</w:t>
      </w:r>
      <w:r>
        <w:t xml:space="preserve"> framework. </w:t>
      </w:r>
      <w:r w:rsidRPr="002F4B53">
        <w:rPr>
          <w:b/>
          <w:bCs/>
        </w:rPr>
        <w:t xml:space="preserve">So far, </w:t>
      </w:r>
      <w:r w:rsidRPr="002F4B53">
        <w:rPr>
          <w:b/>
          <w:bCs/>
          <w:noProof/>
        </w:rPr>
        <w:t>we</w:t>
      </w:r>
      <w:r w:rsidRPr="002F4B53">
        <w:rPr>
          <w:b/>
          <w:bCs/>
        </w:rPr>
        <w:t xml:space="preserve"> know that a higher </w:t>
      </w:r>
      <w:r w:rsidR="00C15A6F">
        <w:rPr>
          <w:b/>
          <w:bCs/>
        </w:rPr>
        <w:t>Consciousness</w:t>
      </w:r>
      <w:r w:rsidRPr="002F4B53">
        <w:rPr>
          <w:b/>
          <w:bCs/>
        </w:rPr>
        <w:t xml:space="preserve">/Shri Ram replaced </w:t>
      </w:r>
      <w:r w:rsidR="009E39B0">
        <w:rPr>
          <w:b/>
          <w:bCs/>
          <w:noProof/>
        </w:rPr>
        <w:t>a powerful ruler</w:t>
      </w:r>
      <w:r w:rsidRPr="002F4B53">
        <w:rPr>
          <w:b/>
          <w:bCs/>
        </w:rPr>
        <w:t xml:space="preserve">/Vali </w:t>
      </w:r>
      <w:r w:rsidRPr="002F4B53">
        <w:rPr>
          <w:b/>
          <w:bCs/>
        </w:rPr>
        <w:lastRenderedPageBreak/>
        <w:t xml:space="preserve">in the heart region by a </w:t>
      </w:r>
      <w:r w:rsidR="009E39B0">
        <w:rPr>
          <w:b/>
          <w:bCs/>
        </w:rPr>
        <w:t>weak</w:t>
      </w:r>
      <w:r w:rsidRPr="002F4B53">
        <w:rPr>
          <w:b/>
          <w:bCs/>
        </w:rPr>
        <w:t xml:space="preserve"> ruler/</w:t>
      </w:r>
      <w:r w:rsidR="009E39B0" w:rsidRPr="002F4B53">
        <w:rPr>
          <w:b/>
          <w:bCs/>
        </w:rPr>
        <w:t>Sugriva</w:t>
      </w:r>
      <w:r w:rsidRPr="002F4B53">
        <w:rPr>
          <w:b/>
          <w:bCs/>
        </w:rPr>
        <w:t xml:space="preserve">. This change happened by the direct action of </w:t>
      </w:r>
      <w:r w:rsidRPr="002F4B53">
        <w:rPr>
          <w:b/>
          <w:bCs/>
          <w:noProof/>
        </w:rPr>
        <w:t>a higher</w:t>
      </w:r>
      <w:r w:rsidRPr="002F4B53">
        <w:rPr>
          <w:b/>
          <w:bCs/>
        </w:rPr>
        <w:t xml:space="preserve"> </w:t>
      </w:r>
      <w:r w:rsidR="00C15A6F">
        <w:rPr>
          <w:b/>
          <w:bCs/>
        </w:rPr>
        <w:t>Consciousness</w:t>
      </w:r>
      <w:r w:rsidRPr="002F4B53">
        <w:rPr>
          <w:b/>
          <w:bCs/>
        </w:rPr>
        <w:t xml:space="preserve">/Shri Ram, but it is not visible while performing this action. Vali being the son of Indra, which stands for “indriya,” symbolizes a powerful heart ruled by the senses. </w:t>
      </w:r>
      <w:r w:rsidRPr="002F4B53">
        <w:t xml:space="preserve">The higher </w:t>
      </w:r>
      <w:r w:rsidR="00C15A6F">
        <w:t>Consciousness</w:t>
      </w:r>
      <w:r w:rsidRPr="002F4B53">
        <w:t xml:space="preserve"> replaces this heartless heart by a much softer heart. </w:t>
      </w:r>
      <w:r>
        <w:t xml:space="preserve">Precisely the same change </w:t>
      </w:r>
      <w:r w:rsidRPr="00197064">
        <w:rPr>
          <w:noProof/>
        </w:rPr>
        <w:t>happens</w:t>
      </w:r>
      <w:r>
        <w:t xml:space="preserve"> in </w:t>
      </w:r>
      <w:r w:rsidRPr="00197064">
        <w:rPr>
          <w:noProof/>
        </w:rPr>
        <w:t>us</w:t>
      </w:r>
      <w:r>
        <w:t xml:space="preserve"> on the path of Yoga. Many great saints and spiritual persons serve as examples of </w:t>
      </w:r>
      <w:r w:rsidRPr="00BE2015">
        <w:t>th</w:t>
      </w:r>
      <w:r>
        <w:t>i</w:t>
      </w:r>
      <w:r w:rsidRPr="00BE2015">
        <w:t>s</w:t>
      </w:r>
      <w:r>
        <w:t xml:space="preserve"> type of change of heart. Earlier they were heartless, so to speak</w:t>
      </w:r>
      <w:r w:rsidRPr="002F4B53">
        <w:rPr>
          <w:b/>
          <w:bCs/>
        </w:rPr>
        <w:t xml:space="preserve">. Upon becoming spiritual, they become mellower, kinder, and gentler than before. </w:t>
      </w:r>
      <w:r w:rsidRPr="002F4B53">
        <w:rPr>
          <w:b/>
          <w:bCs/>
          <w:noProof/>
        </w:rPr>
        <w:t>Their</w:t>
      </w:r>
      <w:r w:rsidRPr="002F4B53">
        <w:rPr>
          <w:b/>
          <w:bCs/>
        </w:rPr>
        <w:t xml:space="preserve"> heart, which was demanding and selfish, suddenly becomes much softer and compassionate. This change of heart </w:t>
      </w:r>
      <w:r w:rsidRPr="002F4B53">
        <w:rPr>
          <w:b/>
          <w:bCs/>
          <w:noProof/>
        </w:rPr>
        <w:t>happens</w:t>
      </w:r>
      <w:r w:rsidRPr="002F4B53">
        <w:rPr>
          <w:b/>
          <w:bCs/>
        </w:rPr>
        <w:t xml:space="preserve"> when a person </w:t>
      </w:r>
      <w:r w:rsidR="009E39B0">
        <w:rPr>
          <w:b/>
          <w:bCs/>
        </w:rPr>
        <w:t>sees</w:t>
      </w:r>
      <w:r w:rsidRPr="002F4B53">
        <w:rPr>
          <w:b/>
          <w:bCs/>
        </w:rPr>
        <w:t xml:space="preserve"> </w:t>
      </w:r>
      <w:r w:rsidRPr="002F4B53">
        <w:rPr>
          <w:b/>
          <w:bCs/>
          <w:noProof/>
        </w:rPr>
        <w:t>himself</w:t>
      </w:r>
      <w:r w:rsidRPr="002F4B53">
        <w:rPr>
          <w:b/>
          <w:bCs/>
        </w:rPr>
        <w:t xml:space="preserve"> as a spiritual person. </w:t>
      </w:r>
    </w:p>
    <w:p w:rsidR="003F384C" w:rsidRPr="002F4B53" w:rsidRDefault="003F384C" w:rsidP="003F384C">
      <w:pPr>
        <w:spacing w:line="480" w:lineRule="auto"/>
        <w:ind w:firstLine="720"/>
        <w:jc w:val="both"/>
        <w:rPr>
          <w:b/>
          <w:bCs/>
        </w:rPr>
      </w:pPr>
      <w:r>
        <w:t xml:space="preserve">Sage Valmiki </w:t>
      </w:r>
      <w:r w:rsidRPr="004A1AC3">
        <w:rPr>
          <w:noProof/>
        </w:rPr>
        <w:t>himself</w:t>
      </w:r>
      <w:r>
        <w:t xml:space="preserve"> was a ruthless killer initially, and only later on became spiritual. </w:t>
      </w:r>
      <w:r w:rsidRPr="00197064">
        <w:rPr>
          <w:noProof/>
        </w:rPr>
        <w:t>His</w:t>
      </w:r>
      <w:r>
        <w:t xml:space="preserve"> heart became so soft that unable to bear the grief of the death of a </w:t>
      </w:r>
      <w:r w:rsidRPr="004A1AC3">
        <w:rPr>
          <w:noProof/>
        </w:rPr>
        <w:t>bird,</w:t>
      </w:r>
      <w:r>
        <w:t xml:space="preserve"> he wrote a poem. </w:t>
      </w:r>
      <w:r w:rsidRPr="002F4B53">
        <w:rPr>
          <w:b/>
          <w:bCs/>
        </w:rPr>
        <w:t xml:space="preserve">This change </w:t>
      </w:r>
      <w:r w:rsidRPr="002F4B53">
        <w:rPr>
          <w:b/>
          <w:bCs/>
          <w:noProof/>
        </w:rPr>
        <w:t>definitely</w:t>
      </w:r>
      <w:r w:rsidRPr="002F4B53">
        <w:rPr>
          <w:b/>
          <w:bCs/>
        </w:rPr>
        <w:t xml:space="preserve"> happens </w:t>
      </w:r>
      <w:r>
        <w:rPr>
          <w:b/>
          <w:bCs/>
        </w:rPr>
        <w:t>on the path of Yoga</w:t>
      </w:r>
      <w:r w:rsidRPr="002F4B53">
        <w:rPr>
          <w:b/>
          <w:bCs/>
        </w:rPr>
        <w:t xml:space="preserve">. Replacing Vali with </w:t>
      </w:r>
      <w:r w:rsidR="00AF74F8" w:rsidRPr="002F4B53">
        <w:rPr>
          <w:b/>
          <w:bCs/>
        </w:rPr>
        <w:t>Sugriva</w:t>
      </w:r>
      <w:r w:rsidRPr="002F4B53">
        <w:rPr>
          <w:b/>
          <w:bCs/>
        </w:rPr>
        <w:t xml:space="preserve"> is a direct reference to this change-of-the-heart operation. When the higher </w:t>
      </w:r>
      <w:r w:rsidR="00C15A6F">
        <w:rPr>
          <w:b/>
          <w:bCs/>
        </w:rPr>
        <w:t>Consciousness</w:t>
      </w:r>
      <w:r w:rsidRPr="002F4B53">
        <w:rPr>
          <w:b/>
          <w:bCs/>
        </w:rPr>
        <w:t xml:space="preserve"> enters the heart region, </w:t>
      </w:r>
      <w:r w:rsidRPr="002F4B53">
        <w:rPr>
          <w:b/>
          <w:bCs/>
          <w:noProof/>
        </w:rPr>
        <w:t>a strong</w:t>
      </w:r>
      <w:r w:rsidRPr="002F4B53">
        <w:rPr>
          <w:b/>
          <w:bCs/>
        </w:rPr>
        <w:t xml:space="preserve"> heart gives way to a </w:t>
      </w:r>
      <w:r w:rsidR="009E26D1">
        <w:rPr>
          <w:b/>
          <w:bCs/>
        </w:rPr>
        <w:t>soft</w:t>
      </w:r>
      <w:r w:rsidRPr="002F4B53">
        <w:rPr>
          <w:b/>
          <w:bCs/>
        </w:rPr>
        <w:t xml:space="preserve"> heart. This </w:t>
      </w:r>
      <w:r w:rsidR="009E26D1">
        <w:rPr>
          <w:b/>
          <w:bCs/>
        </w:rPr>
        <w:t xml:space="preserve">soft </w:t>
      </w:r>
      <w:r w:rsidRPr="002F4B53">
        <w:rPr>
          <w:b/>
          <w:bCs/>
        </w:rPr>
        <w:t xml:space="preserve">heart is </w:t>
      </w:r>
      <w:r w:rsidRPr="002F4B53">
        <w:rPr>
          <w:b/>
          <w:bCs/>
          <w:noProof/>
        </w:rPr>
        <w:t>feminine</w:t>
      </w:r>
      <w:r w:rsidR="009E26D1">
        <w:rPr>
          <w:b/>
          <w:bCs/>
          <w:noProof/>
        </w:rPr>
        <w:t>.</w:t>
      </w:r>
      <w:r w:rsidRPr="002F4B53">
        <w:rPr>
          <w:b/>
          <w:bCs/>
        </w:rPr>
        <w:t xml:space="preserve"> </w:t>
      </w:r>
      <w:r w:rsidR="009E26D1">
        <w:rPr>
          <w:b/>
          <w:bCs/>
        </w:rPr>
        <w:t>It is</w:t>
      </w:r>
      <w:r w:rsidRPr="002F4B53">
        <w:rPr>
          <w:b/>
          <w:bCs/>
        </w:rPr>
        <w:t xml:space="preserve"> </w:t>
      </w:r>
      <w:r w:rsidR="009E26D1" w:rsidRPr="002F4B53">
        <w:rPr>
          <w:b/>
          <w:bCs/>
        </w:rPr>
        <w:t>open</w:t>
      </w:r>
      <w:r w:rsidRPr="002F4B53">
        <w:rPr>
          <w:b/>
          <w:bCs/>
        </w:rPr>
        <w:t xml:space="preserve"> to the further cause of the </w:t>
      </w:r>
      <w:r w:rsidR="00C15A6F">
        <w:rPr>
          <w:b/>
          <w:bCs/>
        </w:rPr>
        <w:t>Consciousness</w:t>
      </w:r>
      <w:r w:rsidRPr="002F4B53">
        <w:rPr>
          <w:b/>
          <w:bCs/>
        </w:rPr>
        <w:t>.</w:t>
      </w:r>
    </w:p>
    <w:p w:rsidR="003F384C" w:rsidRDefault="003F384C" w:rsidP="003F384C">
      <w:pPr>
        <w:spacing w:line="480" w:lineRule="auto"/>
        <w:ind w:firstLine="720"/>
        <w:jc w:val="both"/>
      </w:pPr>
      <w:r>
        <w:t>T</w:t>
      </w:r>
      <w:r w:rsidRPr="00FB5236">
        <w:t>he story</w:t>
      </w:r>
      <w:r>
        <w:t xml:space="preserve"> tells </w:t>
      </w:r>
      <w:r w:rsidRPr="00197064">
        <w:rPr>
          <w:noProof/>
        </w:rPr>
        <w:t>us</w:t>
      </w:r>
      <w:r>
        <w:t xml:space="preserve"> that</w:t>
      </w:r>
      <w:r w:rsidRPr="00FB5236">
        <w:t xml:space="preserve"> </w:t>
      </w:r>
      <w:r w:rsidR="00AF74F8" w:rsidRPr="00FB5236">
        <w:t>Sugriva</w:t>
      </w:r>
      <w:r w:rsidRPr="00FB5236">
        <w:t xml:space="preserve"> sends millions of monkeys to search for Sita in four directions.</w:t>
      </w:r>
      <w:r>
        <w:t xml:space="preserve"> Heart is the only part </w:t>
      </w:r>
      <w:r>
        <w:rPr>
          <w:noProof/>
        </w:rPr>
        <w:t>of</w:t>
      </w:r>
      <w:r>
        <w:t xml:space="preserve"> the</w:t>
      </w:r>
      <w:r w:rsidRPr="00521921">
        <w:t xml:space="preserve"> </w:t>
      </w:r>
      <w:r>
        <w:t xml:space="preserve">body, which transports air/oxygen to all </w:t>
      </w:r>
      <w:r w:rsidRPr="004A1AC3">
        <w:rPr>
          <w:noProof/>
        </w:rPr>
        <w:t>parts</w:t>
      </w:r>
      <w:r>
        <w:t xml:space="preserve"> of the</w:t>
      </w:r>
      <w:r w:rsidRPr="00D54830">
        <w:t xml:space="preserve"> </w:t>
      </w:r>
      <w:r>
        <w:t xml:space="preserve">body. </w:t>
      </w:r>
      <w:r w:rsidRPr="00551911">
        <w:rPr>
          <w:b/>
          <w:bCs/>
        </w:rPr>
        <w:t>Here, the millions of monkeys, who, in sage Valmiki’s words, “are always jumping in the air,” stand for the air that circulates in our body.</w:t>
      </w:r>
      <w:r>
        <w:t xml:space="preserve"> Sugriva sending the monkeys to all four sides </w:t>
      </w:r>
      <w:r>
        <w:rPr>
          <w:noProof/>
        </w:rPr>
        <w:t>represents</w:t>
      </w:r>
      <w:r>
        <w:t xml:space="preserve"> the additional air that </w:t>
      </w:r>
      <w:r w:rsidRPr="00197064">
        <w:rPr>
          <w:noProof/>
        </w:rPr>
        <w:t>we</w:t>
      </w:r>
      <w:r>
        <w:t xml:space="preserve"> take in and circulate in the</w:t>
      </w:r>
      <w:r w:rsidRPr="00521921">
        <w:t xml:space="preserve"> </w:t>
      </w:r>
      <w:r>
        <w:t>body.</w:t>
      </w:r>
    </w:p>
    <w:p w:rsidR="003F384C" w:rsidRDefault="003F384C" w:rsidP="003F384C">
      <w:pPr>
        <w:spacing w:line="480" w:lineRule="auto"/>
        <w:ind w:firstLine="720"/>
        <w:jc w:val="both"/>
      </w:pPr>
      <w:r>
        <w:t xml:space="preserve">Further, </w:t>
      </w:r>
      <w:r w:rsidRPr="008F46EF">
        <w:t>we</w:t>
      </w:r>
      <w:r>
        <w:t xml:space="preserve"> </w:t>
      </w:r>
      <w:r w:rsidRPr="00D54830">
        <w:t>read</w:t>
      </w:r>
      <w:r>
        <w:t xml:space="preserve"> that </w:t>
      </w:r>
      <w:r w:rsidR="00AF74F8">
        <w:t>Sugriva</w:t>
      </w:r>
      <w:r>
        <w:t xml:space="preserve"> sends </w:t>
      </w:r>
      <w:r w:rsidR="00A34230">
        <w:t>Hanumana</w:t>
      </w:r>
      <w:r>
        <w:t>, who stands for the Prana,</w:t>
      </w:r>
      <w:r w:rsidRPr="00521921">
        <w:t xml:space="preserve"> </w:t>
      </w:r>
      <w:r>
        <w:t xml:space="preserve">in the southern direction. </w:t>
      </w:r>
      <w:r w:rsidR="00A34230">
        <w:t>Hanumana</w:t>
      </w:r>
      <w:r>
        <w:t xml:space="preserve">’s association with </w:t>
      </w:r>
      <w:r w:rsidR="00AF74F8">
        <w:t>Sugriva</w:t>
      </w:r>
      <w:r>
        <w:t xml:space="preserve"> removes any doubts that </w:t>
      </w:r>
      <w:r w:rsidR="00AF74F8">
        <w:t>Sugriva</w:t>
      </w:r>
      <w:r>
        <w:t xml:space="preserve"> relates to the </w:t>
      </w:r>
      <w:r w:rsidRPr="00F73A75">
        <w:t>heart</w:t>
      </w:r>
      <w:r>
        <w:t xml:space="preserve">, and that </w:t>
      </w:r>
      <w:r>
        <w:lastRenderedPageBreak/>
        <w:t xml:space="preserve">Sugriva’s massive search mission </w:t>
      </w:r>
      <w:r w:rsidRPr="004A1AC3">
        <w:rPr>
          <w:noProof/>
        </w:rPr>
        <w:t>relates</w:t>
      </w:r>
      <w:r>
        <w:t xml:space="preserve"> to the </w:t>
      </w:r>
      <w:r w:rsidRPr="008F46EF">
        <w:t>pump</w:t>
      </w:r>
      <w:r>
        <w:t xml:space="preserve">ing of </w:t>
      </w:r>
      <w:r w:rsidRPr="004A1AC3">
        <w:rPr>
          <w:noProof/>
        </w:rPr>
        <w:t>a lot of</w:t>
      </w:r>
      <w:r>
        <w:t xml:space="preserve"> air to all parts of the</w:t>
      </w:r>
      <w:r w:rsidRPr="00521921">
        <w:t xml:space="preserve"> </w:t>
      </w:r>
      <w:r>
        <w:t>body. For this reason, the first lesson in any Yoga class is about breathing.</w:t>
      </w:r>
    </w:p>
    <w:p w:rsidR="00A1114C" w:rsidRDefault="00A1114C" w:rsidP="003F384C">
      <w:pPr>
        <w:spacing w:line="480" w:lineRule="auto"/>
        <w:ind w:firstLine="720"/>
        <w:jc w:val="both"/>
      </w:pPr>
    </w:p>
    <w:p w:rsidR="00A1114C" w:rsidRDefault="00A1114C" w:rsidP="003F384C">
      <w:pPr>
        <w:spacing w:line="480" w:lineRule="auto"/>
        <w:ind w:firstLine="720"/>
        <w:jc w:val="both"/>
      </w:pPr>
    </w:p>
    <w:p w:rsidR="00A1114C" w:rsidRDefault="00A1114C" w:rsidP="00A1114C">
      <w:pPr>
        <w:pStyle w:val="Heading3"/>
        <w:jc w:val="left"/>
      </w:pPr>
      <w:bookmarkStart w:id="85" w:name="_Toc412487812"/>
      <w:bookmarkStart w:id="86" w:name="_Toc423152541"/>
      <w:bookmarkStart w:id="87" w:name="_Toc423154164"/>
      <w:bookmarkStart w:id="88" w:name="_Toc49159452"/>
      <w:r>
        <w:t>Amrita – An Amazing Discovery of Yoga</w:t>
      </w:r>
      <w:bookmarkEnd w:id="85"/>
      <w:bookmarkEnd w:id="86"/>
      <w:bookmarkEnd w:id="87"/>
      <w:bookmarkEnd w:id="88"/>
    </w:p>
    <w:p w:rsidR="00C6741D" w:rsidRDefault="00A1114C" w:rsidP="00A1114C">
      <w:pPr>
        <w:spacing w:line="480" w:lineRule="auto"/>
        <w:ind w:firstLine="720"/>
        <w:jc w:val="both"/>
      </w:pPr>
      <w:r>
        <w:t xml:space="preserve">In verse 4-62-8, we come across a critical concept in Yoga – Amrita. Amrita means "elixir of immortality" or deathlessness. According to Yoga, our body creates this honey-like sweet saliva – possibly the sweetest single drop of liquid one can ever taste – in the higher states of the </w:t>
      </w:r>
      <w:r w:rsidR="00C6741D">
        <w:t>C</w:t>
      </w:r>
      <w:r>
        <w:t xml:space="preserve">onsciousness. </w:t>
      </w:r>
      <w:r w:rsidR="00C6741D">
        <w:t xml:space="preserve">Technically, it is not a food, but it reduces the need for food. </w:t>
      </w:r>
      <w:r>
        <w:t xml:space="preserve">Amrita acts as a food supplement, allowing a person to sustain and deepen higher levels of the </w:t>
      </w:r>
      <w:r w:rsidR="00C6741D">
        <w:t>C</w:t>
      </w:r>
      <w:r>
        <w:t xml:space="preserve">onsciousness. </w:t>
      </w:r>
    </w:p>
    <w:p w:rsidR="00A1114C" w:rsidRDefault="00A1114C" w:rsidP="00A1114C">
      <w:pPr>
        <w:spacing w:line="480" w:lineRule="auto"/>
        <w:ind w:firstLine="720"/>
        <w:jc w:val="both"/>
      </w:pPr>
      <w:r>
        <w:t xml:space="preserve">In terms of human biology, the related body part is the pineal gland. It is located near the center of the brain, between the two hemispheres, at the upper end of the spinal cord. This gland creates a hormone called melatonin, which affects our wake and sleep pattern. A small percentage, probably around 10%, of the total melatonin produced by the body, is in our saliva. Apart from controlling wake and sleep pattern, melatonin works as an anti-aging agent, meaning it keeps us younger. Thus, Yoga's name for sweet saliva – Amrita – does have an element of truth in it. Its sweetness is many times higher than that of a spoonful of sugar. </w:t>
      </w:r>
    </w:p>
    <w:p w:rsidR="00A1114C" w:rsidRPr="00A1114C" w:rsidRDefault="00A1114C" w:rsidP="00A1114C"/>
    <w:p w:rsidR="00A1114C" w:rsidRDefault="00A1114C" w:rsidP="00A1114C">
      <w:pPr>
        <w:spacing w:line="480" w:lineRule="auto"/>
        <w:ind w:firstLine="720"/>
        <w:jc w:val="both"/>
      </w:pPr>
      <w:r>
        <w:t xml:space="preserve">In verse 4-62-8, we read that Sita does not taste any food given by Ravana, as he is a cannibal. Hence, Indra gives her this Amrita through saliva. When Sita learns that the food is from Indra, she accepts it. Indra stands for sense organs; thus, Amrita is not outside food. </w:t>
      </w:r>
    </w:p>
    <w:p w:rsidR="00A1114C" w:rsidRPr="00CE03E6" w:rsidRDefault="00A1114C" w:rsidP="003F384C">
      <w:pPr>
        <w:spacing w:line="480" w:lineRule="auto"/>
        <w:ind w:firstLine="720"/>
        <w:jc w:val="both"/>
      </w:pPr>
    </w:p>
    <w:p w:rsidR="00E3146C" w:rsidRDefault="00E3146C" w:rsidP="00E3146C">
      <w:pPr>
        <w:pStyle w:val="Heading3"/>
        <w:jc w:val="left"/>
      </w:pPr>
      <w:bookmarkStart w:id="89" w:name="_Toc49159453"/>
      <w:r>
        <w:t>Burning of Lanka</w:t>
      </w:r>
      <w:bookmarkEnd w:id="72"/>
      <w:bookmarkEnd w:id="73"/>
      <w:bookmarkEnd w:id="74"/>
      <w:bookmarkEnd w:id="89"/>
    </w:p>
    <w:p w:rsidR="00E3146C" w:rsidRDefault="00E3146C" w:rsidP="00E3146C">
      <w:pPr>
        <w:spacing w:line="480" w:lineRule="auto"/>
        <w:ind w:firstLine="720"/>
        <w:jc w:val="both"/>
      </w:pPr>
      <w:r>
        <w:t xml:space="preserve">Having successfully found Sita, </w:t>
      </w:r>
      <w:r w:rsidR="00A34230">
        <w:t>Hanumana</w:t>
      </w:r>
      <w:r>
        <w:t xml:space="preserve"> accomplishes his job of leading a search party and of being a spy. Now, he </w:t>
      </w:r>
      <w:r w:rsidR="00F13423">
        <w:t>should</w:t>
      </w:r>
      <w:r>
        <w:t xml:space="preserve"> to go back</w:t>
      </w:r>
      <w:r w:rsidR="00F13423">
        <w:t xml:space="preserve"> quickly</w:t>
      </w:r>
      <w:r>
        <w:t xml:space="preserve"> and tell this </w:t>
      </w:r>
      <w:r w:rsidR="009E39B0">
        <w:t>splendid news</w:t>
      </w:r>
      <w:r>
        <w:t xml:space="preserve"> to the other monkeys. They are waiting for him and have </w:t>
      </w:r>
      <w:r w:rsidR="009E39B0">
        <w:t>taken no</w:t>
      </w:r>
      <w:r>
        <w:t xml:space="preserve"> food. Shri Ram is eager to hear this news. </w:t>
      </w:r>
    </w:p>
    <w:p w:rsidR="00E3146C" w:rsidRDefault="00E3146C" w:rsidP="00E3146C">
      <w:pPr>
        <w:spacing w:line="480" w:lineRule="auto"/>
        <w:ind w:firstLine="720"/>
        <w:jc w:val="both"/>
      </w:pPr>
      <w:r>
        <w:t xml:space="preserve">There is no need for </w:t>
      </w:r>
      <w:r w:rsidR="00A34230">
        <w:t>Hanumana</w:t>
      </w:r>
      <w:r>
        <w:t xml:space="preserve"> to get into </w:t>
      </w:r>
      <w:r w:rsidR="00F13423">
        <w:t>any trouble. It</w:t>
      </w:r>
      <w:r>
        <w:t xml:space="preserve"> increases </w:t>
      </w:r>
      <w:r w:rsidR="00F13423">
        <w:t>the risk of demons catching him.</w:t>
      </w:r>
      <w:r>
        <w:t xml:space="preserve"> </w:t>
      </w:r>
      <w:r w:rsidR="00F13423">
        <w:t>D</w:t>
      </w:r>
      <w:r>
        <w:t xml:space="preserve">oing so would only prevent him from reaching back to the monkeys. Just a few chapters ago, he had imagined the destruction of both Ayodhya and Kishkindha, if he failed in his mission. Thus, it is logical for </w:t>
      </w:r>
      <w:r w:rsidR="00A34230">
        <w:t>Hanumana</w:t>
      </w:r>
      <w:r>
        <w:t xml:space="preserve"> to leave Lanka right away after meeting mother Sita. However, we see that he does not leave Lanka, </w:t>
      </w:r>
      <w:r w:rsidR="007E7F79">
        <w:t>starts</w:t>
      </w:r>
      <w:r>
        <w:t xml:space="preserve"> a messy fight with the demons, and kills a son of </w:t>
      </w:r>
      <w:r w:rsidR="00D02EEA">
        <w:t xml:space="preserve">Ravana. </w:t>
      </w:r>
      <w:r>
        <w:t xml:space="preserve">The demons capture him and he comes very close to losing his life, which opens up the possibility of </w:t>
      </w:r>
      <w:r w:rsidR="007E7F79">
        <w:t>additional problems</w:t>
      </w:r>
      <w:r>
        <w:t>.</w:t>
      </w:r>
    </w:p>
    <w:p w:rsidR="00E3146C" w:rsidRDefault="00E3146C" w:rsidP="00AF74F8">
      <w:pPr>
        <w:spacing w:line="480" w:lineRule="auto"/>
        <w:ind w:firstLine="720"/>
        <w:jc w:val="both"/>
      </w:pPr>
      <w:r>
        <w:t xml:space="preserve">As </w:t>
      </w:r>
      <w:r w:rsidR="00A34230">
        <w:t>Hanumana</w:t>
      </w:r>
      <w:r>
        <w:t xml:space="preserve"> is the most important character for us, we need to pay very close attention to all his actions. From one event to another, he surely goes way beyond his assigned mission to find Sita. Let us see the details.</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5-41-4 mentions that he wants to influence the battle strategies of the demons by creating fear in their minds.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5-41-7 mentions that </w:t>
      </w:r>
      <w:r w:rsidR="00A34230">
        <w:t>Hanumana</w:t>
      </w:r>
      <w:r>
        <w:t xml:space="preserve"> wants to compare the enemy’s strength against that of his army.</w:t>
      </w:r>
      <w:r w:rsidRPr="00835EAC">
        <w:t xml:space="preserve"> </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5-41-8 mentions that </w:t>
      </w:r>
      <w:r w:rsidR="00A34230">
        <w:t>Hanumana</w:t>
      </w:r>
      <w:r>
        <w:t xml:space="preserve"> wants to impress </w:t>
      </w:r>
      <w:r w:rsidR="00D02EEA">
        <w:t>Ravana in</w:t>
      </w:r>
      <w:r>
        <w:t xml:space="preserve"> battlefield.</w:t>
      </w:r>
    </w:p>
    <w:p w:rsidR="00E3146C" w:rsidRDefault="00E3146C" w:rsidP="00E3146C">
      <w:pPr>
        <w:pStyle w:val="ListParagraph"/>
        <w:numPr>
          <w:ilvl w:val="0"/>
          <w:numId w:val="17"/>
        </w:numPr>
        <w:tabs>
          <w:tab w:val="clear" w:pos="360"/>
          <w:tab w:val="clear" w:pos="9360"/>
        </w:tabs>
        <w:spacing w:after="200" w:line="480" w:lineRule="auto"/>
        <w:jc w:val="both"/>
      </w:pPr>
      <w:r>
        <w:t xml:space="preserve">Verse 5-41-9 says he wants to fight </w:t>
      </w:r>
      <w:r w:rsidR="00D02EEA">
        <w:t>Ravana and</w:t>
      </w:r>
      <w:r>
        <w:t xml:space="preserve"> other demons, so he can know their powers.</w:t>
      </w:r>
    </w:p>
    <w:p w:rsidR="00E3146C" w:rsidRDefault="00A34230" w:rsidP="00E3146C">
      <w:pPr>
        <w:pStyle w:val="BodyText"/>
        <w:ind w:firstLine="810"/>
      </w:pPr>
      <w:r>
        <w:lastRenderedPageBreak/>
        <w:t>Hanumana</w:t>
      </w:r>
      <w:r w:rsidR="00E3146C">
        <w:t xml:space="preserve"> has already decided that there will be a war and is starting the first combat of the big war. </w:t>
      </w:r>
      <w:r w:rsidR="007E7F79">
        <w:t>These</w:t>
      </w:r>
      <w:r w:rsidR="00E3146C">
        <w:t xml:space="preserve"> actions are unnecessary for a spy with a critical secret, known only to him, when everyone is eagerly waiting for him. In theory, </w:t>
      </w:r>
      <w:r>
        <w:t>Hanumana</w:t>
      </w:r>
      <w:r w:rsidR="00E3146C">
        <w:t xml:space="preserve">’s assumptions of being able to reach the monkeys, the impending war, or the effort to start it could be mistakes. After killing many demons and even a prince, in verse 5-48-43, </w:t>
      </w:r>
      <w:r>
        <w:t>Hanumana</w:t>
      </w:r>
      <w:r w:rsidR="00E3146C">
        <w:t xml:space="preserve"> gets captured by Indrajit when the latter uses a divine weapon. There again, we see a change in his position.</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5-48-44, </w:t>
      </w:r>
      <w:r w:rsidR="00A34230">
        <w:t>Hanumana</w:t>
      </w:r>
      <w:r>
        <w:t xml:space="preserve"> decides that he will be a messenger of Shri Ram to </w:t>
      </w:r>
      <w:r w:rsidR="00D02EEA">
        <w:t>Ravana and</w:t>
      </w:r>
      <w:r>
        <w:t xml:space="preserve"> wants a dialog with </w:t>
      </w:r>
      <w:r w:rsidR="00D02EEA">
        <w:t xml:space="preserve">Ravana. </w:t>
      </w:r>
      <w:r>
        <w:t xml:space="preserve">There are no such instructions from Shri Ram to </w:t>
      </w:r>
      <w:r w:rsidR="00A34230">
        <w:t>Hanumana</w:t>
      </w:r>
      <w:r>
        <w:t xml:space="preserve">. Instead, the instructions from </w:t>
      </w:r>
      <w:r w:rsidR="007E7F79">
        <w:t>Sugriva</w:t>
      </w:r>
      <w:r>
        <w:t xml:space="preserve"> </w:t>
      </w:r>
      <w:r w:rsidR="007E7F79">
        <w:t>wer</w:t>
      </w:r>
      <w:r>
        <w:t>e to report back as quickly as possible.</w:t>
      </w:r>
    </w:p>
    <w:p w:rsidR="00E3146C" w:rsidRDefault="00E3146C" w:rsidP="00E3146C">
      <w:pPr>
        <w:pStyle w:val="ListParagraph"/>
        <w:numPr>
          <w:ilvl w:val="0"/>
          <w:numId w:val="18"/>
        </w:numPr>
        <w:tabs>
          <w:tab w:val="clear" w:pos="360"/>
          <w:tab w:val="clear" w:pos="9360"/>
        </w:tabs>
        <w:spacing w:after="200" w:line="480" w:lineRule="auto"/>
        <w:jc w:val="both"/>
      </w:pPr>
      <w:r>
        <w:t xml:space="preserve">In chapters 5-49, 50 and 51, </w:t>
      </w:r>
      <w:r w:rsidR="00A34230">
        <w:t>Hanumana</w:t>
      </w:r>
      <w:r>
        <w:t xml:space="preserve"> takes up the role of a messenger of Shri Ram</w:t>
      </w:r>
    </w:p>
    <w:p w:rsidR="00E3146C" w:rsidRDefault="00E3146C" w:rsidP="00E3146C">
      <w:pPr>
        <w:pStyle w:val="ListParagraph"/>
        <w:numPr>
          <w:ilvl w:val="0"/>
          <w:numId w:val="18"/>
        </w:numPr>
        <w:tabs>
          <w:tab w:val="clear" w:pos="360"/>
          <w:tab w:val="clear" w:pos="9360"/>
        </w:tabs>
        <w:spacing w:after="200" w:line="480" w:lineRule="auto"/>
        <w:jc w:val="both"/>
      </w:pPr>
      <w:r>
        <w:t xml:space="preserve">In verse 5-50-15, he says that he killed the demons in self-defense. </w:t>
      </w:r>
      <w:r w:rsidR="007E7F79">
        <w:t>However, d</w:t>
      </w:r>
      <w:r>
        <w:t>estroying Ashok garden was his cold and calculated move to attract the demons towards him, so he could test their strength as mentioned in verse 5-41-6.</w:t>
      </w:r>
    </w:p>
    <w:p w:rsidR="00E3146C" w:rsidRDefault="00E3146C" w:rsidP="00E3146C">
      <w:pPr>
        <w:spacing w:line="480" w:lineRule="auto"/>
        <w:ind w:firstLine="720"/>
        <w:jc w:val="both"/>
      </w:pPr>
      <w:r>
        <w:t xml:space="preserve">We need to understand why </w:t>
      </w:r>
      <w:r w:rsidR="00A34230">
        <w:t>Hanumana</w:t>
      </w:r>
      <w:r>
        <w:t xml:space="preserve"> takes this path when the stakes are high. In verse 5-51-36, </w:t>
      </w:r>
      <w:r w:rsidR="00A34230">
        <w:t>Hanumana</w:t>
      </w:r>
      <w:r w:rsidR="007E7F79">
        <w:t xml:space="preserve"> warns </w:t>
      </w:r>
      <w:r w:rsidR="00D02EEA">
        <w:t>Ravana that</w:t>
      </w:r>
      <w:r>
        <w:t xml:space="preserve"> Lanka would burn from the heat radiated from mother Sita. These words suggest us to link the burning of Lanka to the power of Sita. </w:t>
      </w:r>
      <w:r w:rsidR="00D02EEA">
        <w:t>Ravana does</w:t>
      </w:r>
      <w:r>
        <w:t xml:space="preserve"> not pay heed to </w:t>
      </w:r>
      <w:r w:rsidR="00A34230">
        <w:t>Hanumana</w:t>
      </w:r>
      <w:r>
        <w:t xml:space="preserve">’s message and orders for him to be killed. Luckily, </w:t>
      </w:r>
      <w:r w:rsidR="007F3668">
        <w:t>Vibhishana</w:t>
      </w:r>
      <w:r>
        <w:t xml:space="preserve"> steps in and convinces </w:t>
      </w:r>
      <w:r w:rsidR="00D02EEA">
        <w:t>Ravana to</w:t>
      </w:r>
      <w:r>
        <w:t xml:space="preserve"> avoid killing </w:t>
      </w:r>
      <w:r w:rsidR="00A34230">
        <w:t>Hanumana</w:t>
      </w:r>
      <w:r>
        <w:t xml:space="preserve">, as he is a messenger, and punishing him by other means instead. </w:t>
      </w:r>
      <w:r w:rsidR="00D02EEA">
        <w:t>Ravana orders</w:t>
      </w:r>
      <w:r>
        <w:t xml:space="preserve"> to set </w:t>
      </w:r>
      <w:r w:rsidR="00A34230">
        <w:t>Hanumana</w:t>
      </w:r>
      <w:r>
        <w:t xml:space="preserve">’s tail to fire as a punishment. </w:t>
      </w:r>
    </w:p>
    <w:p w:rsidR="00E3146C" w:rsidRDefault="00E3146C" w:rsidP="00E3146C">
      <w:pPr>
        <w:spacing w:line="480" w:lineRule="auto"/>
        <w:ind w:firstLine="720"/>
        <w:jc w:val="both"/>
      </w:pPr>
      <w:r>
        <w:t xml:space="preserve">Sita hears this news and requests the fire to be cool to </w:t>
      </w:r>
      <w:r w:rsidR="00A34230">
        <w:t>Hanumana</w:t>
      </w:r>
      <w:r>
        <w:t xml:space="preserve">. In verse 5-53-35, </w:t>
      </w:r>
      <w:r w:rsidR="00A34230">
        <w:t>Hanumana</w:t>
      </w:r>
      <w:r>
        <w:t xml:space="preserve"> feels that the fire is not burning him and feels like a snowball instead. Taking advantage of the situation, he assumes </w:t>
      </w:r>
      <w:r w:rsidR="007F3668">
        <w:t>a gigantic form</w:t>
      </w:r>
      <w:r>
        <w:t xml:space="preserve">, kills the demons and escapes. Then, moving swiftly, he spreads the fire </w:t>
      </w:r>
      <w:r>
        <w:lastRenderedPageBreak/>
        <w:t xml:space="preserve">throughout Lanka </w:t>
      </w:r>
      <w:r w:rsidR="007F3668">
        <w:t>except for</w:t>
      </w:r>
      <w:r>
        <w:t xml:space="preserve"> Vibhishan</w:t>
      </w:r>
      <w:r w:rsidR="007F3668">
        <w:t>a</w:t>
      </w:r>
      <w:r>
        <w:t>’s palace. He burns everything else and kills as many demons as he can.</w:t>
      </w:r>
    </w:p>
    <w:p w:rsidR="00E3146C" w:rsidRDefault="00E3146C" w:rsidP="00E3146C">
      <w:pPr>
        <w:spacing w:line="480" w:lineRule="auto"/>
        <w:ind w:firstLine="720"/>
        <w:jc w:val="both"/>
      </w:pPr>
      <w:r>
        <w:t xml:space="preserve">From being a spy, he becomes the destroyer of Lanka. Thus, we see the logical difficulties associated with </w:t>
      </w:r>
      <w:r w:rsidR="00A34230">
        <w:t>Hanumana</w:t>
      </w:r>
      <w:r>
        <w:t xml:space="preserve"> changing his position from a spy to destroyer. All these logical difficulties are a cover-up for any effects arising from the practice of</w:t>
      </w:r>
      <w:r w:rsidR="007F3668">
        <w:t xml:space="preserve"> P</w:t>
      </w:r>
      <w:r>
        <w:t>ranayam</w:t>
      </w:r>
      <w:r w:rsidR="00A46FA7">
        <w:t>a</w:t>
      </w:r>
      <w:r>
        <w:t xml:space="preserve">. When the </w:t>
      </w:r>
      <w:r w:rsidR="00A46FA7">
        <w:t>P</w:t>
      </w:r>
      <w:r>
        <w:t>ran</w:t>
      </w:r>
      <w:r w:rsidR="00A46FA7">
        <w:t>a</w:t>
      </w:r>
      <w:r>
        <w:t xml:space="preserve"> reaches the </w:t>
      </w:r>
      <w:r w:rsidR="00A46FA7">
        <w:t>Muladhara Chakra</w:t>
      </w:r>
      <w:r>
        <w:t xml:space="preserve"> and comes in contact with the </w:t>
      </w:r>
      <w:r w:rsidR="00C15A6F">
        <w:t>Energy</w:t>
      </w:r>
      <w:r>
        <w:t xml:space="preserve">, it activates the dormant </w:t>
      </w:r>
      <w:r w:rsidR="00C15A6F">
        <w:t>Energy</w:t>
      </w:r>
      <w:r>
        <w:t xml:space="preserve">. </w:t>
      </w:r>
      <w:r w:rsidR="00A46FA7">
        <w:t xml:space="preserve">However, </w:t>
      </w:r>
      <w:r>
        <w:t xml:space="preserve">the pathway for the </w:t>
      </w:r>
      <w:r w:rsidR="00C15A6F">
        <w:t>Energy</w:t>
      </w:r>
      <w:r>
        <w:t xml:space="preserve"> to go up the spine is blocked. Thus, the released </w:t>
      </w:r>
      <w:r w:rsidR="00C15A6F">
        <w:t xml:space="preserve">Energy </w:t>
      </w:r>
      <w:r>
        <w:t>converts itself into excessive heat, which we ca</w:t>
      </w:r>
      <w:r w:rsidR="00A46FA7">
        <w:t>n feel at the base of the spine</w:t>
      </w:r>
      <w:r>
        <w:t xml:space="preserve">. It is the same effect which sage Valmiki alludes to in verse 5-51-36 when Lord </w:t>
      </w:r>
      <w:r w:rsidR="00A34230">
        <w:t>Hanumana</w:t>
      </w:r>
      <w:r>
        <w:t xml:space="preserve"> warns </w:t>
      </w:r>
      <w:r w:rsidR="00D02EEA">
        <w:t>Ravana that</w:t>
      </w:r>
      <w:r>
        <w:t xml:space="preserve"> Lanka would burn from the heat radiated from Sita.</w:t>
      </w:r>
    </w:p>
    <w:p w:rsidR="00E3146C" w:rsidRPr="00A46FA7" w:rsidRDefault="00E3146C" w:rsidP="00C36257">
      <w:pPr>
        <w:tabs>
          <w:tab w:val="left" w:pos="3348"/>
        </w:tabs>
        <w:spacing w:line="480" w:lineRule="auto"/>
        <w:ind w:firstLine="720"/>
        <w:jc w:val="both"/>
        <w:rPr>
          <w:b/>
          <w:bCs/>
        </w:rPr>
      </w:pPr>
      <w:r>
        <w:t xml:space="preserve">Sage Valmiki uses his wonderful imagination and creates the story of burning of Lanka. We get caught up in the action sequences and forget the correlation of the action-reaction of </w:t>
      </w:r>
      <w:r w:rsidR="00A46FA7">
        <w:t>P</w:t>
      </w:r>
      <w:r>
        <w:t>ranayam</w:t>
      </w:r>
      <w:r w:rsidR="00A46FA7">
        <w:t>a</w:t>
      </w:r>
      <w:r>
        <w:t xml:space="preserve">. Just in case we may forget Sita stands for the </w:t>
      </w:r>
      <w:r w:rsidR="00C15A6F">
        <w:t>Energy</w:t>
      </w:r>
      <w:r>
        <w:t xml:space="preserve">, sage Valmiki adds yet another chapter to remind us of it. After burning Lanka, </w:t>
      </w:r>
      <w:r w:rsidR="00A34230">
        <w:t>Hanumana</w:t>
      </w:r>
      <w:r>
        <w:t xml:space="preserve"> worries that he inadvertently burned the mother Sita. When the entire city is burning, the wooded Ashok garden inside the city must have caught fire. Thus, </w:t>
      </w:r>
      <w:r w:rsidR="00A34230">
        <w:t>Hanumana</w:t>
      </w:r>
      <w:r>
        <w:t xml:space="preserve"> again visits Sita to confirm that she is all right. This event is in keeping with the law of duplication in </w:t>
      </w:r>
      <w:r w:rsidR="00A46FA7">
        <w:t>Ramayana.</w:t>
      </w:r>
      <w:r>
        <w:t xml:space="preserve"> </w:t>
      </w:r>
      <w:r w:rsidRPr="00A46FA7">
        <w:rPr>
          <w:b/>
          <w:bCs/>
        </w:rPr>
        <w:t>However, verse 5-55-22 states it loud and clear: fire does not burn fire. This verse firmly entrenches the true nature of Sita in our mind</w:t>
      </w:r>
      <w:r w:rsidR="00A46FA7" w:rsidRPr="00A46FA7">
        <w:rPr>
          <w:b/>
          <w:bCs/>
        </w:rPr>
        <w:t xml:space="preserve"> as an Energy</w:t>
      </w:r>
      <w:r w:rsidRPr="00A46FA7">
        <w:rPr>
          <w:b/>
          <w:bCs/>
        </w:rPr>
        <w:t xml:space="preserve">. </w:t>
      </w:r>
    </w:p>
    <w:p w:rsidR="00E3146C" w:rsidRDefault="00E3146C" w:rsidP="00E3146C">
      <w:pPr>
        <w:spacing w:line="480" w:lineRule="auto"/>
        <w:ind w:firstLine="720"/>
        <w:jc w:val="both"/>
      </w:pPr>
      <w:r>
        <w:t xml:space="preserve">Verse 5-57-7 compares </w:t>
      </w:r>
      <w:r w:rsidR="00A34230">
        <w:t>Hanumana</w:t>
      </w:r>
      <w:r>
        <w:t xml:space="preserve">, while he is coming back, with the moon in the clouds. He is clad in white clothes, </w:t>
      </w:r>
      <w:r w:rsidR="00B23C13">
        <w:t>showing</w:t>
      </w:r>
      <w:r>
        <w:t xml:space="preserve"> coolness that comes with the air. The image evoked of him here is in contrast to his previous image, where he is portrayed to have the color of molten gold/ fire that is associated with Sita. In verse 5-57-17, </w:t>
      </w:r>
      <w:r w:rsidR="00A34230">
        <w:t>Hanumana</w:t>
      </w:r>
      <w:r>
        <w:t xml:space="preserve"> touches the molten gold colored Mt. Mainak. We </w:t>
      </w:r>
      <w:r w:rsidR="00B23C13">
        <w:t xml:space="preserve">will in </w:t>
      </w:r>
      <w:r w:rsidR="003A1AB0">
        <w:t>the next</w:t>
      </w:r>
      <w:r w:rsidR="00B23C13">
        <w:t xml:space="preserve"> section</w:t>
      </w:r>
      <w:r>
        <w:t xml:space="preserve"> that this is a reference to the Manipur Chakra.</w:t>
      </w:r>
    </w:p>
    <w:p w:rsidR="00B23C13" w:rsidRDefault="00E3146C" w:rsidP="00B23C13">
      <w:pPr>
        <w:spacing w:line="480" w:lineRule="auto"/>
        <w:jc w:val="both"/>
      </w:pPr>
      <w:r>
        <w:lastRenderedPageBreak/>
        <w:tab/>
        <w:t xml:space="preserve">After returning from Lanka, in verse 5-57-34, </w:t>
      </w:r>
      <w:r w:rsidR="00A34230">
        <w:t>Hanumana</w:t>
      </w:r>
      <w:r>
        <w:t xml:space="preserve"> offers salutations to all the monkeys, but first to </w:t>
      </w:r>
      <w:r w:rsidR="003104D3">
        <w:t>Jambavan</w:t>
      </w:r>
      <w:r>
        <w:t xml:space="preserve">. </w:t>
      </w:r>
      <w:r w:rsidRPr="00B23C13">
        <w:rPr>
          <w:b/>
          <w:bCs/>
        </w:rPr>
        <w:t xml:space="preserve">For the first time, and the last time, that sage Valmiki explicitly mentions </w:t>
      </w:r>
      <w:r w:rsidR="003104D3" w:rsidRPr="00B23C13">
        <w:rPr>
          <w:b/>
          <w:bCs/>
        </w:rPr>
        <w:t>Jambavan</w:t>
      </w:r>
      <w:r w:rsidRPr="00B23C13">
        <w:rPr>
          <w:b/>
          <w:bCs/>
        </w:rPr>
        <w:t xml:space="preserve"> as the guru of Lord </w:t>
      </w:r>
      <w:r w:rsidR="00A34230">
        <w:rPr>
          <w:b/>
          <w:bCs/>
        </w:rPr>
        <w:t>Hanumana</w:t>
      </w:r>
      <w:r w:rsidRPr="00B23C13">
        <w:rPr>
          <w:b/>
          <w:bCs/>
        </w:rPr>
        <w:t>.</w:t>
      </w:r>
      <w:r>
        <w:t xml:space="preserve"> </w:t>
      </w:r>
      <w:bookmarkStart w:id="90" w:name="_Toc412487819"/>
      <w:bookmarkStart w:id="91" w:name="_Toc423152548"/>
      <w:bookmarkStart w:id="92" w:name="_Toc423154171"/>
    </w:p>
    <w:p w:rsidR="00E3146C" w:rsidRDefault="00E3146C" w:rsidP="00B23C13">
      <w:pPr>
        <w:pStyle w:val="Heading3"/>
        <w:jc w:val="left"/>
      </w:pPr>
      <w:bookmarkStart w:id="93" w:name="_Toc49159454"/>
      <w:r>
        <w:t xml:space="preserve">Madhuvana </w:t>
      </w:r>
      <w:bookmarkEnd w:id="90"/>
      <w:bookmarkEnd w:id="91"/>
      <w:bookmarkEnd w:id="92"/>
      <w:r w:rsidR="00B23C13">
        <w:t>Event</w:t>
      </w:r>
      <w:bookmarkEnd w:id="93"/>
    </w:p>
    <w:p w:rsidR="00E3146C" w:rsidRDefault="00E3146C" w:rsidP="00E3146C">
      <w:pPr>
        <w:spacing w:line="480" w:lineRule="auto"/>
        <w:ind w:firstLine="720"/>
        <w:jc w:val="both"/>
      </w:pPr>
      <w:r>
        <w:t xml:space="preserve">In chapter 5-60, </w:t>
      </w:r>
      <w:r w:rsidR="00D02EEA">
        <w:t>Angada</w:t>
      </w:r>
      <w:r>
        <w:t xml:space="preserve"> thinks their search party can invade Lanka all by itself and rescue Sita from </w:t>
      </w:r>
      <w:r w:rsidR="00D02EEA">
        <w:t xml:space="preserve">Ravana. </w:t>
      </w:r>
      <w:r>
        <w:t xml:space="preserve">Note that earlier </w:t>
      </w:r>
      <w:r w:rsidR="00D02EEA">
        <w:t xml:space="preserve">Angada </w:t>
      </w:r>
      <w:r>
        <w:t xml:space="preserve">had refused to take the challenge to jump over the sea. Suddenly, he finds it easy to jump over it, invade Lanka, and kill </w:t>
      </w:r>
      <w:r w:rsidR="00D02EEA">
        <w:t>Ravana and</w:t>
      </w:r>
      <w:r>
        <w:t xml:space="preserve"> all the other demons in battle. The impulsive burst of power is an indicator of the effect of activation of </w:t>
      </w:r>
      <w:r w:rsidR="00C15A6F">
        <w:t xml:space="preserve">Energy </w:t>
      </w:r>
      <w:r>
        <w:t xml:space="preserve">caused by its contact with </w:t>
      </w:r>
      <w:r w:rsidR="00AC242D">
        <w:t>P</w:t>
      </w:r>
      <w:r>
        <w:t>ran</w:t>
      </w:r>
      <w:r w:rsidR="00AC242D">
        <w:t>a</w:t>
      </w:r>
      <w:r>
        <w:t>. Sage Valmiki writes the Madhuvan</w:t>
      </w:r>
      <w:r w:rsidR="00AC242D">
        <w:t>a</w:t>
      </w:r>
      <w:r>
        <w:t xml:space="preserve"> chapters to suggest the precautions we need to be take and the consequences of not taking those precautions. In this chapter, </w:t>
      </w:r>
      <w:r w:rsidR="00D02EEA">
        <w:t xml:space="preserve">Angada </w:t>
      </w:r>
      <w:r>
        <w:t xml:space="preserve">is planning an attempt to win Sita’s freedom from Lanka without Shri Ram. Thoughts of war with </w:t>
      </w:r>
      <w:r w:rsidR="00D02EEA">
        <w:t>Ravana distract</w:t>
      </w:r>
      <w:r>
        <w:t xml:space="preserve"> </w:t>
      </w:r>
      <w:r w:rsidR="00D02EEA">
        <w:t>Angada</w:t>
      </w:r>
      <w:r>
        <w:t xml:space="preserve">, but </w:t>
      </w:r>
      <w:r w:rsidR="003104D3">
        <w:t>Jambavan</w:t>
      </w:r>
      <w:r>
        <w:t xml:space="preserve"> steers </w:t>
      </w:r>
      <w:r w:rsidR="00D02EEA">
        <w:t>Angada</w:t>
      </w:r>
      <w:r>
        <w:t xml:space="preserve"> toward Shri Ram. </w:t>
      </w:r>
    </w:p>
    <w:p w:rsidR="00E3146C" w:rsidRDefault="00E3146C" w:rsidP="00E3146C">
      <w:pPr>
        <w:spacing w:line="480" w:lineRule="auto"/>
        <w:ind w:firstLine="720"/>
        <w:jc w:val="both"/>
      </w:pPr>
      <w:r>
        <w:t>In verse 5-61-8, the monkeys come to Madhuvan</w:t>
      </w:r>
      <w:r w:rsidR="00AC242D">
        <w:t>a</w:t>
      </w:r>
      <w:r>
        <w:t>, which translates into “garden of honey.” Dadhimukh</w:t>
      </w:r>
      <w:r w:rsidR="00AC242D">
        <w:t>a</w:t>
      </w:r>
      <w:r>
        <w:t>, which means “yogurt mouth,” is protecting this garden. The Swadhisthan</w:t>
      </w:r>
      <w:r w:rsidR="00AC242D">
        <w:t>a</w:t>
      </w:r>
      <w:r>
        <w:t xml:space="preserve"> Chakra has </w:t>
      </w:r>
      <w:r w:rsidR="00E41D39">
        <w:t>a tongue</w:t>
      </w:r>
      <w:r>
        <w:t xml:space="preserve"> for its sense organ, and its sense is taste. Thus, the above two names are </w:t>
      </w:r>
      <w:r w:rsidR="00AC242D">
        <w:t>in</w:t>
      </w:r>
      <w:r>
        <w:t>direct references to this Chakra.</w:t>
      </w:r>
    </w:p>
    <w:p w:rsidR="00E3146C" w:rsidRDefault="00E3146C" w:rsidP="00E3146C">
      <w:pPr>
        <w:spacing w:line="480" w:lineRule="auto"/>
        <w:ind w:firstLine="720"/>
        <w:jc w:val="both"/>
      </w:pPr>
      <w:r>
        <w:t xml:space="preserve">From the verse 5-61-13 to verse 5-62-28, we read about monkeys behaving in a mad, drunk, excited, and disorderly manner. This behavior </w:t>
      </w:r>
      <w:r w:rsidR="00664654">
        <w:t>results from</w:t>
      </w:r>
      <w:r>
        <w:t xml:space="preserve"> excessive </w:t>
      </w:r>
      <w:r w:rsidR="00664654">
        <w:t>Energy</w:t>
      </w:r>
      <w:r>
        <w:t xml:space="preserve"> in the Swadhisthan</w:t>
      </w:r>
      <w:r w:rsidR="00664654">
        <w:t>a</w:t>
      </w:r>
      <w:r>
        <w:t xml:space="preserve"> Chakra, which shoots up from the </w:t>
      </w:r>
      <w:r w:rsidR="00664654">
        <w:t>Muladhara Chakra</w:t>
      </w:r>
      <w:r>
        <w:t xml:space="preserve"> after Kundalini awakening. Note that </w:t>
      </w:r>
      <w:r w:rsidR="003104D3">
        <w:t>Jambavan</w:t>
      </w:r>
      <w:r>
        <w:t xml:space="preserve"> had suggested the monkey of going to Shri Ram </w:t>
      </w:r>
      <w:r w:rsidR="003A1AB0">
        <w:t>without taking any</w:t>
      </w:r>
      <w:r>
        <w:t xml:space="preserve"> diversion. However, the monkeys did not </w:t>
      </w:r>
      <w:r>
        <w:lastRenderedPageBreak/>
        <w:t>follow this suggestion. The Madhuvan</w:t>
      </w:r>
      <w:r w:rsidR="00664654">
        <w:t>a</w:t>
      </w:r>
      <w:r>
        <w:t xml:space="preserve"> story gives us an example of indulging in unnecessary diversions and the effects thereof.</w:t>
      </w:r>
    </w:p>
    <w:p w:rsidR="00E3146C" w:rsidRDefault="00664654" w:rsidP="00E3146C">
      <w:pPr>
        <w:spacing w:line="480" w:lineRule="auto"/>
        <w:ind w:firstLine="720"/>
        <w:jc w:val="both"/>
      </w:pPr>
      <w:r>
        <w:t>T</w:t>
      </w:r>
      <w:r w:rsidR="00E3146C">
        <w:t xml:space="preserve">he law of </w:t>
      </w:r>
      <w:r w:rsidR="00C15A6F">
        <w:t>Energy</w:t>
      </w:r>
      <w:r w:rsidR="00E3146C">
        <w:t xml:space="preserve"> that once it is agitated, </w:t>
      </w:r>
      <w:r>
        <w:t xml:space="preserve">Energy </w:t>
      </w:r>
      <w:r w:rsidR="00E3146C">
        <w:t xml:space="preserve">needs to be used correctly. Any delay in its proper usage will make it work in the destructive way. Consider a simple example of raising a heavy object like a hammer in the air, thus creating potential </w:t>
      </w:r>
      <w:r w:rsidR="00C15A6F">
        <w:t>Energy</w:t>
      </w:r>
      <w:r w:rsidR="00E3146C">
        <w:t xml:space="preserve">. A proper use would be to let it fall and use the potential </w:t>
      </w:r>
      <w:r w:rsidR="00C15A6F">
        <w:t xml:space="preserve">Energy </w:t>
      </w:r>
      <w:r w:rsidR="00E3146C">
        <w:t>for productive work. What will happen if we raise the heavy hammer in the air and keep it holding up there? Our hands will soon pain, and a hammer will fall. It may even injure us as it falls. In the Madhuvan</w:t>
      </w:r>
      <w:r>
        <w:t>a</w:t>
      </w:r>
      <w:r w:rsidR="00E3146C">
        <w:t xml:space="preserve"> chapters, sage Valmiki suggests that a </w:t>
      </w:r>
      <w:r>
        <w:t>person</w:t>
      </w:r>
      <w:r w:rsidR="00E3146C">
        <w:t xml:space="preserve"> who has awakened the </w:t>
      </w:r>
      <w:r>
        <w:t>Kundalini</w:t>
      </w:r>
      <w:r w:rsidR="00E3146C">
        <w:t xml:space="preserve"> needs to avoid distractions. Without focus, chakras like the Swadhisthan</w:t>
      </w:r>
      <w:r>
        <w:t>a</w:t>
      </w:r>
      <w:r w:rsidR="00E3146C">
        <w:t xml:space="preserve"> Chakra may consume the excessive </w:t>
      </w:r>
      <w:r w:rsidR="00C15A6F">
        <w:t>Energy</w:t>
      </w:r>
      <w:r w:rsidR="00E3146C">
        <w:t xml:space="preserve">, thus creating cravings for overindulgence in desires associated with this chakra, like sex. Note that when the monkeys were starving while waiting for </w:t>
      </w:r>
      <w:r w:rsidR="00A34230">
        <w:t>Hanumana</w:t>
      </w:r>
      <w:r w:rsidR="00E3146C">
        <w:t xml:space="preserve"> to return, Madhuvan</w:t>
      </w:r>
      <w:r>
        <w:t>a</w:t>
      </w:r>
      <w:r w:rsidR="00E3146C">
        <w:t xml:space="preserve"> was not there. It is only after Lord </w:t>
      </w:r>
      <w:r w:rsidR="00A34230">
        <w:t>Hanumana</w:t>
      </w:r>
      <w:r w:rsidR="00E3146C">
        <w:t xml:space="preserve"> became successful in his mission that the monkeys could see Madhuvan</w:t>
      </w:r>
      <w:r>
        <w:t>a</w:t>
      </w:r>
      <w:r w:rsidR="00E3146C">
        <w:t>.</w:t>
      </w:r>
    </w:p>
    <w:p w:rsidR="00E3146C" w:rsidRDefault="00E3146C" w:rsidP="00E3146C">
      <w:pPr>
        <w:spacing w:line="480" w:lineRule="auto"/>
        <w:ind w:firstLine="720"/>
        <w:jc w:val="both"/>
      </w:pPr>
      <w:r>
        <w:t xml:space="preserve">In verse 5-64-20, </w:t>
      </w:r>
      <w:r w:rsidR="00D02EEA">
        <w:t xml:space="preserve">Angada </w:t>
      </w:r>
      <w:r>
        <w:t xml:space="preserve">asks the monkeys to go to Kishkindha, where Shri Ram and </w:t>
      </w:r>
      <w:r w:rsidR="00664654">
        <w:t>Sugriva</w:t>
      </w:r>
      <w:r>
        <w:t xml:space="preserve"> are waiting for them. Verse 5-64-21 tells us they spring into the air, “made space space-less,” and quickly reached Kishkindha in no time. What happened to all the places, which </w:t>
      </w:r>
      <w:r w:rsidR="00664654">
        <w:t>Sugriva</w:t>
      </w:r>
      <w:r>
        <w:t xml:space="preserve"> had listed for search between Kishkindha and the southern sea? How did they made space space-less? If they could jump such a long distance, why couldn’t they all jump to Lanka? We can answer these questions, if you consider the monkeys to be at the Swadhisthan</w:t>
      </w:r>
      <w:r w:rsidR="00664654">
        <w:t>a</w:t>
      </w:r>
      <w:r>
        <w:t xml:space="preserve"> Chakra and going to the Anahat</w:t>
      </w:r>
      <w:r w:rsidR="00664654">
        <w:t>a</w:t>
      </w:r>
      <w:r>
        <w:t xml:space="preserve"> Chakra.</w:t>
      </w:r>
    </w:p>
    <w:p w:rsidR="00E3146C" w:rsidRDefault="00E3146C" w:rsidP="00A33619">
      <w:pPr>
        <w:pStyle w:val="Heading3"/>
        <w:jc w:val="left"/>
      </w:pPr>
      <w:bookmarkStart w:id="94" w:name="_Toc412487820"/>
      <w:bookmarkStart w:id="95" w:name="_Toc423152549"/>
      <w:bookmarkStart w:id="96" w:name="_Toc423154172"/>
      <w:bookmarkStart w:id="97" w:name="_Toc49159455"/>
      <w:r>
        <w:t xml:space="preserve">Building a Bridge </w:t>
      </w:r>
      <w:r w:rsidR="00ED2D6F">
        <w:t>a</w:t>
      </w:r>
      <w:r>
        <w:t>cross the Sea</w:t>
      </w:r>
      <w:bookmarkEnd w:id="94"/>
      <w:bookmarkEnd w:id="95"/>
      <w:bookmarkEnd w:id="96"/>
      <w:bookmarkEnd w:id="97"/>
    </w:p>
    <w:p w:rsidR="00E3146C" w:rsidRDefault="00E3146C" w:rsidP="00E3146C">
      <w:pPr>
        <w:spacing w:line="480" w:lineRule="auto"/>
        <w:ind w:firstLine="720"/>
        <w:jc w:val="both"/>
      </w:pPr>
      <w:r>
        <w:lastRenderedPageBreak/>
        <w:t xml:space="preserve">Verse 6-4-71 tells us the monkey army led by </w:t>
      </w:r>
      <w:r w:rsidR="00ED2D6F">
        <w:t>Sugriva</w:t>
      </w:r>
      <w:r>
        <w:t>, along with Shri Ram and Laxman</w:t>
      </w:r>
      <w:r w:rsidR="00ED2D6F">
        <w:t>a</w:t>
      </w:r>
      <w:r>
        <w:t>, marches day and night in the southern direction, without a halt even for a moment, anywhere. After a long march, in verse 6-4-72, they come to a Mt. Sahya, which is now known as Mt. Sahyadri.</w:t>
      </w:r>
    </w:p>
    <w:p w:rsidR="00E3146C" w:rsidRDefault="00E3146C" w:rsidP="00E3146C">
      <w:pPr>
        <w:spacing w:line="480" w:lineRule="auto"/>
        <w:ind w:firstLine="720"/>
        <w:jc w:val="both"/>
      </w:pPr>
      <w:r>
        <w:t xml:space="preserve">In the previous chapters, we saw that Kishkindha represents the </w:t>
      </w:r>
      <w:r w:rsidR="00ED2D6F">
        <w:t>Anahata Chakra</w:t>
      </w:r>
      <w:r>
        <w:t xml:space="preserve">, and its location is somewhere near central India. If the monkey army of Shri Ram is to travel from the </w:t>
      </w:r>
      <w:r w:rsidR="00ED2D6F">
        <w:t>Anahata Chakra</w:t>
      </w:r>
      <w:r>
        <w:t xml:space="preserve"> to the </w:t>
      </w:r>
      <w:r w:rsidR="005E3980">
        <w:t>Muladhara Chakra</w:t>
      </w:r>
      <w:r>
        <w:t>, then they will go through the Manipur</w:t>
      </w:r>
      <w:r w:rsidR="00ED2D6F">
        <w:t xml:space="preserve"> and Swadhisthana Chakra</w:t>
      </w:r>
      <w:r>
        <w:t xml:space="preserve">. Thus, sage Valmiki needs to provide </w:t>
      </w:r>
      <w:r w:rsidR="008E0108">
        <w:t>a reference</w:t>
      </w:r>
      <w:r>
        <w:t xml:space="preserve"> for these centers, but hide them skillfully.</w:t>
      </w:r>
    </w:p>
    <w:p w:rsidR="00E3146C" w:rsidRDefault="00E3146C" w:rsidP="00E3146C">
      <w:pPr>
        <w:spacing w:line="480" w:lineRule="auto"/>
        <w:ind w:firstLine="720"/>
        <w:jc w:val="both"/>
      </w:pPr>
      <w:r>
        <w:t xml:space="preserve">Verse 6-4-78 tells us that royal Mt. </w:t>
      </w:r>
      <w:r w:rsidR="00CF0601">
        <w:t xml:space="preserve">Sahya is adorned with </w:t>
      </w:r>
      <w:r w:rsidR="00185826">
        <w:t>a red</w:t>
      </w:r>
      <w:r w:rsidR="00CF0601">
        <w:t xml:space="preserve"> color.</w:t>
      </w:r>
      <w:r>
        <w:t xml:space="preserve"> </w:t>
      </w:r>
      <w:r w:rsidR="00CF0601">
        <w:t>I</w:t>
      </w:r>
      <w:r>
        <w:t xml:space="preserve">t has red color soil because of minerals. We know that the </w:t>
      </w:r>
      <w:r w:rsidR="003E39CB">
        <w:t>Manipura Chakra</w:t>
      </w:r>
      <w:r>
        <w:t xml:space="preserve"> has a red color triangle in the middle</w:t>
      </w:r>
      <w:r w:rsidR="00CF0601">
        <w:t>.</w:t>
      </w:r>
      <w:r>
        <w:t xml:space="preserve"> </w:t>
      </w:r>
      <w:r w:rsidR="00CF0601">
        <w:t>I</w:t>
      </w:r>
      <w:r>
        <w:t xml:space="preserve">f we invert it, it looks like a red color mountain. In several verses, we read about the monkeys drinking honey as they march forward. For example, verse 6-4-93 mentions excessive honey drinking. Honey drinking is a reference to the </w:t>
      </w:r>
      <w:r w:rsidR="003E39CB">
        <w:t>Swadhisthana Chakra</w:t>
      </w:r>
      <w:r>
        <w:t xml:space="preserve"> as its sense organ is the tongue. However, this time, there is no disorder, because Shri Ram accompanies the monkeys.</w:t>
      </w:r>
    </w:p>
    <w:p w:rsidR="00E3146C" w:rsidRDefault="00E3146C" w:rsidP="00E3146C">
      <w:pPr>
        <w:spacing w:line="480" w:lineRule="auto"/>
        <w:ind w:firstLine="720"/>
        <w:jc w:val="both"/>
      </w:pPr>
      <w:r>
        <w:t xml:space="preserve">If this reference seems too weak, we have many verses in the next chapter about passion, which </w:t>
      </w:r>
      <w:r w:rsidR="007948F7">
        <w:t>show</w:t>
      </w:r>
      <w:r>
        <w:t xml:space="preserve"> Swadhisthan</w:t>
      </w:r>
      <w:r w:rsidR="00CF0601">
        <w:t>a</w:t>
      </w:r>
      <w:r>
        <w:t xml:space="preserve"> </w:t>
      </w:r>
      <w:r w:rsidR="00CF0601">
        <w:t>Chakra</w:t>
      </w:r>
      <w:r>
        <w:t xml:space="preserve"> activity. From verses 6-5-4 to 6-5-14, Shri Ram talks about passion and Sita’s beauty; we can interpret these verses as references to the </w:t>
      </w:r>
      <w:r w:rsidR="003E39CB">
        <w:t>Swadhisthana Chakra</w:t>
      </w:r>
      <w:r>
        <w:t xml:space="preserve">. </w:t>
      </w:r>
    </w:p>
    <w:p w:rsidR="00E3146C" w:rsidRDefault="00E3146C" w:rsidP="00E3146C">
      <w:pPr>
        <w:spacing w:line="480" w:lineRule="auto"/>
        <w:ind w:firstLine="720"/>
        <w:jc w:val="both"/>
      </w:pPr>
      <w:r>
        <w:t xml:space="preserve">When </w:t>
      </w:r>
      <w:r w:rsidR="00CF0601">
        <w:t>Vibhishana</w:t>
      </w:r>
      <w:r>
        <w:t xml:space="preserve"> defects from </w:t>
      </w:r>
      <w:r w:rsidR="00D02EEA">
        <w:t>Ravana and</w:t>
      </w:r>
      <w:r>
        <w:t xml:space="preserve"> seeks refuge in Shri Ram, we see that Shri Ram takes a rather strange position. In verse 6-18-33, Shri Ram says, “I will give refuge to anyone, who says, I am yours, even once and I will assure that person’s safety.” This position is unnatural for a military commander toward defectors from the enemy camp. If </w:t>
      </w:r>
      <w:r w:rsidR="00CF0601">
        <w:t>Vibhishana</w:t>
      </w:r>
      <w:r>
        <w:t xml:space="preserve"> was a spy of </w:t>
      </w:r>
      <w:r w:rsidR="00D02EEA">
        <w:t>Ravana sent</w:t>
      </w:r>
      <w:r>
        <w:t xml:space="preserve"> to kill a high-value target, he could have assassinated Shri Ram, Laxman, or </w:t>
      </w:r>
      <w:r w:rsidR="00CF0601">
        <w:t>Sugriva</w:t>
      </w:r>
      <w:r>
        <w:t xml:space="preserve"> easily. Of all the war strategies – including defection – humanity has seen, no commander has ever given such a blanket assurance. This </w:t>
      </w:r>
      <w:r>
        <w:lastRenderedPageBreak/>
        <w:t>statement can be viewed as one coming from Shri Ram, the god, giving assurance of refuge to his devotee and not as one coming from the commander of the invading army.</w:t>
      </w:r>
    </w:p>
    <w:p w:rsidR="00E3146C" w:rsidRDefault="00E3146C" w:rsidP="00E3146C">
      <w:pPr>
        <w:spacing w:line="480" w:lineRule="auto"/>
        <w:ind w:firstLine="720"/>
        <w:jc w:val="both"/>
      </w:pPr>
      <w:r>
        <w:t xml:space="preserve">We saw that </w:t>
      </w:r>
      <w:r w:rsidR="00CF0601">
        <w:t>Vibhishana</w:t>
      </w:r>
      <w:r>
        <w:t xml:space="preserve"> represents the </w:t>
      </w:r>
      <w:r w:rsidR="00CF0601">
        <w:t>Sattva</w:t>
      </w:r>
      <w:r>
        <w:t xml:space="preserve"> </w:t>
      </w:r>
      <w:r w:rsidR="00CF0601">
        <w:t>G</w:t>
      </w:r>
      <w:r>
        <w:t xml:space="preserve">una, which has a natural propensity to seek the higher </w:t>
      </w:r>
      <w:r w:rsidR="00C15A6F">
        <w:t>Consciousness</w:t>
      </w:r>
      <w:r>
        <w:t xml:space="preserve">. It is no wonder that Shri Ram welcomes </w:t>
      </w:r>
      <w:r w:rsidR="00CF0601">
        <w:t>Vibhishana</w:t>
      </w:r>
      <w:r>
        <w:t xml:space="preserve"> warmly, despite everyone else taking an opposite stand. Sage Valmiki adds yet another verse to make it clear to us that Shri Ram does not have a bias toward </w:t>
      </w:r>
      <w:r w:rsidR="00CF0601">
        <w:t>Vibhishana</w:t>
      </w:r>
      <w:r>
        <w:t xml:space="preserve">. In verse 6-18-34, Shri Ram declares, “Whoever it is, even </w:t>
      </w:r>
      <w:r w:rsidR="00D02EEA">
        <w:t>Ravana himself</w:t>
      </w:r>
      <w:r>
        <w:t xml:space="preserve">, who seeks refuge in me, I will give assurance of safety to him.” This verse reminds us that the higher </w:t>
      </w:r>
      <w:r w:rsidR="00C15A6F">
        <w:t>Consciousness</w:t>
      </w:r>
      <w:r>
        <w:t xml:space="preserve"> is neutral and gives equal treatment to all the other tendencies of nature like </w:t>
      </w:r>
      <w:r w:rsidR="00CF0601">
        <w:t>T</w:t>
      </w:r>
      <w:r>
        <w:t xml:space="preserve">amas and </w:t>
      </w:r>
      <w:r w:rsidR="00CF0601">
        <w:t>R</w:t>
      </w:r>
      <w:r>
        <w:t>ajas</w:t>
      </w:r>
      <w:r w:rsidR="00CF0601">
        <w:t xml:space="preserve"> Guna</w:t>
      </w:r>
      <w:r>
        <w:t xml:space="preserve">. The difference is that the other tendencies do not seek, but oppose, the higher </w:t>
      </w:r>
      <w:r w:rsidR="00C15A6F">
        <w:t>Consciousness</w:t>
      </w:r>
      <w:r>
        <w:t xml:space="preserve">. Eventually, however, the higher </w:t>
      </w:r>
      <w:r w:rsidR="00C15A6F">
        <w:t>Consciousness</w:t>
      </w:r>
      <w:r>
        <w:t xml:space="preserve"> neutralizes them.</w:t>
      </w:r>
    </w:p>
    <w:p w:rsidR="00E3146C" w:rsidRDefault="00E3146C" w:rsidP="00E3146C">
      <w:pPr>
        <w:spacing w:line="480" w:lineRule="auto"/>
        <w:ind w:firstLine="720"/>
        <w:jc w:val="both"/>
      </w:pPr>
      <w:r>
        <w:t>After Vibhishan</w:t>
      </w:r>
      <w:r w:rsidR="00185826">
        <w:t>a</w:t>
      </w:r>
      <w:r>
        <w:t xml:space="preserve">’s coronation as the future king of Lanka, </w:t>
      </w:r>
      <w:r w:rsidR="00185826">
        <w:t>Sugriva</w:t>
      </w:r>
      <w:r>
        <w:t xml:space="preserve"> and others ask him the daunting question of ideas to cross the sea to enter Lanka. Note that it is </w:t>
      </w:r>
      <w:r w:rsidR="00185826">
        <w:t>Vibhishana, the Sattva</w:t>
      </w:r>
      <w:r>
        <w:t xml:space="preserve"> </w:t>
      </w:r>
      <w:r w:rsidR="00185826">
        <w:t>G</w:t>
      </w:r>
      <w:r>
        <w:t>una, who suggests in verse 6-19-30 that Shri Ram should ask the sea to suggest a way.</w:t>
      </w:r>
    </w:p>
    <w:p w:rsidR="00E3146C" w:rsidRDefault="00E3146C" w:rsidP="00E3146C">
      <w:pPr>
        <w:spacing w:line="480" w:lineRule="auto"/>
        <w:ind w:firstLine="720"/>
        <w:jc w:val="both"/>
      </w:pPr>
      <w:r>
        <w:t>It is interesting to see that as we approach the end of Ramayan</w:t>
      </w:r>
      <w:r w:rsidR="00185826">
        <w:t>a</w:t>
      </w:r>
      <w:r>
        <w:t xml:space="preserve">, Shri Ram </w:t>
      </w:r>
      <w:r w:rsidR="007948F7">
        <w:t>talks</w:t>
      </w:r>
      <w:r>
        <w:t xml:space="preserve"> and behave like </w:t>
      </w:r>
      <w:r w:rsidR="007948F7">
        <w:t>a god</w:t>
      </w:r>
      <w:r>
        <w:t>. In verses 6-21-1 to 6-21-7, sage Valmiki creates an image of Shri Ram that increasingly resembles that of Lord Vishnu. In verse 6-22-32, based on sea god’s recommendation, Shri Ram destroys the Abhivas community that had done nothing wrong to him at all. As we saw before, this is a duplication of the divine eagle, Garuda, destroying a tribal community, which was engaged in sensual pleasures alone.</w:t>
      </w:r>
    </w:p>
    <w:p w:rsidR="00E3146C" w:rsidRDefault="00E3146C" w:rsidP="00E3146C">
      <w:pPr>
        <w:spacing w:line="480" w:lineRule="auto"/>
        <w:ind w:firstLine="720"/>
        <w:jc w:val="both"/>
      </w:pPr>
      <w:r>
        <w:t>Coming back to building the bridge across the sea, verses 6-22-66 to 6-22-70 tell us that Nal</w:t>
      </w:r>
      <w:r w:rsidR="00185826">
        <w:t>a</w:t>
      </w:r>
      <w:r>
        <w:t xml:space="preserve"> builds the bridge in five days – on the first day, he builds 14 Yojan</w:t>
      </w:r>
      <w:r w:rsidR="00185826">
        <w:t>a</w:t>
      </w:r>
      <w:r>
        <w:t>, and on the fifth day, he builds 23 Yojan</w:t>
      </w:r>
      <w:r w:rsidR="00185826">
        <w:t>a</w:t>
      </w:r>
      <w:r>
        <w:t xml:space="preserve"> of the bridge. Each day, he builds more of the bridge than the previous day</w:t>
      </w:r>
      <w:r w:rsidR="00185826">
        <w:t>.</w:t>
      </w:r>
      <w:r>
        <w:t xml:space="preserve"> </w:t>
      </w:r>
      <w:r w:rsidR="00185826">
        <w:t>T</w:t>
      </w:r>
      <w:r>
        <w:t>hus, his productivity improves each passing day.</w:t>
      </w:r>
    </w:p>
    <w:p w:rsidR="00E3146C" w:rsidRDefault="00E3146C" w:rsidP="00E3146C">
      <w:pPr>
        <w:spacing w:line="480" w:lineRule="auto"/>
        <w:ind w:firstLine="720"/>
        <w:jc w:val="both"/>
      </w:pPr>
      <w:r>
        <w:lastRenderedPageBreak/>
        <w:t>In terms of the physical world, the situation could be opposite. On the first day, the bridge builders can haul the raw material (rocks and trees) from nearby locations, but on the fifth day, they need to haul the raw material over a long distance and over the bridge.</w:t>
      </w:r>
    </w:p>
    <w:p w:rsidR="00E3146C" w:rsidRDefault="00E3146C" w:rsidP="00E3146C">
      <w:pPr>
        <w:spacing w:line="480" w:lineRule="auto"/>
        <w:ind w:firstLine="720"/>
        <w:jc w:val="both"/>
      </w:pPr>
      <w:r>
        <w:t xml:space="preserve">In terms of history, </w:t>
      </w:r>
      <w:r w:rsidR="00123B6C">
        <w:t>many armies</w:t>
      </w:r>
      <w:r>
        <w:t xml:space="preserve"> generals have attempted the bridge-building strategy to conquer enemy islands with different levels of success. It is a time-consuming strategy, because the enemy keeps trying to blow up the bridge, and it always results in very high causalities for both sides.</w:t>
      </w:r>
    </w:p>
    <w:p w:rsidR="00E3146C" w:rsidRDefault="00E3146C" w:rsidP="00E3146C">
      <w:pPr>
        <w:spacing w:line="480" w:lineRule="auto"/>
        <w:ind w:firstLine="720"/>
        <w:jc w:val="both"/>
      </w:pPr>
      <w:r>
        <w:t xml:space="preserve">Alexander, The Great built a causeway, a pile of rocks laid at the bottom of the sea, until it rose above water, to capture the island of Tyre of Lebanon. His causeway was 200 feet wide by 18 feet deep. It took several months to construct, and it was hard to drag rocks as the enemy shot arrows at the builders. King Sambhaji too attempted this strategy to capture the Fort of Janjira, near present day Mumbai, by building a causeway. After much time and effort, he </w:t>
      </w:r>
      <w:r w:rsidR="005C5DBB">
        <w:t>built</w:t>
      </w:r>
      <w:r>
        <w:t xml:space="preserve"> half of the causeway, but had to quit because his military priorities shifted.</w:t>
      </w:r>
    </w:p>
    <w:p w:rsidR="00E3146C" w:rsidRDefault="00E3146C" w:rsidP="00E3146C">
      <w:pPr>
        <w:spacing w:line="480" w:lineRule="auto"/>
        <w:ind w:firstLine="720"/>
        <w:jc w:val="both"/>
      </w:pPr>
      <w:r>
        <w:t>In contrast to these examples, verse 6-22-74 tells us that Shri Ram’s bridge is 10 Yojan</w:t>
      </w:r>
      <w:r w:rsidR="00185826">
        <w:t>a</w:t>
      </w:r>
      <w:r>
        <w:t xml:space="preserve"> wide and 100 Yojan</w:t>
      </w:r>
      <w:r w:rsidR="00185826">
        <w:t>a</w:t>
      </w:r>
      <w:r>
        <w:t xml:space="preserve"> long, and he builds this bridge in five days. </w:t>
      </w:r>
      <w:r w:rsidR="002807CF">
        <w:t>Also</w:t>
      </w:r>
      <w:r>
        <w:t xml:space="preserve">, </w:t>
      </w:r>
      <w:r w:rsidR="00D02EEA">
        <w:t>Ravana’s</w:t>
      </w:r>
      <w:r>
        <w:t xml:space="preserve"> side does not stop its progress, which is rather unusual.</w:t>
      </w:r>
    </w:p>
    <w:p w:rsidR="00E3146C" w:rsidRDefault="00E3146C" w:rsidP="00E3146C">
      <w:pPr>
        <w:spacing w:line="480" w:lineRule="auto"/>
        <w:ind w:firstLine="720"/>
        <w:jc w:val="both"/>
      </w:pPr>
      <w:r>
        <w:t>In verse 6-22-44, the sea god tells Shri Ram that Nal</w:t>
      </w:r>
      <w:r w:rsidR="00185826">
        <w:t>a</w:t>
      </w:r>
      <w:r>
        <w:t xml:space="preserve"> is the son of Vishwakarma, the divine architect. Nal</w:t>
      </w:r>
      <w:r w:rsidR="00185826">
        <w:t>a</w:t>
      </w:r>
      <w:r>
        <w:t xml:space="preserve"> has a boon from his father; Vishwakarma that Nal</w:t>
      </w:r>
      <w:r w:rsidR="00185826">
        <w:t>a</w:t>
      </w:r>
      <w:r>
        <w:t xml:space="preserve"> will be equal to him in his talent as an architect. Sage Valmiki portrays the son as a continuation of the </w:t>
      </w:r>
      <w:r w:rsidR="002807CF">
        <w:t>father</w:t>
      </w:r>
      <w:r>
        <w:t xml:space="preserve"> </w:t>
      </w:r>
      <w:r w:rsidR="002807CF">
        <w:t>so</w:t>
      </w:r>
      <w:r>
        <w:t xml:space="preserve"> father and son are the same. Note the meaning of the word Vishwakarma; “vishwa” means “world” (or gigantic) and “karma” means “proper action.” </w:t>
      </w:r>
      <w:r w:rsidRPr="00185826">
        <w:rPr>
          <w:b/>
          <w:bCs/>
        </w:rPr>
        <w:t xml:space="preserve">Thus, sage Valmiki is suggesting that a vast amount of proper action will build the path of the higher </w:t>
      </w:r>
      <w:r w:rsidR="00C15A6F" w:rsidRPr="00185826">
        <w:rPr>
          <w:b/>
          <w:bCs/>
        </w:rPr>
        <w:t>Consciousness</w:t>
      </w:r>
      <w:r w:rsidRPr="00185826">
        <w:rPr>
          <w:b/>
          <w:bCs/>
        </w:rPr>
        <w:t xml:space="preserve"> to the </w:t>
      </w:r>
      <w:r w:rsidR="005E3980" w:rsidRPr="00185826">
        <w:rPr>
          <w:b/>
          <w:bCs/>
        </w:rPr>
        <w:t>Muladhara Chakra</w:t>
      </w:r>
      <w:r w:rsidRPr="00185826">
        <w:rPr>
          <w:b/>
          <w:bCs/>
        </w:rPr>
        <w:t>.</w:t>
      </w:r>
    </w:p>
    <w:p w:rsidR="00E3146C" w:rsidRDefault="00E3146C" w:rsidP="00E3146C">
      <w:pPr>
        <w:spacing w:line="480" w:lineRule="auto"/>
        <w:ind w:firstLine="720"/>
        <w:jc w:val="both"/>
      </w:pPr>
      <w:r>
        <w:lastRenderedPageBreak/>
        <w:t>This point is not clear in Valmiki Ramayan</w:t>
      </w:r>
      <w:r w:rsidR="00185826">
        <w:t>a</w:t>
      </w:r>
      <w:r>
        <w:t>, so we will take help from the other versions of Ramayan</w:t>
      </w:r>
      <w:r w:rsidR="00185826">
        <w:t>a</w:t>
      </w:r>
      <w:r>
        <w:t>. In some other versions, the sea god tells Shri Ram that if Nal</w:t>
      </w:r>
      <w:r w:rsidR="00185826">
        <w:t>a</w:t>
      </w:r>
      <w:r>
        <w:t xml:space="preserve"> writes Shri Ram’s name on a rock, that rock will float in water. </w:t>
      </w:r>
      <w:r w:rsidR="002807CF">
        <w:t>The</w:t>
      </w:r>
      <w:r>
        <w:t xml:space="preserve"> monkeys and the other animals collect huge rocks and bring them to Nal</w:t>
      </w:r>
      <w:r w:rsidR="00185826">
        <w:t>a</w:t>
      </w:r>
      <w:r>
        <w:t xml:space="preserve">. </w:t>
      </w:r>
      <w:r w:rsidR="00185826">
        <w:t>He</w:t>
      </w:r>
      <w:r>
        <w:t xml:space="preserve"> inscribes the word “Shri Ram” on the rocks, and the monkeys drop them in the sea. The rocks float on the water, thus creating a bridge. </w:t>
      </w:r>
    </w:p>
    <w:p w:rsidR="00E3146C" w:rsidRDefault="00E3146C" w:rsidP="00E3146C">
      <w:pPr>
        <w:spacing w:line="480" w:lineRule="auto"/>
        <w:ind w:firstLine="720"/>
        <w:jc w:val="both"/>
      </w:pPr>
      <w:r>
        <w:t>Note that seawater is not stea</w:t>
      </w:r>
      <w:r w:rsidR="00185826">
        <w:t>dy like pond water.</w:t>
      </w:r>
      <w:r>
        <w:t xml:space="preserve"> </w:t>
      </w:r>
      <w:r w:rsidR="00185826">
        <w:t>T</w:t>
      </w:r>
      <w:r>
        <w:t>here are continuous and strong currents in the sea. Anything that floats on the seawater, the water currents take them away. Therefore, there is no way to build a bridge with rocks floating on the sea. We know that rocks do not float on water</w:t>
      </w:r>
      <w:r w:rsidR="00185826">
        <w:t>.</w:t>
      </w:r>
      <w:r>
        <w:t xml:space="preserve"> </w:t>
      </w:r>
      <w:r w:rsidR="00185826">
        <w:t>S</w:t>
      </w:r>
      <w:r>
        <w:t>o</w:t>
      </w:r>
      <w:r w:rsidR="00185826">
        <w:t>,</w:t>
      </w:r>
      <w:r>
        <w:t xml:space="preserve"> Nal</w:t>
      </w:r>
      <w:r w:rsidR="00185826">
        <w:t>a</w:t>
      </w:r>
      <w:r>
        <w:t xml:space="preserve"> building a bridge on the water with floating rocks represents some other reality. </w:t>
      </w:r>
    </w:p>
    <w:p w:rsidR="00E3146C" w:rsidRPr="007E20E5" w:rsidRDefault="00E3146C" w:rsidP="00E3146C">
      <w:pPr>
        <w:spacing w:line="480" w:lineRule="auto"/>
        <w:ind w:firstLine="720"/>
        <w:jc w:val="both"/>
        <w:rPr>
          <w:b/>
          <w:bCs/>
        </w:rPr>
      </w:pPr>
      <w:r>
        <w:t>In verse 6-22-79, Vibhishan</w:t>
      </w:r>
      <w:r w:rsidR="00185826">
        <w:t>a</w:t>
      </w:r>
      <w:r>
        <w:t xml:space="preserve">, who represents the </w:t>
      </w:r>
      <w:r w:rsidR="00185826">
        <w:t>S</w:t>
      </w:r>
      <w:r>
        <w:t>at</w:t>
      </w:r>
      <w:r w:rsidR="00185826">
        <w:t>t</w:t>
      </w:r>
      <w:r>
        <w:t xml:space="preserve">va </w:t>
      </w:r>
      <w:r w:rsidR="00185826">
        <w:t>G</w:t>
      </w:r>
      <w:r>
        <w:t xml:space="preserve">una, is shown guarding the bridge. Now, we can try to put the pieces of the puzzle together – when we perform proper actions guided and guarded by </w:t>
      </w:r>
      <w:r w:rsidR="00185826">
        <w:t>S</w:t>
      </w:r>
      <w:r>
        <w:t>a</w:t>
      </w:r>
      <w:r w:rsidR="00185826">
        <w:t>t</w:t>
      </w:r>
      <w:r>
        <w:t xml:space="preserve">tva </w:t>
      </w:r>
      <w:r w:rsidR="00185826">
        <w:t>G</w:t>
      </w:r>
      <w:r>
        <w:t xml:space="preserve">una, the laws of nature reverse. Instead of our efforts being unsuccessful (rocks sinking in the sea), a favorable situation (bridge of floating rocks) arises. The </w:t>
      </w:r>
      <w:r w:rsidR="00185826">
        <w:t>S</w:t>
      </w:r>
      <w:r>
        <w:t>a</w:t>
      </w:r>
      <w:r w:rsidR="00185826">
        <w:t>t</w:t>
      </w:r>
      <w:r>
        <w:t xml:space="preserve">tva </w:t>
      </w:r>
      <w:r w:rsidR="00185826">
        <w:t>G</w:t>
      </w:r>
      <w:r>
        <w:t xml:space="preserve">una initiates and guards these proper actions. Thus, the intention of seeking the higher </w:t>
      </w:r>
      <w:r w:rsidR="00C15A6F">
        <w:t>Consciousness</w:t>
      </w:r>
      <w:r w:rsidR="00185826">
        <w:t xml:space="preserve"> is inherent in these actions.</w:t>
      </w:r>
      <w:r>
        <w:t xml:space="preserve"> </w:t>
      </w:r>
      <w:r w:rsidR="00185826" w:rsidRPr="007E20E5">
        <w:rPr>
          <w:b/>
          <w:bCs/>
        </w:rPr>
        <w:t>S</w:t>
      </w:r>
      <w:r w:rsidRPr="007E20E5">
        <w:rPr>
          <w:b/>
          <w:bCs/>
        </w:rPr>
        <w:t xml:space="preserve">age Valmiki tells us that doing </w:t>
      </w:r>
      <w:r w:rsidR="00185826" w:rsidRPr="007E20E5">
        <w:rPr>
          <w:b/>
          <w:bCs/>
        </w:rPr>
        <w:t>P</w:t>
      </w:r>
      <w:r w:rsidRPr="007E20E5">
        <w:rPr>
          <w:b/>
          <w:bCs/>
        </w:rPr>
        <w:t>ranayam</w:t>
      </w:r>
      <w:r w:rsidR="00185826" w:rsidRPr="007E20E5">
        <w:rPr>
          <w:b/>
          <w:bCs/>
        </w:rPr>
        <w:t>a</w:t>
      </w:r>
      <w:r w:rsidRPr="007E20E5">
        <w:rPr>
          <w:b/>
          <w:bCs/>
        </w:rPr>
        <w:t xml:space="preserve"> and awakening the Kundalini </w:t>
      </w:r>
      <w:r w:rsidR="002807CF">
        <w:rPr>
          <w:b/>
          <w:bCs/>
        </w:rPr>
        <w:t>mean little</w:t>
      </w:r>
      <w:r w:rsidR="00185826" w:rsidRPr="007E20E5">
        <w:rPr>
          <w:b/>
          <w:bCs/>
        </w:rPr>
        <w:t xml:space="preserve"> </w:t>
      </w:r>
      <w:r w:rsidR="002807CF">
        <w:rPr>
          <w:b/>
          <w:bCs/>
        </w:rPr>
        <w:t>in terms of</w:t>
      </w:r>
      <w:r w:rsidR="00185826" w:rsidRPr="007E20E5">
        <w:rPr>
          <w:b/>
          <w:bCs/>
        </w:rPr>
        <w:t xml:space="preserve"> spiritual progress</w:t>
      </w:r>
      <w:r w:rsidRPr="007E20E5">
        <w:rPr>
          <w:b/>
          <w:bCs/>
        </w:rPr>
        <w:t xml:space="preserve">, unless </w:t>
      </w:r>
      <w:r w:rsidR="00185826" w:rsidRPr="007E20E5">
        <w:rPr>
          <w:b/>
          <w:bCs/>
        </w:rPr>
        <w:t xml:space="preserve">we </w:t>
      </w:r>
      <w:r w:rsidRPr="007E20E5">
        <w:rPr>
          <w:b/>
          <w:bCs/>
        </w:rPr>
        <w:t xml:space="preserve">accompany </w:t>
      </w:r>
      <w:r w:rsidR="00185826" w:rsidRPr="007E20E5">
        <w:rPr>
          <w:b/>
          <w:bCs/>
        </w:rPr>
        <w:t xml:space="preserve">proper actions with it </w:t>
      </w:r>
      <w:r w:rsidRPr="007E20E5">
        <w:rPr>
          <w:b/>
          <w:bCs/>
        </w:rPr>
        <w:t>and that too for a long time.</w:t>
      </w:r>
    </w:p>
    <w:p w:rsidR="00E3146C" w:rsidRDefault="00E3146C" w:rsidP="00E3146C">
      <w:pPr>
        <w:spacing w:line="480" w:lineRule="auto"/>
        <w:ind w:firstLine="720"/>
        <w:jc w:val="both"/>
      </w:pPr>
      <w:r w:rsidRPr="007E20E5">
        <w:rPr>
          <w:b/>
          <w:bCs/>
        </w:rPr>
        <w:t>Sage Valmiki’s message and advice to us is simple – dedicate yourself to performing proper action, whatever it may be.</w:t>
      </w:r>
      <w:r>
        <w:t xml:space="preserve"> After </w:t>
      </w:r>
      <w:r w:rsidR="005C5DBB">
        <w:t>many</w:t>
      </w:r>
      <w:r>
        <w:t xml:space="preserve"> such actions, Shri Ram/the higher </w:t>
      </w:r>
      <w:r w:rsidR="00C15A6F">
        <w:t>Consciousness</w:t>
      </w:r>
      <w:r>
        <w:t xml:space="preserve"> will enter Lanka/the </w:t>
      </w:r>
      <w:r w:rsidR="005E3980">
        <w:t>Muladhara Chakra</w:t>
      </w:r>
      <w:r>
        <w:t xml:space="preserve">. With his entry into Lanka/the </w:t>
      </w:r>
      <w:r w:rsidR="005E3980">
        <w:t>Muladhara Chakra</w:t>
      </w:r>
      <w:r>
        <w:t xml:space="preserve">, the war for </w:t>
      </w:r>
      <w:r w:rsidR="005C5DBB">
        <w:t>eventual victory</w:t>
      </w:r>
      <w:r>
        <w:t xml:space="preserve"> over </w:t>
      </w:r>
      <w:r w:rsidR="00453B4C">
        <w:t xml:space="preserve">Ravana </w:t>
      </w:r>
      <w:r>
        <w:t xml:space="preserve">/the </w:t>
      </w:r>
      <w:r w:rsidR="007E20E5">
        <w:t>Ahamkara</w:t>
      </w:r>
      <w:r>
        <w:t xml:space="preserve"> will begin.</w:t>
      </w:r>
    </w:p>
    <w:p w:rsidR="00E3146C" w:rsidRDefault="00E3146C" w:rsidP="00E3146C">
      <w:pPr>
        <w:spacing w:line="480" w:lineRule="auto"/>
        <w:ind w:firstLine="720"/>
        <w:jc w:val="both"/>
      </w:pPr>
      <w:r>
        <w:lastRenderedPageBreak/>
        <w:t>Verse 6-31-1 mentions that Shri Ram enters Lanka and camps at Mt. Suvel</w:t>
      </w:r>
      <w:r w:rsidR="002807CF">
        <w:t>a</w:t>
      </w:r>
      <w:r>
        <w:t>. Suve</w:t>
      </w:r>
      <w:r w:rsidR="002807CF">
        <w:t>la</w:t>
      </w:r>
      <w:r>
        <w:t xml:space="preserve"> translates into “Good vine, climber, or creeper.” Look at any </w:t>
      </w:r>
      <w:r w:rsidR="002807CF">
        <w:t>picture of Ida and Pingala Nadi(s)</w:t>
      </w:r>
      <w:r>
        <w:t xml:space="preserve">, and you will see them as vines or climbers across the spine going from the </w:t>
      </w:r>
      <w:r w:rsidR="005E3980">
        <w:t>Muladhara Chakra</w:t>
      </w:r>
      <w:r>
        <w:t xml:space="preserve"> to the </w:t>
      </w:r>
      <w:r w:rsidR="003E39CB">
        <w:t>Aagya Chakra</w:t>
      </w:r>
      <w:r>
        <w:t>.</w:t>
      </w:r>
    </w:p>
    <w:p w:rsidR="00E3146C" w:rsidRDefault="00E3146C" w:rsidP="00E3146C">
      <w:pPr>
        <w:spacing w:line="480" w:lineRule="auto"/>
        <w:ind w:firstLine="720"/>
        <w:jc w:val="both"/>
      </w:pPr>
      <w:r>
        <w:t xml:space="preserve">In verses 6-31-7 and 8, </w:t>
      </w:r>
      <w:r w:rsidR="00D02EEA">
        <w:t>Ravana asks</w:t>
      </w:r>
      <w:r>
        <w:t xml:space="preserve"> a sorcerer to produce the likeness of Shri Ram’s face to deceive Sita and to deceive her into marrying him. In his smart way, he calculates that if Sita marries him, Shri Ram will have no moral ground to invade Lanka for someone else’s wife. If Sita would marry </w:t>
      </w:r>
      <w:r w:rsidR="00D02EEA">
        <w:t>Ravana,</w:t>
      </w:r>
      <w:r>
        <w:t xml:space="preserve"> no one will fight for Shri Ram against </w:t>
      </w:r>
      <w:r w:rsidR="00D02EEA">
        <w:t>Ravana,</w:t>
      </w:r>
      <w:r>
        <w:t xml:space="preserve"> allowing </w:t>
      </w:r>
      <w:r w:rsidR="00D02EEA">
        <w:t>Ravana to</w:t>
      </w:r>
      <w:r>
        <w:t xml:space="preserve"> win the war without having to do any fighting. </w:t>
      </w:r>
      <w:r w:rsidR="002807CF" w:rsidRPr="002807CF">
        <w:rPr>
          <w:b/>
          <w:bCs/>
        </w:rPr>
        <w:t>Now we can see the</w:t>
      </w:r>
      <w:r w:rsidRPr="002807CF">
        <w:rPr>
          <w:b/>
          <w:bCs/>
        </w:rPr>
        <w:t xml:space="preserve"> </w:t>
      </w:r>
      <w:r w:rsidR="00D02EEA">
        <w:rPr>
          <w:b/>
          <w:bCs/>
        </w:rPr>
        <w:t>Ravana</w:t>
      </w:r>
      <w:r w:rsidRPr="002807CF">
        <w:rPr>
          <w:b/>
          <w:bCs/>
        </w:rPr>
        <w:t>’s strategy to keep Sita alive and unharmed until this point as she is more valuable alive than dead.</w:t>
      </w:r>
    </w:p>
    <w:p w:rsidR="00E3146C" w:rsidRDefault="00E3146C" w:rsidP="00E3146C">
      <w:pPr>
        <w:spacing w:line="480" w:lineRule="auto"/>
        <w:ind w:firstLine="720"/>
        <w:jc w:val="both"/>
      </w:pPr>
      <w:r>
        <w:t xml:space="preserve">Luckily, this strategy does not work as Sarama, one of the guards of Sita, tells Sita that Shri Ram is alive. In the next three verses, sage Valmiki evokes the image of Shri Ram as higher </w:t>
      </w:r>
      <w:r w:rsidR="00C15A6F">
        <w:t>Consciousness</w:t>
      </w:r>
      <w:r>
        <w:t xml:space="preserve"> and that of Sita as the </w:t>
      </w:r>
      <w:r w:rsidR="005C5DBB">
        <w:t>Energy</w:t>
      </w:r>
      <w:r>
        <w:t xml:space="preserve">. In verse 6-33-36, Sarama compares Shri Ram with the rising </w:t>
      </w:r>
      <w:r w:rsidR="005C5DBB">
        <w:t>moon</w:t>
      </w:r>
      <w:r>
        <w:t xml:space="preserve"> which is bright and cool and believed to be the source of all medicines. Note that Shri Ram’s given name is </w:t>
      </w:r>
      <w:r w:rsidR="00D02EEA">
        <w:t>Ramachandra</w:t>
      </w:r>
      <w:r>
        <w:t xml:space="preserve">. Chandra means the moon; thus, we can easily connect it to the </w:t>
      </w:r>
      <w:r w:rsidR="0036233A">
        <w:t>moon</w:t>
      </w:r>
      <w:r>
        <w:t xml:space="preserve"> which, in Yoga, is considered </w:t>
      </w:r>
      <w:r w:rsidR="0036233A">
        <w:t>being</w:t>
      </w:r>
      <w:r>
        <w:t xml:space="preserve"> a source of all the medicines.</w:t>
      </w:r>
    </w:p>
    <w:p w:rsidR="00E3146C" w:rsidRDefault="00E3146C" w:rsidP="00E3146C">
      <w:pPr>
        <w:spacing w:line="480" w:lineRule="auto"/>
        <w:ind w:firstLine="720"/>
        <w:jc w:val="both"/>
      </w:pPr>
      <w:r>
        <w:t xml:space="preserve">In verse 6-33-38, Sarama compares Sita with Earth endowed with crops, and with a female snake sloughing off its skin. Note the two interesting points in these analogies. The focus is on how mother earth, with crops, would feel after enough rain. Rain, which gives us water, is a source of life itself. Hence, sage Valmiki intentionally compares the higher </w:t>
      </w:r>
      <w:r w:rsidR="00C15A6F">
        <w:t>Consciousness</w:t>
      </w:r>
      <w:r>
        <w:t xml:space="preserve"> with rainfall. In addition, there is a reference to movement; both the rising moon and the snake sloughing off its skin </w:t>
      </w:r>
      <w:r w:rsidR="0036233A">
        <w:t>show</w:t>
      </w:r>
      <w:r>
        <w:t xml:space="preserve"> some movement. As the higher </w:t>
      </w:r>
      <w:r w:rsidR="00C15A6F">
        <w:t>Consciousness</w:t>
      </w:r>
      <w:r>
        <w:t xml:space="preserve"> comes closer to the </w:t>
      </w:r>
      <w:r w:rsidR="005E3980">
        <w:t>Muladhara Chakra</w:t>
      </w:r>
      <w:r>
        <w:t xml:space="preserve">, it attracts the </w:t>
      </w:r>
      <w:r w:rsidR="002807CF">
        <w:t>Energy</w:t>
      </w:r>
      <w:r>
        <w:t xml:space="preserve">, thus creating movement of the </w:t>
      </w:r>
      <w:r w:rsidR="002807CF">
        <w:t>Energy</w:t>
      </w:r>
      <w:r>
        <w:t>.</w:t>
      </w:r>
    </w:p>
    <w:p w:rsidR="00BA25D3" w:rsidRDefault="00E3146C" w:rsidP="004D62AC">
      <w:pPr>
        <w:pStyle w:val="Heading2"/>
      </w:pPr>
      <w:r>
        <w:br w:type="page"/>
      </w:r>
      <w:bookmarkStart w:id="98" w:name="_Toc49159456"/>
      <w:r w:rsidR="00996782">
        <w:lastRenderedPageBreak/>
        <w:t xml:space="preserve">Layer 4: </w:t>
      </w:r>
      <w:r w:rsidR="004D62AC">
        <w:t xml:space="preserve">Indirect </w:t>
      </w:r>
      <w:r w:rsidR="00BA25D3">
        <w:t xml:space="preserve">References to </w:t>
      </w:r>
      <w:r w:rsidR="00BD4DB9">
        <w:t>Chakra</w:t>
      </w:r>
      <w:r w:rsidR="00996782">
        <w:t>s</w:t>
      </w:r>
      <w:bookmarkEnd w:id="98"/>
    </w:p>
    <w:p w:rsidR="00380E3F" w:rsidRDefault="004E16C1" w:rsidP="00DE2706">
      <w:pPr>
        <w:spacing w:line="480" w:lineRule="auto"/>
        <w:jc w:val="both"/>
      </w:pPr>
      <w:r>
        <w:tab/>
      </w:r>
      <w:r w:rsidR="00B9570E">
        <w:t>Here</w:t>
      </w:r>
      <w:r w:rsidR="00932758">
        <w:t xml:space="preserve"> we will study the way all seven </w:t>
      </w:r>
      <w:r w:rsidR="00BD4DB9">
        <w:t>Chakra</w:t>
      </w:r>
      <w:r w:rsidR="00932758">
        <w:t xml:space="preserve">s </w:t>
      </w:r>
      <w:r w:rsidR="00327E58">
        <w:t>mentioned</w:t>
      </w:r>
      <w:r w:rsidR="00932758">
        <w:t xml:space="preserve"> Valmiki Ramayana.</w:t>
      </w:r>
      <w:r w:rsidR="006E27BA" w:rsidRPr="006E27BA">
        <w:t xml:space="preserve"> </w:t>
      </w:r>
      <w:r w:rsidR="009349E6">
        <w:t xml:space="preserve">Before we learn about </w:t>
      </w:r>
      <w:r w:rsidR="00BD4DB9">
        <w:t>Chakra</w:t>
      </w:r>
      <w:r w:rsidR="009349E6">
        <w:t xml:space="preserve">s in Ramayana, let us </w:t>
      </w:r>
      <w:r w:rsidR="004D62AC">
        <w:t>review the details of C</w:t>
      </w:r>
      <w:r w:rsidR="00AA46BC">
        <w:t xml:space="preserve">hakra. Sage Valmiki extensively referred to these details in Valmiki Ramayana. We also need to </w:t>
      </w:r>
      <w:r w:rsidR="009349E6">
        <w:t xml:space="preserve">understand the context in which </w:t>
      </w:r>
      <w:r w:rsidR="00AA46BC">
        <w:t xml:space="preserve">sage Valmiki used </w:t>
      </w:r>
      <w:r w:rsidR="004D62AC">
        <w:t>C</w:t>
      </w:r>
      <w:r w:rsidR="00AA46BC">
        <w:t>hakras</w:t>
      </w:r>
      <w:r w:rsidR="009349E6">
        <w:t xml:space="preserve">. </w:t>
      </w:r>
    </w:p>
    <w:p w:rsidR="00BB7B62" w:rsidRPr="004D62AC" w:rsidRDefault="00BB7B62" w:rsidP="00C348B8">
      <w:pPr>
        <w:pStyle w:val="ListParagraph"/>
        <w:numPr>
          <w:ilvl w:val="0"/>
          <w:numId w:val="16"/>
        </w:numPr>
        <w:spacing w:line="480" w:lineRule="auto"/>
        <w:jc w:val="both"/>
      </w:pPr>
      <w:r>
        <w:t xml:space="preserve">From our general knowledge of Yoga, we know that Chakras are associated with </w:t>
      </w:r>
      <w:r w:rsidR="004D62AC">
        <w:t>Energy</w:t>
      </w:r>
      <w:r>
        <w:t xml:space="preserve">. When </w:t>
      </w:r>
      <w:r w:rsidR="00C15A6F">
        <w:t>Energy</w:t>
      </w:r>
      <w:r>
        <w:t xml:space="preserve"> passes through the Chakra, it activates them. To activate a Chakra, we must have a movement of </w:t>
      </w:r>
      <w:r w:rsidR="004D62AC">
        <w:t>Energy</w:t>
      </w:r>
      <w:r>
        <w:t xml:space="preserve">. To get the movement of </w:t>
      </w:r>
      <w:r w:rsidR="004D62AC">
        <w:t>Energy</w:t>
      </w:r>
      <w:r>
        <w:t xml:space="preserve">, we need to do Pranayama. Prana finds the </w:t>
      </w:r>
      <w:r w:rsidR="004D62AC">
        <w:t>Energy</w:t>
      </w:r>
      <w:r>
        <w:t xml:space="preserve">. Then, the </w:t>
      </w:r>
      <w:r w:rsidR="00C15A6F">
        <w:t xml:space="preserve">Energy </w:t>
      </w:r>
      <w:r>
        <w:t xml:space="preserve">travels from Muladhara Chakra to the Sahasrara. There is merges with </w:t>
      </w:r>
      <w:r w:rsidR="00C15A6F">
        <w:t>Consciousness</w:t>
      </w:r>
      <w:r>
        <w:t>. At that moment, a Yogi experiences Samadhi</w:t>
      </w:r>
      <w:r w:rsidR="00EA02FB">
        <w:t xml:space="preserve"> – </w:t>
      </w:r>
      <w:r>
        <w:t xml:space="preserve">a blissful state of higher </w:t>
      </w:r>
      <w:r w:rsidR="00C15A6F">
        <w:t>Consciousness</w:t>
      </w:r>
      <w:r>
        <w:t xml:space="preserve">.  </w:t>
      </w:r>
      <w:r w:rsidRPr="00615FAA">
        <w:rPr>
          <w:b/>
          <w:bCs/>
        </w:rPr>
        <w:t xml:space="preserve">Valmiki Ramayana adds a different dimension to this process – descend of higher </w:t>
      </w:r>
      <w:r w:rsidR="00C15A6F">
        <w:rPr>
          <w:b/>
          <w:bCs/>
        </w:rPr>
        <w:t>Consciousness</w:t>
      </w:r>
      <w:r w:rsidRPr="00615FAA">
        <w:rPr>
          <w:b/>
          <w:bCs/>
        </w:rPr>
        <w:t xml:space="preserve"> from Sahasrara to Muladhara Chakra. In this descend, higher </w:t>
      </w:r>
      <w:r w:rsidR="00C15A6F">
        <w:rPr>
          <w:b/>
          <w:bCs/>
        </w:rPr>
        <w:t>Consciousness</w:t>
      </w:r>
      <w:r w:rsidRPr="00615FAA">
        <w:rPr>
          <w:b/>
          <w:bCs/>
        </w:rPr>
        <w:t xml:space="preserve"> has a neutralizing and calming effect on all excessive tendencies of Chakras (which were activated because of the </w:t>
      </w:r>
      <w:r w:rsidR="00C15A6F">
        <w:rPr>
          <w:b/>
          <w:bCs/>
        </w:rPr>
        <w:t>Energy</w:t>
      </w:r>
      <w:r w:rsidRPr="00615FAA">
        <w:rPr>
          <w:b/>
          <w:bCs/>
        </w:rPr>
        <w:t>)</w:t>
      </w:r>
      <w:r>
        <w:t xml:space="preserve">. </w:t>
      </w:r>
      <w:r w:rsidRPr="004D62AC">
        <w:t>It neutralizes Ahamkar</w:t>
      </w:r>
      <w:r w:rsidR="004D62AC" w:rsidRPr="004D62AC">
        <w:t>a</w:t>
      </w:r>
      <w:r w:rsidRPr="004D62AC">
        <w:t xml:space="preserve"> and frees the </w:t>
      </w:r>
      <w:r w:rsidR="00C15A6F" w:rsidRPr="004D62AC">
        <w:t>Energy</w:t>
      </w:r>
      <w:r w:rsidRPr="004D62AC">
        <w:t xml:space="preserve"> locked up in Muladhara Chakra. Then, the </w:t>
      </w:r>
      <w:r w:rsidR="00C15A6F" w:rsidRPr="004D62AC">
        <w:t xml:space="preserve">Energy </w:t>
      </w:r>
      <w:r w:rsidRPr="004D62AC">
        <w:t xml:space="preserve">and </w:t>
      </w:r>
      <w:r w:rsidR="00C15A6F" w:rsidRPr="004D62AC">
        <w:t>Consciousness</w:t>
      </w:r>
      <w:r w:rsidRPr="004D62AC">
        <w:t xml:space="preserve"> ascend to the Sahasrara. Only then the Sahasrara is activated and Yogi experiences the Samadhi.  </w:t>
      </w:r>
    </w:p>
    <w:p w:rsidR="00BB7B62" w:rsidRDefault="00BB7B62" w:rsidP="00C348B8">
      <w:pPr>
        <w:pStyle w:val="ListParagraph"/>
        <w:numPr>
          <w:ilvl w:val="0"/>
          <w:numId w:val="16"/>
        </w:numPr>
        <w:spacing w:line="480" w:lineRule="auto"/>
        <w:jc w:val="both"/>
      </w:pPr>
      <w:r>
        <w:t>When sage Valmiki mentions with the Chakras, he mentions them indirectly – using their color, letter, vehicle</w:t>
      </w:r>
      <w:r w:rsidR="008E0108">
        <w:t>, etc</w:t>
      </w:r>
      <w:r>
        <w:t xml:space="preserve">. He could not declare them explicitly because that hurts the storytelling, and the story risks becoming a discourse. It means that we will not get the word Chakra from sage Valmiki. But he will explain everything else about it. We need to study Chakra independently and search the way its properties like color, letter, vehicle etc. are being used in Ramayana. See the table of </w:t>
      </w:r>
      <w:r w:rsidR="004D62AC">
        <w:t>C</w:t>
      </w:r>
      <w:r>
        <w:t>hakras for quick reference</w:t>
      </w:r>
      <w:r w:rsidR="0050541D">
        <w:t xml:space="preserve"> given below</w:t>
      </w:r>
      <w:r>
        <w:t>.</w:t>
      </w:r>
    </w:p>
    <w:p w:rsidR="00BB7B62" w:rsidRPr="00EF39DB" w:rsidRDefault="00BB7B62" w:rsidP="00C348B8">
      <w:pPr>
        <w:pStyle w:val="ListParagraph"/>
        <w:numPr>
          <w:ilvl w:val="0"/>
          <w:numId w:val="16"/>
        </w:numPr>
        <w:spacing w:line="480" w:lineRule="auto"/>
        <w:jc w:val="both"/>
      </w:pPr>
      <w:r>
        <w:lastRenderedPageBreak/>
        <w:t xml:space="preserve">Chakras seem to play a minor role for </w:t>
      </w:r>
      <w:r w:rsidR="00965E19">
        <w:t>sage Valmiki.</w:t>
      </w:r>
      <w:r>
        <w:t xml:space="preserve"> For him, they are there, and he acknowledges them, but he is more concerned about their effects. </w:t>
      </w:r>
      <w:r w:rsidR="00615FAA">
        <w:tab/>
      </w:r>
      <w:r w:rsidRPr="00965E19">
        <w:rPr>
          <w:b/>
          <w:bCs/>
        </w:rPr>
        <w:t xml:space="preserve">The Chakras are important if you travel along the path of the </w:t>
      </w:r>
      <w:r w:rsidR="00EF39DB">
        <w:rPr>
          <w:b/>
          <w:bCs/>
        </w:rPr>
        <w:t>Energy</w:t>
      </w:r>
      <w:r w:rsidRPr="00965E19">
        <w:rPr>
          <w:b/>
          <w:bCs/>
        </w:rPr>
        <w:t xml:space="preserve">, which is from the base of the spine toward the crown of the head. </w:t>
      </w:r>
      <w:r w:rsidRPr="00EF39DB">
        <w:t xml:space="preserve">However, they do not play any part if you consider the descent of the higher </w:t>
      </w:r>
      <w:r w:rsidR="00C15A6F" w:rsidRPr="00EF39DB">
        <w:t>Consciousness</w:t>
      </w:r>
      <w:r w:rsidRPr="00EF39DB">
        <w:t xml:space="preserve"> from the crown of the head to the rest of the body. As we have seen before, the </w:t>
      </w:r>
      <w:r w:rsidR="00C15A6F" w:rsidRPr="00EF39DB">
        <w:t>Consciousness</w:t>
      </w:r>
      <w:r w:rsidRPr="00EF39DB">
        <w:t xml:space="preserve"> plays a neutralizing and calming effect on all excessive tendencies of Chakras created because of the higher </w:t>
      </w:r>
      <w:r w:rsidR="00C15A6F" w:rsidRPr="00EF39DB">
        <w:t>Energy</w:t>
      </w:r>
      <w:r w:rsidRPr="00EF39DB">
        <w:t xml:space="preserve">. </w:t>
      </w:r>
    </w:p>
    <w:p w:rsidR="00BB7B62" w:rsidRDefault="00615FAA" w:rsidP="00BB7B62">
      <w:pPr>
        <w:spacing w:line="480" w:lineRule="auto"/>
        <w:jc w:val="both"/>
      </w:pPr>
      <w:r>
        <w:tab/>
      </w:r>
      <w:r w:rsidR="00BB7B62">
        <w:t>Considering all above factors, sage Valmiki gave relatively less importance to the Chakras. Now</w:t>
      </w:r>
      <w:r w:rsidR="00F13423">
        <w:t>, let us see the references of C</w:t>
      </w:r>
      <w:r w:rsidR="00BB7B62">
        <w:t>hakras.</w:t>
      </w:r>
    </w:p>
    <w:p w:rsidR="006E27BA" w:rsidRDefault="00380E3F" w:rsidP="006116CC">
      <w:pPr>
        <w:pStyle w:val="Heading3"/>
        <w:jc w:val="left"/>
      </w:pPr>
      <w:bookmarkStart w:id="99" w:name="_Toc49159457"/>
      <w:r>
        <w:t>Table of Chakras –</w:t>
      </w:r>
      <w:r w:rsidR="00935602">
        <w:t xml:space="preserve"> </w:t>
      </w:r>
      <w:r w:rsidR="00212692">
        <w:t>Details of Chakras</w:t>
      </w:r>
      <w:r w:rsidR="00F269D7">
        <w:t xml:space="preserve"> a</w:t>
      </w:r>
      <w:r w:rsidR="00BB7B62">
        <w:t>nd Examples of Use</w:t>
      </w:r>
      <w:bookmarkEnd w:id="99"/>
    </w:p>
    <w:p w:rsidR="001C310F" w:rsidRDefault="00615FAA" w:rsidP="00615FAA">
      <w:pPr>
        <w:spacing w:line="480" w:lineRule="auto"/>
        <w:jc w:val="both"/>
      </w:pPr>
      <w:r>
        <w:tab/>
        <w:t xml:space="preserve">When the </w:t>
      </w:r>
      <w:r w:rsidR="00C15A6F">
        <w:t xml:space="preserve">Energy </w:t>
      </w:r>
      <w:r w:rsidRPr="00760DE1">
        <w:rPr>
          <w:noProof/>
        </w:rPr>
        <w:t>is blocked</w:t>
      </w:r>
      <w:r>
        <w:t xml:space="preserve"> at a </w:t>
      </w:r>
      <w:r w:rsidRPr="00760DE1">
        <w:rPr>
          <w:noProof/>
        </w:rPr>
        <w:t>specific</w:t>
      </w:r>
      <w:r>
        <w:t xml:space="preserve"> point in </w:t>
      </w:r>
      <w:r w:rsidRPr="00BE01D8">
        <w:rPr>
          <w:noProof/>
        </w:rPr>
        <w:t>its</w:t>
      </w:r>
      <w:r>
        <w:t xml:space="preserve"> path in the body, it creates a </w:t>
      </w:r>
      <w:r w:rsidR="001C310F">
        <w:t>C</w:t>
      </w:r>
      <w:r>
        <w:t xml:space="preserve">hakra. Thus, a </w:t>
      </w:r>
      <w:r w:rsidR="001C310F">
        <w:t>C</w:t>
      </w:r>
      <w:r>
        <w:t xml:space="preserve">hakra redirects the </w:t>
      </w:r>
      <w:r w:rsidR="00C15A6F">
        <w:t xml:space="preserve">Energy </w:t>
      </w:r>
      <w:r>
        <w:t xml:space="preserve">into specific parts of the body. The body parts then consume this </w:t>
      </w:r>
      <w:r w:rsidR="00C15A6F">
        <w:t xml:space="preserve">Energy </w:t>
      </w:r>
      <w:r>
        <w:t xml:space="preserve">to provide </w:t>
      </w:r>
      <w:r w:rsidRPr="00760DE1">
        <w:rPr>
          <w:noProof/>
        </w:rPr>
        <w:t>specific</w:t>
      </w:r>
      <w:r>
        <w:t xml:space="preserve"> tangible results. There are </w:t>
      </w:r>
      <w:r>
        <w:rPr>
          <w:noProof/>
        </w:rPr>
        <w:t>six</w:t>
      </w:r>
      <w:r>
        <w:t xml:space="preserve"> main </w:t>
      </w:r>
      <w:r w:rsidR="009C7B11">
        <w:t>C</w:t>
      </w:r>
      <w:r>
        <w:t xml:space="preserve">hakras in our body. </w:t>
      </w:r>
      <w:r w:rsidR="009C7B11">
        <w:t>Sahasrara</w:t>
      </w:r>
      <w:r>
        <w:t xml:space="preserve">, which is the </w:t>
      </w:r>
      <w:r w:rsidR="00EA02FB">
        <w:t>eventual destination</w:t>
      </w:r>
      <w:r>
        <w:t xml:space="preserve"> of the </w:t>
      </w:r>
      <w:r w:rsidR="001C310F">
        <w:t>Energy</w:t>
      </w:r>
      <w:r>
        <w:t xml:space="preserve">, is not a </w:t>
      </w:r>
      <w:r w:rsidR="001C310F">
        <w:t>C</w:t>
      </w:r>
      <w:r>
        <w:t xml:space="preserve">hakra. Source of </w:t>
      </w:r>
      <w:r w:rsidR="001C310F">
        <w:t>Chakra information is from website given below. I highly recommend readers to to visit this website and see the images of Chakras.</w:t>
      </w:r>
      <w:r>
        <w:t xml:space="preserve"> </w:t>
      </w:r>
    </w:p>
    <w:p w:rsidR="00615FAA" w:rsidRDefault="00FF54CC" w:rsidP="00615FAA">
      <w:pPr>
        <w:spacing w:line="480" w:lineRule="auto"/>
        <w:jc w:val="both"/>
      </w:pPr>
      <w:hyperlink r:id="rId12" w:history="1">
        <w:r w:rsidR="00615FAA" w:rsidRPr="000B6FF7">
          <w:rPr>
            <w:rStyle w:val="Hyperlink"/>
          </w:rPr>
          <w:t>http://www.tantra-kundalini.com</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2160"/>
        <w:gridCol w:w="2430"/>
        <w:gridCol w:w="2785"/>
      </w:tblGrid>
      <w:tr w:rsidR="00380E3F" w:rsidRPr="00D920CF" w:rsidTr="00A65CB0">
        <w:tc>
          <w:tcPr>
            <w:tcW w:w="1975" w:type="dxa"/>
          </w:tcPr>
          <w:p w:rsidR="00380E3F" w:rsidRPr="00D920CF" w:rsidRDefault="00380E3F" w:rsidP="001C310F">
            <w:pPr>
              <w:spacing w:line="480" w:lineRule="auto"/>
              <w:rPr>
                <w:rStyle w:val="Strong"/>
              </w:rPr>
            </w:pPr>
            <w:r w:rsidRPr="00D920CF">
              <w:rPr>
                <w:rStyle w:val="Strong"/>
              </w:rPr>
              <w:t xml:space="preserve">Chakra/ </w:t>
            </w:r>
            <w:r w:rsidR="001C310F">
              <w:rPr>
                <w:rStyle w:val="Strong"/>
              </w:rPr>
              <w:t>English</w:t>
            </w:r>
            <w:r w:rsidRPr="00D920CF">
              <w:rPr>
                <w:rStyle w:val="Strong"/>
              </w:rPr>
              <w:t xml:space="preserve"> </w:t>
            </w:r>
            <w:r w:rsidR="001C310F">
              <w:rPr>
                <w:rStyle w:val="Strong"/>
              </w:rPr>
              <w:t>N</w:t>
            </w:r>
            <w:r w:rsidRPr="00D920CF">
              <w:rPr>
                <w:rStyle w:val="Strong"/>
              </w:rPr>
              <w:t>ame</w:t>
            </w:r>
            <w:r w:rsidR="001C310F">
              <w:rPr>
                <w:rStyle w:val="Strong"/>
              </w:rPr>
              <w:t xml:space="preserve">, </w:t>
            </w:r>
            <w:r w:rsidR="00331C1B" w:rsidRPr="00D920CF">
              <w:rPr>
                <w:rStyle w:val="Strong"/>
              </w:rPr>
              <w:t>Location</w:t>
            </w:r>
            <w:r w:rsidR="001C310F">
              <w:rPr>
                <w:rStyle w:val="Strong"/>
              </w:rPr>
              <w:t xml:space="preserve"> and Focus</w:t>
            </w:r>
          </w:p>
        </w:tc>
        <w:tc>
          <w:tcPr>
            <w:tcW w:w="2160" w:type="dxa"/>
          </w:tcPr>
          <w:p w:rsidR="00380E3F" w:rsidRPr="00D920CF" w:rsidRDefault="00D0610F" w:rsidP="00D0610F">
            <w:pPr>
              <w:spacing w:line="480" w:lineRule="auto"/>
              <w:rPr>
                <w:rStyle w:val="Strong"/>
              </w:rPr>
            </w:pPr>
            <w:r>
              <w:rPr>
                <w:rStyle w:val="Strong"/>
              </w:rPr>
              <w:t xml:space="preserve">Element, Color, </w:t>
            </w:r>
            <w:r w:rsidR="00AA46BC">
              <w:rPr>
                <w:rStyle w:val="Strong"/>
              </w:rPr>
              <w:t>Organs</w:t>
            </w:r>
            <w:r>
              <w:rPr>
                <w:rStyle w:val="Strong"/>
              </w:rPr>
              <w:t>, Sense, Bija-Mantra</w:t>
            </w:r>
          </w:p>
        </w:tc>
        <w:tc>
          <w:tcPr>
            <w:tcW w:w="2430" w:type="dxa"/>
          </w:tcPr>
          <w:p w:rsidR="00380E3F" w:rsidRPr="00D920CF" w:rsidRDefault="00AA46BC" w:rsidP="003F115D">
            <w:pPr>
              <w:spacing w:line="480" w:lineRule="auto"/>
              <w:rPr>
                <w:rStyle w:val="Strong"/>
              </w:rPr>
            </w:pPr>
            <w:r>
              <w:rPr>
                <w:rStyle w:val="Strong"/>
              </w:rPr>
              <w:t xml:space="preserve">Shape, Vehicle and </w:t>
            </w:r>
            <w:r w:rsidR="002312E2">
              <w:rPr>
                <w:rStyle w:val="Strong"/>
              </w:rPr>
              <w:t>Deity</w:t>
            </w:r>
          </w:p>
        </w:tc>
        <w:tc>
          <w:tcPr>
            <w:tcW w:w="2785" w:type="dxa"/>
          </w:tcPr>
          <w:p w:rsidR="00380E3F" w:rsidRPr="00D920CF" w:rsidRDefault="00D75070" w:rsidP="00F269D7">
            <w:pPr>
              <w:spacing w:line="480" w:lineRule="auto"/>
              <w:rPr>
                <w:rStyle w:val="Strong"/>
              </w:rPr>
            </w:pPr>
            <w:r>
              <w:rPr>
                <w:rStyle w:val="Strong"/>
              </w:rPr>
              <w:t xml:space="preserve">Examples of </w:t>
            </w:r>
            <w:r w:rsidR="00C34F81">
              <w:rPr>
                <w:rStyle w:val="Strong"/>
              </w:rPr>
              <w:t>Use i</w:t>
            </w:r>
            <w:r w:rsidR="00F269D7">
              <w:rPr>
                <w:rStyle w:val="Strong"/>
              </w:rPr>
              <w:t>n Valmiki Ramayana</w:t>
            </w:r>
          </w:p>
        </w:tc>
      </w:tr>
      <w:tr w:rsidR="00380E3F" w:rsidTr="00A65CB0">
        <w:tc>
          <w:tcPr>
            <w:tcW w:w="1975" w:type="dxa"/>
          </w:tcPr>
          <w:p w:rsidR="00380E3F" w:rsidRDefault="00380E3F" w:rsidP="005E3980">
            <w:pPr>
              <w:pStyle w:val="BodyText"/>
            </w:pPr>
            <w:r>
              <w:lastRenderedPageBreak/>
              <w:t>Muladhar</w:t>
            </w:r>
            <w:r w:rsidR="00DE2706">
              <w:t>a</w:t>
            </w:r>
            <w:r>
              <w:t xml:space="preserve"> Chakra/</w:t>
            </w:r>
            <w:r w:rsidR="005E3980">
              <w:t>Root Center</w:t>
            </w:r>
            <w:r w:rsidR="00331C1B">
              <w:t xml:space="preserve">, </w:t>
            </w:r>
            <w:r w:rsidR="00331C1B" w:rsidRPr="00760DE1">
              <w:rPr>
                <w:noProof/>
              </w:rPr>
              <w:t>at the base of the </w:t>
            </w:r>
            <w:hyperlink r:id="rId13" w:tooltip="Vertebral column" w:history="1">
              <w:r w:rsidR="00331C1B" w:rsidRPr="00760DE1">
                <w:rPr>
                  <w:noProof/>
                </w:rPr>
                <w:t>spine</w:t>
              </w:r>
            </w:hyperlink>
            <w:r w:rsidR="00331C1B" w:rsidRPr="00760DE1">
              <w:rPr>
                <w:noProof/>
              </w:rPr>
              <w:t> in the </w:t>
            </w:r>
            <w:hyperlink r:id="rId14" w:tooltip="Coccyx" w:history="1">
              <w:r w:rsidR="00331C1B" w:rsidRPr="00760DE1">
                <w:rPr>
                  <w:noProof/>
                </w:rPr>
                <w:t>coccygeal</w:t>
              </w:r>
            </w:hyperlink>
            <w:r w:rsidR="00331C1B" w:rsidRPr="00760DE1">
              <w:rPr>
                <w:noProof/>
              </w:rPr>
              <w:t xml:space="preserve"> region.</w:t>
            </w:r>
            <w:r w:rsidR="00264DF9">
              <w:rPr>
                <w:noProof/>
              </w:rPr>
              <w:t xml:space="preserve"> Its focus is </w:t>
            </w:r>
            <w:r w:rsidR="00264DF9">
              <w:t>survival instincts.</w:t>
            </w:r>
          </w:p>
        </w:tc>
        <w:tc>
          <w:tcPr>
            <w:tcW w:w="2160" w:type="dxa"/>
          </w:tcPr>
          <w:p w:rsidR="005C54E1" w:rsidRDefault="005C54E1" w:rsidP="005C54E1">
            <w:pPr>
              <w:pStyle w:val="BodyText"/>
            </w:pPr>
            <w:r>
              <w:t xml:space="preserve">Element: Earth </w:t>
            </w:r>
          </w:p>
          <w:p w:rsidR="005C54E1" w:rsidRDefault="005C54E1" w:rsidP="005C54E1">
            <w:pPr>
              <w:pStyle w:val="BodyText"/>
            </w:pPr>
            <w:r>
              <w:t>Color: Red</w:t>
            </w:r>
          </w:p>
          <w:p w:rsidR="005C54E1" w:rsidRDefault="005C54E1" w:rsidP="005C54E1">
            <w:pPr>
              <w:pStyle w:val="BodyText"/>
            </w:pPr>
            <w:r>
              <w:t>Sense Organ: Nose</w:t>
            </w:r>
          </w:p>
          <w:p w:rsidR="005C54E1" w:rsidRDefault="005C54E1" w:rsidP="005C54E1">
            <w:pPr>
              <w:pStyle w:val="BodyText"/>
            </w:pPr>
            <w:r>
              <w:t>Work Organ: Anus</w:t>
            </w:r>
          </w:p>
          <w:p w:rsidR="00380E3F" w:rsidRDefault="005C54E1" w:rsidP="005C54E1">
            <w:pPr>
              <w:pStyle w:val="BodyText"/>
            </w:pPr>
            <w:r>
              <w:t>Sense: Smell</w:t>
            </w:r>
          </w:p>
          <w:p w:rsidR="002208CB" w:rsidRDefault="00953E50" w:rsidP="002208CB">
            <w:pPr>
              <w:pStyle w:val="BodyText"/>
            </w:pPr>
            <w:r>
              <w:t xml:space="preserve">Sanskrit Letter </w:t>
            </w:r>
            <w:r w:rsidRPr="006D336A">
              <w:rPr>
                <w:b/>
                <w:bCs/>
              </w:rPr>
              <w:t>Sound</w:t>
            </w:r>
            <w:r w:rsidR="00D75070" w:rsidRPr="006D336A">
              <w:rPr>
                <w:b/>
                <w:bCs/>
              </w:rPr>
              <w:t>: Lam</w:t>
            </w:r>
          </w:p>
        </w:tc>
        <w:tc>
          <w:tcPr>
            <w:tcW w:w="2430" w:type="dxa"/>
          </w:tcPr>
          <w:p w:rsidR="00CF158E" w:rsidRPr="006D336A" w:rsidRDefault="00CF158E" w:rsidP="00CF158E">
            <w:pPr>
              <w:pStyle w:val="BodyText"/>
              <w:rPr>
                <w:b/>
                <w:bCs/>
              </w:rPr>
            </w:pPr>
            <w:r w:rsidRPr="006D336A">
              <w:rPr>
                <w:b/>
                <w:bCs/>
              </w:rPr>
              <w:t>Shape: Square</w:t>
            </w:r>
          </w:p>
          <w:p w:rsidR="00CF158E" w:rsidRDefault="00CF158E" w:rsidP="00CF158E">
            <w:pPr>
              <w:pStyle w:val="BodyText"/>
            </w:pPr>
            <w:r>
              <w:t>Vehicle: Elephant (representing force, resistance, and stability)</w:t>
            </w:r>
          </w:p>
          <w:p w:rsidR="00CF158E" w:rsidRDefault="00CF158E" w:rsidP="00CF158E">
            <w:pPr>
              <w:pStyle w:val="BodyText"/>
            </w:pPr>
            <w:r>
              <w:t>Deity: Brahma</w:t>
            </w:r>
          </w:p>
        </w:tc>
        <w:tc>
          <w:tcPr>
            <w:tcW w:w="2785" w:type="dxa"/>
          </w:tcPr>
          <w:p w:rsidR="00FF12E4" w:rsidRDefault="00A172F3" w:rsidP="00264DF9">
            <w:pPr>
              <w:pStyle w:val="BodyText"/>
            </w:pPr>
            <w:r>
              <w:t>Lanka</w:t>
            </w:r>
            <w:r w:rsidR="00965E19">
              <w:t>,</w:t>
            </w:r>
            <w:r>
              <w:t xml:space="preserve"> the name of </w:t>
            </w:r>
            <w:r w:rsidR="00D02EEA">
              <w:t>Ravana’s</w:t>
            </w:r>
            <w:r>
              <w:t xml:space="preserve"> capital comes from sound Lam.</w:t>
            </w:r>
            <w:r w:rsidR="00660C38">
              <w:t xml:space="preserve"> </w:t>
            </w:r>
            <w:r w:rsidR="00D02EEA">
              <w:t>Ravana’s</w:t>
            </w:r>
            <w:r w:rsidR="00660C38">
              <w:t xml:space="preserve"> palace is golden rectangle, the same shape as in </w:t>
            </w:r>
            <w:r w:rsidR="008E0108">
              <w:t>the middle</w:t>
            </w:r>
            <w:r w:rsidR="00660C38">
              <w:t xml:space="preserve"> of </w:t>
            </w:r>
            <w:r w:rsidR="004D4D25">
              <w:t>symbol of Muladhara chakra.</w:t>
            </w:r>
          </w:p>
        </w:tc>
      </w:tr>
      <w:tr w:rsidR="00380E3F" w:rsidTr="00A65CB0">
        <w:tc>
          <w:tcPr>
            <w:tcW w:w="1975" w:type="dxa"/>
          </w:tcPr>
          <w:p w:rsidR="00380E3F" w:rsidRDefault="00380E3F" w:rsidP="003F115D">
            <w:pPr>
              <w:pStyle w:val="BodyText"/>
            </w:pPr>
            <w:r>
              <w:t>Swadhisthan</w:t>
            </w:r>
            <w:r w:rsidR="00DE2706">
              <w:t>a</w:t>
            </w:r>
            <w:r>
              <w:t xml:space="preserve"> Chakra/ </w:t>
            </w:r>
            <w:r w:rsidR="003E39CB" w:rsidRPr="003E39CB">
              <w:t>Enjoyment Center</w:t>
            </w:r>
            <w:r w:rsidR="00331C1B">
              <w:t xml:space="preserve">, situated just above the </w:t>
            </w:r>
            <w:r w:rsidR="005E3980">
              <w:t>Muladhara Chakra</w:t>
            </w:r>
            <w:r w:rsidR="00331C1B">
              <w:t>.</w:t>
            </w:r>
            <w:r w:rsidR="00264DF9">
              <w:t xml:space="preserve"> Its focus is procreation.</w:t>
            </w:r>
          </w:p>
        </w:tc>
        <w:tc>
          <w:tcPr>
            <w:tcW w:w="2160" w:type="dxa"/>
          </w:tcPr>
          <w:p w:rsidR="005C54E1" w:rsidRDefault="005C54E1" w:rsidP="005C54E1">
            <w:pPr>
              <w:pStyle w:val="BodyText"/>
            </w:pPr>
            <w:r>
              <w:t xml:space="preserve">Element: Water </w:t>
            </w:r>
          </w:p>
          <w:p w:rsidR="005C54E1" w:rsidRDefault="005C54E1" w:rsidP="005C54E1">
            <w:pPr>
              <w:pStyle w:val="BodyText"/>
            </w:pPr>
            <w:r>
              <w:t>Color: Orange</w:t>
            </w:r>
          </w:p>
          <w:p w:rsidR="005C54E1" w:rsidRDefault="005C54E1" w:rsidP="005C54E1">
            <w:pPr>
              <w:pStyle w:val="BodyText"/>
            </w:pPr>
            <w:r>
              <w:t>Sense Organ: Tongue</w:t>
            </w:r>
          </w:p>
          <w:p w:rsidR="005C54E1" w:rsidRDefault="005C54E1" w:rsidP="005C54E1">
            <w:pPr>
              <w:pStyle w:val="BodyText"/>
            </w:pPr>
            <w:r>
              <w:t>Work Organ: Genitals</w:t>
            </w:r>
          </w:p>
          <w:p w:rsidR="00380E3F" w:rsidRPr="006D336A" w:rsidRDefault="005C54E1" w:rsidP="005C54E1">
            <w:pPr>
              <w:pStyle w:val="BodyText"/>
              <w:rPr>
                <w:b/>
                <w:bCs/>
              </w:rPr>
            </w:pPr>
            <w:r w:rsidRPr="006D336A">
              <w:rPr>
                <w:b/>
                <w:bCs/>
              </w:rPr>
              <w:t>Sense: Taste</w:t>
            </w:r>
          </w:p>
          <w:p w:rsidR="00380E3F" w:rsidRPr="0052556B" w:rsidRDefault="00953E50" w:rsidP="002208CB">
            <w:pPr>
              <w:pStyle w:val="BodyText"/>
            </w:pPr>
            <w:r>
              <w:t xml:space="preserve">Sanskrit Letter </w:t>
            </w:r>
            <w:r w:rsidR="002208CB">
              <w:t xml:space="preserve">Sound: </w:t>
            </w:r>
            <w:r w:rsidR="002208CB" w:rsidRPr="00B469B8">
              <w:t>Va</w:t>
            </w:r>
            <w:r>
              <w:t>m</w:t>
            </w:r>
          </w:p>
        </w:tc>
        <w:tc>
          <w:tcPr>
            <w:tcW w:w="2430" w:type="dxa"/>
          </w:tcPr>
          <w:p w:rsidR="00AC3315" w:rsidRDefault="00AC3315" w:rsidP="00AC3315">
            <w:pPr>
              <w:pStyle w:val="BodyText"/>
            </w:pPr>
            <w:r>
              <w:t>Shape: Circle</w:t>
            </w:r>
          </w:p>
          <w:p w:rsidR="00AC3315" w:rsidRDefault="00AC3315" w:rsidP="00AC3315">
            <w:pPr>
              <w:pStyle w:val="BodyText"/>
            </w:pPr>
            <w:r w:rsidRPr="006D336A">
              <w:rPr>
                <w:b/>
                <w:bCs/>
              </w:rPr>
              <w:t>Vehicle: Crocodile</w:t>
            </w:r>
            <w:r>
              <w:t xml:space="preserve"> (representing a surprise attack and </w:t>
            </w:r>
            <w:r w:rsidR="00EA02FB">
              <w:t>forceful grip</w:t>
            </w:r>
            <w:r>
              <w:t>)</w:t>
            </w:r>
          </w:p>
          <w:p w:rsidR="00AC3315" w:rsidRDefault="00AC3315" w:rsidP="00AC3315">
            <w:pPr>
              <w:pStyle w:val="BodyText"/>
            </w:pPr>
            <w:r>
              <w:t>Deity: Vishnu is seated on the Garuda</w:t>
            </w:r>
            <w:r w:rsidR="002208CB">
              <w:t>.</w:t>
            </w:r>
          </w:p>
        </w:tc>
        <w:tc>
          <w:tcPr>
            <w:tcW w:w="2785" w:type="dxa"/>
          </w:tcPr>
          <w:p w:rsidR="00380E3F" w:rsidRDefault="00660C38" w:rsidP="00660C38">
            <w:pPr>
              <w:pStyle w:val="BodyText"/>
            </w:pPr>
            <w:r>
              <w:t>Ocean as an abode of crocodiles, name “Surasa” translates into "good taste."</w:t>
            </w:r>
          </w:p>
        </w:tc>
      </w:tr>
      <w:tr w:rsidR="00380E3F" w:rsidTr="00A65CB0">
        <w:tc>
          <w:tcPr>
            <w:tcW w:w="1975" w:type="dxa"/>
          </w:tcPr>
          <w:p w:rsidR="00380E3F" w:rsidRDefault="00380E3F" w:rsidP="008E0AD0">
            <w:pPr>
              <w:pStyle w:val="BodyText"/>
            </w:pPr>
            <w:r>
              <w:t>Manipur</w:t>
            </w:r>
            <w:r w:rsidR="00DE2706">
              <w:t>a</w:t>
            </w:r>
            <w:r>
              <w:t xml:space="preserve"> Chakra/ </w:t>
            </w:r>
            <w:r w:rsidR="003E39CB" w:rsidRPr="003E39CB">
              <w:t>Power Center</w:t>
            </w:r>
            <w:r w:rsidR="00331C1B">
              <w:t xml:space="preserve">, </w:t>
            </w:r>
            <w:r w:rsidR="00331C1B" w:rsidRPr="00760DE1">
              <w:rPr>
                <w:noProof/>
              </w:rPr>
              <w:t>at Solar Plexus.</w:t>
            </w:r>
            <w:r w:rsidR="00264DF9">
              <w:rPr>
                <w:noProof/>
              </w:rPr>
              <w:t xml:space="preserve"> Its focus is </w:t>
            </w:r>
            <w:r w:rsidR="00264DF9">
              <w:t>power.</w:t>
            </w:r>
          </w:p>
        </w:tc>
        <w:tc>
          <w:tcPr>
            <w:tcW w:w="2160" w:type="dxa"/>
          </w:tcPr>
          <w:p w:rsidR="005C54E1" w:rsidRDefault="005C54E1" w:rsidP="005C54E1">
            <w:pPr>
              <w:pStyle w:val="BodyText"/>
            </w:pPr>
            <w:r>
              <w:t xml:space="preserve">Element: Fire </w:t>
            </w:r>
          </w:p>
          <w:p w:rsidR="005C54E1" w:rsidRPr="006D336A" w:rsidRDefault="005C54E1" w:rsidP="005C54E1">
            <w:pPr>
              <w:pStyle w:val="BodyText"/>
              <w:rPr>
                <w:b/>
                <w:bCs/>
              </w:rPr>
            </w:pPr>
            <w:r w:rsidRPr="006D336A">
              <w:rPr>
                <w:b/>
                <w:bCs/>
              </w:rPr>
              <w:t>Color: Yellow</w:t>
            </w:r>
          </w:p>
          <w:p w:rsidR="005C54E1" w:rsidRDefault="005C54E1" w:rsidP="005C54E1">
            <w:pPr>
              <w:pStyle w:val="BodyText"/>
            </w:pPr>
            <w:r>
              <w:t>Sense Organ: Eyes</w:t>
            </w:r>
          </w:p>
          <w:p w:rsidR="005C54E1" w:rsidRDefault="005C54E1" w:rsidP="005C54E1">
            <w:pPr>
              <w:pStyle w:val="BodyText"/>
            </w:pPr>
            <w:r>
              <w:lastRenderedPageBreak/>
              <w:t>Work Organ: Feet and legs</w:t>
            </w:r>
          </w:p>
          <w:p w:rsidR="00380E3F" w:rsidRDefault="005C54E1" w:rsidP="005C54E1">
            <w:pPr>
              <w:pStyle w:val="BodyText"/>
            </w:pPr>
            <w:r>
              <w:t>Sense: Sight</w:t>
            </w:r>
          </w:p>
          <w:p w:rsidR="002208CB" w:rsidRDefault="00953E50" w:rsidP="005C54E1">
            <w:pPr>
              <w:pStyle w:val="BodyText"/>
            </w:pPr>
            <w:r>
              <w:t>Sanskrit Letter Sound: Ram</w:t>
            </w:r>
          </w:p>
        </w:tc>
        <w:tc>
          <w:tcPr>
            <w:tcW w:w="2430" w:type="dxa"/>
          </w:tcPr>
          <w:p w:rsidR="00AC3315" w:rsidRPr="006D336A" w:rsidRDefault="00AC3315" w:rsidP="00AC3315">
            <w:pPr>
              <w:pStyle w:val="BodyText"/>
              <w:rPr>
                <w:b/>
                <w:bCs/>
              </w:rPr>
            </w:pPr>
            <w:r w:rsidRPr="006D336A">
              <w:rPr>
                <w:b/>
                <w:bCs/>
              </w:rPr>
              <w:lastRenderedPageBreak/>
              <w:t>Shape: Triangle</w:t>
            </w:r>
          </w:p>
          <w:p w:rsidR="00AC3315" w:rsidRDefault="00AC3315" w:rsidP="00AC3315">
            <w:pPr>
              <w:pStyle w:val="BodyText"/>
            </w:pPr>
            <w:r>
              <w:t xml:space="preserve">Vehicle: Ram (an animal, representing </w:t>
            </w:r>
            <w:r>
              <w:lastRenderedPageBreak/>
              <w:t>dynamism and endurance)</w:t>
            </w:r>
          </w:p>
          <w:p w:rsidR="00AC3315" w:rsidRDefault="00AC3315" w:rsidP="00AC3315">
            <w:pPr>
              <w:pStyle w:val="BodyText"/>
            </w:pPr>
            <w:r>
              <w:t>Deity: Old Shiva sitting on Tiger skin</w:t>
            </w:r>
          </w:p>
        </w:tc>
        <w:tc>
          <w:tcPr>
            <w:tcW w:w="2785" w:type="dxa"/>
          </w:tcPr>
          <w:p w:rsidR="00380E3F" w:rsidRDefault="00660C38" w:rsidP="004D4D25">
            <w:pPr>
              <w:pStyle w:val="BodyText"/>
            </w:pPr>
            <w:r>
              <w:lastRenderedPageBreak/>
              <w:t xml:space="preserve">Manipur Chakra picture has downward-facing red triangle in the middle and fire as its element. </w:t>
            </w:r>
            <w:r w:rsidR="004D4D25">
              <w:t>I</w:t>
            </w:r>
            <w:r>
              <w:t xml:space="preserve">t </w:t>
            </w:r>
            <w:r w:rsidR="004D4D25">
              <w:t xml:space="preserve">is </w:t>
            </w:r>
            <w:r w:rsidR="004D4D25">
              <w:lastRenderedPageBreak/>
              <w:t>referred as a mountain with a golden hue.</w:t>
            </w:r>
          </w:p>
        </w:tc>
      </w:tr>
      <w:tr w:rsidR="00380E3F" w:rsidTr="00A65CB0">
        <w:tc>
          <w:tcPr>
            <w:tcW w:w="1975" w:type="dxa"/>
          </w:tcPr>
          <w:p w:rsidR="00380E3F" w:rsidRDefault="00380E3F" w:rsidP="00ED2D6F">
            <w:pPr>
              <w:pStyle w:val="BodyText"/>
            </w:pPr>
            <w:r>
              <w:t>Anahat</w:t>
            </w:r>
            <w:r w:rsidR="00DE2706">
              <w:t>a</w:t>
            </w:r>
            <w:r>
              <w:t xml:space="preserve"> Chakra/ </w:t>
            </w:r>
            <w:r w:rsidR="00ED2D6F">
              <w:t>Heart Center</w:t>
            </w:r>
            <w:r w:rsidR="00331C1B">
              <w:t>, in the heart.</w:t>
            </w:r>
            <w:r w:rsidR="00264DF9">
              <w:t xml:space="preserve"> </w:t>
            </w:r>
            <w:r w:rsidR="00264DF9" w:rsidRPr="006D336A">
              <w:rPr>
                <w:b/>
                <w:bCs/>
              </w:rPr>
              <w:t>Its focus is love and emotions.</w:t>
            </w:r>
          </w:p>
        </w:tc>
        <w:tc>
          <w:tcPr>
            <w:tcW w:w="2160" w:type="dxa"/>
          </w:tcPr>
          <w:p w:rsidR="005C54E1" w:rsidRPr="006D336A" w:rsidRDefault="005C54E1" w:rsidP="005C54E1">
            <w:pPr>
              <w:pStyle w:val="BodyText"/>
              <w:rPr>
                <w:b/>
                <w:bCs/>
              </w:rPr>
            </w:pPr>
            <w:r w:rsidRPr="006D336A">
              <w:rPr>
                <w:b/>
                <w:bCs/>
              </w:rPr>
              <w:t xml:space="preserve">Element: Air </w:t>
            </w:r>
          </w:p>
          <w:p w:rsidR="005C54E1" w:rsidRDefault="005C54E1" w:rsidP="005C54E1">
            <w:pPr>
              <w:pStyle w:val="BodyText"/>
            </w:pPr>
            <w:r>
              <w:t>Color: Green</w:t>
            </w:r>
          </w:p>
          <w:p w:rsidR="005C54E1" w:rsidRDefault="005C54E1" w:rsidP="005C54E1">
            <w:pPr>
              <w:pStyle w:val="BodyText"/>
            </w:pPr>
            <w:r>
              <w:t>Sense Organ: Skin</w:t>
            </w:r>
          </w:p>
          <w:p w:rsidR="005C54E1" w:rsidRDefault="005C54E1" w:rsidP="005C54E1">
            <w:pPr>
              <w:pStyle w:val="BodyText"/>
            </w:pPr>
            <w:r>
              <w:t>Work Organ: Hand</w:t>
            </w:r>
          </w:p>
          <w:p w:rsidR="00380E3F" w:rsidRPr="006D336A" w:rsidRDefault="005C54E1" w:rsidP="005C54E1">
            <w:pPr>
              <w:pStyle w:val="BodyText"/>
              <w:rPr>
                <w:b/>
                <w:bCs/>
              </w:rPr>
            </w:pPr>
            <w:r w:rsidRPr="006D336A">
              <w:rPr>
                <w:b/>
                <w:bCs/>
              </w:rPr>
              <w:t>Sense: Touch</w:t>
            </w:r>
          </w:p>
          <w:p w:rsidR="001C01EE" w:rsidRDefault="00953E50" w:rsidP="005C54E1">
            <w:pPr>
              <w:pStyle w:val="BodyText"/>
            </w:pPr>
            <w:r>
              <w:t>Sanskrit Letter Sound: Yam</w:t>
            </w:r>
          </w:p>
        </w:tc>
        <w:tc>
          <w:tcPr>
            <w:tcW w:w="2430" w:type="dxa"/>
          </w:tcPr>
          <w:p w:rsidR="00B469B8" w:rsidRDefault="005C54E1" w:rsidP="00B469B8">
            <w:pPr>
              <w:pStyle w:val="BodyText"/>
            </w:pPr>
            <w:r>
              <w:t>S</w:t>
            </w:r>
            <w:r w:rsidR="00B469B8">
              <w:t>hape: Hexagram</w:t>
            </w:r>
          </w:p>
          <w:p w:rsidR="00B469B8" w:rsidRDefault="00B469B8" w:rsidP="00B469B8">
            <w:pPr>
              <w:pStyle w:val="BodyText"/>
            </w:pPr>
            <w:r>
              <w:t>Vehicle: Black antelope or gazelle (representing lightness and speed)</w:t>
            </w:r>
          </w:p>
          <w:p w:rsidR="00B469B8" w:rsidRDefault="00B469B8" w:rsidP="00B469B8">
            <w:pPr>
              <w:pStyle w:val="BodyText"/>
            </w:pPr>
            <w:r>
              <w:t>Deity: Ishana Rudra Shiva sitting on Tiger skin with Kakini Shakti sitting in lotus wearing sky-blue sari</w:t>
            </w:r>
          </w:p>
        </w:tc>
        <w:tc>
          <w:tcPr>
            <w:tcW w:w="2785" w:type="dxa"/>
          </w:tcPr>
          <w:p w:rsidR="00380E3F" w:rsidRDefault="00DC6188" w:rsidP="00DC6188">
            <w:pPr>
              <w:pStyle w:val="BodyText"/>
            </w:pPr>
            <w:r>
              <w:t xml:space="preserve">Chapter 4-1 has several verses about </w:t>
            </w:r>
            <w:r w:rsidR="00ED2D6F">
              <w:t>Anahata Chakra</w:t>
            </w:r>
            <w:r>
              <w:t>. For example, in verse 4-1-10, mention of breeze, which refers to air and skin. In this verse, also refers to the love god.</w:t>
            </w:r>
          </w:p>
        </w:tc>
      </w:tr>
      <w:tr w:rsidR="00380E3F" w:rsidTr="00A65CB0">
        <w:tc>
          <w:tcPr>
            <w:tcW w:w="1975" w:type="dxa"/>
          </w:tcPr>
          <w:p w:rsidR="00380E3F" w:rsidRDefault="00380E3F" w:rsidP="008E0AD0">
            <w:pPr>
              <w:pStyle w:val="BodyText"/>
            </w:pPr>
            <w:r>
              <w:t>Vishuddh</w:t>
            </w:r>
            <w:r w:rsidR="00DE2706">
              <w:t>a</w:t>
            </w:r>
            <w:r>
              <w:t xml:space="preserve"> Chakra/ </w:t>
            </w:r>
            <w:r w:rsidR="003E39CB" w:rsidRPr="003E39CB">
              <w:t>Throat Center</w:t>
            </w:r>
            <w:r w:rsidR="00331C1B">
              <w:t xml:space="preserve">, </w:t>
            </w:r>
            <w:r w:rsidR="008E0AD0">
              <w:rPr>
                <w:noProof/>
              </w:rPr>
              <w:t>at</w:t>
            </w:r>
            <w:r w:rsidR="00331C1B" w:rsidRPr="00760DE1">
              <w:rPr>
                <w:noProof/>
              </w:rPr>
              <w:t xml:space="preserve"> the throat region.</w:t>
            </w:r>
            <w:r w:rsidR="006F6447">
              <w:rPr>
                <w:noProof/>
              </w:rPr>
              <w:t xml:space="preserve"> Its focus is </w:t>
            </w:r>
            <w:r w:rsidR="006F6447">
              <w:t>self-expression by vocalization.</w:t>
            </w:r>
          </w:p>
        </w:tc>
        <w:tc>
          <w:tcPr>
            <w:tcW w:w="2160" w:type="dxa"/>
          </w:tcPr>
          <w:p w:rsidR="005C54E1" w:rsidRPr="006D336A" w:rsidRDefault="005C54E1" w:rsidP="005C54E1">
            <w:pPr>
              <w:pStyle w:val="BodyText"/>
              <w:rPr>
                <w:b/>
                <w:bCs/>
              </w:rPr>
            </w:pPr>
            <w:r w:rsidRPr="006D336A">
              <w:rPr>
                <w:b/>
                <w:bCs/>
              </w:rPr>
              <w:t xml:space="preserve">Element: Space/Ether </w:t>
            </w:r>
          </w:p>
          <w:p w:rsidR="005C54E1" w:rsidRDefault="005C54E1" w:rsidP="005C54E1">
            <w:pPr>
              <w:pStyle w:val="BodyText"/>
            </w:pPr>
            <w:r>
              <w:t xml:space="preserve">Color: Blue </w:t>
            </w:r>
          </w:p>
          <w:p w:rsidR="005C54E1" w:rsidRDefault="005C54E1" w:rsidP="005C54E1">
            <w:pPr>
              <w:pStyle w:val="BodyText"/>
            </w:pPr>
            <w:r>
              <w:t>Sense Organ: Ears</w:t>
            </w:r>
          </w:p>
          <w:p w:rsidR="005C54E1" w:rsidRDefault="005C54E1" w:rsidP="005C54E1">
            <w:pPr>
              <w:pStyle w:val="BodyText"/>
            </w:pPr>
            <w:r>
              <w:t>Work Organ: vocal cords</w:t>
            </w:r>
          </w:p>
          <w:p w:rsidR="00380E3F" w:rsidRDefault="005C54E1" w:rsidP="005C54E1">
            <w:pPr>
              <w:pStyle w:val="BodyText"/>
            </w:pPr>
            <w:r>
              <w:t>Sense: Hearing</w:t>
            </w:r>
          </w:p>
          <w:p w:rsidR="001C01EE" w:rsidRDefault="00953E50" w:rsidP="005C54E1">
            <w:pPr>
              <w:pStyle w:val="BodyText"/>
            </w:pPr>
            <w:r>
              <w:lastRenderedPageBreak/>
              <w:t>Sanskrit Letter Sound: Ham</w:t>
            </w:r>
          </w:p>
        </w:tc>
        <w:tc>
          <w:tcPr>
            <w:tcW w:w="2430" w:type="dxa"/>
          </w:tcPr>
          <w:p w:rsidR="00B469B8" w:rsidRDefault="00B469B8" w:rsidP="00B469B8">
            <w:pPr>
              <w:pStyle w:val="BodyText"/>
            </w:pPr>
            <w:r>
              <w:lastRenderedPageBreak/>
              <w:t>Shape: Crescent</w:t>
            </w:r>
          </w:p>
          <w:p w:rsidR="00B469B8" w:rsidRDefault="00B469B8" w:rsidP="00B469B8">
            <w:pPr>
              <w:pStyle w:val="BodyText"/>
            </w:pPr>
            <w:r>
              <w:t>Vehicle: Airavata (A white elephant with smoky grey color, the color of fog and cloud representing purity)</w:t>
            </w:r>
          </w:p>
          <w:p w:rsidR="00B469B8" w:rsidRDefault="00B469B8" w:rsidP="00B469B8">
            <w:pPr>
              <w:pStyle w:val="BodyText"/>
            </w:pPr>
            <w:r>
              <w:lastRenderedPageBreak/>
              <w:t>Deity: Panchavaktra Shiva Shiva sitting on Tiger skin with Shakini Shakti sitting in lotus wearing sky-blue sari</w:t>
            </w:r>
            <w:r w:rsidR="001C01EE">
              <w:t>.</w:t>
            </w:r>
          </w:p>
        </w:tc>
        <w:tc>
          <w:tcPr>
            <w:tcW w:w="2785" w:type="dxa"/>
          </w:tcPr>
          <w:p w:rsidR="00380E3F" w:rsidRDefault="00C81568" w:rsidP="006B1699">
            <w:pPr>
              <w:pStyle w:val="BodyText"/>
            </w:pPr>
            <w:r>
              <w:lastRenderedPageBreak/>
              <w:t>Name Khara comes from the root “</w:t>
            </w:r>
            <w:r w:rsidRPr="001D560E">
              <w:t>kha</w:t>
            </w:r>
            <w:r>
              <w:t>” which means “</w:t>
            </w:r>
            <w:r w:rsidRPr="003659BF">
              <w:t>space</w:t>
            </w:r>
            <w:r>
              <w:t xml:space="preserve"> </w:t>
            </w:r>
            <w:r w:rsidRPr="003659BF">
              <w:t>or</w:t>
            </w:r>
            <w:r>
              <w:t xml:space="preserve"> </w:t>
            </w:r>
            <w:r w:rsidRPr="001D560E">
              <w:t>ether</w:t>
            </w:r>
            <w:r>
              <w:t>”.</w:t>
            </w:r>
            <w:r w:rsidR="006B1699">
              <w:t xml:space="preserve"> </w:t>
            </w:r>
            <w:r w:rsidR="00804875">
              <w:t>We see that demon Khara talks too much.</w:t>
            </w:r>
          </w:p>
        </w:tc>
      </w:tr>
      <w:tr w:rsidR="00380E3F" w:rsidTr="00A65CB0">
        <w:tc>
          <w:tcPr>
            <w:tcW w:w="1975" w:type="dxa"/>
          </w:tcPr>
          <w:p w:rsidR="00380E3F" w:rsidRDefault="00380E3F" w:rsidP="006D336A">
            <w:pPr>
              <w:pStyle w:val="BodyText"/>
            </w:pPr>
            <w:r w:rsidRPr="00760DE1">
              <w:rPr>
                <w:noProof/>
              </w:rPr>
              <w:t>Aagya</w:t>
            </w:r>
            <w:r>
              <w:t xml:space="preserve"> Chakra/ </w:t>
            </w:r>
            <w:r w:rsidR="003E39CB" w:rsidRPr="003E39CB">
              <w:t xml:space="preserve">Third Eye Center </w:t>
            </w:r>
            <w:r w:rsidR="006D336A">
              <w:t>/ - Shiva-netra.</w:t>
            </w:r>
            <w:r>
              <w:t xml:space="preserve"> </w:t>
            </w:r>
            <w:r w:rsidR="006D336A">
              <w:t xml:space="preserve">It is </w:t>
            </w:r>
            <w:r w:rsidR="00331C1B">
              <w:t>located directly behind the center of the forehead</w:t>
            </w:r>
            <w:r w:rsidR="001C01EE">
              <w:t>.</w:t>
            </w:r>
            <w:r w:rsidR="006D336A">
              <w:t xml:space="preserve"> Its focus is vision.</w:t>
            </w:r>
          </w:p>
        </w:tc>
        <w:tc>
          <w:tcPr>
            <w:tcW w:w="2160" w:type="dxa"/>
          </w:tcPr>
          <w:p w:rsidR="005C54E1" w:rsidRDefault="005C54E1" w:rsidP="005C54E1">
            <w:pPr>
              <w:pStyle w:val="BodyText"/>
              <w:rPr>
                <w:noProof/>
              </w:rPr>
            </w:pPr>
            <w:r>
              <w:rPr>
                <w:noProof/>
              </w:rPr>
              <w:t>Element: None</w:t>
            </w:r>
          </w:p>
          <w:p w:rsidR="00380E3F" w:rsidRDefault="005C54E1" w:rsidP="003F115D">
            <w:pPr>
              <w:pStyle w:val="BodyText"/>
            </w:pPr>
            <w:r>
              <w:t>Color: B</w:t>
            </w:r>
            <w:r w:rsidRPr="000947A2">
              <w:t>lue-white</w:t>
            </w:r>
          </w:p>
          <w:p w:rsidR="006D336A" w:rsidRPr="006D336A" w:rsidRDefault="006D336A" w:rsidP="003F115D">
            <w:pPr>
              <w:pStyle w:val="BodyText"/>
            </w:pPr>
            <w:r>
              <w:t>Sanskrit Letter Sound: AUM</w:t>
            </w:r>
          </w:p>
        </w:tc>
        <w:tc>
          <w:tcPr>
            <w:tcW w:w="2430" w:type="dxa"/>
          </w:tcPr>
          <w:p w:rsidR="00B469B8" w:rsidRDefault="00A42C15" w:rsidP="00A42C15">
            <w:pPr>
              <w:pStyle w:val="BodyText"/>
            </w:pPr>
            <w:r>
              <w:t>Deity: Ardhanarishvara, the half-male, half-female Shiva-Shakti with Hakini Shakti sitting in lotus wearing red sari</w:t>
            </w:r>
            <w:r w:rsidR="002761D5">
              <w:t>.</w:t>
            </w:r>
          </w:p>
        </w:tc>
        <w:tc>
          <w:tcPr>
            <w:tcW w:w="2785" w:type="dxa"/>
          </w:tcPr>
          <w:p w:rsidR="00380E3F" w:rsidRDefault="006B1699" w:rsidP="00BB7B62">
            <w:pPr>
              <w:pStyle w:val="BodyText"/>
            </w:pPr>
            <w:r>
              <w:t xml:space="preserve">Shri Ram broke a large </w:t>
            </w:r>
            <w:r w:rsidR="00BB7B62">
              <w:t xml:space="preserve">a </w:t>
            </w:r>
            <w:r>
              <w:t>bow</w:t>
            </w:r>
            <w:r w:rsidR="00BB7B62">
              <w:t xml:space="preserve"> that belong to Shiva</w:t>
            </w:r>
            <w:r>
              <w:t xml:space="preserve">.  </w:t>
            </w:r>
            <w:r w:rsidR="00BB7B62">
              <w:t xml:space="preserve">Imagine </w:t>
            </w:r>
            <w:r w:rsidR="00EA02FB">
              <w:t>an enormous bow</w:t>
            </w:r>
            <w:r>
              <w:t xml:space="preserve"> vertically mounted, with the bowstring stretched, </w:t>
            </w:r>
            <w:r w:rsidR="00BB7B62">
              <w:t xml:space="preserve">we </w:t>
            </w:r>
            <w:r>
              <w:t>get a picture of a close to vertical eye, the Third Eye</w:t>
            </w:r>
            <w:r w:rsidR="00BB7B62">
              <w:t xml:space="preserve"> - </w:t>
            </w:r>
            <w:r>
              <w:t>Shiv</w:t>
            </w:r>
            <w:r w:rsidR="00BB7B62">
              <w:t>a</w:t>
            </w:r>
            <w:r>
              <w:t>-netr</w:t>
            </w:r>
            <w:r w:rsidR="00BB7B62">
              <w:t>a</w:t>
            </w:r>
            <w:r>
              <w:t>.”</w:t>
            </w:r>
          </w:p>
        </w:tc>
      </w:tr>
      <w:tr w:rsidR="00380E3F" w:rsidTr="00A65CB0">
        <w:tc>
          <w:tcPr>
            <w:tcW w:w="1975" w:type="dxa"/>
          </w:tcPr>
          <w:p w:rsidR="00380E3F" w:rsidRDefault="00FB69B6" w:rsidP="006F6447">
            <w:pPr>
              <w:pStyle w:val="BodyText"/>
            </w:pPr>
            <w:r>
              <w:t>Sahasrara</w:t>
            </w:r>
            <w:r w:rsidR="00380E3F">
              <w:t>/ Thousand-petal lotus</w:t>
            </w:r>
            <w:r w:rsidR="00331C1B">
              <w:t>, at the crown of the head</w:t>
            </w:r>
            <w:r w:rsidR="005C54E1">
              <w:t>.</w:t>
            </w:r>
            <w:r w:rsidR="006F6447">
              <w:t xml:space="preserve"> Its focus is truth and reality.</w:t>
            </w:r>
          </w:p>
        </w:tc>
        <w:tc>
          <w:tcPr>
            <w:tcW w:w="2160" w:type="dxa"/>
          </w:tcPr>
          <w:p w:rsidR="00380E3F" w:rsidRDefault="00380E3F" w:rsidP="003F115D">
            <w:pPr>
              <w:pStyle w:val="BodyText"/>
            </w:pPr>
          </w:p>
        </w:tc>
        <w:tc>
          <w:tcPr>
            <w:tcW w:w="2430" w:type="dxa"/>
          </w:tcPr>
          <w:p w:rsidR="00380E3F" w:rsidRDefault="00380E3F" w:rsidP="003F115D">
            <w:pPr>
              <w:pStyle w:val="BodyText"/>
            </w:pPr>
            <w:r>
              <w:t>N/A</w:t>
            </w:r>
          </w:p>
        </w:tc>
        <w:tc>
          <w:tcPr>
            <w:tcW w:w="2785" w:type="dxa"/>
          </w:tcPr>
          <w:p w:rsidR="00380E3F" w:rsidRDefault="00BB7B62" w:rsidP="003F115D">
            <w:pPr>
              <w:pStyle w:val="BodyText"/>
            </w:pPr>
            <w:r>
              <w:t>In verse 6-127-51, we read that Shri Ram sees thousands of citizens, appearing like lotus flowers in bloom.</w:t>
            </w:r>
          </w:p>
        </w:tc>
      </w:tr>
    </w:tbl>
    <w:p w:rsidR="006B090D" w:rsidRPr="00D2746A" w:rsidRDefault="00D2746A" w:rsidP="00C914C3">
      <w:pPr>
        <w:pStyle w:val="Heading3"/>
        <w:jc w:val="left"/>
      </w:pPr>
      <w:bookmarkStart w:id="100" w:name="_Toc49159458"/>
      <w:r w:rsidRPr="00D2746A">
        <w:t>References</w:t>
      </w:r>
      <w:r w:rsidR="00FB69B6" w:rsidRPr="00D2746A">
        <w:t xml:space="preserve"> to </w:t>
      </w:r>
      <w:r w:rsidR="00C914C3" w:rsidRPr="00D2746A">
        <w:t xml:space="preserve">Manipura, Swadhisthana, and Muladhara </w:t>
      </w:r>
      <w:r w:rsidR="00BD4DB9" w:rsidRPr="00D2746A">
        <w:t>Chakra</w:t>
      </w:r>
      <w:r w:rsidR="00C914C3" w:rsidRPr="00D2746A">
        <w:t>s:</w:t>
      </w:r>
      <w:bookmarkEnd w:id="100"/>
    </w:p>
    <w:p w:rsidR="00F12D4B" w:rsidRDefault="006B090D" w:rsidP="006B090D">
      <w:pPr>
        <w:spacing w:line="480" w:lineRule="auto"/>
        <w:ind w:firstLine="720"/>
        <w:jc w:val="both"/>
      </w:pPr>
      <w:r>
        <w:lastRenderedPageBreak/>
        <w:t xml:space="preserve">When </w:t>
      </w:r>
      <w:r w:rsidR="00A34230">
        <w:t>Hanumana</w:t>
      </w:r>
      <w:r>
        <w:t xml:space="preserve"> jumps toward Lanka, the story mentions all the events and locations in between, which we can use as reference to the </w:t>
      </w:r>
      <w:r w:rsidR="00BD4DB9">
        <w:t>Chakra</w:t>
      </w:r>
      <w:r>
        <w:t xml:space="preserve">s. </w:t>
      </w:r>
      <w:r w:rsidRPr="00EC7303">
        <w:rPr>
          <w:b/>
          <w:bCs/>
        </w:rPr>
        <w:t>In addition, his actions show us the way t</w:t>
      </w:r>
      <w:r w:rsidR="00C914C3" w:rsidRPr="00EC7303">
        <w:rPr>
          <w:b/>
          <w:bCs/>
        </w:rPr>
        <w:t xml:space="preserve">o go through the </w:t>
      </w:r>
      <w:r w:rsidR="00BD4DB9" w:rsidRPr="00EC7303">
        <w:rPr>
          <w:b/>
          <w:bCs/>
        </w:rPr>
        <w:t>Chakra</w:t>
      </w:r>
      <w:r w:rsidR="00C914C3" w:rsidRPr="00EC7303">
        <w:rPr>
          <w:b/>
          <w:bCs/>
        </w:rPr>
        <w:t>s</w:t>
      </w:r>
      <w:r w:rsidRPr="00EC7303">
        <w:rPr>
          <w:b/>
          <w:bCs/>
        </w:rPr>
        <w:t>, their effects, and the precautions to take to avoid danger.</w:t>
      </w:r>
      <w:r>
        <w:t xml:space="preserve"> One </w:t>
      </w:r>
      <w:r w:rsidR="00EA02FB">
        <w:t>function</w:t>
      </w:r>
      <w:r>
        <w:t xml:space="preserve"> of the </w:t>
      </w:r>
      <w:r w:rsidR="00EC7303">
        <w:t>P</w:t>
      </w:r>
      <w:r>
        <w:t>ran</w:t>
      </w:r>
      <w:r w:rsidR="00C914C3">
        <w:t>a</w:t>
      </w:r>
      <w:r>
        <w:t xml:space="preserve"> is to jump over the Manipur</w:t>
      </w:r>
      <w:r w:rsidR="00C914C3">
        <w:t>a</w:t>
      </w:r>
      <w:r>
        <w:t xml:space="preserve"> and Swadhisthan</w:t>
      </w:r>
      <w:r w:rsidR="00C914C3">
        <w:t>a</w:t>
      </w:r>
      <w:r>
        <w:t xml:space="preserve"> </w:t>
      </w:r>
      <w:r w:rsidR="00BD4DB9">
        <w:t>Chakra</w:t>
      </w:r>
      <w:r>
        <w:t>s to the Muladhar</w:t>
      </w:r>
      <w:r w:rsidR="00C914C3">
        <w:t>a</w:t>
      </w:r>
      <w:r>
        <w:t xml:space="preserve"> </w:t>
      </w:r>
      <w:r w:rsidR="00BD4DB9">
        <w:t>Chakra</w:t>
      </w:r>
      <w:r>
        <w:t>. We will study Valmiki Ramayan</w:t>
      </w:r>
      <w:r w:rsidR="00C914C3">
        <w:t>a</w:t>
      </w:r>
      <w:r>
        <w:t xml:space="preserve"> verse by verse, and correlations with the </w:t>
      </w:r>
      <w:r w:rsidR="00BD4DB9">
        <w:t>Chakra</w:t>
      </w:r>
      <w:r>
        <w:t>s</w:t>
      </w:r>
      <w:r w:rsidR="00EC7303">
        <w:t xml:space="preserve"> information</w:t>
      </w:r>
      <w:r>
        <w:t>. In this chapter, we will focus on the Manipur</w:t>
      </w:r>
      <w:r w:rsidR="00C914C3">
        <w:t>a</w:t>
      </w:r>
      <w:r>
        <w:t>, Swadhisthan</w:t>
      </w:r>
      <w:r w:rsidR="00C914C3">
        <w:t>a</w:t>
      </w:r>
      <w:r>
        <w:t>, and Muladhar</w:t>
      </w:r>
      <w:r w:rsidR="00C914C3">
        <w:t>a</w:t>
      </w:r>
      <w:r>
        <w:t xml:space="preserve"> </w:t>
      </w:r>
      <w:r w:rsidR="00BD4DB9">
        <w:t>Chakra</w:t>
      </w:r>
      <w:r>
        <w:t xml:space="preserve">s. </w:t>
      </w:r>
    </w:p>
    <w:p w:rsidR="00602718" w:rsidRPr="00EC7303" w:rsidRDefault="006B090D" w:rsidP="00EC7303">
      <w:pPr>
        <w:spacing w:line="480" w:lineRule="auto"/>
        <w:jc w:val="both"/>
        <w:rPr>
          <w:b/>
          <w:bCs/>
        </w:rPr>
      </w:pPr>
      <w:r w:rsidRPr="00EC7303">
        <w:rPr>
          <w:b/>
          <w:bCs/>
        </w:rPr>
        <w:t>Let us make a hypothesis and see if we can find any references in Valmiki Ramayan</w:t>
      </w:r>
      <w:r w:rsidR="00F12D4B" w:rsidRPr="00EC7303">
        <w:rPr>
          <w:b/>
          <w:bCs/>
        </w:rPr>
        <w:t>a</w:t>
      </w:r>
      <w:r w:rsidRPr="00EC7303">
        <w:rPr>
          <w:b/>
          <w:bCs/>
        </w:rPr>
        <w:t xml:space="preserve"> to </w:t>
      </w:r>
      <w:r w:rsidR="00BD4DB9" w:rsidRPr="00EC7303">
        <w:rPr>
          <w:b/>
          <w:bCs/>
        </w:rPr>
        <w:t>Chakra</w:t>
      </w:r>
      <w:r w:rsidR="00F12D4B" w:rsidRPr="00EC7303">
        <w:rPr>
          <w:b/>
          <w:bCs/>
        </w:rPr>
        <w:t>s</w:t>
      </w:r>
      <w:r w:rsidR="00EC7303" w:rsidRPr="00EC7303">
        <w:rPr>
          <w:b/>
          <w:bCs/>
        </w:rPr>
        <w:t xml:space="preserve"> that serve as proof:</w:t>
      </w:r>
      <w:r w:rsidR="00AC0DC9" w:rsidRPr="00EC7303">
        <w:rPr>
          <w:b/>
          <w:bCs/>
        </w:rPr>
        <w:t xml:space="preserve"> </w:t>
      </w:r>
      <w:r w:rsidR="00A34230">
        <w:rPr>
          <w:b/>
          <w:bCs/>
        </w:rPr>
        <w:t>Hanumana</w:t>
      </w:r>
      <w:r w:rsidR="00602718" w:rsidRPr="00EC7303">
        <w:rPr>
          <w:b/>
          <w:bCs/>
        </w:rPr>
        <w:t xml:space="preserve"> / Prana jumps over the Manipura </w:t>
      </w:r>
      <w:r w:rsidR="00BD4DB9" w:rsidRPr="00EC7303">
        <w:rPr>
          <w:b/>
          <w:bCs/>
        </w:rPr>
        <w:t>Chakra</w:t>
      </w:r>
      <w:r w:rsidR="00602718" w:rsidRPr="00EC7303">
        <w:rPr>
          <w:b/>
          <w:bCs/>
        </w:rPr>
        <w:t xml:space="preserve"> and the Swadhisthana </w:t>
      </w:r>
      <w:r w:rsidR="00BD4DB9" w:rsidRPr="00EC7303">
        <w:rPr>
          <w:b/>
          <w:bCs/>
        </w:rPr>
        <w:t>Chakra</w:t>
      </w:r>
      <w:r w:rsidR="00602718" w:rsidRPr="00EC7303">
        <w:rPr>
          <w:b/>
          <w:bCs/>
        </w:rPr>
        <w:t xml:space="preserve"> to the Muladhar</w:t>
      </w:r>
      <w:r w:rsidR="00AC0DC9" w:rsidRPr="00EC7303">
        <w:rPr>
          <w:b/>
          <w:bCs/>
        </w:rPr>
        <w:t>a</w:t>
      </w:r>
      <w:r w:rsidR="00602718" w:rsidRPr="00EC7303">
        <w:rPr>
          <w:b/>
          <w:bCs/>
        </w:rPr>
        <w:t xml:space="preserve"> </w:t>
      </w:r>
      <w:r w:rsidR="00BD4DB9" w:rsidRPr="00EC7303">
        <w:rPr>
          <w:b/>
          <w:bCs/>
        </w:rPr>
        <w:t>Chakra</w:t>
      </w:r>
      <w:r w:rsidR="00602718" w:rsidRPr="00EC7303">
        <w:rPr>
          <w:b/>
          <w:bCs/>
        </w:rPr>
        <w:t>.</w:t>
      </w:r>
    </w:p>
    <w:p w:rsidR="00281C56" w:rsidRDefault="00881D84" w:rsidP="00EC7303">
      <w:pPr>
        <w:spacing w:line="480" w:lineRule="auto"/>
        <w:jc w:val="both"/>
      </w:pPr>
      <w:r>
        <w:rPr>
          <w:b/>
          <w:bCs/>
        </w:rPr>
        <w:tab/>
      </w:r>
      <w:r w:rsidR="00EC7303" w:rsidRPr="00EC7303">
        <w:rPr>
          <w:b/>
          <w:bCs/>
        </w:rPr>
        <w:t>Events that happened before</w:t>
      </w:r>
      <w:r w:rsidR="00281C56">
        <w:rPr>
          <w:b/>
          <w:bCs/>
        </w:rPr>
        <w:t xml:space="preserve"> in the story</w:t>
      </w:r>
      <w:r w:rsidR="00EC7303" w:rsidRPr="00EC7303">
        <w:rPr>
          <w:b/>
          <w:bCs/>
        </w:rPr>
        <w:t>:</w:t>
      </w:r>
      <w:r w:rsidR="002F1256">
        <w:t xml:space="preserve"> </w:t>
      </w:r>
      <w:r w:rsidR="00D02EEA">
        <w:t>Ravana has</w:t>
      </w:r>
      <w:r w:rsidR="002F1256">
        <w:t xml:space="preserve"> abducted Sita to Lan</w:t>
      </w:r>
      <w:r w:rsidR="00EC7303">
        <w:t xml:space="preserve">ka. Shri Ram sends </w:t>
      </w:r>
      <w:r w:rsidR="00A34230">
        <w:t>Hanumana</w:t>
      </w:r>
      <w:r w:rsidR="00EC7303">
        <w:t>, Jambavan, and others to the south direction to search for Sita. They come to ocean, which they cannot cross. At this point</w:t>
      </w:r>
      <w:r w:rsidR="00EA02FB">
        <w:t xml:space="preserve"> in story</w:t>
      </w:r>
      <w:r w:rsidR="00EC7303">
        <w:t xml:space="preserve">, Jambavan reminds </w:t>
      </w:r>
      <w:r w:rsidR="00A34230">
        <w:t>Hanumana</w:t>
      </w:r>
      <w:r w:rsidR="00EC7303">
        <w:t xml:space="preserve"> about his </w:t>
      </w:r>
      <w:r w:rsidR="00EA02FB">
        <w:t>actual nature</w:t>
      </w:r>
      <w:r w:rsidR="00EC7303">
        <w:t xml:space="preserve">. </w:t>
      </w:r>
    </w:p>
    <w:p w:rsidR="00881D84" w:rsidRDefault="00397191" w:rsidP="00881D84">
      <w:pPr>
        <w:spacing w:line="480" w:lineRule="auto"/>
        <w:jc w:val="both"/>
      </w:pPr>
      <w:r>
        <w:rPr>
          <w:b/>
          <w:bCs/>
        </w:rPr>
        <w:t>Events i</w:t>
      </w:r>
      <w:r w:rsidR="00281C56" w:rsidRPr="00281C56">
        <w:rPr>
          <w:b/>
          <w:bCs/>
        </w:rPr>
        <w:t>n terms of Chakra</w:t>
      </w:r>
      <w:r w:rsidR="00281C56">
        <w:t xml:space="preserve">: We know that </w:t>
      </w:r>
      <w:r w:rsidR="00A34230">
        <w:t>Hanumana</w:t>
      </w:r>
      <w:r w:rsidR="00281C56">
        <w:t xml:space="preserve"> represents Prana in the body. Prana is in </w:t>
      </w:r>
      <w:r w:rsidR="00ED2D6F">
        <w:t>Anahata Chakra</w:t>
      </w:r>
      <w:r w:rsidR="002F1256">
        <w:t>. Lan</w:t>
      </w:r>
      <w:r w:rsidR="00281C56">
        <w:t xml:space="preserve">ka represents </w:t>
      </w:r>
      <w:r w:rsidR="005E3980">
        <w:t>Muladhara Chakra</w:t>
      </w:r>
      <w:r w:rsidR="00281C56">
        <w:t xml:space="preserve">. So, Prana has to jump from </w:t>
      </w:r>
      <w:r w:rsidR="00ED2D6F">
        <w:t>Anahata Chakra</w:t>
      </w:r>
      <w:r w:rsidR="00281C56">
        <w:t xml:space="preserve"> to </w:t>
      </w:r>
      <w:r w:rsidR="005E3980">
        <w:t>Muladhara Chakra</w:t>
      </w:r>
      <w:r w:rsidR="00281C56">
        <w:t>.</w:t>
      </w:r>
      <w:r w:rsidR="00EA02FB">
        <w:t xml:space="preserve"> </w:t>
      </w:r>
      <w:r w:rsidR="00602718">
        <w:t xml:space="preserve">When moment </w:t>
      </w:r>
      <w:r w:rsidR="00A34230">
        <w:t>Hanumana</w:t>
      </w:r>
      <w:r w:rsidR="00602718">
        <w:t xml:space="preserve"> realizes his </w:t>
      </w:r>
      <w:r w:rsidR="00EA02FB">
        <w:t>actual nature</w:t>
      </w:r>
      <w:r w:rsidR="00602718">
        <w:t xml:space="preserve">, he </w:t>
      </w:r>
      <w:r w:rsidR="00EA02FB">
        <w:t>grows</w:t>
      </w:r>
      <w:r w:rsidR="00602718">
        <w:t xml:space="preserve">, as mentioned in verse 5-1-11. The change of size of </w:t>
      </w:r>
      <w:r w:rsidR="00A34230">
        <w:t>Hanumana</w:t>
      </w:r>
      <w:r w:rsidR="00602718">
        <w:t xml:space="preserve"> is a reference to the practice of </w:t>
      </w:r>
      <w:r w:rsidR="00AC0DC9">
        <w:t>P</w:t>
      </w:r>
      <w:r w:rsidR="00602718">
        <w:t>ranayam</w:t>
      </w:r>
      <w:r w:rsidR="00AC0DC9">
        <w:t>a</w:t>
      </w:r>
      <w:r w:rsidR="00602718">
        <w:t>.</w:t>
      </w:r>
      <w:r w:rsidR="00881D84">
        <w:t xml:space="preserve"> </w:t>
      </w:r>
    </w:p>
    <w:p w:rsidR="00BD4DB9" w:rsidRDefault="00A246CF" w:rsidP="00881D84">
      <w:pPr>
        <w:spacing w:line="480" w:lineRule="auto"/>
        <w:jc w:val="both"/>
      </w:pPr>
      <w:r>
        <w:tab/>
      </w:r>
      <w:r w:rsidR="00BD4DB9">
        <w:t>Manipura Chakra</w:t>
      </w:r>
      <w:r w:rsidR="00602718">
        <w:t xml:space="preserve"> has a downward-facing red triangle in the middle and fire as its element. If you invert this triangle, we can imagine it as a mountain with a golden hue as referred to in. </w:t>
      </w:r>
    </w:p>
    <w:p w:rsidR="00725ED8" w:rsidRDefault="00602718" w:rsidP="00602718">
      <w:pPr>
        <w:spacing w:line="480" w:lineRule="auto"/>
        <w:ind w:firstLine="720"/>
        <w:jc w:val="both"/>
      </w:pPr>
      <w:r>
        <w:t xml:space="preserve">Verse 5-1-133 says that </w:t>
      </w:r>
      <w:r w:rsidR="00A34230">
        <w:t>Hanumana</w:t>
      </w:r>
      <w:r>
        <w:t xml:space="preserve"> touches the mountain and then flies ahead toward Lanka. This touch-and-go logic </w:t>
      </w:r>
      <w:r w:rsidR="00EA02FB">
        <w:t>regarding</w:t>
      </w:r>
      <w:r>
        <w:t xml:space="preserve"> the </w:t>
      </w:r>
      <w:r w:rsidR="00BD4DB9">
        <w:t>Manipura Chakra</w:t>
      </w:r>
      <w:r>
        <w:t xml:space="preserve"> </w:t>
      </w:r>
      <w:r w:rsidR="00EA02FB">
        <w:t>shows</w:t>
      </w:r>
      <w:r>
        <w:t xml:space="preserve"> that the </w:t>
      </w:r>
      <w:r w:rsidR="00BD4DB9">
        <w:t xml:space="preserve">Prana </w:t>
      </w:r>
      <w:r>
        <w:t xml:space="preserve">passes by this </w:t>
      </w:r>
      <w:r w:rsidR="00BD4DB9">
        <w:t>Chakra</w:t>
      </w:r>
      <w:r>
        <w:t xml:space="preserve">. </w:t>
      </w:r>
      <w:r w:rsidRPr="00725ED8">
        <w:rPr>
          <w:b/>
          <w:bCs/>
        </w:rPr>
        <w:t xml:space="preserve">Verse 5-1-29 and several other verses describe the ocean as an abode of crocodiles. Crocodile symbolizes the </w:t>
      </w:r>
      <w:r w:rsidR="00BD4DB9" w:rsidRPr="00725ED8">
        <w:rPr>
          <w:b/>
          <w:bCs/>
        </w:rPr>
        <w:t>Swadhisthana Chakra</w:t>
      </w:r>
      <w:r w:rsidRPr="00725ED8">
        <w:rPr>
          <w:b/>
          <w:bCs/>
        </w:rPr>
        <w:t>.</w:t>
      </w:r>
      <w:r>
        <w:t xml:space="preserve"> </w:t>
      </w:r>
    </w:p>
    <w:p w:rsidR="00001297" w:rsidRDefault="00602718" w:rsidP="00602718">
      <w:pPr>
        <w:spacing w:line="480" w:lineRule="auto"/>
        <w:ind w:firstLine="720"/>
        <w:jc w:val="both"/>
        <w:rPr>
          <w:b/>
          <w:bCs/>
        </w:rPr>
      </w:pPr>
      <w:r>
        <w:lastRenderedPageBreak/>
        <w:t xml:space="preserve">Next, Surasa, a snake-like animal with bloody red eyes and powerful fangs, attacks </w:t>
      </w:r>
      <w:r w:rsidR="00A34230">
        <w:t>Hanumana</w:t>
      </w:r>
      <w:r>
        <w:t xml:space="preserve">. She is a friendly goddess of some sort and is there to test him. Surely, she is not an enemy. </w:t>
      </w:r>
      <w:r w:rsidRPr="00725ED8">
        <w:rPr>
          <w:b/>
          <w:bCs/>
        </w:rPr>
        <w:t xml:space="preserve">The name “Surasa” translates into "good taste." It is a reference to the </w:t>
      </w:r>
      <w:r w:rsidR="00BD4DB9" w:rsidRPr="00725ED8">
        <w:rPr>
          <w:b/>
          <w:bCs/>
        </w:rPr>
        <w:t>Swadhisthana Chakra</w:t>
      </w:r>
      <w:r w:rsidRPr="00725ED8">
        <w:rPr>
          <w:b/>
          <w:bCs/>
        </w:rPr>
        <w:t xml:space="preserve"> as it is associated with a sense of taste and a sense organ, tongue.</w:t>
      </w:r>
    </w:p>
    <w:p w:rsidR="00001297" w:rsidRDefault="00602718" w:rsidP="00602718">
      <w:pPr>
        <w:spacing w:line="480" w:lineRule="auto"/>
        <w:ind w:firstLine="720"/>
        <w:jc w:val="both"/>
      </w:pPr>
      <w:r>
        <w:t xml:space="preserve">Initially, </w:t>
      </w:r>
      <w:r w:rsidR="00A34230">
        <w:t>Hanumana</w:t>
      </w:r>
      <w:r>
        <w:t xml:space="preserve"> tries to avoid entering the mouth of Surasa as she has assumed a horrible form. Surasa has a boon from Lord Brahma that </w:t>
      </w:r>
      <w:r w:rsidR="00A34230">
        <w:t>Hanumana</w:t>
      </w:r>
      <w:r>
        <w:t xml:space="preserve"> must enter her mouth. </w:t>
      </w:r>
      <w:r w:rsidR="00A34230">
        <w:t>Hanumana</w:t>
      </w:r>
      <w:r>
        <w:t xml:space="preserve"> defeats Surasa by a smart trick. He expands his body, making Surasa open her mouth wider, and then quickly becomes small, enters her mouth, and comes out, avoiding in this way going through her body. </w:t>
      </w:r>
    </w:p>
    <w:p w:rsidR="00001297" w:rsidRPr="00526EC9" w:rsidRDefault="00602718" w:rsidP="00602718">
      <w:pPr>
        <w:spacing w:line="480" w:lineRule="auto"/>
        <w:ind w:firstLine="720"/>
        <w:jc w:val="both"/>
      </w:pPr>
      <w:r w:rsidRPr="00526EC9">
        <w:t xml:space="preserve">We can interpret Surasa’s boon like this: while going toward the </w:t>
      </w:r>
      <w:r w:rsidR="00BD4DB9" w:rsidRPr="00526EC9">
        <w:t>Muladhara Chakra</w:t>
      </w:r>
      <w:r w:rsidRPr="00526EC9">
        <w:t xml:space="preserve">, the </w:t>
      </w:r>
      <w:r w:rsidR="00BD4DB9" w:rsidRPr="00526EC9">
        <w:t xml:space="preserve">Prana </w:t>
      </w:r>
      <w:r w:rsidRPr="00526EC9">
        <w:t xml:space="preserve">must go close to the </w:t>
      </w:r>
      <w:r w:rsidR="00BD4DB9" w:rsidRPr="00526EC9">
        <w:t>Swadhisthana Chakra</w:t>
      </w:r>
      <w:r w:rsidRPr="00526EC9">
        <w:t xml:space="preserve">, but not through it. It is the only path available to the </w:t>
      </w:r>
      <w:r w:rsidR="00BD4DB9" w:rsidRPr="00526EC9">
        <w:t xml:space="preserve">Prana </w:t>
      </w:r>
      <w:r w:rsidRPr="00526EC9">
        <w:t xml:space="preserve">while going toward the </w:t>
      </w:r>
      <w:r w:rsidR="00BD4DB9" w:rsidRPr="00526EC9">
        <w:t>Muladhara Chakra</w:t>
      </w:r>
      <w:r w:rsidR="00526EC9" w:rsidRPr="00526EC9">
        <w:t>.</w:t>
      </w:r>
      <w:r w:rsidRPr="00526EC9">
        <w:t xml:space="preserve"> </w:t>
      </w:r>
      <w:r w:rsidR="00526EC9" w:rsidRPr="00526EC9">
        <w:t>T</w:t>
      </w:r>
      <w:r w:rsidRPr="00526EC9">
        <w:t xml:space="preserve">here is no way to avoid it. </w:t>
      </w:r>
    </w:p>
    <w:p w:rsidR="00602718" w:rsidRDefault="00A34230" w:rsidP="00602718">
      <w:pPr>
        <w:spacing w:line="480" w:lineRule="auto"/>
        <w:ind w:firstLine="720"/>
        <w:jc w:val="both"/>
      </w:pPr>
      <w:r>
        <w:t>Hanumana</w:t>
      </w:r>
      <w:r w:rsidR="00602718">
        <w:t xml:space="preserve"> making his body large and small is a reference to </w:t>
      </w:r>
      <w:r w:rsidR="008039E6">
        <w:t>Pranayama,</w:t>
      </w:r>
      <w:r w:rsidR="00602718">
        <w:t xml:space="preserve"> where we inflate and deflate our belly with air. Note that Mainak – the gold-colored mountain – and Surasa – the snake-like animal – are not hostile. They represent two points on the map of the body, which the </w:t>
      </w:r>
      <w:r w:rsidR="00BD4DB9">
        <w:t xml:space="preserve">Prana </w:t>
      </w:r>
      <w:r w:rsidR="00602718">
        <w:t>has to pass by closely.</w:t>
      </w:r>
    </w:p>
    <w:p w:rsidR="00001297" w:rsidRDefault="00602718" w:rsidP="00602718">
      <w:pPr>
        <w:spacing w:line="480" w:lineRule="auto"/>
        <w:ind w:firstLine="720"/>
        <w:jc w:val="both"/>
      </w:pPr>
      <w:r>
        <w:t xml:space="preserve">Next, a demon by the name of Simhika attracts </w:t>
      </w:r>
      <w:r w:rsidR="00A34230">
        <w:t>Hanumana</w:t>
      </w:r>
      <w:r>
        <w:t xml:space="preserve"> by his shadow. In verse 5-1-191, we read that her mouth is as big as </w:t>
      </w:r>
      <w:r w:rsidR="00A34230">
        <w:t>Hanumana</w:t>
      </w:r>
      <w:r>
        <w:t xml:space="preserve">’s body, so he can see her internal organs. This time again, he becomes minuscule and enters the demon’s mouth. While passing through her, he tears her internal organs with his nails and comes out. </w:t>
      </w:r>
    </w:p>
    <w:p w:rsidR="00602718" w:rsidRDefault="00725ED8" w:rsidP="00602718">
      <w:pPr>
        <w:spacing w:line="480" w:lineRule="auto"/>
        <w:ind w:firstLine="720"/>
        <w:jc w:val="both"/>
      </w:pPr>
      <w:r w:rsidRPr="00725ED8">
        <w:rPr>
          <w:b/>
          <w:bCs/>
        </w:rPr>
        <w:t>T</w:t>
      </w:r>
      <w:r w:rsidR="00602718" w:rsidRPr="00725ED8">
        <w:rPr>
          <w:b/>
          <w:bCs/>
        </w:rPr>
        <w:t xml:space="preserve">he internal organs mentioned in the story surely stand for our intestines. Scratching of the intestines is a reference to the bleeding that may occur because of </w:t>
      </w:r>
      <w:r w:rsidR="008039E6" w:rsidRPr="00725ED8">
        <w:rPr>
          <w:b/>
          <w:bCs/>
        </w:rPr>
        <w:t>Pranayama.</w:t>
      </w:r>
      <w:r w:rsidR="00602718">
        <w:t xml:space="preserve"> The correct practice of </w:t>
      </w:r>
      <w:r w:rsidR="008039E6">
        <w:t xml:space="preserve">Pranayama </w:t>
      </w:r>
      <w:r w:rsidR="00602718">
        <w:t>invariably involves applying a Mula-Bandha/Root Lock. We can use the root lock</w:t>
      </w:r>
      <w:r>
        <w:t xml:space="preserve"> to direct </w:t>
      </w:r>
      <w:r>
        <w:lastRenderedPageBreak/>
        <w:t>the A</w:t>
      </w:r>
      <w:r w:rsidR="00602718">
        <w:t>paan</w:t>
      </w:r>
      <w:r>
        <w:t>a</w:t>
      </w:r>
      <w:r w:rsidR="00602718">
        <w:t xml:space="preserve">, </w:t>
      </w:r>
      <w:r w:rsidR="00BD4DB9">
        <w:t xml:space="preserve">Prana </w:t>
      </w:r>
      <w:r w:rsidR="00602718">
        <w:t xml:space="preserve">that works in the abdomen, upwards. In </w:t>
      </w:r>
      <w:r w:rsidR="008039E6">
        <w:t>Pranayama,</w:t>
      </w:r>
      <w:r w:rsidR="00602718">
        <w:t xml:space="preserve"> all we are trying to do is bring these two different </w:t>
      </w:r>
      <w:r w:rsidR="00BD4DB9">
        <w:t xml:space="preserve">Prana </w:t>
      </w:r>
      <w:r w:rsidR="00602718">
        <w:t>(</w:t>
      </w:r>
      <w:r w:rsidR="00BD4DB9">
        <w:t xml:space="preserve">Prana </w:t>
      </w:r>
      <w:r w:rsidR="00602718">
        <w:t xml:space="preserve">and </w:t>
      </w:r>
      <w:r>
        <w:t>Apaana</w:t>
      </w:r>
      <w:r w:rsidR="00602718">
        <w:t xml:space="preserve">) together. We force the </w:t>
      </w:r>
      <w:r>
        <w:t xml:space="preserve">Apaana </w:t>
      </w:r>
      <w:r w:rsidR="00602718">
        <w:t xml:space="preserve">upwards by tightening the </w:t>
      </w:r>
      <w:r w:rsidR="00EA02FB">
        <w:t>anus</w:t>
      </w:r>
      <w:r w:rsidR="00602718">
        <w:t xml:space="preserve"> and force the </w:t>
      </w:r>
      <w:r w:rsidR="00BD4DB9">
        <w:t xml:space="preserve">Prana </w:t>
      </w:r>
      <w:r w:rsidR="00602718">
        <w:t xml:space="preserve">downwards by breathing air deep into the stomach. When these two forms of </w:t>
      </w:r>
      <w:r w:rsidR="00BD4DB9">
        <w:t xml:space="preserve">Prana </w:t>
      </w:r>
      <w:r w:rsidR="00602718">
        <w:t xml:space="preserve">meet, it creates a connection that facilitates the </w:t>
      </w:r>
      <w:r>
        <w:t>Prana</w:t>
      </w:r>
      <w:r w:rsidR="00EA02FB">
        <w:t xml:space="preserve">’s entry into the </w:t>
      </w:r>
      <w:r w:rsidR="005E3980">
        <w:t>Muladhara Chakra</w:t>
      </w:r>
      <w:r w:rsidR="00602718">
        <w:t xml:space="preserve">. This mixing of two components of the </w:t>
      </w:r>
      <w:r w:rsidR="00BD4DB9">
        <w:t xml:space="preserve">Prana </w:t>
      </w:r>
      <w:r w:rsidR="00602718">
        <w:t xml:space="preserve">is an essential precondition for the upward movement of the </w:t>
      </w:r>
      <w:r w:rsidR="00EA02FB">
        <w:t>Energy</w:t>
      </w:r>
      <w:r w:rsidR="00602718">
        <w:t xml:space="preserve">. </w:t>
      </w:r>
    </w:p>
    <w:p w:rsidR="00602718" w:rsidRPr="00725ED8" w:rsidRDefault="00602718" w:rsidP="00602718">
      <w:pPr>
        <w:spacing w:line="480" w:lineRule="auto"/>
        <w:ind w:firstLine="720"/>
        <w:jc w:val="both"/>
        <w:rPr>
          <w:b/>
          <w:bCs/>
        </w:rPr>
      </w:pPr>
      <w:r w:rsidRPr="00725ED8">
        <w:rPr>
          <w:b/>
          <w:bCs/>
        </w:rPr>
        <w:t xml:space="preserve">Expanding and contracting the stomach and applying the root lock stretches intestines and rectal organs. Doing it excessively, forcibly, and without a guru’s guidance, may </w:t>
      </w:r>
      <w:r w:rsidR="00001297">
        <w:rPr>
          <w:b/>
          <w:bCs/>
        </w:rPr>
        <w:t>cause</w:t>
      </w:r>
      <w:r w:rsidRPr="00725ED8">
        <w:rPr>
          <w:b/>
          <w:bCs/>
        </w:rPr>
        <w:t xml:space="preserve"> bleeding. It is an important warning sign given to us by sage Valmiki.</w:t>
      </w:r>
    </w:p>
    <w:p w:rsidR="00725ED8" w:rsidRDefault="00602718" w:rsidP="00602718">
      <w:pPr>
        <w:spacing w:line="480" w:lineRule="auto"/>
        <w:ind w:firstLine="720"/>
        <w:jc w:val="both"/>
        <w:rPr>
          <w:b/>
          <w:bCs/>
        </w:rPr>
      </w:pPr>
      <w:r>
        <w:tab/>
        <w:t xml:space="preserve">According to verse 5-1-206, when </w:t>
      </w:r>
      <w:r w:rsidR="00A34230">
        <w:t>Hanumana</w:t>
      </w:r>
      <w:r>
        <w:t xml:space="preserve"> reaches Lanka again, he becomes regular in size. Verse 5-2-49 tells us that </w:t>
      </w:r>
      <w:r w:rsidR="00A34230">
        <w:t>Hanumana</w:t>
      </w:r>
      <w:r>
        <w:t xml:space="preserve"> reduces himself to the size of a cat while entering Lanka. </w:t>
      </w:r>
      <w:r w:rsidRPr="00725ED8">
        <w:rPr>
          <w:b/>
          <w:bCs/>
        </w:rPr>
        <w:t xml:space="preserve">It </w:t>
      </w:r>
      <w:r w:rsidR="008E0AD0">
        <w:rPr>
          <w:b/>
          <w:bCs/>
        </w:rPr>
        <w:t>shows</w:t>
      </w:r>
      <w:r w:rsidRPr="00725ED8">
        <w:rPr>
          <w:b/>
          <w:bCs/>
        </w:rPr>
        <w:t xml:space="preserve"> that we need a minuscule amount of the </w:t>
      </w:r>
      <w:r w:rsidR="00BD4DB9" w:rsidRPr="00725ED8">
        <w:rPr>
          <w:b/>
          <w:bCs/>
        </w:rPr>
        <w:t xml:space="preserve">Prana </w:t>
      </w:r>
      <w:r w:rsidRPr="00725ED8">
        <w:rPr>
          <w:b/>
          <w:bCs/>
        </w:rPr>
        <w:t xml:space="preserve">to enter the </w:t>
      </w:r>
      <w:r w:rsidR="00BD4DB9" w:rsidRPr="00725ED8">
        <w:rPr>
          <w:b/>
          <w:bCs/>
        </w:rPr>
        <w:t>Muladhara Chakra</w:t>
      </w:r>
      <w:r w:rsidRPr="00725ED8">
        <w:rPr>
          <w:b/>
          <w:bCs/>
        </w:rPr>
        <w:t>. The</w:t>
      </w:r>
      <w:r w:rsidR="00526EC9">
        <w:rPr>
          <w:b/>
          <w:bCs/>
        </w:rPr>
        <w:t xml:space="preserve"> excessive force is not needed.</w:t>
      </w:r>
      <w:r w:rsidRPr="00725ED8">
        <w:rPr>
          <w:b/>
          <w:bCs/>
        </w:rPr>
        <w:t xml:space="preserve"> </w:t>
      </w:r>
      <w:r w:rsidR="00526EC9">
        <w:rPr>
          <w:b/>
          <w:bCs/>
        </w:rPr>
        <w:t>W</w:t>
      </w:r>
      <w:r w:rsidRPr="00725ED8">
        <w:rPr>
          <w:b/>
          <w:bCs/>
        </w:rPr>
        <w:t xml:space="preserve">e need to avoid strenuous breathing. </w:t>
      </w:r>
    </w:p>
    <w:p w:rsidR="00602718" w:rsidRPr="00725ED8" w:rsidRDefault="00602718" w:rsidP="00602718">
      <w:pPr>
        <w:spacing w:line="480" w:lineRule="auto"/>
        <w:ind w:firstLine="720"/>
        <w:jc w:val="both"/>
        <w:rPr>
          <w:b/>
          <w:bCs/>
        </w:rPr>
      </w:pPr>
      <w:r>
        <w:t xml:space="preserve">When </w:t>
      </w:r>
      <w:r w:rsidR="00A34230">
        <w:t>Hanumana</w:t>
      </w:r>
      <w:r>
        <w:t xml:space="preserve"> is at the gate of the city of Lanka, a female demon attacks him. </w:t>
      </w:r>
      <w:r w:rsidRPr="00725ED8">
        <w:rPr>
          <w:b/>
          <w:bCs/>
        </w:rPr>
        <w:t xml:space="preserve">Verse 5-3-40 mentions that </w:t>
      </w:r>
      <w:r w:rsidR="00A34230">
        <w:rPr>
          <w:b/>
          <w:bCs/>
        </w:rPr>
        <w:t>Hanumana</w:t>
      </w:r>
      <w:r w:rsidRPr="00725ED8">
        <w:rPr>
          <w:b/>
          <w:bCs/>
        </w:rPr>
        <w:t xml:space="preserve"> does not use his full strength to hit her; he hits her as gently as possible. It is a reference to the gentleness required while performing </w:t>
      </w:r>
      <w:r w:rsidR="008039E6" w:rsidRPr="00725ED8">
        <w:rPr>
          <w:b/>
          <w:bCs/>
        </w:rPr>
        <w:t>Pranayama.</w:t>
      </w:r>
      <w:r w:rsidRPr="00725ED8">
        <w:rPr>
          <w:b/>
          <w:bCs/>
        </w:rPr>
        <w:t xml:space="preserve"> </w:t>
      </w:r>
      <w:r>
        <w:t xml:space="preserve">It tells us to avoid being too forceful in doing </w:t>
      </w:r>
      <w:r w:rsidR="008039E6">
        <w:t>Pranayama.</w:t>
      </w:r>
      <w:r>
        <w:t xml:space="preserve"> The reason is that the use of excessive force takes the attention away from </w:t>
      </w:r>
      <w:r w:rsidR="008039E6">
        <w:t>Pranayama,</w:t>
      </w:r>
      <w:r>
        <w:t xml:space="preserve"> and it allows the ego to attach itself to the </w:t>
      </w:r>
      <w:r w:rsidR="00EA02FB">
        <w:t>process</w:t>
      </w:r>
      <w:r>
        <w:t xml:space="preserve"> which reinforces the ego. Here again, we learn that this female demon enjoys a boon granted by Lord Brahma, which is that when a monkey will defeat her, destruction of Lanka will follow. This boon shows us an obvious fact in terms of </w:t>
      </w:r>
      <w:r w:rsidR="00CD3507">
        <w:t>Body-Mind</w:t>
      </w:r>
      <w:r>
        <w:t xml:space="preserve"> processes. </w:t>
      </w:r>
      <w:r w:rsidRPr="00725ED8">
        <w:rPr>
          <w:b/>
          <w:bCs/>
        </w:rPr>
        <w:t xml:space="preserve">When we </w:t>
      </w:r>
      <w:r w:rsidR="00EA02FB">
        <w:rPr>
          <w:b/>
          <w:bCs/>
        </w:rPr>
        <w:t>are successful in properly doing</w:t>
      </w:r>
      <w:r w:rsidRPr="00725ED8">
        <w:rPr>
          <w:b/>
          <w:bCs/>
        </w:rPr>
        <w:t xml:space="preserve"> </w:t>
      </w:r>
      <w:r w:rsidR="008039E6" w:rsidRPr="00725ED8">
        <w:rPr>
          <w:b/>
          <w:bCs/>
        </w:rPr>
        <w:t>Pranayama,</w:t>
      </w:r>
      <w:r w:rsidRPr="00725ED8">
        <w:rPr>
          <w:b/>
          <w:bCs/>
        </w:rPr>
        <w:t xml:space="preserve"> the </w:t>
      </w:r>
      <w:r w:rsidR="00BD4DB9" w:rsidRPr="00725ED8">
        <w:rPr>
          <w:b/>
          <w:bCs/>
        </w:rPr>
        <w:t xml:space="preserve">Prana </w:t>
      </w:r>
      <w:r w:rsidRPr="00725ED8">
        <w:rPr>
          <w:b/>
          <w:bCs/>
        </w:rPr>
        <w:t xml:space="preserve">will enter the </w:t>
      </w:r>
      <w:r w:rsidR="005E3980">
        <w:rPr>
          <w:b/>
          <w:bCs/>
        </w:rPr>
        <w:t>Muladhara Chakra</w:t>
      </w:r>
      <w:r w:rsidRPr="00725ED8">
        <w:rPr>
          <w:b/>
          <w:bCs/>
        </w:rPr>
        <w:t xml:space="preserve">, and the </w:t>
      </w:r>
      <w:r w:rsidR="00EA02FB">
        <w:rPr>
          <w:b/>
          <w:bCs/>
        </w:rPr>
        <w:t>A</w:t>
      </w:r>
      <w:r w:rsidRPr="00725ED8">
        <w:rPr>
          <w:b/>
          <w:bCs/>
        </w:rPr>
        <w:t>hamkar</w:t>
      </w:r>
      <w:r w:rsidR="00EA02FB">
        <w:rPr>
          <w:b/>
          <w:bCs/>
        </w:rPr>
        <w:t>a</w:t>
      </w:r>
      <w:r w:rsidRPr="00725ED8">
        <w:rPr>
          <w:b/>
          <w:bCs/>
        </w:rPr>
        <w:t xml:space="preserve"> will lose ground.</w:t>
      </w:r>
    </w:p>
    <w:p w:rsidR="00602718" w:rsidRDefault="00602718" w:rsidP="00602718">
      <w:pPr>
        <w:spacing w:line="480" w:lineRule="auto"/>
        <w:ind w:firstLine="720"/>
        <w:jc w:val="both"/>
      </w:pPr>
      <w:r>
        <w:lastRenderedPageBreak/>
        <w:t xml:space="preserve">The role of </w:t>
      </w:r>
      <w:r w:rsidR="008039E6">
        <w:t xml:space="preserve">Pranayama </w:t>
      </w:r>
      <w:r>
        <w:t>ends,</w:t>
      </w:r>
      <w:r w:rsidRPr="00283206">
        <w:t xml:space="preserve"> </w:t>
      </w:r>
      <w:r>
        <w:t xml:space="preserve">when the </w:t>
      </w:r>
      <w:r w:rsidR="00BD4DB9">
        <w:t xml:space="preserve">Prana </w:t>
      </w:r>
      <w:r>
        <w:t xml:space="preserve">enters the </w:t>
      </w:r>
      <w:r w:rsidR="005E3980">
        <w:t>Muladhara Chakra</w:t>
      </w:r>
      <w:r>
        <w:t xml:space="preserve">. However, the </w:t>
      </w:r>
      <w:r w:rsidR="00BD4DB9">
        <w:t xml:space="preserve">Prana </w:t>
      </w:r>
      <w:r>
        <w:t xml:space="preserve">/ </w:t>
      </w:r>
      <w:r w:rsidR="00A34230">
        <w:t>Hanumana</w:t>
      </w:r>
      <w:r>
        <w:t>, continues to play a vital role throughout the rest of</w:t>
      </w:r>
      <w:r w:rsidR="00574F80">
        <w:t xml:space="preserve"> Ramayana.</w:t>
      </w:r>
      <w:r>
        <w:t xml:space="preserve"> When </w:t>
      </w:r>
      <w:r w:rsidR="00A34230">
        <w:t>Hanumana</w:t>
      </w:r>
      <w:r>
        <w:t xml:space="preserve"> locates Sita, he respectfully requests her to come with him. Although it sounds very logical for her to run away with him, Sita refuses this quick escape. </w:t>
      </w:r>
    </w:p>
    <w:p w:rsidR="00602718" w:rsidRDefault="00602718" w:rsidP="00602718">
      <w:pPr>
        <w:spacing w:line="480" w:lineRule="auto"/>
        <w:ind w:firstLine="720"/>
        <w:jc w:val="both"/>
      </w:pPr>
      <w:r>
        <w:t xml:space="preserve">Sita or the Kundalini stands for the </w:t>
      </w:r>
      <w:r w:rsidR="00C15A6F">
        <w:t>Energy</w:t>
      </w:r>
      <w:r>
        <w:t xml:space="preserve">, which manifests itself as fire. Her name is Sita, which may mean “coolness” because of the root “sit” in her name, but she is cool only in the presence of Shri Ram. </w:t>
      </w:r>
      <w:r w:rsidRPr="00725ED8">
        <w:rPr>
          <w:b/>
          <w:bCs/>
        </w:rPr>
        <w:t xml:space="preserve">Sita escaping with </w:t>
      </w:r>
      <w:r w:rsidR="00A34230">
        <w:rPr>
          <w:b/>
          <w:bCs/>
        </w:rPr>
        <w:t>Hanumana</w:t>
      </w:r>
      <w:r w:rsidRPr="00725ED8">
        <w:rPr>
          <w:b/>
          <w:bCs/>
        </w:rPr>
        <w:t xml:space="preserve"> means the Kundalini rising the moment the </w:t>
      </w:r>
      <w:r w:rsidR="00BD4DB9" w:rsidRPr="00725ED8">
        <w:rPr>
          <w:b/>
          <w:bCs/>
        </w:rPr>
        <w:t xml:space="preserve">Prana </w:t>
      </w:r>
      <w:r w:rsidRPr="00725ED8">
        <w:rPr>
          <w:b/>
          <w:bCs/>
        </w:rPr>
        <w:t xml:space="preserve">enters the </w:t>
      </w:r>
      <w:r w:rsidR="00BD4DB9" w:rsidRPr="00725ED8">
        <w:rPr>
          <w:b/>
          <w:bCs/>
        </w:rPr>
        <w:t>Muladhara Chakra</w:t>
      </w:r>
      <w:r w:rsidRPr="00725ED8">
        <w:rPr>
          <w:b/>
          <w:bCs/>
        </w:rPr>
        <w:t xml:space="preserve">. With no higher </w:t>
      </w:r>
      <w:r w:rsidR="00C15A6F">
        <w:rPr>
          <w:b/>
          <w:bCs/>
        </w:rPr>
        <w:t>Consciousness</w:t>
      </w:r>
      <w:r w:rsidRPr="00725ED8">
        <w:rPr>
          <w:b/>
          <w:bCs/>
        </w:rPr>
        <w:t>/Shri Ram around to tame her fire, i</w:t>
      </w:r>
      <w:r w:rsidR="00725ED8" w:rsidRPr="00725ED8">
        <w:rPr>
          <w:b/>
          <w:bCs/>
        </w:rPr>
        <w:t>t might mean a human may get large amount of heat in body</w:t>
      </w:r>
      <w:r w:rsidRPr="00725ED8">
        <w:rPr>
          <w:b/>
          <w:bCs/>
        </w:rPr>
        <w:t>.</w:t>
      </w:r>
      <w:r>
        <w:t xml:space="preserve"> As is, when the </w:t>
      </w:r>
      <w:r w:rsidR="00BD4DB9">
        <w:t xml:space="preserve">Prana </w:t>
      </w:r>
      <w:r>
        <w:t xml:space="preserve">enters the </w:t>
      </w:r>
      <w:r w:rsidR="00BD4DB9">
        <w:t>Muladhara Chakra</w:t>
      </w:r>
      <w:r>
        <w:t xml:space="preserve">, it releases a fractional amount of the </w:t>
      </w:r>
      <w:r w:rsidR="004F1A9C">
        <w:t>Energy</w:t>
      </w:r>
      <w:r>
        <w:t xml:space="preserve">. This small amount of the </w:t>
      </w:r>
      <w:r w:rsidR="00C15A6F">
        <w:t xml:space="preserve">Energy </w:t>
      </w:r>
      <w:r>
        <w:t xml:space="preserve">not only burns the </w:t>
      </w:r>
      <w:r w:rsidR="004F1A9C">
        <w:t>Chakra</w:t>
      </w:r>
      <w:r>
        <w:t xml:space="preserve"> but also heats the entire body. If you Google "Kundalini Heat,” you will find several posts asking for help. You will find posts from people, who did unguided and unrestrained </w:t>
      </w:r>
      <w:r w:rsidR="008039E6">
        <w:t>Pranayama,</w:t>
      </w:r>
      <w:r>
        <w:t xml:space="preserve"> cannot bear the heat generated because of it. Yogis knew this phenomenon and documented it in Yoga books. This phenomenon </w:t>
      </w:r>
      <w:r w:rsidR="004F1A9C">
        <w:t>directly results from</w:t>
      </w:r>
      <w:r>
        <w:t xml:space="preserve"> </w:t>
      </w:r>
      <w:r w:rsidR="008039E6">
        <w:t xml:space="preserve">Pranayama </w:t>
      </w:r>
      <w:r>
        <w:t xml:space="preserve">and is </w:t>
      </w:r>
      <w:r w:rsidR="004F1A9C">
        <w:t>a sign</w:t>
      </w:r>
      <w:r>
        <w:t xml:space="preserve"> that the </w:t>
      </w:r>
      <w:r w:rsidR="00BD4DB9">
        <w:t xml:space="preserve">Prana </w:t>
      </w:r>
      <w:r>
        <w:t xml:space="preserve">has entered the </w:t>
      </w:r>
      <w:r w:rsidR="00BD4DB9">
        <w:t>Muladhara Chakra</w:t>
      </w:r>
      <w:r>
        <w:t xml:space="preserve">. Even a minor twist in this coiled up </w:t>
      </w:r>
      <w:r w:rsidR="004F1A9C">
        <w:t>Energy</w:t>
      </w:r>
      <w:r>
        <w:t xml:space="preserve"> can create an unbearable firestorm inside our body. A complete rise of the </w:t>
      </w:r>
      <w:r w:rsidR="004F1A9C">
        <w:t>Energy</w:t>
      </w:r>
      <w:r>
        <w:t xml:space="preserve"> at this stage will feel like a nuclear explosion within us; it is best to avoid it.</w:t>
      </w:r>
    </w:p>
    <w:p w:rsidR="00001297" w:rsidRDefault="00602718" w:rsidP="00281C56">
      <w:pPr>
        <w:spacing w:line="480" w:lineRule="auto"/>
        <w:ind w:firstLine="720"/>
        <w:jc w:val="both"/>
      </w:pPr>
      <w:r w:rsidRPr="00281C56">
        <w:rPr>
          <w:b/>
          <w:bCs/>
        </w:rPr>
        <w:t xml:space="preserve">Sage Valmiki is very compassionate in describing this event in advance for us. He famously represents it as </w:t>
      </w:r>
      <w:r w:rsidR="00A34230">
        <w:rPr>
          <w:b/>
          <w:bCs/>
        </w:rPr>
        <w:t>Hanumana</w:t>
      </w:r>
      <w:r w:rsidRPr="00281C56">
        <w:rPr>
          <w:b/>
          <w:bCs/>
        </w:rPr>
        <w:t xml:space="preserve"> burning </w:t>
      </w:r>
      <w:r w:rsidR="00D02EEA">
        <w:rPr>
          <w:b/>
          <w:bCs/>
        </w:rPr>
        <w:t>Ravana’s</w:t>
      </w:r>
      <w:r w:rsidRPr="00281C56">
        <w:rPr>
          <w:b/>
          <w:bCs/>
        </w:rPr>
        <w:t xml:space="preserve"> Lanka.</w:t>
      </w:r>
      <w:r>
        <w:t xml:space="preserve"> This warning is an important warning sign and a symptom of success of </w:t>
      </w:r>
      <w:r w:rsidR="008039E6">
        <w:t>Pranayama.</w:t>
      </w:r>
      <w:r>
        <w:t xml:space="preserve"> The heat released by the Kundalini may affect the </w:t>
      </w:r>
      <w:r w:rsidR="00BD4DB9">
        <w:t>Swadhisthana Chakra</w:t>
      </w:r>
      <w:r>
        <w:t xml:space="preserve"> as it is very near to the </w:t>
      </w:r>
      <w:r w:rsidR="00BD4DB9">
        <w:t>Muladhara Chakra</w:t>
      </w:r>
      <w:r>
        <w:t xml:space="preserve">. It may cause an imbalance, as the person may try over-indulgence in desires generated from the </w:t>
      </w:r>
      <w:r w:rsidR="00BD4DB9">
        <w:t>Swadhisthana Chakra</w:t>
      </w:r>
      <w:r>
        <w:t xml:space="preserve">. </w:t>
      </w:r>
    </w:p>
    <w:p w:rsidR="00001297" w:rsidRDefault="00602718" w:rsidP="00281C56">
      <w:pPr>
        <w:spacing w:line="480" w:lineRule="auto"/>
        <w:ind w:firstLine="720"/>
        <w:jc w:val="both"/>
      </w:pPr>
      <w:r>
        <w:lastRenderedPageBreak/>
        <w:t xml:space="preserve">A similar effect may occur at the </w:t>
      </w:r>
      <w:r w:rsidR="00BD4DB9">
        <w:t>Manipura Chakra</w:t>
      </w:r>
      <w:r>
        <w:t xml:space="preserve">, where a person may </w:t>
      </w:r>
      <w:r w:rsidR="004F1A9C">
        <w:t>overcome</w:t>
      </w:r>
      <w:r>
        <w:t xml:space="preserve"> desires created by the </w:t>
      </w:r>
      <w:r w:rsidR="00BD4DB9">
        <w:t>Swadhisthana Chakra</w:t>
      </w:r>
      <w:r>
        <w:t xml:space="preserve">, but may succumb to those created by the </w:t>
      </w:r>
      <w:r w:rsidR="00BD4DB9">
        <w:t>Manipura Chakra</w:t>
      </w:r>
      <w:r>
        <w:t xml:space="preserve">. </w:t>
      </w:r>
    </w:p>
    <w:p w:rsidR="00281C56" w:rsidRPr="00281C56" w:rsidRDefault="00602718" w:rsidP="00281C56">
      <w:pPr>
        <w:spacing w:line="480" w:lineRule="auto"/>
        <w:ind w:firstLine="720"/>
        <w:jc w:val="both"/>
        <w:rPr>
          <w:b/>
          <w:bCs/>
        </w:rPr>
      </w:pPr>
      <w:r w:rsidRPr="00281C56">
        <w:rPr>
          <w:b/>
          <w:bCs/>
        </w:rPr>
        <w:t xml:space="preserve">Sage Valmiki knew the peril that may unfold when </w:t>
      </w:r>
      <w:r w:rsidR="00BD4DB9" w:rsidRPr="00281C56">
        <w:rPr>
          <w:b/>
          <w:bCs/>
        </w:rPr>
        <w:t xml:space="preserve">Prana </w:t>
      </w:r>
      <w:r w:rsidRPr="00281C56">
        <w:rPr>
          <w:b/>
          <w:bCs/>
        </w:rPr>
        <w:t xml:space="preserve">enters the </w:t>
      </w:r>
      <w:r w:rsidR="00BD4DB9" w:rsidRPr="00281C56">
        <w:rPr>
          <w:b/>
          <w:bCs/>
        </w:rPr>
        <w:t>Muladhara Chakra</w:t>
      </w:r>
      <w:r w:rsidRPr="00281C56">
        <w:rPr>
          <w:b/>
          <w:bCs/>
        </w:rPr>
        <w:t xml:space="preserve">. Hence, he created the character of </w:t>
      </w:r>
      <w:r w:rsidR="00A34230">
        <w:rPr>
          <w:b/>
          <w:bCs/>
        </w:rPr>
        <w:t>Hanumana</w:t>
      </w:r>
      <w:r w:rsidRPr="00281C56">
        <w:rPr>
          <w:b/>
          <w:bCs/>
        </w:rPr>
        <w:t xml:space="preserve">, who is a symbol of devotion and celibacy. The quality of devotion helps rectify imbalances at the </w:t>
      </w:r>
      <w:r w:rsidR="00BD4DB9" w:rsidRPr="00281C56">
        <w:rPr>
          <w:b/>
          <w:bCs/>
        </w:rPr>
        <w:t>Manipura Chakra</w:t>
      </w:r>
      <w:r w:rsidRPr="00281C56">
        <w:rPr>
          <w:b/>
          <w:bCs/>
        </w:rPr>
        <w:t>/</w:t>
      </w:r>
      <w:r w:rsidR="003E39CB">
        <w:rPr>
          <w:b/>
          <w:bCs/>
        </w:rPr>
        <w:t>Manipura Chakra</w:t>
      </w:r>
      <w:r w:rsidRPr="00281C56">
        <w:rPr>
          <w:b/>
          <w:bCs/>
        </w:rPr>
        <w:t xml:space="preserve">. The quality of celibacy helps constrain desires flaming out of the </w:t>
      </w:r>
      <w:r w:rsidR="00BD4DB9" w:rsidRPr="00281C56">
        <w:rPr>
          <w:b/>
          <w:bCs/>
        </w:rPr>
        <w:t>Swadhisthana Chakra</w:t>
      </w:r>
      <w:r w:rsidRPr="00281C56">
        <w:rPr>
          <w:b/>
          <w:bCs/>
        </w:rPr>
        <w:t>.</w:t>
      </w:r>
      <w:bookmarkStart w:id="101" w:name="_Toc412487797"/>
      <w:bookmarkStart w:id="102" w:name="_Toc423152525"/>
      <w:bookmarkStart w:id="103" w:name="_Toc423154148"/>
      <w:bookmarkStart w:id="104" w:name="_Toc412487805"/>
      <w:bookmarkStart w:id="105" w:name="_Toc423152534"/>
      <w:bookmarkStart w:id="106" w:name="_Toc423154157"/>
      <w:bookmarkStart w:id="107" w:name="_Toc418306778"/>
    </w:p>
    <w:p w:rsidR="00671AE1" w:rsidRDefault="00D2746A" w:rsidP="00671AE1">
      <w:pPr>
        <w:pStyle w:val="Heading3"/>
        <w:jc w:val="left"/>
      </w:pPr>
      <w:bookmarkStart w:id="108" w:name="_Toc49159459"/>
      <w:r w:rsidRPr="00D2746A">
        <w:t xml:space="preserve">References </w:t>
      </w:r>
      <w:r w:rsidR="00FB69B6" w:rsidRPr="00281C56">
        <w:t xml:space="preserve">to </w:t>
      </w:r>
      <w:r w:rsidR="003E39CB">
        <w:t>Vishuddha Chakra</w:t>
      </w:r>
      <w:bookmarkEnd w:id="101"/>
      <w:bookmarkEnd w:id="102"/>
      <w:bookmarkEnd w:id="103"/>
      <w:bookmarkEnd w:id="108"/>
    </w:p>
    <w:p w:rsidR="00281C56" w:rsidRDefault="00281C56" w:rsidP="00281C56">
      <w:pPr>
        <w:spacing w:line="480" w:lineRule="auto"/>
        <w:ind w:firstLine="720"/>
        <w:jc w:val="both"/>
      </w:pPr>
      <w:r w:rsidRPr="00EC7303">
        <w:rPr>
          <w:b/>
          <w:bCs/>
        </w:rPr>
        <w:t>Events that happened before</w:t>
      </w:r>
      <w:r>
        <w:rPr>
          <w:b/>
          <w:bCs/>
        </w:rPr>
        <w:t xml:space="preserve"> in the story</w:t>
      </w:r>
      <w:r w:rsidRPr="00EC7303">
        <w:rPr>
          <w:b/>
          <w:bCs/>
        </w:rPr>
        <w:t>:</w:t>
      </w:r>
      <w:r>
        <w:t xml:space="preserve"> In verse 3-11-7, we read that Shri Ram hears singing and playing musical instruments. </w:t>
      </w:r>
      <w:r w:rsidRPr="00485E37">
        <w:rPr>
          <w:b/>
          <w:bCs/>
        </w:rPr>
        <w:t xml:space="preserve">The melodious sounds are coming from the direction of a tranquil lake, but he cannot see anyone. </w:t>
      </w:r>
      <w:r w:rsidR="005C080E">
        <w:rPr>
          <w:b/>
          <w:bCs/>
        </w:rPr>
        <w:t xml:space="preserve">(Anahata </w:t>
      </w:r>
      <w:r w:rsidR="005C080E" w:rsidRPr="00485E37">
        <w:rPr>
          <w:b/>
          <w:bCs/>
        </w:rPr>
        <w:t>Nad</w:t>
      </w:r>
      <w:r w:rsidR="005C080E">
        <w:rPr>
          <w:b/>
          <w:bCs/>
        </w:rPr>
        <w:t>)</w:t>
      </w:r>
    </w:p>
    <w:p w:rsidR="00671AE1" w:rsidRPr="006E6A02" w:rsidRDefault="00671AE1" w:rsidP="00671AE1">
      <w:pPr>
        <w:spacing w:line="480" w:lineRule="auto"/>
        <w:ind w:firstLine="720"/>
        <w:jc w:val="both"/>
      </w:pPr>
      <w:r>
        <w:t xml:space="preserve">In verse 3-13-13, sage Agastya suggests </w:t>
      </w:r>
      <w:r w:rsidR="004F1A9C">
        <w:t>living</w:t>
      </w:r>
      <w:r>
        <w:t xml:space="preserve"> in </w:t>
      </w:r>
      <w:r w:rsidRPr="006E6A02">
        <w:t>Panchavati</w:t>
      </w:r>
      <w:r>
        <w:t xml:space="preserve"> area to Shri Ram. The</w:t>
      </w:r>
      <w:r w:rsidRPr="006E6A02">
        <w:t xml:space="preserve"> Panchavati area </w:t>
      </w:r>
      <w:r>
        <w:t>is described as a</w:t>
      </w:r>
      <w:r w:rsidRPr="006E6A02">
        <w:t xml:space="preserve"> relatively small and beautiful place in the tropical dense Dandaka forest</w:t>
      </w:r>
      <w:r>
        <w:t xml:space="preserve">. Verse 3-15-28 mentions that Sita is </w:t>
      </w:r>
      <w:r w:rsidR="004F1A9C">
        <w:t>thrilled</w:t>
      </w:r>
      <w:r>
        <w:t xml:space="preserve"> with the new area and their new beautifully constructed hermitage. Verse 3-15-31 mentions that they lived happily at Panchavati for some time. </w:t>
      </w:r>
    </w:p>
    <w:p w:rsidR="00671AE1" w:rsidRPr="005C080E" w:rsidRDefault="00397191" w:rsidP="00671AE1">
      <w:pPr>
        <w:spacing w:line="480" w:lineRule="auto"/>
        <w:ind w:firstLine="720"/>
        <w:jc w:val="both"/>
        <w:rPr>
          <w:b/>
          <w:bCs/>
        </w:rPr>
      </w:pPr>
      <w:r>
        <w:rPr>
          <w:b/>
          <w:bCs/>
        </w:rPr>
        <w:t>Events i</w:t>
      </w:r>
      <w:r w:rsidR="00281C56" w:rsidRPr="00281C56">
        <w:rPr>
          <w:b/>
          <w:bCs/>
        </w:rPr>
        <w:t xml:space="preserve">n terms of </w:t>
      </w:r>
      <w:r>
        <w:rPr>
          <w:b/>
          <w:bCs/>
        </w:rPr>
        <w:t>Chakra</w:t>
      </w:r>
      <w:r w:rsidR="00281C56" w:rsidRPr="00281C56">
        <w:rPr>
          <w:b/>
          <w:bCs/>
        </w:rPr>
        <w:t xml:space="preserve">: </w:t>
      </w:r>
      <w:r w:rsidR="00671AE1">
        <w:t xml:space="preserve">Anahata sound, which is related to ears. </w:t>
      </w:r>
      <w:r w:rsidR="00671AE1" w:rsidRPr="006E6A02">
        <w:t>In terms of body, if we travel southwards or down from ears, we come to throat region</w:t>
      </w:r>
      <w:r w:rsidR="00671AE1">
        <w:t xml:space="preserve">. </w:t>
      </w:r>
      <w:r w:rsidR="00671AE1" w:rsidRPr="006E6A02">
        <w:t xml:space="preserve">This is the region of </w:t>
      </w:r>
      <w:r w:rsidR="00D02EEA" w:rsidRPr="006E6A02">
        <w:t>Vishuddha</w:t>
      </w:r>
      <w:r w:rsidR="00671AE1">
        <w:t xml:space="preserve"> Chakra. </w:t>
      </w:r>
      <w:r w:rsidR="000D7E89">
        <w:rPr>
          <w:b/>
          <w:bCs/>
        </w:rPr>
        <w:t>To</w:t>
      </w:r>
      <w:r w:rsidR="00C13282">
        <w:rPr>
          <w:b/>
          <w:bCs/>
        </w:rPr>
        <w:t xml:space="preserve"> </w:t>
      </w:r>
      <w:r w:rsidR="00E64EF0">
        <w:rPr>
          <w:b/>
          <w:bCs/>
        </w:rPr>
        <w:t>co</w:t>
      </w:r>
      <w:r w:rsidR="00E64EF0" w:rsidRPr="005C080E">
        <w:rPr>
          <w:b/>
          <w:bCs/>
        </w:rPr>
        <w:t>rrelate</w:t>
      </w:r>
      <w:r w:rsidR="00671AE1" w:rsidRPr="005C080E">
        <w:rPr>
          <w:b/>
          <w:bCs/>
        </w:rPr>
        <w:t xml:space="preserve"> </w:t>
      </w:r>
      <w:r w:rsidR="003E39CB">
        <w:rPr>
          <w:b/>
          <w:bCs/>
        </w:rPr>
        <w:t>Vishuddha Chakra</w:t>
      </w:r>
      <w:r w:rsidR="00671AE1" w:rsidRPr="005C080E">
        <w:rPr>
          <w:b/>
          <w:bCs/>
        </w:rPr>
        <w:t xml:space="preserve"> to Panchavati, we need to compare their details side by side.</w:t>
      </w:r>
    </w:p>
    <w:p w:rsidR="00671AE1" w:rsidRPr="005C080E" w:rsidRDefault="00671AE1" w:rsidP="00671AE1">
      <w:pPr>
        <w:spacing w:line="480" w:lineRule="auto"/>
        <w:ind w:firstLine="720"/>
        <w:jc w:val="both"/>
        <w:rPr>
          <w:b/>
          <w:bCs/>
        </w:rPr>
      </w:pPr>
      <w:r w:rsidRPr="006E6A02">
        <w:t xml:space="preserve">First, let us get the details of </w:t>
      </w:r>
      <w:r w:rsidR="003E39CB">
        <w:t>Vishuddha Chakra</w:t>
      </w:r>
      <w:r>
        <w:t xml:space="preserve">. </w:t>
      </w:r>
      <w:r w:rsidR="003E39CB">
        <w:t>Vishuddha Chakra</w:t>
      </w:r>
      <w:r w:rsidRPr="006E6A02">
        <w:t xml:space="preserve">’s vehicle is </w:t>
      </w:r>
      <w:r>
        <w:t>Airavat</w:t>
      </w:r>
      <w:r w:rsidRPr="006E6A02">
        <w:t xml:space="preserve"> - a snow white elephant</w:t>
      </w:r>
      <w:r>
        <w:t xml:space="preserve">. </w:t>
      </w:r>
      <w:r w:rsidRPr="006E6A02">
        <w:t>It</w:t>
      </w:r>
      <w:r>
        <w:t>s</w:t>
      </w:r>
      <w:r w:rsidRPr="006E6A02">
        <w:t xml:space="preserve"> element is ether and it</w:t>
      </w:r>
      <w:r>
        <w:t>s</w:t>
      </w:r>
      <w:r w:rsidRPr="006E6A02">
        <w:t xml:space="preserve"> sense organs are ears and mouth</w:t>
      </w:r>
      <w:r>
        <w:t>. Its plane is Jana-Loka, meaning a</w:t>
      </w:r>
      <w:r w:rsidRPr="006E6A02">
        <w:t xml:space="preserve"> </w:t>
      </w:r>
      <w:r>
        <w:t>“general population area”</w:t>
      </w:r>
      <w:r w:rsidRPr="006E6A02">
        <w:t>; make a note of the word Jana</w:t>
      </w:r>
      <w:r>
        <w:t>. Its deity is Panchavktra Shiv</w:t>
      </w:r>
      <w:r w:rsidR="005C080E">
        <w:t>a</w:t>
      </w:r>
      <w:r w:rsidRPr="006E6A02">
        <w:t>;</w:t>
      </w:r>
      <w:r>
        <w:t xml:space="preserve"> make </w:t>
      </w:r>
      <w:r>
        <w:lastRenderedPageBreak/>
        <w:t>a note of the word “Panch.</w:t>
      </w:r>
      <w:r w:rsidRPr="006E6A02">
        <w:t xml:space="preserve">” </w:t>
      </w:r>
      <w:r w:rsidRPr="005C080E">
        <w:rPr>
          <w:b/>
          <w:bCs/>
        </w:rPr>
        <w:t xml:space="preserve">The image of the </w:t>
      </w:r>
      <w:r w:rsidR="003E39CB">
        <w:rPr>
          <w:b/>
          <w:bCs/>
        </w:rPr>
        <w:t>Vishuddha Chakra</w:t>
      </w:r>
      <w:r w:rsidRPr="005C080E">
        <w:rPr>
          <w:b/>
          <w:bCs/>
        </w:rPr>
        <w:t xml:space="preserve"> has a silver crescent shining in a white circular background. </w:t>
      </w:r>
    </w:p>
    <w:p w:rsidR="00671AE1" w:rsidRDefault="00671AE1" w:rsidP="00671AE1">
      <w:pPr>
        <w:spacing w:line="480" w:lineRule="auto"/>
        <w:ind w:firstLine="720"/>
        <w:jc w:val="both"/>
      </w:pPr>
      <w:r w:rsidRPr="006E6A02">
        <w:t>In verse 4-16-4 onwards, we read Laxman</w:t>
      </w:r>
      <w:r w:rsidR="005C080E">
        <w:t>a</w:t>
      </w:r>
      <w:r w:rsidRPr="006E6A02">
        <w:t xml:space="preserve"> describing the beauty of forest in winter season</w:t>
      </w:r>
      <w:r>
        <w:t xml:space="preserve">. </w:t>
      </w:r>
      <w:r w:rsidRPr="006E6A02">
        <w:t xml:space="preserve">In verse 4-16-9, he talks about </w:t>
      </w:r>
      <w:r w:rsidRPr="005C080E">
        <w:rPr>
          <w:b/>
          <w:bCs/>
        </w:rPr>
        <w:t>snow</w:t>
      </w:r>
      <w:r>
        <w:t xml:space="preserve">. </w:t>
      </w:r>
      <w:r w:rsidRPr="006E6A02">
        <w:t xml:space="preserve">In verse 4-16-11, there is </w:t>
      </w:r>
      <w:r w:rsidR="004F1A9C">
        <w:t>a description</w:t>
      </w:r>
      <w:r w:rsidRPr="006E6A02">
        <w:t xml:space="preserve"> of </w:t>
      </w:r>
      <w:r w:rsidRPr="005C080E">
        <w:rPr>
          <w:b/>
          <w:bCs/>
        </w:rPr>
        <w:t>snow</w:t>
      </w:r>
      <w:r>
        <w:t xml:space="preserve"> again</w:t>
      </w:r>
      <w:r w:rsidRPr="006E6A02">
        <w:t xml:space="preserve">; in verse 4-16-12, we read about </w:t>
      </w:r>
      <w:r w:rsidRPr="005C080E">
        <w:rPr>
          <w:b/>
          <w:bCs/>
        </w:rPr>
        <w:t>fog</w:t>
      </w:r>
      <w:r w:rsidRPr="006E6A02">
        <w:t>, which is also white</w:t>
      </w:r>
      <w:r>
        <w:t xml:space="preserve">. </w:t>
      </w:r>
      <w:r w:rsidRPr="006E6A02">
        <w:t xml:space="preserve">In verse 4-16-13, we read </w:t>
      </w:r>
      <w:r w:rsidRPr="005C080E">
        <w:rPr>
          <w:b/>
          <w:bCs/>
        </w:rPr>
        <w:t>lusterless moon</w:t>
      </w:r>
      <w:r>
        <w:t xml:space="preserve">. </w:t>
      </w:r>
      <w:r w:rsidRPr="006E6A02">
        <w:t xml:space="preserve">In verse 4-16-14, we get </w:t>
      </w:r>
      <w:r w:rsidR="00C13282">
        <w:rPr>
          <w:b/>
          <w:bCs/>
        </w:rPr>
        <w:t>un</w:t>
      </w:r>
      <w:r w:rsidRPr="005C080E">
        <w:rPr>
          <w:b/>
          <w:bCs/>
        </w:rPr>
        <w:t>bright moonlight blemished by mist</w:t>
      </w:r>
      <w:r>
        <w:t>. In verse 4-16-15, we read about</w:t>
      </w:r>
      <w:r w:rsidRPr="006E6A02">
        <w:t xml:space="preserve"> </w:t>
      </w:r>
      <w:r w:rsidRPr="005C080E">
        <w:rPr>
          <w:b/>
          <w:bCs/>
        </w:rPr>
        <w:t>snow</w:t>
      </w:r>
      <w:r w:rsidRPr="006E6A02">
        <w:t xml:space="preserve"> again; in verse 4-16-21, we get elephants</w:t>
      </w:r>
      <w:r>
        <w:t>.</w:t>
      </w:r>
      <w:r w:rsidRPr="003D6504">
        <w:t xml:space="preserve"> </w:t>
      </w:r>
      <w:r w:rsidRPr="006E6A02">
        <w:t>In verse 4-16-23, we read about snowy darkness</w:t>
      </w:r>
      <w:r>
        <w:t xml:space="preserve">. </w:t>
      </w:r>
      <w:r w:rsidRPr="006E6A02">
        <w:t xml:space="preserve">In verse 4-16-24, we get to imagine </w:t>
      </w:r>
      <w:r w:rsidR="004F1A9C">
        <w:rPr>
          <w:b/>
          <w:bCs/>
        </w:rPr>
        <w:t>white glittering sand</w:t>
      </w:r>
      <w:r w:rsidRPr="005C080E">
        <w:rPr>
          <w:b/>
          <w:bCs/>
        </w:rPr>
        <w:t xml:space="preserve"> banks</w:t>
      </w:r>
      <w:r w:rsidRPr="006E6A02">
        <w:t xml:space="preserve"> and </w:t>
      </w:r>
      <w:r w:rsidRPr="005C080E">
        <w:rPr>
          <w:b/>
          <w:bCs/>
        </w:rPr>
        <w:t>calling of water birds that can be heard, but not seen</w:t>
      </w:r>
      <w:r>
        <w:t xml:space="preserve">. </w:t>
      </w:r>
      <w:r w:rsidRPr="006E6A02">
        <w:t>In verse 4-16-25, t</w:t>
      </w:r>
      <w:r>
        <w:t>here is a mention of snow again.</w:t>
      </w:r>
    </w:p>
    <w:p w:rsidR="00671AE1" w:rsidRPr="006E6A02" w:rsidRDefault="004F1A9C" w:rsidP="00671AE1">
      <w:pPr>
        <w:spacing w:line="480" w:lineRule="auto"/>
        <w:ind w:firstLine="720"/>
        <w:jc w:val="both"/>
      </w:pPr>
      <w:r>
        <w:t>We</w:t>
      </w:r>
      <w:r w:rsidR="00671AE1">
        <w:t xml:space="preserve"> may</w:t>
      </w:r>
      <w:r w:rsidR="00671AE1" w:rsidRPr="006E6A02">
        <w:t xml:space="preserve"> think about these verses in t</w:t>
      </w:r>
      <w:r w:rsidR="00671AE1">
        <w:t xml:space="preserve">erms of poetic imagination. </w:t>
      </w:r>
      <w:r w:rsidR="00671AE1" w:rsidRPr="006E6A02">
        <w:t xml:space="preserve">However, if we carefully search for </w:t>
      </w:r>
      <w:r w:rsidR="003E39CB">
        <w:t>Vishuddha Chakra</w:t>
      </w:r>
      <w:r w:rsidR="00671AE1" w:rsidRPr="006E6A02">
        <w:t xml:space="preserve"> details, we find some connection</w:t>
      </w:r>
      <w:r w:rsidR="00671AE1">
        <w:t xml:space="preserve">. </w:t>
      </w:r>
      <w:r w:rsidR="00671AE1" w:rsidRPr="005C080E">
        <w:rPr>
          <w:b/>
          <w:bCs/>
        </w:rPr>
        <w:t xml:space="preserve">Also, note that snowfall is </w:t>
      </w:r>
      <w:r>
        <w:rPr>
          <w:b/>
          <w:bCs/>
        </w:rPr>
        <w:t>a</w:t>
      </w:r>
      <w:r w:rsidR="00671AE1" w:rsidRPr="005C080E">
        <w:rPr>
          <w:b/>
          <w:bCs/>
        </w:rPr>
        <w:t xml:space="preserve"> rare event in central India, yet sage Valmiki mentions it many times.</w:t>
      </w:r>
      <w:r w:rsidR="00671AE1">
        <w:t xml:space="preserve"> We get</w:t>
      </w:r>
      <w:r w:rsidR="00671AE1" w:rsidRPr="006E6A02">
        <w:t xml:space="preserve"> several lines describing </w:t>
      </w:r>
      <w:r w:rsidR="00671AE1">
        <w:t xml:space="preserve">snowy </w:t>
      </w:r>
      <w:r w:rsidR="00671AE1" w:rsidRPr="006E6A02">
        <w:t xml:space="preserve">whiteness can be reference to </w:t>
      </w:r>
      <w:r w:rsidR="00671AE1">
        <w:t xml:space="preserve">silver crescent in the white circular background in the image of </w:t>
      </w:r>
      <w:r w:rsidR="003E39CB">
        <w:t>Vishuddha Chakra</w:t>
      </w:r>
      <w:r w:rsidR="00671AE1">
        <w:t xml:space="preserve"> and </w:t>
      </w:r>
      <w:r w:rsidR="00D02EEA">
        <w:t>Airavat</w:t>
      </w:r>
      <w:r w:rsidR="00D02EEA" w:rsidRPr="006E6A02">
        <w:t>’s</w:t>
      </w:r>
      <w:r w:rsidR="00671AE1" w:rsidRPr="006E6A02">
        <w:t xml:space="preserve"> whiteness</w:t>
      </w:r>
      <w:r w:rsidR="00671AE1">
        <w:t xml:space="preserve">. </w:t>
      </w:r>
      <w:r>
        <w:t>It connects the birdcalls in foggy river</w:t>
      </w:r>
      <w:r w:rsidR="00671AE1">
        <w:t xml:space="preserve"> to sense of hearing.</w:t>
      </w:r>
      <w:r w:rsidR="00671AE1" w:rsidRPr="006E6A02">
        <w:t xml:space="preserve"> </w:t>
      </w:r>
      <w:r w:rsidR="00671AE1">
        <w:t>E</w:t>
      </w:r>
      <w:r w:rsidR="00671AE1" w:rsidRPr="006E6A02">
        <w:t xml:space="preserve">ars are sense organ of </w:t>
      </w:r>
      <w:r w:rsidR="003E39CB">
        <w:t>Vishuddha Chakra</w:t>
      </w:r>
      <w:r w:rsidR="00671AE1">
        <w:t xml:space="preserve">. </w:t>
      </w:r>
    </w:p>
    <w:p w:rsidR="00671AE1" w:rsidRDefault="00671AE1" w:rsidP="005C080E">
      <w:pPr>
        <w:spacing w:line="480" w:lineRule="auto"/>
        <w:ind w:firstLine="720"/>
        <w:jc w:val="both"/>
      </w:pPr>
      <w:r w:rsidRPr="006E6A02">
        <w:t xml:space="preserve">The deity of </w:t>
      </w:r>
      <w:r w:rsidR="003E39CB">
        <w:t>Vishuddha Chakra</w:t>
      </w:r>
      <w:r w:rsidR="005C080E">
        <w:t xml:space="preserve"> </w:t>
      </w:r>
      <w:r>
        <w:t>has word “Panch,” which means, digit five</w:t>
      </w:r>
      <w:r w:rsidRPr="006E6A02">
        <w:t xml:space="preserve"> in his name as he has five faces</w:t>
      </w:r>
      <w:r>
        <w:t>. T</w:t>
      </w:r>
      <w:r w:rsidRPr="006E6A02">
        <w:t>he na</w:t>
      </w:r>
      <w:r>
        <w:t xml:space="preserve">me of </w:t>
      </w:r>
      <w:r w:rsidRPr="006E6A02">
        <w:t>Panchavati</w:t>
      </w:r>
      <w:r>
        <w:t xml:space="preserve"> has word Panch</w:t>
      </w:r>
      <w:r w:rsidRPr="006E6A02">
        <w:t xml:space="preserve"> in it </w:t>
      </w:r>
      <w:r>
        <w:t xml:space="preserve">– connection to word Panch is clear. </w:t>
      </w:r>
      <w:r w:rsidRPr="006E6A02">
        <w:t>The place of actual fight with Khara i</w:t>
      </w:r>
      <w:r>
        <w:t>s called Janasthan</w:t>
      </w:r>
      <w:r w:rsidR="005C080E">
        <w:t>a</w:t>
      </w:r>
      <w:r w:rsidRPr="006E6A02">
        <w:t xml:space="preserve">, which means </w:t>
      </w:r>
      <w:r>
        <w:t>“general population area.” Why would someone</w:t>
      </w:r>
      <w:r w:rsidRPr="006E6A02">
        <w:t xml:space="preserve"> name a place called as </w:t>
      </w:r>
      <w:r>
        <w:t>“general population area”</w:t>
      </w:r>
      <w:r w:rsidRPr="006E6A02">
        <w:t xml:space="preserve"> deep inside of a dense forest?</w:t>
      </w:r>
      <w:r>
        <w:t xml:space="preserve"> Therefore, t</w:t>
      </w:r>
      <w:r w:rsidRPr="006E6A02">
        <w:t xml:space="preserve">he word Jana in Janasthana has to come from plane of </w:t>
      </w:r>
      <w:r w:rsidR="003E39CB">
        <w:t>Vishuddha Chakra</w:t>
      </w:r>
      <w:r>
        <w:t xml:space="preserve"> - </w:t>
      </w:r>
      <w:r w:rsidRPr="006E6A02">
        <w:t>Jana-Loka</w:t>
      </w:r>
      <w:r>
        <w:t>.</w:t>
      </w:r>
    </w:p>
    <w:p w:rsidR="009C3C27" w:rsidRDefault="009C3C27" w:rsidP="009C3C27">
      <w:pPr>
        <w:spacing w:line="480" w:lineRule="auto"/>
        <w:ind w:firstLine="720"/>
        <w:jc w:val="both"/>
      </w:pPr>
      <w:r>
        <w:t xml:space="preserve">When a female demon called as Shurpanakha </w:t>
      </w:r>
      <w:r w:rsidR="004F1A9C">
        <w:t>inquiries</w:t>
      </w:r>
      <w:r>
        <w:t xml:space="preserve"> about Shri Ram and asks if he would like to marry her, Shri Ram refuses her proposal. However, he asks her to marry Laxman</w:t>
      </w:r>
      <w:r w:rsidR="00546E4D">
        <w:t>a</w:t>
      </w:r>
      <w:r>
        <w:t xml:space="preserve">, and tells her that </w:t>
      </w:r>
      <w:r>
        <w:lastRenderedPageBreak/>
        <w:t>Laxman</w:t>
      </w:r>
      <w:r w:rsidR="00546E4D">
        <w:t>a</w:t>
      </w:r>
      <w:r>
        <w:t xml:space="preserve"> is without a wife, but Laxman</w:t>
      </w:r>
      <w:r w:rsidR="00546E4D">
        <w:t>a</w:t>
      </w:r>
      <w:r>
        <w:t xml:space="preserve"> also refuses to marry her. According to verse 3-17-18, Shri Ram surely knows that she is a female demon (demoness). Still, in verse 3-18-3, Shri Ram re-directs her to Laxman</w:t>
      </w:r>
      <w:r w:rsidR="00546E4D">
        <w:t>a</w:t>
      </w:r>
      <w:r>
        <w:t>, possibly knowing that rejection from both of them will make her angry. This could be sage Valmiki’s way of indicating to us that Shri Ram is inviting for trouble. Angry Shurpanakha attacks Sita and Laxman</w:t>
      </w:r>
      <w:r w:rsidR="00546E4D">
        <w:t>a</w:t>
      </w:r>
      <w:r>
        <w:t xml:space="preserve"> cut off her nose and ears. Strange as it sounds, in chapter 3-69, Laxman</w:t>
      </w:r>
      <w:r w:rsidR="00546E4D">
        <w:t>a</w:t>
      </w:r>
      <w:r>
        <w:t xml:space="preserve"> cuts off ears and nose of another female demon Ayomukhi, and starts a war with her brother, which is a duplication of this event. </w:t>
      </w:r>
    </w:p>
    <w:p w:rsidR="00546E4D" w:rsidRDefault="009C3C27" w:rsidP="009C3C27">
      <w:pPr>
        <w:spacing w:line="480" w:lineRule="auto"/>
        <w:ind w:firstLine="720"/>
        <w:jc w:val="both"/>
      </w:pPr>
      <w:r>
        <w:t>In chapter 3-19, Shurpanakha, the female demon wounded by Laxman</w:t>
      </w:r>
      <w:r w:rsidR="00546E4D">
        <w:t>a</w:t>
      </w:r>
      <w:r>
        <w:t>, comes to demon Khar</w:t>
      </w:r>
      <w:r w:rsidR="00546E4D">
        <w:t>a</w:t>
      </w:r>
      <w:r>
        <w:t xml:space="preserve"> for help. </w:t>
      </w:r>
      <w:r w:rsidRPr="00546E4D">
        <w:rPr>
          <w:b/>
          <w:bCs/>
        </w:rPr>
        <w:t>Even before Shurpanakha speaks a single word, Khar</w:t>
      </w:r>
      <w:r w:rsidR="00546E4D" w:rsidRPr="00546E4D">
        <w:rPr>
          <w:b/>
          <w:bCs/>
        </w:rPr>
        <w:t>a</w:t>
      </w:r>
      <w:r w:rsidRPr="00546E4D">
        <w:rPr>
          <w:b/>
          <w:bCs/>
        </w:rPr>
        <w:t xml:space="preserve"> talks from verse 3-19-1 through verse 3-19-12.</w:t>
      </w:r>
      <w:r>
        <w:t xml:space="preserve"> Khar</w:t>
      </w:r>
      <w:r w:rsidR="00546E4D">
        <w:t>a</w:t>
      </w:r>
      <w:r>
        <w:t xml:space="preserve"> sends 14 demons with Shurpanakha to kill Shri Ram, but they </w:t>
      </w:r>
      <w:r w:rsidRPr="003659BF">
        <w:t>fail,</w:t>
      </w:r>
      <w:r>
        <w:t xml:space="preserve"> </w:t>
      </w:r>
      <w:r w:rsidRPr="003659BF">
        <w:t>and</w:t>
      </w:r>
      <w:r>
        <w:t xml:space="preserve"> Shurpanakha comes back crying. Once again, in verse 3-22-2, Khar</w:t>
      </w:r>
      <w:r w:rsidR="00546E4D">
        <w:t>a</w:t>
      </w:r>
      <w:r>
        <w:t xml:space="preserve"> speaks first. </w:t>
      </w:r>
    </w:p>
    <w:p w:rsidR="00546E4D" w:rsidRDefault="009C3C27" w:rsidP="009C3C27">
      <w:pPr>
        <w:spacing w:line="480" w:lineRule="auto"/>
        <w:ind w:firstLine="720"/>
        <w:jc w:val="both"/>
      </w:pPr>
      <w:r w:rsidRPr="00546E4D">
        <w:rPr>
          <w:b/>
          <w:bCs/>
        </w:rPr>
        <w:t>In Sanskrit, the root “kha” means “space or ether” or “in the sky</w:t>
      </w:r>
      <w:r w:rsidR="00546E4D" w:rsidRPr="00546E4D">
        <w:rPr>
          <w:b/>
          <w:bCs/>
        </w:rPr>
        <w:t>.</w:t>
      </w:r>
      <w:r w:rsidR="00546E4D">
        <w:t xml:space="preserve"> </w:t>
      </w:r>
      <w:r>
        <w:t>Khar</w:t>
      </w:r>
      <w:r w:rsidR="00546E4D">
        <w:t>a</w:t>
      </w:r>
      <w:r>
        <w:t xml:space="preserve"> surely has a big </w:t>
      </w:r>
      <w:r w:rsidRPr="003659BF">
        <w:t>mouth,</w:t>
      </w:r>
      <w:r>
        <w:t xml:space="preserve"> </w:t>
      </w:r>
      <w:r w:rsidRPr="003659BF">
        <w:t>and</w:t>
      </w:r>
      <w:r>
        <w:t xml:space="preserve"> he talks a lot. It </w:t>
      </w:r>
      <w:r w:rsidR="00CF1936">
        <w:t>shows</w:t>
      </w:r>
      <w:r>
        <w:t xml:space="preserve"> high </w:t>
      </w:r>
      <w:r w:rsidR="003E39CB">
        <w:t>Vishuddha Chakra</w:t>
      </w:r>
      <w:r>
        <w:t xml:space="preserve"> activity. His war with Shri Ram looks like a passionate debate. </w:t>
      </w:r>
    </w:p>
    <w:p w:rsidR="00546E4D" w:rsidRDefault="009C3C27" w:rsidP="009C3C27">
      <w:pPr>
        <w:spacing w:line="480" w:lineRule="auto"/>
        <w:ind w:firstLine="720"/>
        <w:jc w:val="both"/>
      </w:pPr>
      <w:r w:rsidRPr="00546E4D">
        <w:rPr>
          <w:b/>
          <w:bCs/>
        </w:rPr>
        <w:t>Khar</w:t>
      </w:r>
      <w:r w:rsidR="00546E4D" w:rsidRPr="00546E4D">
        <w:rPr>
          <w:b/>
          <w:bCs/>
        </w:rPr>
        <w:t>a</w:t>
      </w:r>
      <w:r w:rsidRPr="00546E4D">
        <w:rPr>
          <w:b/>
          <w:bCs/>
        </w:rPr>
        <w:t xml:space="preserve">'s army </w:t>
      </w:r>
      <w:r w:rsidR="00CF1936">
        <w:rPr>
          <w:b/>
          <w:bCs/>
        </w:rPr>
        <w:t>comprises</w:t>
      </w:r>
      <w:r w:rsidRPr="00546E4D">
        <w:rPr>
          <w:b/>
          <w:bCs/>
        </w:rPr>
        <w:t xml:space="preserve"> many demons, whose names relate to the throat, the mouth, or</w:t>
      </w:r>
      <w:r w:rsidRPr="00546E4D">
        <w:rPr>
          <w:b/>
          <w:bCs/>
          <w:noProof/>
        </w:rPr>
        <w:t xml:space="preserve"> space.</w:t>
      </w:r>
      <w:r>
        <w:t xml:space="preserve"> The name </w:t>
      </w:r>
      <w:r w:rsidRPr="006A10BC">
        <w:rPr>
          <w:noProof/>
        </w:rPr>
        <w:t>Vihamgam</w:t>
      </w:r>
      <w:r>
        <w:t xml:space="preserve">, which means “moving in sky,” surely </w:t>
      </w:r>
      <w:r w:rsidRPr="006A10BC">
        <w:rPr>
          <w:noProof/>
        </w:rPr>
        <w:t>relates</w:t>
      </w:r>
      <w:r>
        <w:t xml:space="preserve"> to </w:t>
      </w:r>
      <w:r w:rsidRPr="003659BF">
        <w:t>the</w:t>
      </w:r>
      <w:r>
        <w:t xml:space="preserve"> </w:t>
      </w:r>
      <w:r w:rsidRPr="003659BF">
        <w:t>space</w:t>
      </w:r>
      <w:r>
        <w:t xml:space="preserve"> element. There is, however, one unusual name: Akampan</w:t>
      </w:r>
      <w:r w:rsidR="00546E4D">
        <w:t>a</w:t>
      </w:r>
      <w:r>
        <w:t>. Akampan</w:t>
      </w:r>
      <w:r w:rsidR="00546E4D">
        <w:t>a</w:t>
      </w:r>
      <w:r w:rsidDel="00EA6C4F">
        <w:t xml:space="preserve"> </w:t>
      </w:r>
      <w:r>
        <w:t xml:space="preserve">means “no </w:t>
      </w:r>
      <w:r w:rsidRPr="001D560E">
        <w:t>vibration</w:t>
      </w:r>
      <w:r>
        <w:t xml:space="preserve">,” and it is unusual because every organ </w:t>
      </w:r>
      <w:r>
        <w:rPr>
          <w:noProof/>
        </w:rPr>
        <w:t>connec</w:t>
      </w:r>
      <w:r w:rsidRPr="00DC307E">
        <w:rPr>
          <w:noProof/>
        </w:rPr>
        <w:t>ted</w:t>
      </w:r>
      <w:r>
        <w:t xml:space="preserve"> to the throat vibrates.</w:t>
      </w:r>
      <w:r w:rsidR="00546E4D">
        <w:t xml:space="preserve"> </w:t>
      </w:r>
      <w:r w:rsidR="003E39CB">
        <w:t>Vishuddha Chakra</w:t>
      </w:r>
      <w:r w:rsidR="00546E4D">
        <w:t xml:space="preserve"> has vocal cords as its work organ.</w:t>
      </w:r>
      <w:r>
        <w:t xml:space="preserve"> </w:t>
      </w:r>
      <w:r w:rsidR="00546E4D">
        <w:t xml:space="preserve">In the battle, Shri Ram kills Khara and all the demons, but only Akampana </w:t>
      </w:r>
      <w:r w:rsidR="002812CC">
        <w:t>escapes!</w:t>
      </w:r>
    </w:p>
    <w:p w:rsidR="009C3C27" w:rsidRDefault="009C3C27" w:rsidP="009C3C27">
      <w:pPr>
        <w:spacing w:line="480" w:lineRule="auto"/>
        <w:jc w:val="both"/>
      </w:pPr>
      <w:r>
        <w:t>There are six interesting points to note in this story related to Khar</w:t>
      </w:r>
      <w:r w:rsidR="00546E4D">
        <w:t>a</w:t>
      </w:r>
      <w:r>
        <w: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lastRenderedPageBreak/>
        <w:t xml:space="preserve">Shri Ram </w:t>
      </w:r>
      <w:r w:rsidRPr="00DC307E">
        <w:rPr>
          <w:noProof/>
        </w:rPr>
        <w:t>himself</w:t>
      </w:r>
      <w:r>
        <w:t xml:space="preserve"> makes fun of Shurpanakha and insults her; thus, he invites trouble. </w:t>
      </w:r>
      <w:r w:rsidRPr="003659BF">
        <w:t>We</w:t>
      </w:r>
      <w:r>
        <w:t xml:space="preserve"> have already seen that Shri Ram intends to fight. Almost </w:t>
      </w:r>
      <w:r>
        <w:rPr>
          <w:noProof/>
        </w:rPr>
        <w:t>ten</w:t>
      </w:r>
      <w:r>
        <w:t xml:space="preserve"> years have passed since his last fight</w:t>
      </w:r>
      <w:r w:rsidR="00546E4D">
        <w:t xml:space="preserve"> with Viradha</w:t>
      </w:r>
      <w:r>
        <w:t xml:space="preserve">. Therefore, </w:t>
      </w:r>
      <w:r w:rsidRPr="003659BF">
        <w:t>we</w:t>
      </w:r>
      <w:r>
        <w:t xml:space="preserve"> see that he is ready for a major fight.</w:t>
      </w:r>
    </w:p>
    <w:p w:rsidR="009C3C27" w:rsidRDefault="009C3C27" w:rsidP="00C348B8">
      <w:pPr>
        <w:pStyle w:val="ListParagraph"/>
        <w:numPr>
          <w:ilvl w:val="0"/>
          <w:numId w:val="15"/>
        </w:numPr>
        <w:tabs>
          <w:tab w:val="clear" w:pos="360"/>
          <w:tab w:val="clear" w:pos="9360"/>
          <w:tab w:val="left" w:pos="450"/>
        </w:tabs>
        <w:spacing w:after="200" w:line="480" w:lineRule="auto"/>
        <w:jc w:val="both"/>
      </w:pPr>
      <w:r>
        <w:t>Shurpanakha tells Khar</w:t>
      </w:r>
      <w:r w:rsidR="00546E4D">
        <w:t>a</w:t>
      </w:r>
      <w:r>
        <w:t xml:space="preserve"> about Sita's beauty, and thus, starts a war. She plays </w:t>
      </w:r>
      <w:r w:rsidRPr="003659BF">
        <w:t>the</w:t>
      </w:r>
      <w:r>
        <w:t xml:space="preserve"> </w:t>
      </w:r>
      <w:r w:rsidRPr="003659BF">
        <w:t>same</w:t>
      </w:r>
      <w:r>
        <w:t xml:space="preserve"> card with </w:t>
      </w:r>
      <w:r w:rsidR="00D02EEA">
        <w:t xml:space="preserve">Ravana. </w:t>
      </w:r>
      <w:r>
        <w:rPr>
          <w:noProof/>
        </w:rPr>
        <w:t>It</w:t>
      </w:r>
      <w:r>
        <w:t xml:space="preserve"> fits perfectly with the law of duplication in Ramayan</w:t>
      </w:r>
      <w:r w:rsidR="00546E4D">
        <w:t>a</w:t>
      </w:r>
      <w:r>
        <w:t>.</w:t>
      </w:r>
    </w:p>
    <w:p w:rsidR="00881D84" w:rsidRDefault="009C3C27" w:rsidP="00881D84">
      <w:pPr>
        <w:pStyle w:val="ListParagraph"/>
        <w:numPr>
          <w:ilvl w:val="0"/>
          <w:numId w:val="15"/>
        </w:numPr>
        <w:tabs>
          <w:tab w:val="clear" w:pos="360"/>
          <w:tab w:val="clear" w:pos="9360"/>
          <w:tab w:val="left" w:pos="450"/>
        </w:tabs>
        <w:spacing w:after="200" w:line="480" w:lineRule="auto"/>
        <w:jc w:val="both"/>
      </w:pPr>
      <w:r>
        <w:t xml:space="preserve">Sage Valmiki does not go into details of what happens when the higher </w:t>
      </w:r>
      <w:r w:rsidR="00C15A6F">
        <w:t>Consciousness</w:t>
      </w:r>
      <w:r>
        <w:t xml:space="preserve"> enters the </w:t>
      </w:r>
      <w:r w:rsidR="003E39CB">
        <w:t>Vishuddha Chakra</w:t>
      </w:r>
      <w:r>
        <w:t xml:space="preserve">. The reason is that the </w:t>
      </w:r>
      <w:r w:rsidR="00C15A6F">
        <w:t>Consciousness</w:t>
      </w:r>
      <w:r>
        <w:t xml:space="preserve"> has a neutralizing effect – it removes what is wrong. Several books and sites </w:t>
      </w:r>
      <w:r w:rsidRPr="00DC307E">
        <w:rPr>
          <w:noProof/>
        </w:rPr>
        <w:t>describe</w:t>
      </w:r>
      <w:r>
        <w:t xml:space="preserve"> </w:t>
      </w:r>
      <w:r w:rsidRPr="003659BF">
        <w:t>the</w:t>
      </w:r>
      <w:r>
        <w:t xml:space="preserve"> </w:t>
      </w:r>
      <w:r w:rsidRPr="006A10BC">
        <w:rPr>
          <w:noProof/>
        </w:rPr>
        <w:t>effect</w:t>
      </w:r>
      <w:r>
        <w:t xml:space="preserve"> of the opening of the </w:t>
      </w:r>
      <w:r w:rsidR="003E39CB">
        <w:t>Vishuddha Chakra</w:t>
      </w:r>
      <w:r>
        <w:t xml:space="preserve">. However, these books describe an effect of the </w:t>
      </w:r>
      <w:r w:rsidR="00C15A6F">
        <w:t>Energy</w:t>
      </w:r>
      <w:r w:rsidR="00CF1936">
        <w:t>,</w:t>
      </w:r>
      <w:r>
        <w:t xml:space="preserve"> not that of the </w:t>
      </w:r>
      <w:r w:rsidR="00C15A6F">
        <w:t>Consciousness</w:t>
      </w:r>
      <w:r>
        <w:t>.</w:t>
      </w:r>
      <w:bookmarkEnd w:id="104"/>
      <w:bookmarkEnd w:id="105"/>
      <w:bookmarkEnd w:id="106"/>
    </w:p>
    <w:p w:rsidR="007C6596" w:rsidRDefault="00D2746A" w:rsidP="00881D84">
      <w:pPr>
        <w:pStyle w:val="Heading3"/>
        <w:jc w:val="left"/>
      </w:pPr>
      <w:bookmarkStart w:id="109" w:name="_Toc49159460"/>
      <w:r w:rsidRPr="00D2746A">
        <w:t xml:space="preserve">References </w:t>
      </w:r>
      <w:r w:rsidR="00FB69B6" w:rsidRPr="00397191">
        <w:t xml:space="preserve">to </w:t>
      </w:r>
      <w:r w:rsidR="00ED2D6F">
        <w:t>Anahata Chakra</w:t>
      </w:r>
      <w:bookmarkEnd w:id="109"/>
    </w:p>
    <w:p w:rsidR="00397191" w:rsidRPr="009A0B75" w:rsidRDefault="00397191" w:rsidP="007C6596">
      <w:pPr>
        <w:spacing w:line="480" w:lineRule="auto"/>
        <w:ind w:firstLine="720"/>
        <w:jc w:val="both"/>
      </w:pPr>
      <w:r w:rsidRPr="00EC7303">
        <w:rPr>
          <w:b/>
          <w:bCs/>
        </w:rPr>
        <w:t>Events that happened before</w:t>
      </w:r>
      <w:r>
        <w:rPr>
          <w:b/>
          <w:bCs/>
        </w:rPr>
        <w:t xml:space="preserve"> in the story</w:t>
      </w:r>
      <w:r w:rsidRPr="00EC7303">
        <w:rPr>
          <w:b/>
          <w:bCs/>
        </w:rPr>
        <w:t>:</w:t>
      </w:r>
      <w:r w:rsidR="009A0B75">
        <w:rPr>
          <w:b/>
          <w:bCs/>
        </w:rPr>
        <w:t xml:space="preserve"> </w:t>
      </w:r>
      <w:r w:rsidR="00D02EEA">
        <w:t xml:space="preserve">Ravana </w:t>
      </w:r>
      <w:r w:rsidR="00D02EEA" w:rsidRPr="009A0B75">
        <w:t>had</w:t>
      </w:r>
      <w:r w:rsidR="009A0B75" w:rsidRPr="009A0B75">
        <w:t xml:space="preserve"> abducted Sita. Shri Ram is searching for her. He misses </w:t>
      </w:r>
      <w:r w:rsidR="00CF1936">
        <w:t>Sita</w:t>
      </w:r>
      <w:r w:rsidR="009A0B75" w:rsidRPr="009A0B75">
        <w:t xml:space="preserve"> and is very much disturbed. </w:t>
      </w:r>
      <w:r w:rsidR="00A34230">
        <w:t>Hanumana</w:t>
      </w:r>
      <w:r w:rsidR="009A0B75" w:rsidRPr="009A0B75">
        <w:t xml:space="preserve"> has not met him</w:t>
      </w:r>
      <w:r w:rsidR="00931809">
        <w:t xml:space="preserve"> yet in the story</w:t>
      </w:r>
      <w:r w:rsidR="009A0B75" w:rsidRPr="009A0B75">
        <w:t>.</w:t>
      </w:r>
    </w:p>
    <w:p w:rsidR="00397191" w:rsidRPr="009A0B75" w:rsidRDefault="009A0B75" w:rsidP="007C6596">
      <w:pPr>
        <w:spacing w:line="480" w:lineRule="auto"/>
        <w:ind w:firstLine="720"/>
        <w:jc w:val="both"/>
      </w:pPr>
      <w:r w:rsidRPr="009A0B75">
        <w:rPr>
          <w:b/>
          <w:bCs/>
        </w:rPr>
        <w:t>Events in terms of Chakra:</w:t>
      </w:r>
      <w:r>
        <w:rPr>
          <w:b/>
          <w:bCs/>
        </w:rPr>
        <w:t xml:space="preserve"> </w:t>
      </w:r>
      <w:r w:rsidRPr="009A0B75">
        <w:t xml:space="preserve">From </w:t>
      </w:r>
      <w:r w:rsidR="003E39CB">
        <w:t>Vishuddha Chakra</w:t>
      </w:r>
      <w:r w:rsidRPr="009A0B75">
        <w:t xml:space="preserve">, </w:t>
      </w:r>
      <w:r>
        <w:t xml:space="preserve">higher </w:t>
      </w:r>
      <w:r w:rsidR="00C15A6F">
        <w:t>Consciousness</w:t>
      </w:r>
      <w:r>
        <w:t xml:space="preserve"> is</w:t>
      </w:r>
      <w:r w:rsidRPr="009A0B75">
        <w:t xml:space="preserve"> coming down to </w:t>
      </w:r>
      <w:r w:rsidR="00ED2D6F">
        <w:t>Anahata Chakra</w:t>
      </w:r>
      <w:r w:rsidRPr="009A0B75">
        <w:t>.</w:t>
      </w:r>
    </w:p>
    <w:p w:rsidR="007C6596" w:rsidRDefault="007C6596" w:rsidP="007C6596">
      <w:pPr>
        <w:spacing w:line="480" w:lineRule="auto"/>
        <w:ind w:firstLine="720"/>
        <w:jc w:val="both"/>
      </w:pPr>
      <w:r>
        <w:t xml:space="preserve">Before looking for the references to the </w:t>
      </w:r>
      <w:r w:rsidR="00ED2D6F">
        <w:t>Anahata Chakra</w:t>
      </w:r>
      <w:r>
        <w:t xml:space="preserve">, let us see its features. Since the story relates to the heart, there are many emotions involved in it. The </w:t>
      </w:r>
      <w:r w:rsidR="00ED2D6F">
        <w:t>Anahata Chakra</w:t>
      </w:r>
      <w:r>
        <w:t xml:space="preserve"> has air as its element, so we can expect references to air. The sense organ of this center is skin, with a touch being the sense associated with it. The center has black antelope for its vehicle. The presiding deity is Ishan-Rudr</w:t>
      </w:r>
      <w:r w:rsidR="00D02EEA">
        <w:t>a</w:t>
      </w:r>
      <w:r>
        <w:t xml:space="preserve"> Shiv</w:t>
      </w:r>
      <w:r w:rsidR="009A0B75">
        <w:t>a</w:t>
      </w:r>
      <w:r>
        <w:t xml:space="preserve">, who has blue skin and wears the skin of a yellow tiger. The goddess of the </w:t>
      </w:r>
      <w:r w:rsidR="00ED2D6F">
        <w:t>Anahata Chakra</w:t>
      </w:r>
      <w:r>
        <w:t xml:space="preserve"> is Kakini, who wears a sky blue sari and sits on a pink lotus. </w:t>
      </w:r>
    </w:p>
    <w:p w:rsidR="007C6596" w:rsidRDefault="007C6596" w:rsidP="007C6596">
      <w:pPr>
        <w:spacing w:line="480" w:lineRule="auto"/>
        <w:ind w:firstLine="720"/>
        <w:jc w:val="both"/>
      </w:pPr>
      <w:r>
        <w:lastRenderedPageBreak/>
        <w:t xml:space="preserve">Now, we will now go over each line of chapter 4-1 and see if it has any reference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 we read that Shri Ram feels disturbed by remembering Sita. This emotion indirectly refers to the heart.</w:t>
      </w:r>
    </w:p>
    <w:p w:rsidR="007C6596" w:rsidRDefault="007C6596" w:rsidP="00C348B8">
      <w:pPr>
        <w:pStyle w:val="ListParagraph"/>
        <w:numPr>
          <w:ilvl w:val="0"/>
          <w:numId w:val="14"/>
        </w:numPr>
        <w:tabs>
          <w:tab w:val="clear" w:pos="360"/>
          <w:tab w:val="clear" w:pos="9360"/>
        </w:tabs>
        <w:spacing w:after="200" w:line="480" w:lineRule="auto"/>
        <w:jc w:val="both"/>
      </w:pPr>
      <w:r>
        <w:t>In verse 4-1-2, passion overcomes Shri Ram.</w:t>
      </w:r>
    </w:p>
    <w:p w:rsidR="007C6596" w:rsidRDefault="007C6596" w:rsidP="00C348B8">
      <w:pPr>
        <w:pStyle w:val="ListParagraph"/>
        <w:numPr>
          <w:ilvl w:val="0"/>
          <w:numId w:val="14"/>
        </w:numPr>
        <w:tabs>
          <w:tab w:val="clear" w:pos="360"/>
          <w:tab w:val="clear" w:pos="9360"/>
        </w:tabs>
        <w:spacing w:after="200" w:line="480" w:lineRule="auto"/>
        <w:jc w:val="both"/>
      </w:pPr>
      <w:r>
        <w:t>In verse 4-1-3, there is a reference to the lotus flower.</w:t>
      </w:r>
    </w:p>
    <w:p w:rsidR="007C6596" w:rsidRDefault="007C6596" w:rsidP="00C348B8">
      <w:pPr>
        <w:pStyle w:val="ListParagraph"/>
        <w:numPr>
          <w:ilvl w:val="0"/>
          <w:numId w:val="14"/>
        </w:numPr>
        <w:tabs>
          <w:tab w:val="clear" w:pos="360"/>
          <w:tab w:val="clear" w:pos="9360"/>
        </w:tabs>
        <w:spacing w:after="200" w:line="480" w:lineRule="auto"/>
        <w:jc w:val="both"/>
      </w:pPr>
      <w:r>
        <w:t>In verse 4-1-5, Shri Ram is distressed.</w:t>
      </w:r>
    </w:p>
    <w:p w:rsidR="007C6596" w:rsidRDefault="007C6596" w:rsidP="00C348B8">
      <w:pPr>
        <w:pStyle w:val="ListParagraph"/>
        <w:numPr>
          <w:ilvl w:val="0"/>
          <w:numId w:val="14"/>
        </w:numPr>
        <w:tabs>
          <w:tab w:val="clear" w:pos="360"/>
          <w:tab w:val="clear" w:pos="9360"/>
        </w:tabs>
        <w:spacing w:after="200" w:line="480" w:lineRule="auto"/>
        <w:jc w:val="both"/>
      </w:pPr>
      <w:r>
        <w:t>In verse 4-1-6, he is disquieted.</w:t>
      </w:r>
    </w:p>
    <w:p w:rsidR="007C6596" w:rsidRDefault="007C6596" w:rsidP="00C348B8">
      <w:pPr>
        <w:pStyle w:val="ListParagraph"/>
        <w:numPr>
          <w:ilvl w:val="0"/>
          <w:numId w:val="14"/>
        </w:numPr>
        <w:tabs>
          <w:tab w:val="clear" w:pos="360"/>
          <w:tab w:val="clear" w:pos="9360"/>
        </w:tabs>
        <w:spacing w:after="200" w:line="480" w:lineRule="auto"/>
        <w:jc w:val="both"/>
      </w:pPr>
      <w:r>
        <w:t>In verse 4-1-7, there are references to lotus, deer, and birds,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4-1-8, colors blue and yellow are mentioned, which are references to the deity of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4-1-10, there is a mention of breeze, which refers to air and skin. In this verse, there is a reference to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verses 4-1-11 and 12, - clouds and winds, which refer to air</w:t>
      </w:r>
    </w:p>
    <w:p w:rsidR="007C6596" w:rsidRDefault="007C6596" w:rsidP="00C348B8">
      <w:pPr>
        <w:pStyle w:val="ListParagraph"/>
        <w:numPr>
          <w:ilvl w:val="0"/>
          <w:numId w:val="14"/>
        </w:numPr>
        <w:tabs>
          <w:tab w:val="clear" w:pos="360"/>
          <w:tab w:val="clear" w:pos="9360"/>
        </w:tabs>
        <w:spacing w:after="200" w:line="480" w:lineRule="auto"/>
        <w:jc w:val="both"/>
      </w:pPr>
      <w:r>
        <w:t>In verses 4-1-13 and 14 - air</w:t>
      </w:r>
    </w:p>
    <w:p w:rsidR="007C6596" w:rsidRDefault="007C6596" w:rsidP="00C348B8">
      <w:pPr>
        <w:pStyle w:val="ListParagraph"/>
        <w:numPr>
          <w:ilvl w:val="0"/>
          <w:numId w:val="14"/>
        </w:numPr>
        <w:tabs>
          <w:tab w:val="clear" w:pos="360"/>
          <w:tab w:val="clear" w:pos="9360"/>
        </w:tabs>
        <w:spacing w:after="200" w:line="480" w:lineRule="auto"/>
        <w:jc w:val="both"/>
      </w:pPr>
      <w:r>
        <w:t>In verse 4-1-15 - breeze and air</w:t>
      </w:r>
    </w:p>
    <w:p w:rsidR="007C6596" w:rsidRDefault="007C6596" w:rsidP="00C348B8">
      <w:pPr>
        <w:pStyle w:val="ListParagraph"/>
        <w:numPr>
          <w:ilvl w:val="0"/>
          <w:numId w:val="14"/>
        </w:numPr>
        <w:tabs>
          <w:tab w:val="clear" w:pos="360"/>
          <w:tab w:val="clear" w:pos="9360"/>
        </w:tabs>
        <w:spacing w:after="200" w:line="480" w:lineRule="auto"/>
        <w:jc w:val="both"/>
      </w:pPr>
      <w:r>
        <w:t>In verse 4-1-16 - air</w:t>
      </w:r>
    </w:p>
    <w:p w:rsidR="007C6596" w:rsidRDefault="007C6596" w:rsidP="00C348B8">
      <w:pPr>
        <w:pStyle w:val="ListParagraph"/>
        <w:numPr>
          <w:ilvl w:val="0"/>
          <w:numId w:val="14"/>
        </w:numPr>
        <w:tabs>
          <w:tab w:val="clear" w:pos="360"/>
          <w:tab w:val="clear" w:pos="9360"/>
        </w:tabs>
        <w:spacing w:after="200" w:line="480" w:lineRule="auto"/>
        <w:jc w:val="both"/>
      </w:pPr>
      <w:r>
        <w:t>In verse 4-1-17 - a breeze</w:t>
      </w:r>
    </w:p>
    <w:p w:rsidR="007C6596" w:rsidRDefault="007C6596" w:rsidP="00C348B8">
      <w:pPr>
        <w:pStyle w:val="ListParagraph"/>
        <w:numPr>
          <w:ilvl w:val="0"/>
          <w:numId w:val="14"/>
        </w:numPr>
        <w:tabs>
          <w:tab w:val="clear" w:pos="360"/>
          <w:tab w:val="clear" w:pos="9360"/>
        </w:tabs>
        <w:spacing w:after="200" w:line="480" w:lineRule="auto"/>
        <w:jc w:val="both"/>
      </w:pPr>
      <w:r>
        <w:t>In verses 4-1-18 and 19 - air again</w:t>
      </w:r>
    </w:p>
    <w:p w:rsidR="007C6596" w:rsidRDefault="007C6596" w:rsidP="00C348B8">
      <w:pPr>
        <w:pStyle w:val="ListParagraph"/>
        <w:numPr>
          <w:ilvl w:val="0"/>
          <w:numId w:val="14"/>
        </w:numPr>
        <w:tabs>
          <w:tab w:val="clear" w:pos="360"/>
          <w:tab w:val="clear" w:pos="9360"/>
        </w:tabs>
        <w:spacing w:after="200" w:line="480" w:lineRule="auto"/>
        <w:jc w:val="both"/>
      </w:pPr>
      <w:r>
        <w:t>In verse 4-1-22 -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4-1-23 - birds and the love god</w:t>
      </w:r>
    </w:p>
    <w:p w:rsidR="007C6596" w:rsidRDefault="007C6596" w:rsidP="00C348B8">
      <w:pPr>
        <w:pStyle w:val="ListParagraph"/>
        <w:numPr>
          <w:ilvl w:val="0"/>
          <w:numId w:val="14"/>
        </w:numPr>
        <w:tabs>
          <w:tab w:val="clear" w:pos="360"/>
          <w:tab w:val="clear" w:pos="9360"/>
        </w:tabs>
        <w:spacing w:after="200" w:line="480" w:lineRule="auto"/>
        <w:jc w:val="both"/>
      </w:pPr>
      <w:r>
        <w:t>In verse 4-1-25 - birds and emotions</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In verse 4-1-26 - love, romance, and birds</w:t>
      </w:r>
    </w:p>
    <w:p w:rsidR="007C6596" w:rsidRDefault="007C6596" w:rsidP="00C348B8">
      <w:pPr>
        <w:pStyle w:val="ListParagraph"/>
        <w:numPr>
          <w:ilvl w:val="0"/>
          <w:numId w:val="14"/>
        </w:numPr>
        <w:tabs>
          <w:tab w:val="clear" w:pos="360"/>
          <w:tab w:val="clear" w:pos="9360"/>
        </w:tabs>
        <w:spacing w:after="200" w:line="480" w:lineRule="auto"/>
        <w:jc w:val="both"/>
      </w:pPr>
      <w:r>
        <w:t>In verse 4-1-28 - birds and love</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verses 4-1-30 and 32 - </w:t>
      </w:r>
      <w:r w:rsidR="00CF1936">
        <w:t>powerful emotions</w:t>
      </w:r>
    </w:p>
    <w:p w:rsidR="007C6596" w:rsidRDefault="007C6596" w:rsidP="00C348B8">
      <w:pPr>
        <w:pStyle w:val="ListParagraph"/>
        <w:numPr>
          <w:ilvl w:val="0"/>
          <w:numId w:val="14"/>
        </w:numPr>
        <w:tabs>
          <w:tab w:val="clear" w:pos="360"/>
          <w:tab w:val="clear" w:pos="9360"/>
        </w:tabs>
        <w:spacing w:after="200" w:line="480" w:lineRule="auto"/>
        <w:jc w:val="both"/>
      </w:pPr>
      <w:r>
        <w:t>In verse 4-1-33 - the love god</w:t>
      </w:r>
    </w:p>
    <w:p w:rsidR="007C6596" w:rsidRDefault="007C6596" w:rsidP="00C348B8">
      <w:pPr>
        <w:pStyle w:val="ListParagraph"/>
        <w:numPr>
          <w:ilvl w:val="0"/>
          <w:numId w:val="14"/>
        </w:numPr>
        <w:tabs>
          <w:tab w:val="clear" w:pos="360"/>
          <w:tab w:val="clear" w:pos="9360"/>
        </w:tabs>
        <w:spacing w:after="200" w:line="480" w:lineRule="auto"/>
        <w:jc w:val="both"/>
      </w:pPr>
      <w:r>
        <w:t xml:space="preserve">In verse 4-1-34, there is a slight change in the topic; </w:t>
      </w:r>
      <w:r w:rsidR="00CF1936">
        <w:t xml:space="preserve">it </w:t>
      </w:r>
      <w:r w:rsidR="009D1E70">
        <w:t>refers</w:t>
      </w:r>
      <w:r>
        <w:t xml:space="preserve"> to touch, the sense related to the </w:t>
      </w:r>
      <w:r w:rsidR="00ED2D6F">
        <w:t>Anahata Chakra</w:t>
      </w:r>
      <w:r>
        <w:t>.</w:t>
      </w:r>
    </w:p>
    <w:p w:rsidR="007C6596" w:rsidRDefault="007C6596" w:rsidP="00C348B8">
      <w:pPr>
        <w:pStyle w:val="ListParagraph"/>
        <w:numPr>
          <w:ilvl w:val="0"/>
          <w:numId w:val="14"/>
        </w:numPr>
        <w:tabs>
          <w:tab w:val="clear" w:pos="360"/>
          <w:tab w:val="clear" w:pos="9360"/>
        </w:tabs>
        <w:spacing w:after="200" w:line="480" w:lineRule="auto"/>
        <w:jc w:val="both"/>
      </w:pPr>
      <w:r>
        <w:t>In verse 4-1-35 - emotions and breeze</w:t>
      </w:r>
    </w:p>
    <w:p w:rsidR="007C6596" w:rsidRDefault="007C6596" w:rsidP="00C348B8">
      <w:pPr>
        <w:pStyle w:val="ListParagraph"/>
        <w:numPr>
          <w:ilvl w:val="0"/>
          <w:numId w:val="14"/>
        </w:numPr>
        <w:tabs>
          <w:tab w:val="clear" w:pos="360"/>
          <w:tab w:val="clear" w:pos="9360"/>
        </w:tabs>
        <w:spacing w:after="200" w:line="480" w:lineRule="auto"/>
        <w:jc w:val="both"/>
      </w:pPr>
      <w:r>
        <w:t>In verse 4-1-36 - wind</w:t>
      </w:r>
    </w:p>
    <w:p w:rsidR="007C6596" w:rsidRDefault="007C6596" w:rsidP="00C348B8">
      <w:pPr>
        <w:pStyle w:val="ListParagraph"/>
        <w:numPr>
          <w:ilvl w:val="0"/>
          <w:numId w:val="14"/>
        </w:numPr>
        <w:tabs>
          <w:tab w:val="clear" w:pos="360"/>
          <w:tab w:val="clear" w:pos="9360"/>
        </w:tabs>
        <w:spacing w:after="200" w:line="480" w:lineRule="auto"/>
        <w:jc w:val="both"/>
      </w:pPr>
      <w:r>
        <w:t>In verses 4-1-37, 38 and 39 - love</w:t>
      </w:r>
    </w:p>
    <w:p w:rsidR="007C6596" w:rsidRDefault="007C6596" w:rsidP="00C348B8">
      <w:pPr>
        <w:pStyle w:val="ListParagraph"/>
        <w:numPr>
          <w:ilvl w:val="0"/>
          <w:numId w:val="14"/>
        </w:numPr>
        <w:tabs>
          <w:tab w:val="clear" w:pos="360"/>
          <w:tab w:val="clear" w:pos="9360"/>
        </w:tabs>
        <w:spacing w:after="200" w:line="480" w:lineRule="auto"/>
        <w:jc w:val="both"/>
      </w:pPr>
      <w:r>
        <w:t>In verses 4-1-40 to 43 -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4-1-46 - birds and love</w:t>
      </w:r>
    </w:p>
    <w:p w:rsidR="007C6596" w:rsidRDefault="007C6596" w:rsidP="00C348B8">
      <w:pPr>
        <w:pStyle w:val="ListParagraph"/>
        <w:numPr>
          <w:ilvl w:val="0"/>
          <w:numId w:val="14"/>
        </w:numPr>
        <w:tabs>
          <w:tab w:val="clear" w:pos="360"/>
          <w:tab w:val="clear" w:pos="9360"/>
        </w:tabs>
        <w:spacing w:after="200" w:line="480" w:lineRule="auto"/>
        <w:jc w:val="both"/>
      </w:pPr>
      <w:r>
        <w:t>In verses 4-1-47 through 52 - love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4-1-53 and 54 - breeze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verses 4-1-55 and 56 - birds and emotions</w:t>
      </w:r>
    </w:p>
    <w:p w:rsidR="007C6596" w:rsidRDefault="007C6596" w:rsidP="00C348B8">
      <w:pPr>
        <w:pStyle w:val="ListParagraph"/>
        <w:numPr>
          <w:ilvl w:val="0"/>
          <w:numId w:val="14"/>
        </w:numPr>
        <w:tabs>
          <w:tab w:val="clear" w:pos="360"/>
          <w:tab w:val="clear" w:pos="9360"/>
        </w:tabs>
        <w:spacing w:after="200" w:line="480" w:lineRule="auto"/>
        <w:jc w:val="both"/>
      </w:pPr>
      <w:r>
        <w:t>In verse 4-1-57 - birds</w:t>
      </w:r>
    </w:p>
    <w:p w:rsidR="007C6596" w:rsidRDefault="007C6596" w:rsidP="00C348B8">
      <w:pPr>
        <w:pStyle w:val="ListParagraph"/>
        <w:numPr>
          <w:ilvl w:val="0"/>
          <w:numId w:val="14"/>
        </w:numPr>
        <w:tabs>
          <w:tab w:val="clear" w:pos="360"/>
          <w:tab w:val="clear" w:pos="9360"/>
        </w:tabs>
        <w:spacing w:after="200" w:line="480" w:lineRule="auto"/>
        <w:jc w:val="both"/>
      </w:pPr>
      <w:r>
        <w:t>In verse 4-1-58 - love</w:t>
      </w:r>
    </w:p>
    <w:p w:rsidR="007C6596" w:rsidRDefault="007C6596" w:rsidP="00C348B8">
      <w:pPr>
        <w:pStyle w:val="ListParagraph"/>
        <w:numPr>
          <w:ilvl w:val="0"/>
          <w:numId w:val="14"/>
        </w:numPr>
        <w:tabs>
          <w:tab w:val="clear" w:pos="360"/>
          <w:tab w:val="clear" w:pos="9360"/>
        </w:tabs>
        <w:spacing w:after="200" w:line="480" w:lineRule="auto"/>
        <w:jc w:val="both"/>
      </w:pPr>
      <w:r>
        <w:t>Verse 4-1-59 - emotions and wind</w:t>
      </w:r>
    </w:p>
    <w:p w:rsidR="007C6596" w:rsidRDefault="007C6596" w:rsidP="00C348B8">
      <w:pPr>
        <w:pStyle w:val="ListParagraph"/>
        <w:numPr>
          <w:ilvl w:val="0"/>
          <w:numId w:val="14"/>
        </w:numPr>
        <w:tabs>
          <w:tab w:val="clear" w:pos="360"/>
          <w:tab w:val="clear" w:pos="9360"/>
        </w:tabs>
        <w:spacing w:after="200" w:line="480" w:lineRule="auto"/>
        <w:jc w:val="both"/>
      </w:pPr>
      <w:r>
        <w:t>Verse 4-1-62, 63 – lotus</w:t>
      </w:r>
    </w:p>
    <w:p w:rsidR="007C6596" w:rsidRDefault="007C6596" w:rsidP="00C348B8">
      <w:pPr>
        <w:pStyle w:val="ListParagraph"/>
        <w:numPr>
          <w:ilvl w:val="0"/>
          <w:numId w:val="14"/>
        </w:numPr>
        <w:tabs>
          <w:tab w:val="clear" w:pos="360"/>
          <w:tab w:val="clear" w:pos="9360"/>
        </w:tabs>
        <w:spacing w:after="200" w:line="480" w:lineRule="auto"/>
        <w:jc w:val="both"/>
      </w:pPr>
      <w:r>
        <w:t>Verse 4-1-65 – deer</w:t>
      </w:r>
    </w:p>
    <w:p w:rsidR="007C6596" w:rsidRDefault="007C6596" w:rsidP="00C348B8">
      <w:pPr>
        <w:pStyle w:val="ListParagraph"/>
        <w:numPr>
          <w:ilvl w:val="0"/>
          <w:numId w:val="14"/>
        </w:numPr>
        <w:tabs>
          <w:tab w:val="clear" w:pos="360"/>
          <w:tab w:val="clear" w:pos="9360"/>
        </w:tabs>
        <w:spacing w:after="200" w:line="480" w:lineRule="auto"/>
        <w:jc w:val="both"/>
      </w:pPr>
      <w:r>
        <w:t>Verse 4-1-66 - deer and lotus</w:t>
      </w:r>
    </w:p>
    <w:p w:rsidR="007C6596" w:rsidRDefault="007C6596" w:rsidP="00C348B8">
      <w:pPr>
        <w:pStyle w:val="ListParagraph"/>
        <w:numPr>
          <w:ilvl w:val="0"/>
          <w:numId w:val="14"/>
        </w:numPr>
        <w:tabs>
          <w:tab w:val="clear" w:pos="360"/>
          <w:tab w:val="clear" w:pos="9360"/>
        </w:tabs>
        <w:spacing w:after="200" w:line="480" w:lineRule="auto"/>
        <w:jc w:val="both"/>
      </w:pPr>
      <w:r>
        <w:t>Verse 4-1-67 - lotus and emotions</w:t>
      </w:r>
    </w:p>
    <w:p w:rsidR="007C6596" w:rsidRDefault="007C6596" w:rsidP="00C348B8">
      <w:pPr>
        <w:pStyle w:val="ListParagraph"/>
        <w:numPr>
          <w:ilvl w:val="0"/>
          <w:numId w:val="14"/>
        </w:numPr>
        <w:tabs>
          <w:tab w:val="clear" w:pos="360"/>
          <w:tab w:val="clear" w:pos="9360"/>
        </w:tabs>
        <w:spacing w:after="200" w:line="480" w:lineRule="auto"/>
        <w:jc w:val="both"/>
      </w:pPr>
      <w:r>
        <w:t xml:space="preserve">Verses 4-1-68 and 69 - love god and emotions </w:t>
      </w:r>
    </w:p>
    <w:p w:rsidR="007C6596" w:rsidRDefault="007C6596" w:rsidP="00C348B8">
      <w:pPr>
        <w:pStyle w:val="ListParagraph"/>
        <w:numPr>
          <w:ilvl w:val="0"/>
          <w:numId w:val="14"/>
        </w:numPr>
        <w:tabs>
          <w:tab w:val="clear" w:pos="360"/>
          <w:tab w:val="clear" w:pos="9360"/>
        </w:tabs>
        <w:spacing w:after="200" w:line="480" w:lineRule="auto"/>
        <w:jc w:val="both"/>
      </w:pPr>
      <w:r>
        <w:lastRenderedPageBreak/>
        <w:t>Verse 4-1-70 – emotions</w:t>
      </w:r>
    </w:p>
    <w:p w:rsidR="007C6596" w:rsidRDefault="007C6596" w:rsidP="00C348B8">
      <w:pPr>
        <w:pStyle w:val="ListParagraph"/>
        <w:numPr>
          <w:ilvl w:val="0"/>
          <w:numId w:val="14"/>
        </w:numPr>
        <w:tabs>
          <w:tab w:val="clear" w:pos="360"/>
          <w:tab w:val="clear" w:pos="9360"/>
        </w:tabs>
        <w:spacing w:after="200" w:line="480" w:lineRule="auto"/>
        <w:jc w:val="both"/>
      </w:pPr>
      <w:r>
        <w:t>Verse 4-1-71 - lotus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4-1-77 - breeze, lotus, and heart</w:t>
      </w:r>
    </w:p>
    <w:p w:rsidR="007C6596" w:rsidRDefault="007C6596" w:rsidP="00C348B8">
      <w:pPr>
        <w:pStyle w:val="ListParagraph"/>
        <w:numPr>
          <w:ilvl w:val="0"/>
          <w:numId w:val="14"/>
        </w:numPr>
        <w:tabs>
          <w:tab w:val="clear" w:pos="360"/>
          <w:tab w:val="clear" w:pos="9360"/>
        </w:tabs>
        <w:spacing w:after="200" w:line="480" w:lineRule="auto"/>
        <w:jc w:val="both"/>
      </w:pPr>
      <w:r>
        <w:t>Verse 4-1-74, 84 - wind again</w:t>
      </w:r>
    </w:p>
    <w:p w:rsidR="007C6596" w:rsidRDefault="007C6596" w:rsidP="00C348B8">
      <w:pPr>
        <w:pStyle w:val="ListParagraph"/>
        <w:numPr>
          <w:ilvl w:val="0"/>
          <w:numId w:val="14"/>
        </w:numPr>
        <w:tabs>
          <w:tab w:val="clear" w:pos="360"/>
          <w:tab w:val="clear" w:pos="9360"/>
        </w:tabs>
        <w:spacing w:after="200" w:line="480" w:lineRule="auto"/>
        <w:jc w:val="both"/>
      </w:pPr>
      <w:r>
        <w:t>Verse 4-1-85 – breeze</w:t>
      </w:r>
    </w:p>
    <w:p w:rsidR="007C6596" w:rsidRDefault="007C6596" w:rsidP="00C348B8">
      <w:pPr>
        <w:pStyle w:val="ListParagraph"/>
        <w:numPr>
          <w:ilvl w:val="0"/>
          <w:numId w:val="14"/>
        </w:numPr>
        <w:tabs>
          <w:tab w:val="clear" w:pos="360"/>
          <w:tab w:val="clear" w:pos="9360"/>
        </w:tabs>
        <w:spacing w:after="200" w:line="480" w:lineRule="auto"/>
        <w:jc w:val="both"/>
      </w:pPr>
      <w:r>
        <w:t>Verse 4-1-93 - birds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4-1-97 -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4-1-98 - lotuses and birds</w:t>
      </w:r>
    </w:p>
    <w:p w:rsidR="007C6596" w:rsidRDefault="007C6596" w:rsidP="00C348B8">
      <w:pPr>
        <w:pStyle w:val="ListParagraph"/>
        <w:numPr>
          <w:ilvl w:val="0"/>
          <w:numId w:val="14"/>
        </w:numPr>
        <w:tabs>
          <w:tab w:val="clear" w:pos="360"/>
          <w:tab w:val="clear" w:pos="9360"/>
        </w:tabs>
        <w:spacing w:after="200" w:line="480" w:lineRule="auto"/>
        <w:jc w:val="both"/>
      </w:pPr>
      <w:r>
        <w:t>Verse 4-1-99 – birds</w:t>
      </w:r>
    </w:p>
    <w:p w:rsidR="007C6596" w:rsidRDefault="007C6596" w:rsidP="00C348B8">
      <w:pPr>
        <w:pStyle w:val="ListParagraph"/>
        <w:numPr>
          <w:ilvl w:val="0"/>
          <w:numId w:val="14"/>
        </w:numPr>
        <w:tabs>
          <w:tab w:val="clear" w:pos="360"/>
          <w:tab w:val="clear" w:pos="9360"/>
        </w:tabs>
        <w:spacing w:after="200" w:line="480" w:lineRule="auto"/>
        <w:jc w:val="both"/>
      </w:pPr>
      <w:r>
        <w:t>Verse 4-1-100 – emotions</w:t>
      </w:r>
    </w:p>
    <w:p w:rsidR="007C6596" w:rsidRDefault="007C6596" w:rsidP="00C348B8">
      <w:pPr>
        <w:pStyle w:val="ListParagraph"/>
        <w:numPr>
          <w:ilvl w:val="0"/>
          <w:numId w:val="14"/>
        </w:numPr>
        <w:tabs>
          <w:tab w:val="clear" w:pos="360"/>
          <w:tab w:val="clear" w:pos="9360"/>
        </w:tabs>
        <w:spacing w:after="200" w:line="480" w:lineRule="auto"/>
        <w:jc w:val="both"/>
      </w:pPr>
      <w:r>
        <w:t>Verse 4-1-101 - deer, heart, and emotions</w:t>
      </w:r>
    </w:p>
    <w:p w:rsidR="007C6596" w:rsidRDefault="007C6596" w:rsidP="00C348B8">
      <w:pPr>
        <w:pStyle w:val="ListParagraph"/>
        <w:numPr>
          <w:ilvl w:val="0"/>
          <w:numId w:val="14"/>
        </w:numPr>
        <w:tabs>
          <w:tab w:val="clear" w:pos="360"/>
          <w:tab w:val="clear" w:pos="9360"/>
        </w:tabs>
        <w:spacing w:after="200" w:line="480" w:lineRule="auto"/>
        <w:jc w:val="both"/>
      </w:pPr>
      <w:r>
        <w:t>Verse 4-1-103 - breeze and lotuses</w:t>
      </w:r>
    </w:p>
    <w:p w:rsidR="007C6596" w:rsidRDefault="007C6596" w:rsidP="00C348B8">
      <w:pPr>
        <w:pStyle w:val="ListParagraph"/>
        <w:numPr>
          <w:ilvl w:val="0"/>
          <w:numId w:val="14"/>
        </w:numPr>
        <w:tabs>
          <w:tab w:val="clear" w:pos="360"/>
          <w:tab w:val="clear" w:pos="9360"/>
        </w:tabs>
        <w:spacing w:after="200" w:line="480" w:lineRule="auto"/>
        <w:jc w:val="both"/>
      </w:pPr>
      <w:r>
        <w:t>Verse 4-1-104 through verse 4-1-110 – emotions</w:t>
      </w:r>
    </w:p>
    <w:p w:rsidR="007C6596" w:rsidRDefault="007C6596" w:rsidP="00C348B8">
      <w:pPr>
        <w:pStyle w:val="ListParagraph"/>
        <w:numPr>
          <w:ilvl w:val="0"/>
          <w:numId w:val="14"/>
        </w:numPr>
        <w:tabs>
          <w:tab w:val="clear" w:pos="360"/>
          <w:tab w:val="clear" w:pos="9360"/>
        </w:tabs>
        <w:spacing w:after="200" w:line="480" w:lineRule="auto"/>
        <w:jc w:val="both"/>
      </w:pPr>
      <w:r>
        <w:t>Verse 4-1-111 - love and emotions</w:t>
      </w:r>
    </w:p>
    <w:p w:rsidR="007C6596" w:rsidRDefault="007C6596" w:rsidP="00C348B8">
      <w:pPr>
        <w:pStyle w:val="ListParagraph"/>
        <w:numPr>
          <w:ilvl w:val="0"/>
          <w:numId w:val="14"/>
        </w:numPr>
        <w:tabs>
          <w:tab w:val="clear" w:pos="360"/>
          <w:tab w:val="clear" w:pos="9360"/>
        </w:tabs>
        <w:spacing w:after="200" w:line="480" w:lineRule="auto"/>
        <w:jc w:val="both"/>
      </w:pPr>
      <w:r>
        <w:t>Verses 4-1-112 and 113 - emotions</w:t>
      </w:r>
    </w:p>
    <w:p w:rsidR="007C6596" w:rsidRDefault="007C6596" w:rsidP="007C6596">
      <w:pPr>
        <w:spacing w:line="480" w:lineRule="auto"/>
        <w:ind w:firstLine="720"/>
        <w:jc w:val="both"/>
      </w:pPr>
      <w:r>
        <w:t>Finally, in verse 4-1-114, Laxman</w:t>
      </w:r>
      <w:r w:rsidR="009A0B75">
        <w:t>a</w:t>
      </w:r>
      <w:r>
        <w:t xml:space="preserve"> steps in and stops Shri Ram from going on and on about love, emotions, birds, and air. In case someone still has doubts, two more chapters – 4-28 and 4-30 – contain references to the </w:t>
      </w:r>
      <w:r w:rsidR="00ED2D6F">
        <w:t>Anahata Chakra</w:t>
      </w:r>
      <w:r>
        <w:t xml:space="preserve">. </w:t>
      </w:r>
    </w:p>
    <w:p w:rsidR="007C6596" w:rsidRDefault="007C6596" w:rsidP="007C6596">
      <w:pPr>
        <w:spacing w:line="480" w:lineRule="auto"/>
        <w:ind w:firstLine="720"/>
        <w:jc w:val="both"/>
      </w:pPr>
      <w:r>
        <w:t xml:space="preserve">After killing Vali, Shri Ram stays on a mountain near Kishkindha. He describes the rainy season-view of the mountain and its vicinity. Here again, there are many references to clouds, breeze, sky, fog, breath, and emotions. Let us look at the verses of these chapters to see if they are related to the </w:t>
      </w:r>
      <w:r w:rsidR="00ED2D6F">
        <w:t>Anahata Chakra</w:t>
      </w:r>
      <w:r>
        <w:t>.</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 xml:space="preserve">Verse 4-28-5 - cloud and sky </w:t>
      </w:r>
    </w:p>
    <w:p w:rsidR="007C6596" w:rsidRDefault="007C6596" w:rsidP="00C348B8">
      <w:pPr>
        <w:pStyle w:val="ListParagraph"/>
        <w:numPr>
          <w:ilvl w:val="0"/>
          <w:numId w:val="13"/>
        </w:numPr>
        <w:tabs>
          <w:tab w:val="clear" w:pos="360"/>
          <w:tab w:val="clear" w:pos="9360"/>
        </w:tabs>
        <w:spacing w:after="200" w:line="480" w:lineRule="auto"/>
        <w:jc w:val="both"/>
      </w:pPr>
      <w:r>
        <w:t>Verse 4-28-6 - breath, sky,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4-28-7 – emotions</w:t>
      </w:r>
    </w:p>
    <w:p w:rsidR="007C6596" w:rsidRDefault="007C6596" w:rsidP="00C348B8">
      <w:pPr>
        <w:pStyle w:val="ListParagraph"/>
        <w:numPr>
          <w:ilvl w:val="0"/>
          <w:numId w:val="13"/>
        </w:numPr>
        <w:tabs>
          <w:tab w:val="clear" w:pos="360"/>
          <w:tab w:val="clear" w:pos="9360"/>
        </w:tabs>
        <w:spacing w:after="200" w:line="480" w:lineRule="auto"/>
        <w:jc w:val="both"/>
      </w:pPr>
      <w:r>
        <w:t>Verse 4-28-8 - cloud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4-28-10 - cloud, deer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4-28-11 – sky</w:t>
      </w:r>
    </w:p>
    <w:p w:rsidR="007C6596" w:rsidRDefault="007C6596" w:rsidP="00C348B8">
      <w:pPr>
        <w:pStyle w:val="ListParagraph"/>
        <w:numPr>
          <w:ilvl w:val="0"/>
          <w:numId w:val="13"/>
        </w:numPr>
        <w:tabs>
          <w:tab w:val="clear" w:pos="360"/>
          <w:tab w:val="clear" w:pos="9360"/>
        </w:tabs>
        <w:spacing w:after="200" w:line="480" w:lineRule="auto"/>
        <w:jc w:val="both"/>
      </w:pPr>
      <w:r>
        <w:t>Verses 4-28-12 and 13 - cloud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4-28-14 - vapor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4-28-15 - dust and breeze</w:t>
      </w:r>
    </w:p>
    <w:p w:rsidR="007C6596" w:rsidRDefault="007C6596" w:rsidP="00C348B8">
      <w:pPr>
        <w:pStyle w:val="ListParagraph"/>
        <w:numPr>
          <w:ilvl w:val="0"/>
          <w:numId w:val="13"/>
        </w:numPr>
        <w:tabs>
          <w:tab w:val="clear" w:pos="360"/>
          <w:tab w:val="clear" w:pos="9360"/>
        </w:tabs>
        <w:spacing w:after="200" w:line="480" w:lineRule="auto"/>
        <w:jc w:val="both"/>
      </w:pPr>
      <w:r>
        <w:t>Verse 4-28-16 – birds</w:t>
      </w:r>
    </w:p>
    <w:p w:rsidR="007C6596" w:rsidRDefault="007C6596" w:rsidP="00C348B8">
      <w:pPr>
        <w:pStyle w:val="ListParagraph"/>
        <w:numPr>
          <w:ilvl w:val="0"/>
          <w:numId w:val="13"/>
        </w:numPr>
        <w:tabs>
          <w:tab w:val="clear" w:pos="360"/>
          <w:tab w:val="clear" w:pos="9360"/>
        </w:tabs>
        <w:spacing w:after="200" w:line="480" w:lineRule="auto"/>
        <w:jc w:val="both"/>
      </w:pPr>
      <w:r>
        <w:t>Verse 4-28-17 – clouds</w:t>
      </w:r>
    </w:p>
    <w:p w:rsidR="007C6596" w:rsidRDefault="007C6596" w:rsidP="00C348B8">
      <w:pPr>
        <w:pStyle w:val="ListParagraph"/>
        <w:numPr>
          <w:ilvl w:val="0"/>
          <w:numId w:val="13"/>
        </w:numPr>
        <w:tabs>
          <w:tab w:val="clear" w:pos="360"/>
          <w:tab w:val="clear" w:pos="9360"/>
        </w:tabs>
        <w:spacing w:after="200" w:line="480" w:lineRule="auto"/>
        <w:jc w:val="both"/>
      </w:pPr>
      <w:r>
        <w:t>Verse 4-28-19 – wind</w:t>
      </w:r>
    </w:p>
    <w:p w:rsidR="007C6596" w:rsidRDefault="007C6596" w:rsidP="00C348B8">
      <w:pPr>
        <w:pStyle w:val="ListParagraph"/>
        <w:numPr>
          <w:ilvl w:val="0"/>
          <w:numId w:val="13"/>
        </w:numPr>
        <w:tabs>
          <w:tab w:val="clear" w:pos="360"/>
          <w:tab w:val="clear" w:pos="9360"/>
        </w:tabs>
        <w:spacing w:after="200" w:line="480" w:lineRule="auto"/>
        <w:jc w:val="both"/>
      </w:pPr>
      <w:r>
        <w:t>Verse 4-28-20 – cloud</w:t>
      </w:r>
    </w:p>
    <w:p w:rsidR="007C6596" w:rsidRDefault="007C6596" w:rsidP="00C348B8">
      <w:pPr>
        <w:pStyle w:val="ListParagraph"/>
        <w:numPr>
          <w:ilvl w:val="0"/>
          <w:numId w:val="13"/>
        </w:numPr>
        <w:tabs>
          <w:tab w:val="clear" w:pos="360"/>
          <w:tab w:val="clear" w:pos="9360"/>
        </w:tabs>
        <w:spacing w:after="200" w:line="480" w:lineRule="auto"/>
        <w:jc w:val="both"/>
      </w:pPr>
      <w:r>
        <w:t>Verse 4-28-23 - clouds, birds, lotuses, wind, and sky</w:t>
      </w:r>
    </w:p>
    <w:p w:rsidR="007C6596" w:rsidRDefault="007C6596" w:rsidP="00C348B8">
      <w:pPr>
        <w:pStyle w:val="ListParagraph"/>
        <w:numPr>
          <w:ilvl w:val="0"/>
          <w:numId w:val="13"/>
        </w:numPr>
        <w:tabs>
          <w:tab w:val="clear" w:pos="360"/>
          <w:tab w:val="clear" w:pos="9360"/>
        </w:tabs>
        <w:spacing w:after="200" w:line="480" w:lineRule="auto"/>
        <w:jc w:val="both"/>
      </w:pPr>
      <w:r>
        <w:t>Verse 4-28-24 - birds, clouds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4-28-27 - clouds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4-28-31 – clouds</w:t>
      </w:r>
    </w:p>
    <w:p w:rsidR="007C6596" w:rsidRDefault="007C6596" w:rsidP="00C348B8">
      <w:pPr>
        <w:pStyle w:val="ListParagraph"/>
        <w:numPr>
          <w:ilvl w:val="0"/>
          <w:numId w:val="13"/>
        </w:numPr>
        <w:tabs>
          <w:tab w:val="clear" w:pos="360"/>
          <w:tab w:val="clear" w:pos="9360"/>
        </w:tabs>
        <w:spacing w:after="200" w:line="480" w:lineRule="auto"/>
        <w:jc w:val="both"/>
      </w:pPr>
      <w:r>
        <w:t>Verse 4-28-32 – clouds</w:t>
      </w:r>
    </w:p>
    <w:p w:rsidR="007C6596" w:rsidRDefault="007C6596" w:rsidP="00C348B8">
      <w:pPr>
        <w:pStyle w:val="ListParagraph"/>
        <w:numPr>
          <w:ilvl w:val="0"/>
          <w:numId w:val="13"/>
        </w:numPr>
        <w:tabs>
          <w:tab w:val="clear" w:pos="360"/>
          <w:tab w:val="clear" w:pos="9360"/>
        </w:tabs>
        <w:spacing w:after="200" w:line="480" w:lineRule="auto"/>
        <w:jc w:val="both"/>
      </w:pPr>
      <w:r>
        <w:t>Verse 4-28-33 – peacock, a beautiful bird</w:t>
      </w:r>
    </w:p>
    <w:p w:rsidR="007C6596" w:rsidRDefault="007C6596" w:rsidP="00C348B8">
      <w:pPr>
        <w:pStyle w:val="ListParagraph"/>
        <w:numPr>
          <w:ilvl w:val="0"/>
          <w:numId w:val="13"/>
        </w:numPr>
        <w:tabs>
          <w:tab w:val="clear" w:pos="360"/>
          <w:tab w:val="clear" w:pos="9360"/>
        </w:tabs>
        <w:spacing w:after="200" w:line="480" w:lineRule="auto"/>
        <w:jc w:val="both"/>
      </w:pPr>
      <w:r>
        <w:t>Verse 4-28-35 – birds</w:t>
      </w:r>
    </w:p>
    <w:p w:rsidR="007C6596" w:rsidRDefault="007C6596" w:rsidP="00C348B8">
      <w:pPr>
        <w:pStyle w:val="ListParagraph"/>
        <w:numPr>
          <w:ilvl w:val="0"/>
          <w:numId w:val="13"/>
        </w:numPr>
        <w:tabs>
          <w:tab w:val="clear" w:pos="360"/>
          <w:tab w:val="clear" w:pos="9360"/>
        </w:tabs>
        <w:spacing w:after="200" w:line="480" w:lineRule="auto"/>
        <w:jc w:val="both"/>
      </w:pPr>
      <w:r>
        <w:t>Verse 4-28-36 – clouds</w:t>
      </w:r>
    </w:p>
    <w:p w:rsidR="007C6596" w:rsidRDefault="007C6596" w:rsidP="00C348B8">
      <w:pPr>
        <w:pStyle w:val="ListParagraph"/>
        <w:numPr>
          <w:ilvl w:val="0"/>
          <w:numId w:val="13"/>
        </w:numPr>
        <w:tabs>
          <w:tab w:val="clear" w:pos="360"/>
          <w:tab w:val="clear" w:pos="9360"/>
        </w:tabs>
        <w:spacing w:after="200" w:line="480" w:lineRule="auto"/>
        <w:jc w:val="both"/>
      </w:pPr>
      <w:r>
        <w:t>Verse 4-28-37 – peacock</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Verses 4-28-38 and 40 – clouds</w:t>
      </w:r>
    </w:p>
    <w:p w:rsidR="007C6596" w:rsidRDefault="007C6596" w:rsidP="00C348B8">
      <w:pPr>
        <w:pStyle w:val="ListParagraph"/>
        <w:numPr>
          <w:ilvl w:val="0"/>
          <w:numId w:val="13"/>
        </w:numPr>
        <w:tabs>
          <w:tab w:val="clear" w:pos="360"/>
          <w:tab w:val="clear" w:pos="9360"/>
        </w:tabs>
        <w:spacing w:after="200" w:line="480" w:lineRule="auto"/>
        <w:jc w:val="both"/>
      </w:pPr>
      <w:r>
        <w:t>Verse 4-28-41 – peacock</w:t>
      </w:r>
    </w:p>
    <w:p w:rsidR="007C6596" w:rsidRDefault="007C6596" w:rsidP="00C348B8">
      <w:pPr>
        <w:pStyle w:val="ListParagraph"/>
        <w:numPr>
          <w:ilvl w:val="0"/>
          <w:numId w:val="13"/>
        </w:numPr>
        <w:tabs>
          <w:tab w:val="clear" w:pos="360"/>
          <w:tab w:val="clear" w:pos="9360"/>
        </w:tabs>
        <w:spacing w:after="200" w:line="480" w:lineRule="auto"/>
        <w:jc w:val="both"/>
      </w:pPr>
      <w:r>
        <w:t>Verse 4-28-42 – lotus</w:t>
      </w:r>
    </w:p>
    <w:p w:rsidR="007C6596" w:rsidRDefault="007C6596" w:rsidP="00C348B8">
      <w:pPr>
        <w:pStyle w:val="ListParagraph"/>
        <w:numPr>
          <w:ilvl w:val="0"/>
          <w:numId w:val="13"/>
        </w:numPr>
        <w:tabs>
          <w:tab w:val="clear" w:pos="360"/>
          <w:tab w:val="clear" w:pos="9360"/>
        </w:tabs>
        <w:spacing w:after="200" w:line="480" w:lineRule="auto"/>
        <w:jc w:val="both"/>
      </w:pPr>
      <w:r>
        <w:t>Verses 4-28-43, 44 and 47 – clouds</w:t>
      </w:r>
    </w:p>
    <w:p w:rsidR="007C6596" w:rsidRDefault="007C6596" w:rsidP="00C348B8">
      <w:pPr>
        <w:pStyle w:val="ListParagraph"/>
        <w:numPr>
          <w:ilvl w:val="0"/>
          <w:numId w:val="13"/>
        </w:numPr>
        <w:tabs>
          <w:tab w:val="clear" w:pos="360"/>
          <w:tab w:val="clear" w:pos="9360"/>
        </w:tabs>
        <w:spacing w:after="200" w:line="480" w:lineRule="auto"/>
        <w:jc w:val="both"/>
      </w:pPr>
      <w:r>
        <w:t>Verse 4-28-49 – peacock</w:t>
      </w:r>
    </w:p>
    <w:p w:rsidR="007C6596" w:rsidRDefault="007C6596" w:rsidP="00C348B8">
      <w:pPr>
        <w:pStyle w:val="ListParagraph"/>
        <w:numPr>
          <w:ilvl w:val="0"/>
          <w:numId w:val="13"/>
        </w:numPr>
        <w:tabs>
          <w:tab w:val="clear" w:pos="360"/>
          <w:tab w:val="clear" w:pos="9360"/>
        </w:tabs>
        <w:spacing w:after="200" w:line="480" w:lineRule="auto"/>
        <w:jc w:val="both"/>
      </w:pPr>
      <w:r>
        <w:t>Verse 4-28-52 - birds and lotuses</w:t>
      </w:r>
    </w:p>
    <w:p w:rsidR="007C6596" w:rsidRDefault="007C6596" w:rsidP="00C348B8">
      <w:pPr>
        <w:pStyle w:val="ListParagraph"/>
        <w:numPr>
          <w:ilvl w:val="0"/>
          <w:numId w:val="13"/>
        </w:numPr>
        <w:tabs>
          <w:tab w:val="clear" w:pos="360"/>
          <w:tab w:val="clear" w:pos="9360"/>
        </w:tabs>
        <w:spacing w:after="200" w:line="480" w:lineRule="auto"/>
        <w:jc w:val="both"/>
      </w:pPr>
      <w:r>
        <w:t>Verses 4-28-58 and 59 – emotions</w:t>
      </w:r>
    </w:p>
    <w:p w:rsidR="007C6596" w:rsidRDefault="007C6596" w:rsidP="00C348B8">
      <w:pPr>
        <w:pStyle w:val="ListParagraph"/>
        <w:numPr>
          <w:ilvl w:val="0"/>
          <w:numId w:val="13"/>
        </w:numPr>
        <w:tabs>
          <w:tab w:val="clear" w:pos="360"/>
          <w:tab w:val="clear" w:pos="9360"/>
        </w:tabs>
        <w:spacing w:after="200" w:line="480" w:lineRule="auto"/>
        <w:jc w:val="both"/>
      </w:pPr>
      <w:r>
        <w:t>Verse 4-30-5 - sky and birds</w:t>
      </w:r>
    </w:p>
    <w:p w:rsidR="007C6596" w:rsidRDefault="007C6596" w:rsidP="00C348B8">
      <w:pPr>
        <w:pStyle w:val="ListParagraph"/>
        <w:numPr>
          <w:ilvl w:val="0"/>
          <w:numId w:val="13"/>
        </w:numPr>
        <w:tabs>
          <w:tab w:val="clear" w:pos="360"/>
          <w:tab w:val="clear" w:pos="9360"/>
        </w:tabs>
        <w:spacing w:after="200" w:line="480" w:lineRule="auto"/>
        <w:jc w:val="both"/>
      </w:pPr>
      <w:r>
        <w:t>Verse 4-30-7 - birds and emotions</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4-30-8, 9 – emotions </w:t>
      </w:r>
    </w:p>
    <w:p w:rsidR="007C6596" w:rsidRDefault="007C6596" w:rsidP="00C348B8">
      <w:pPr>
        <w:pStyle w:val="ListParagraph"/>
        <w:numPr>
          <w:ilvl w:val="0"/>
          <w:numId w:val="13"/>
        </w:numPr>
        <w:tabs>
          <w:tab w:val="clear" w:pos="360"/>
          <w:tab w:val="clear" w:pos="9360"/>
        </w:tabs>
        <w:spacing w:after="200" w:line="480" w:lineRule="auto"/>
        <w:jc w:val="both"/>
      </w:pPr>
      <w:r>
        <w:t>Verse 4-30-10 - birds, lotus and emotions</w:t>
      </w:r>
    </w:p>
    <w:p w:rsidR="007C6596" w:rsidRDefault="007C6596" w:rsidP="00C348B8">
      <w:pPr>
        <w:pStyle w:val="ListParagraph"/>
        <w:numPr>
          <w:ilvl w:val="0"/>
          <w:numId w:val="13"/>
        </w:numPr>
        <w:tabs>
          <w:tab w:val="clear" w:pos="360"/>
          <w:tab w:val="clear" w:pos="9360"/>
        </w:tabs>
        <w:spacing w:after="200" w:line="480" w:lineRule="auto"/>
        <w:jc w:val="both"/>
      </w:pPr>
      <w:r>
        <w:t>Verse 4-30-11 – emotions</w:t>
      </w:r>
    </w:p>
    <w:p w:rsidR="007C6596" w:rsidRDefault="007C6596" w:rsidP="00C348B8">
      <w:pPr>
        <w:pStyle w:val="ListParagraph"/>
        <w:numPr>
          <w:ilvl w:val="0"/>
          <w:numId w:val="13"/>
        </w:numPr>
        <w:tabs>
          <w:tab w:val="clear" w:pos="360"/>
          <w:tab w:val="clear" w:pos="9360"/>
        </w:tabs>
        <w:spacing w:after="200" w:line="480" w:lineRule="auto"/>
        <w:jc w:val="both"/>
      </w:pPr>
      <w:r>
        <w:t>Verse 4-30-12 – emotions, with a reference to the love god</w:t>
      </w:r>
    </w:p>
    <w:p w:rsidR="007C6596" w:rsidRDefault="007C6596" w:rsidP="00C348B8">
      <w:pPr>
        <w:pStyle w:val="ListParagraph"/>
        <w:numPr>
          <w:ilvl w:val="0"/>
          <w:numId w:val="13"/>
        </w:numPr>
        <w:tabs>
          <w:tab w:val="clear" w:pos="360"/>
          <w:tab w:val="clear" w:pos="9360"/>
        </w:tabs>
        <w:spacing w:after="200" w:line="480" w:lineRule="auto"/>
        <w:jc w:val="both"/>
      </w:pPr>
      <w:r>
        <w:t>Verse 4-30-23 – clouds</w:t>
      </w:r>
    </w:p>
    <w:p w:rsidR="007C6596" w:rsidRDefault="007C6596" w:rsidP="00C348B8">
      <w:pPr>
        <w:pStyle w:val="ListParagraph"/>
        <w:numPr>
          <w:ilvl w:val="0"/>
          <w:numId w:val="13"/>
        </w:numPr>
        <w:tabs>
          <w:tab w:val="clear" w:pos="360"/>
          <w:tab w:val="clear" w:pos="9360"/>
        </w:tabs>
        <w:spacing w:after="200" w:line="480" w:lineRule="auto"/>
        <w:jc w:val="both"/>
      </w:pPr>
      <w:r>
        <w:t>Verse 4-30-24 - clouds, lotus, and elephant</w:t>
      </w:r>
    </w:p>
    <w:p w:rsidR="007C6596" w:rsidRDefault="007C6596" w:rsidP="00C348B8">
      <w:pPr>
        <w:pStyle w:val="ListParagraph"/>
        <w:numPr>
          <w:ilvl w:val="0"/>
          <w:numId w:val="13"/>
        </w:numPr>
        <w:tabs>
          <w:tab w:val="clear" w:pos="360"/>
          <w:tab w:val="clear" w:pos="9360"/>
        </w:tabs>
        <w:spacing w:after="200" w:line="480" w:lineRule="auto"/>
        <w:jc w:val="both"/>
      </w:pPr>
      <w:r>
        <w:t>Verse 4-30-25 – wind</w:t>
      </w:r>
    </w:p>
    <w:p w:rsidR="007C6596" w:rsidRDefault="007C6596" w:rsidP="00C348B8">
      <w:pPr>
        <w:pStyle w:val="ListParagraph"/>
        <w:numPr>
          <w:ilvl w:val="0"/>
          <w:numId w:val="13"/>
        </w:numPr>
        <w:tabs>
          <w:tab w:val="clear" w:pos="360"/>
          <w:tab w:val="clear" w:pos="9360"/>
        </w:tabs>
        <w:spacing w:after="200" w:line="480" w:lineRule="auto"/>
        <w:jc w:val="both"/>
      </w:pPr>
      <w:r>
        <w:t>Verse 4-30-26 - clouds, elephant, and peacock</w:t>
      </w:r>
    </w:p>
    <w:p w:rsidR="007C6596" w:rsidRDefault="007C6596" w:rsidP="00C348B8">
      <w:pPr>
        <w:pStyle w:val="ListParagraph"/>
        <w:numPr>
          <w:ilvl w:val="0"/>
          <w:numId w:val="13"/>
        </w:numPr>
        <w:tabs>
          <w:tab w:val="clear" w:pos="360"/>
          <w:tab w:val="clear" w:pos="9360"/>
        </w:tabs>
        <w:spacing w:after="200" w:line="480" w:lineRule="auto"/>
        <w:jc w:val="both"/>
      </w:pPr>
      <w:r>
        <w:t>Verse 4-30-27 – cloud</w:t>
      </w:r>
    </w:p>
    <w:p w:rsidR="007C6596" w:rsidRDefault="007C6596" w:rsidP="00C348B8">
      <w:pPr>
        <w:pStyle w:val="ListParagraph"/>
        <w:numPr>
          <w:ilvl w:val="0"/>
          <w:numId w:val="13"/>
        </w:numPr>
        <w:tabs>
          <w:tab w:val="clear" w:pos="360"/>
          <w:tab w:val="clear" w:pos="9360"/>
        </w:tabs>
        <w:spacing w:after="200" w:line="480" w:lineRule="auto"/>
        <w:jc w:val="both"/>
      </w:pPr>
      <w:r>
        <w:t>Verse 4-30-29 – lotus</w:t>
      </w:r>
    </w:p>
    <w:p w:rsidR="007C6596" w:rsidRDefault="007C6596" w:rsidP="00C348B8">
      <w:pPr>
        <w:pStyle w:val="ListParagraph"/>
        <w:numPr>
          <w:ilvl w:val="0"/>
          <w:numId w:val="13"/>
        </w:numPr>
        <w:tabs>
          <w:tab w:val="clear" w:pos="360"/>
          <w:tab w:val="clear" w:pos="9360"/>
        </w:tabs>
        <w:spacing w:after="200" w:line="480" w:lineRule="auto"/>
        <w:jc w:val="both"/>
      </w:pPr>
      <w:r>
        <w:t>Verse 4-30-30 – breeze</w:t>
      </w:r>
    </w:p>
    <w:p w:rsidR="007C6596" w:rsidRDefault="007C6596" w:rsidP="00C348B8">
      <w:pPr>
        <w:pStyle w:val="ListParagraph"/>
        <w:numPr>
          <w:ilvl w:val="0"/>
          <w:numId w:val="13"/>
        </w:numPr>
        <w:tabs>
          <w:tab w:val="clear" w:pos="360"/>
          <w:tab w:val="clear" w:pos="9360"/>
        </w:tabs>
        <w:spacing w:after="200" w:line="480" w:lineRule="auto"/>
        <w:jc w:val="both"/>
      </w:pPr>
      <w:r>
        <w:t>Verse 4-30-31 -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4-30-33 - sky, clouds, peacock, and emotions</w:t>
      </w:r>
    </w:p>
    <w:p w:rsidR="007C6596" w:rsidRDefault="007C6596" w:rsidP="00C348B8">
      <w:pPr>
        <w:pStyle w:val="ListParagraph"/>
        <w:numPr>
          <w:ilvl w:val="0"/>
          <w:numId w:val="13"/>
        </w:numPr>
        <w:tabs>
          <w:tab w:val="clear" w:pos="360"/>
          <w:tab w:val="clear" w:pos="9360"/>
        </w:tabs>
        <w:spacing w:after="200" w:line="480" w:lineRule="auto"/>
        <w:jc w:val="both"/>
      </w:pPr>
      <w:r>
        <w:lastRenderedPageBreak/>
        <w:t>Verse 4-30-35 - fragrance and lotus; verse 4-30-36 - sky and breeze</w:t>
      </w:r>
    </w:p>
    <w:p w:rsidR="007C6596" w:rsidRDefault="007C6596" w:rsidP="00C348B8">
      <w:pPr>
        <w:pStyle w:val="ListParagraph"/>
        <w:numPr>
          <w:ilvl w:val="0"/>
          <w:numId w:val="13"/>
        </w:numPr>
        <w:tabs>
          <w:tab w:val="clear" w:pos="360"/>
          <w:tab w:val="clear" w:pos="9360"/>
        </w:tabs>
        <w:spacing w:after="200" w:line="480" w:lineRule="auto"/>
        <w:jc w:val="both"/>
      </w:pPr>
      <w:r>
        <w:t>Verse 4-30-37, 38 - dust in the air</w:t>
      </w:r>
    </w:p>
    <w:p w:rsidR="007C6596" w:rsidRDefault="007C6596" w:rsidP="00C348B8">
      <w:pPr>
        <w:pStyle w:val="ListParagraph"/>
        <w:numPr>
          <w:ilvl w:val="0"/>
          <w:numId w:val="13"/>
        </w:numPr>
        <w:tabs>
          <w:tab w:val="clear" w:pos="360"/>
          <w:tab w:val="clear" w:pos="9360"/>
        </w:tabs>
        <w:spacing w:after="200" w:line="480" w:lineRule="auto"/>
        <w:jc w:val="both"/>
      </w:pPr>
      <w:r>
        <w:t>Verse 4-30-39 – passion</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4-30-40 – birds </w:t>
      </w:r>
    </w:p>
    <w:p w:rsidR="007C6596" w:rsidRDefault="007C6596" w:rsidP="00C348B8">
      <w:pPr>
        <w:pStyle w:val="ListParagraph"/>
        <w:numPr>
          <w:ilvl w:val="0"/>
          <w:numId w:val="13"/>
        </w:numPr>
        <w:tabs>
          <w:tab w:val="clear" w:pos="360"/>
          <w:tab w:val="clear" w:pos="9360"/>
        </w:tabs>
        <w:spacing w:after="200" w:line="480" w:lineRule="auto"/>
        <w:jc w:val="both"/>
      </w:pPr>
      <w:r>
        <w:t>Verse 4-30-42 - birds and lotus</w:t>
      </w:r>
    </w:p>
    <w:p w:rsidR="007C6596" w:rsidRDefault="007C6596" w:rsidP="00C348B8">
      <w:pPr>
        <w:pStyle w:val="ListParagraph"/>
        <w:numPr>
          <w:ilvl w:val="0"/>
          <w:numId w:val="13"/>
        </w:numPr>
        <w:tabs>
          <w:tab w:val="clear" w:pos="360"/>
          <w:tab w:val="clear" w:pos="9360"/>
        </w:tabs>
        <w:spacing w:after="200" w:line="480" w:lineRule="auto"/>
        <w:jc w:val="both"/>
      </w:pPr>
      <w:r>
        <w:t>Verse 4-30-42 – birds</w:t>
      </w:r>
    </w:p>
    <w:p w:rsidR="007C6596" w:rsidRDefault="007C6596" w:rsidP="00C348B8">
      <w:pPr>
        <w:pStyle w:val="ListParagraph"/>
        <w:numPr>
          <w:ilvl w:val="0"/>
          <w:numId w:val="13"/>
        </w:numPr>
        <w:tabs>
          <w:tab w:val="clear" w:pos="360"/>
          <w:tab w:val="clear" w:pos="9360"/>
        </w:tabs>
        <w:spacing w:after="200" w:line="480" w:lineRule="auto"/>
        <w:jc w:val="both"/>
      </w:pPr>
      <w:r>
        <w:t>Verse 4-30-43 - cloud and wind</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4-30-44 – cloud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4-30-47 - birds, sky and wind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4-30-48 - birds, lotus, sky, and clouds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4-30-49 - birds and lotus </w:t>
      </w:r>
    </w:p>
    <w:p w:rsidR="007C6596" w:rsidRDefault="007C6596" w:rsidP="00C348B8">
      <w:pPr>
        <w:pStyle w:val="ListParagraph"/>
        <w:numPr>
          <w:ilvl w:val="0"/>
          <w:numId w:val="13"/>
        </w:numPr>
        <w:tabs>
          <w:tab w:val="clear" w:pos="360"/>
          <w:tab w:val="clear" w:pos="9360"/>
        </w:tabs>
        <w:spacing w:after="200" w:line="480" w:lineRule="auto"/>
        <w:jc w:val="both"/>
      </w:pPr>
      <w:r>
        <w:t xml:space="preserve">Verse 4-30-50, 51 - breeze; </w:t>
      </w:r>
    </w:p>
    <w:p w:rsidR="007C6596" w:rsidRDefault="007C6596" w:rsidP="00C348B8">
      <w:pPr>
        <w:pStyle w:val="ListParagraph"/>
        <w:numPr>
          <w:ilvl w:val="0"/>
          <w:numId w:val="13"/>
        </w:numPr>
        <w:tabs>
          <w:tab w:val="clear" w:pos="360"/>
          <w:tab w:val="clear" w:pos="9360"/>
        </w:tabs>
        <w:spacing w:after="200" w:line="480" w:lineRule="auto"/>
        <w:jc w:val="both"/>
      </w:pPr>
      <w:r>
        <w:t>Verse 4-30-52 - lotus, breeze, and love</w:t>
      </w:r>
    </w:p>
    <w:p w:rsidR="007C6596" w:rsidRDefault="007C6596" w:rsidP="00C348B8">
      <w:pPr>
        <w:pStyle w:val="ListParagraph"/>
        <w:numPr>
          <w:ilvl w:val="0"/>
          <w:numId w:val="13"/>
        </w:numPr>
        <w:tabs>
          <w:tab w:val="clear" w:pos="360"/>
          <w:tab w:val="clear" w:pos="9360"/>
        </w:tabs>
        <w:spacing w:after="200" w:line="480" w:lineRule="auto"/>
        <w:jc w:val="both"/>
      </w:pPr>
      <w:r>
        <w:t>Verse 4-30-53 - breeze and birds</w:t>
      </w:r>
    </w:p>
    <w:p w:rsidR="007C6596" w:rsidRDefault="007C6596" w:rsidP="00C348B8">
      <w:pPr>
        <w:pStyle w:val="ListParagraph"/>
        <w:numPr>
          <w:ilvl w:val="0"/>
          <w:numId w:val="13"/>
        </w:numPr>
        <w:tabs>
          <w:tab w:val="clear" w:pos="360"/>
          <w:tab w:val="clear" w:pos="9360"/>
        </w:tabs>
        <w:spacing w:after="200" w:line="480" w:lineRule="auto"/>
        <w:jc w:val="both"/>
      </w:pPr>
      <w:r>
        <w:t>Verse 4-30-54 – love; verse 4-30-55 birds</w:t>
      </w:r>
    </w:p>
    <w:p w:rsidR="007C6596" w:rsidRDefault="007C6596" w:rsidP="00C348B8">
      <w:pPr>
        <w:pStyle w:val="ListParagraph"/>
        <w:numPr>
          <w:ilvl w:val="0"/>
          <w:numId w:val="13"/>
        </w:numPr>
        <w:tabs>
          <w:tab w:val="clear" w:pos="360"/>
          <w:tab w:val="clear" w:pos="9360"/>
        </w:tabs>
        <w:spacing w:after="200" w:line="480" w:lineRule="auto"/>
        <w:jc w:val="both"/>
      </w:pPr>
      <w:r>
        <w:t>Verse 4-30-56 - love-god</w:t>
      </w:r>
    </w:p>
    <w:p w:rsidR="007C6596" w:rsidRDefault="007C6596" w:rsidP="00C348B8">
      <w:pPr>
        <w:pStyle w:val="ListParagraph"/>
        <w:numPr>
          <w:ilvl w:val="0"/>
          <w:numId w:val="13"/>
        </w:numPr>
        <w:tabs>
          <w:tab w:val="clear" w:pos="360"/>
          <w:tab w:val="clear" w:pos="9360"/>
        </w:tabs>
        <w:spacing w:after="200" w:line="480" w:lineRule="auto"/>
        <w:jc w:val="both"/>
      </w:pPr>
      <w:r>
        <w:t>Verse 4-30-57 - cloud and sky</w:t>
      </w:r>
    </w:p>
    <w:p w:rsidR="007C6596" w:rsidRDefault="007C6596" w:rsidP="00C348B8">
      <w:pPr>
        <w:pStyle w:val="ListParagraph"/>
        <w:numPr>
          <w:ilvl w:val="0"/>
          <w:numId w:val="13"/>
        </w:numPr>
        <w:tabs>
          <w:tab w:val="clear" w:pos="360"/>
          <w:tab w:val="clear" w:pos="9360"/>
        </w:tabs>
        <w:spacing w:after="200" w:line="480" w:lineRule="auto"/>
        <w:jc w:val="both"/>
      </w:pPr>
      <w:r>
        <w:t>Verse 4-30-59 – birds</w:t>
      </w:r>
    </w:p>
    <w:p w:rsidR="007C6596" w:rsidRDefault="007C6596" w:rsidP="00C348B8">
      <w:pPr>
        <w:pStyle w:val="ListParagraph"/>
        <w:numPr>
          <w:ilvl w:val="0"/>
          <w:numId w:val="13"/>
        </w:numPr>
        <w:tabs>
          <w:tab w:val="clear" w:pos="360"/>
          <w:tab w:val="clear" w:pos="9360"/>
        </w:tabs>
        <w:spacing w:after="200" w:line="480" w:lineRule="auto"/>
        <w:jc w:val="both"/>
      </w:pPr>
      <w:r>
        <w:t>Verse 4-30-63 – birds</w:t>
      </w:r>
    </w:p>
    <w:p w:rsidR="007C6596" w:rsidRDefault="007C6596" w:rsidP="00C348B8">
      <w:pPr>
        <w:pStyle w:val="ListParagraph"/>
        <w:numPr>
          <w:ilvl w:val="0"/>
          <w:numId w:val="13"/>
        </w:numPr>
        <w:tabs>
          <w:tab w:val="clear" w:pos="360"/>
          <w:tab w:val="clear" w:pos="9360"/>
        </w:tabs>
        <w:spacing w:after="200" w:line="480" w:lineRule="auto"/>
        <w:jc w:val="both"/>
      </w:pPr>
      <w:r>
        <w:t>Verse 4-30-64 – grief</w:t>
      </w:r>
    </w:p>
    <w:p w:rsidR="007C6596" w:rsidRDefault="007C6596" w:rsidP="00C348B8">
      <w:pPr>
        <w:pStyle w:val="ListParagraph"/>
        <w:numPr>
          <w:ilvl w:val="0"/>
          <w:numId w:val="13"/>
        </w:numPr>
        <w:tabs>
          <w:tab w:val="clear" w:pos="360"/>
          <w:tab w:val="clear" w:pos="9360"/>
        </w:tabs>
        <w:spacing w:after="200" w:line="480" w:lineRule="auto"/>
        <w:jc w:val="both"/>
      </w:pPr>
      <w:r>
        <w:t>Verse 4-30-65 - birds and grief</w:t>
      </w:r>
    </w:p>
    <w:p w:rsidR="007C6596" w:rsidRDefault="007C6596" w:rsidP="003448CF">
      <w:pPr>
        <w:spacing w:line="480" w:lineRule="auto"/>
        <w:ind w:firstLine="720"/>
        <w:jc w:val="both"/>
      </w:pPr>
      <w:r>
        <w:lastRenderedPageBreak/>
        <w:t xml:space="preserve">We can see that there are hundreds of references to the heart and the </w:t>
      </w:r>
      <w:r w:rsidR="00ED2D6F">
        <w:t>Anahata Chakra</w:t>
      </w:r>
      <w:r>
        <w:t xml:space="preserve">. </w:t>
      </w:r>
    </w:p>
    <w:p w:rsidR="00931D45" w:rsidRDefault="00D2746A" w:rsidP="00574F80">
      <w:pPr>
        <w:pStyle w:val="Heading3"/>
        <w:jc w:val="left"/>
      </w:pPr>
      <w:bookmarkStart w:id="110" w:name="_Toc49159461"/>
      <w:bookmarkEnd w:id="107"/>
      <w:r w:rsidRPr="00D2746A">
        <w:t xml:space="preserve">References </w:t>
      </w:r>
      <w:r w:rsidR="00FB69B6" w:rsidRPr="00FB69B6">
        <w:t xml:space="preserve">to </w:t>
      </w:r>
      <w:r w:rsidR="003E39CB">
        <w:t>Aagya Chakra</w:t>
      </w:r>
      <w:bookmarkEnd w:id="110"/>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t xml:space="preserve">King </w:t>
      </w:r>
      <w:r w:rsidR="00CF590E">
        <w:t>Janaka</w:t>
      </w:r>
      <w:r>
        <w:t xml:space="preserve">, father of Sita, had set a very difficult condition for giving Sita’s hand in marriage. Being a sage himself, he surely the </w:t>
      </w:r>
      <w:r w:rsidR="00CF1936">
        <w:t>actual nature</w:t>
      </w:r>
      <w:r>
        <w:t xml:space="preserve"> of Sita (as </w:t>
      </w:r>
      <w:r w:rsidR="00CF1936">
        <w:t>Energy</w:t>
      </w:r>
      <w:r>
        <w:t xml:space="preserve">). According to the condition, Sita will marry a man strong enough to put the bowstring on the bow of Lord Shiva. </w:t>
      </w:r>
      <w:r w:rsidR="0018233F">
        <w:t>Shri Ram not only lifts and string the great bow, but while doing it, the bow breaks in middle.</w:t>
      </w:r>
    </w:p>
    <w:p w:rsidR="00931D45" w:rsidRPr="002C178C" w:rsidRDefault="002A3E71" w:rsidP="00931D45">
      <w:pPr>
        <w:spacing w:line="480" w:lineRule="auto"/>
        <w:ind w:firstLine="720"/>
        <w:jc w:val="both"/>
        <w:rPr>
          <w:b/>
          <w:bCs/>
        </w:rPr>
      </w:pPr>
      <w:r w:rsidRPr="009A0B75">
        <w:rPr>
          <w:b/>
          <w:bCs/>
        </w:rPr>
        <w:t>Events in terms of Chakra:</w:t>
      </w:r>
      <w:r>
        <w:rPr>
          <w:b/>
          <w:bCs/>
        </w:rPr>
        <w:t xml:space="preserve"> </w:t>
      </w:r>
      <w:r w:rsidR="00931D45">
        <w:t xml:space="preserve">In the </w:t>
      </w:r>
      <w:r w:rsidR="00D25171">
        <w:t>Ganga</w:t>
      </w:r>
      <w:r w:rsidR="00931D45">
        <w:t xml:space="preserve"> chapter, we saw that there are three knots on the Sushumna Nadi, of which the Shiv</w:t>
      </w:r>
      <w:r w:rsidR="00D25171">
        <w:t>a</w:t>
      </w:r>
      <w:r w:rsidR="00931D45">
        <w:t xml:space="preserve"> Knot is in our head region. From the point of view of </w:t>
      </w:r>
      <w:r w:rsidR="00C15A6F">
        <w:t xml:space="preserve">Energy </w:t>
      </w:r>
      <w:r w:rsidR="00931D45">
        <w:t>going upwards</w:t>
      </w:r>
      <w:r w:rsidR="00D25171">
        <w:t xml:space="preserve"> to the top of head</w:t>
      </w:r>
      <w:r w:rsidR="00931D45">
        <w:t>, this is the last knot</w:t>
      </w:r>
      <w:r w:rsidR="002C178C">
        <w:t>. O</w:t>
      </w:r>
      <w:r w:rsidR="00931D45">
        <w:t xml:space="preserve">nce it is open, the </w:t>
      </w:r>
      <w:r w:rsidR="00CF1936">
        <w:t>Energy</w:t>
      </w:r>
      <w:r w:rsidR="00931D45">
        <w:t xml:space="preserve">’s path to merge into the </w:t>
      </w:r>
      <w:r w:rsidR="00C15A6F">
        <w:t>Consciousness</w:t>
      </w:r>
      <w:r w:rsidR="00931D45">
        <w:t xml:space="preserve"> is clear. </w:t>
      </w:r>
      <w:r w:rsidR="00931D45" w:rsidRPr="002C178C">
        <w:rPr>
          <w:b/>
          <w:bCs/>
        </w:rPr>
        <w:t xml:space="preserve">From the point of view of the </w:t>
      </w:r>
      <w:r w:rsidR="00C15A6F">
        <w:rPr>
          <w:b/>
          <w:bCs/>
        </w:rPr>
        <w:t>Consciousness</w:t>
      </w:r>
      <w:r w:rsidR="00931D45" w:rsidRPr="002C178C">
        <w:rPr>
          <w:b/>
          <w:bCs/>
        </w:rPr>
        <w:t xml:space="preserve"> descending from the crown of the head toward the base of the spine, this knot becomes the first hurdle. Unless this knot opens up, the </w:t>
      </w:r>
      <w:r w:rsidR="00C15A6F">
        <w:rPr>
          <w:b/>
          <w:bCs/>
        </w:rPr>
        <w:t xml:space="preserve">Energy </w:t>
      </w:r>
      <w:r w:rsidR="00931D45" w:rsidRPr="002C178C">
        <w:rPr>
          <w:b/>
          <w:bCs/>
        </w:rPr>
        <w:t xml:space="preserve">and the higher </w:t>
      </w:r>
      <w:r w:rsidR="00C15A6F">
        <w:rPr>
          <w:b/>
          <w:bCs/>
        </w:rPr>
        <w:t>Consciousness</w:t>
      </w:r>
      <w:r w:rsidR="00931D45" w:rsidRPr="002C178C">
        <w:rPr>
          <w:b/>
          <w:bCs/>
        </w:rPr>
        <w:t xml:space="preserve"> cannot meet, and we cannot see the higher level of </w:t>
      </w:r>
      <w:r w:rsidR="00C15A6F">
        <w:rPr>
          <w:b/>
          <w:bCs/>
        </w:rPr>
        <w:t>Consciousness</w:t>
      </w:r>
      <w:r w:rsidR="00931D45" w:rsidRPr="002C178C">
        <w:rPr>
          <w:b/>
          <w:bCs/>
        </w:rPr>
        <w:t xml:space="preserve">. </w:t>
      </w:r>
    </w:p>
    <w:p w:rsidR="00931D45" w:rsidRDefault="00931D45" w:rsidP="00931D45">
      <w:pPr>
        <w:spacing w:line="480" w:lineRule="auto"/>
        <w:ind w:firstLine="720"/>
        <w:jc w:val="both"/>
      </w:pPr>
      <w:r>
        <w:t>Opening of the Shiv</w:t>
      </w:r>
      <w:r w:rsidR="00D25171">
        <w:t>a</w:t>
      </w:r>
      <w:r>
        <w:t xml:space="preserve"> Knot, which allows the </w:t>
      </w:r>
      <w:r w:rsidR="00C15A6F">
        <w:t xml:space="preserve">Energy </w:t>
      </w:r>
      <w:r>
        <w:t xml:space="preserve">and the </w:t>
      </w:r>
      <w:r w:rsidR="00C15A6F">
        <w:t>Consciousness</w:t>
      </w:r>
      <w:r>
        <w:t xml:space="preserve"> to meet, </w:t>
      </w:r>
      <w:r w:rsidR="002A3E71">
        <w:t>represents</w:t>
      </w:r>
      <w:r>
        <w:t xml:space="preserve"> the condition of king </w:t>
      </w:r>
      <w:r w:rsidR="00CF590E">
        <w:t>Janaka</w:t>
      </w:r>
      <w:r>
        <w:t xml:space="preserve"> for giving Sita’s hand in marriage to Shri Ram. According to the condition, Sita will marry a man strong enough to put the bowstring on the bow of Lord Shiv. It is not a surprise that Shri Ram </w:t>
      </w:r>
      <w:r w:rsidR="00CF1936">
        <w:t>does</w:t>
      </w:r>
      <w:r>
        <w:t xml:space="preserve"> it with ease, and he even breaks the bow.</w:t>
      </w:r>
    </w:p>
    <w:p w:rsidR="00931D45" w:rsidRDefault="00931D45" w:rsidP="00931D45">
      <w:pPr>
        <w:spacing w:line="480" w:lineRule="auto"/>
        <w:ind w:firstLine="720"/>
        <w:jc w:val="both"/>
      </w:pPr>
      <w:r>
        <w:t>To understand the breaking of the bow by Shri Ram, we need to know how the Shiv</w:t>
      </w:r>
      <w:r w:rsidR="00087D0C">
        <w:t>a</w:t>
      </w:r>
      <w:r>
        <w:t xml:space="preserve"> Knot feels before, during, and after it is open. </w:t>
      </w:r>
      <w:r w:rsidR="00CA0676">
        <w:t>Before opening, t</w:t>
      </w:r>
      <w:r w:rsidR="00087D0C">
        <w:t xml:space="preserve">his knot blocks the path of </w:t>
      </w:r>
      <w:r w:rsidR="00C15A6F">
        <w:t xml:space="preserve">Energy </w:t>
      </w:r>
      <w:r w:rsidR="00CA0676">
        <w:t xml:space="preserve">going upwards, </w:t>
      </w:r>
      <w:r w:rsidR="00CA0676">
        <w:lastRenderedPageBreak/>
        <w:t>which creates a</w:t>
      </w:r>
      <w:r>
        <w:t xml:space="preserve"> strong localized pain inside a hollow head. </w:t>
      </w:r>
      <w:r w:rsidRPr="00087D0C">
        <w:rPr>
          <w:b/>
          <w:bCs/>
        </w:rPr>
        <w:t xml:space="preserve">When the knot opens up, there is a feeling of the </w:t>
      </w:r>
      <w:r w:rsidR="00C15A6F">
        <w:rPr>
          <w:b/>
          <w:bCs/>
        </w:rPr>
        <w:t>Energy</w:t>
      </w:r>
      <w:r w:rsidRPr="00087D0C">
        <w:rPr>
          <w:b/>
          <w:bCs/>
        </w:rPr>
        <w:t xml:space="preserve"> </w:t>
      </w:r>
      <w:r w:rsidR="00CA0676">
        <w:rPr>
          <w:b/>
          <w:bCs/>
        </w:rPr>
        <w:t>rushing</w:t>
      </w:r>
      <w:r w:rsidRPr="00087D0C">
        <w:rPr>
          <w:b/>
          <w:bCs/>
        </w:rPr>
        <w:t xml:space="preserve"> from that spot toward the crown. This opening of the knot and the release of the </w:t>
      </w:r>
      <w:r w:rsidR="00C15A6F">
        <w:rPr>
          <w:b/>
          <w:bCs/>
        </w:rPr>
        <w:t xml:space="preserve">Energy </w:t>
      </w:r>
      <w:r w:rsidRPr="00087D0C">
        <w:rPr>
          <w:b/>
          <w:bCs/>
        </w:rPr>
        <w:t>is like an explosion.</w:t>
      </w:r>
      <w:r>
        <w:t xml:space="preserve"> Sage Valmiki describes the level of sounds, lights, and waves associated with it. In verse 1-67-18, he describes them as “an explosion like down plunging thunder” and “</w:t>
      </w:r>
      <w:r w:rsidR="00CF1936">
        <w:t>shock-waves</w:t>
      </w:r>
      <w:r>
        <w:t xml:space="preserve"> from an exploding mountain.” The thunderous sound, the explosive lightening, and the waves or vibrations </w:t>
      </w:r>
      <w:r w:rsidR="00CF1936">
        <w:t>indicate</w:t>
      </w:r>
      <w:r>
        <w:t xml:space="preserve"> the movement of </w:t>
      </w:r>
      <w:r w:rsidR="00CF1936">
        <w:t>an enormous amount</w:t>
      </w:r>
      <w:r>
        <w:t xml:space="preserve"> of </w:t>
      </w:r>
      <w:r w:rsidR="00CF1936">
        <w:t>Energy</w:t>
      </w:r>
      <w:r>
        <w:t>. Many Yoga books describe these extraordinary sensations associated with the opening of the Shiv</w:t>
      </w:r>
      <w:r w:rsidR="00CA0676">
        <w:t>a</w:t>
      </w:r>
      <w:r>
        <w:t xml:space="preserve"> Knot.</w:t>
      </w:r>
    </w:p>
    <w:p w:rsidR="008E0020" w:rsidRDefault="00931D45" w:rsidP="00881D84">
      <w:pPr>
        <w:spacing w:line="480" w:lineRule="auto"/>
        <w:ind w:firstLine="720"/>
        <w:jc w:val="both"/>
      </w:pPr>
      <w:r>
        <w:t xml:space="preserve">In ancient India, the bows used to be 6 to 8 feet long shafts, vertically mounted, with a bowstring tied to them just before use. </w:t>
      </w:r>
      <w:r w:rsidRPr="00CA0676">
        <w:rPr>
          <w:b/>
          <w:bCs/>
        </w:rPr>
        <w:t xml:space="preserve">If you imagine </w:t>
      </w:r>
      <w:r w:rsidR="00CF1936">
        <w:rPr>
          <w:b/>
          <w:bCs/>
        </w:rPr>
        <w:t>an enormous bow</w:t>
      </w:r>
      <w:r w:rsidRPr="00CA0676">
        <w:rPr>
          <w:b/>
          <w:bCs/>
        </w:rPr>
        <w:t xml:space="preserve"> vertically mounted, with the bowstring stretched, you will get a picture of a close to vertical eye, the Third Eye.</w:t>
      </w:r>
      <w:r>
        <w:t xml:space="preserve"> The </w:t>
      </w:r>
      <w:r w:rsidR="003E39CB">
        <w:t>Aagya Chakra</w:t>
      </w:r>
      <w:r>
        <w:t xml:space="preserve"> is named after </w:t>
      </w:r>
      <w:r w:rsidR="00CF1936">
        <w:t>Shiva</w:t>
      </w:r>
      <w:r>
        <w:t xml:space="preserve"> and is called “Shiv</w:t>
      </w:r>
      <w:r w:rsidR="00CA0676">
        <w:t>a</w:t>
      </w:r>
      <w:r>
        <w:t>-netr</w:t>
      </w:r>
      <w:r w:rsidR="00CA0676">
        <w:t>a</w:t>
      </w:r>
      <w:r>
        <w:t xml:space="preserve">.” </w:t>
      </w:r>
      <w:r w:rsidR="00CF1936">
        <w:t>Sage</w:t>
      </w:r>
      <w:r>
        <w:t xml:space="preserve"> Valmiki superimposes two different body parts – the Shiv</w:t>
      </w:r>
      <w:r w:rsidR="00CA0676">
        <w:t>a</w:t>
      </w:r>
      <w:r>
        <w:t xml:space="preserve"> Knot and the Shiv</w:t>
      </w:r>
      <w:r w:rsidR="001D426A">
        <w:t>a</w:t>
      </w:r>
      <w:r>
        <w:t>-netr</w:t>
      </w:r>
      <w:r w:rsidR="001D426A">
        <w:t>a</w:t>
      </w:r>
      <w:r>
        <w:t xml:space="preserve"> – on the breaking of </w:t>
      </w:r>
      <w:r w:rsidR="001D426A">
        <w:t>S</w:t>
      </w:r>
      <w:r>
        <w:t>hiv</w:t>
      </w:r>
      <w:r w:rsidR="001D426A">
        <w:t>a</w:t>
      </w:r>
      <w:r>
        <w:t>’s bow. The superimposition might be because of the proximity of the physical location of the opening of the Shiv</w:t>
      </w:r>
      <w:r w:rsidR="001D426A">
        <w:t>a</w:t>
      </w:r>
      <w:r>
        <w:t xml:space="preserve"> Knot and the </w:t>
      </w:r>
      <w:r w:rsidR="003E39CB">
        <w:t>Aagya Chakra</w:t>
      </w:r>
      <w:r>
        <w:t xml:space="preserve">. </w:t>
      </w:r>
      <w:bookmarkStart w:id="111" w:name="_Toc412487843"/>
      <w:bookmarkStart w:id="112" w:name="_Toc423152572"/>
      <w:bookmarkStart w:id="113" w:name="_Toc423154195"/>
    </w:p>
    <w:p w:rsidR="007C6596" w:rsidRDefault="00D2746A" w:rsidP="00574F80">
      <w:pPr>
        <w:pStyle w:val="Heading3"/>
        <w:jc w:val="left"/>
      </w:pPr>
      <w:bookmarkStart w:id="114" w:name="_Toc49159462"/>
      <w:r w:rsidRPr="00D2746A">
        <w:t xml:space="preserve">References </w:t>
      </w:r>
      <w:r w:rsidR="007C6596">
        <w:t xml:space="preserve">to the </w:t>
      </w:r>
      <w:r w:rsidR="00FB69B6">
        <w:t>Sahasrara</w:t>
      </w:r>
      <w:bookmarkEnd w:id="111"/>
      <w:bookmarkEnd w:id="112"/>
      <w:bookmarkEnd w:id="113"/>
      <w:bookmarkEnd w:id="114"/>
    </w:p>
    <w:p w:rsidR="002A3E71" w:rsidRPr="009A0B75" w:rsidRDefault="002A3E71" w:rsidP="002A3E71">
      <w:pPr>
        <w:spacing w:line="480" w:lineRule="auto"/>
        <w:ind w:firstLine="720"/>
        <w:jc w:val="both"/>
      </w:pPr>
      <w:r w:rsidRPr="00EC7303">
        <w:rPr>
          <w:b/>
          <w:bCs/>
        </w:rPr>
        <w:t>Events that happened before</w:t>
      </w:r>
      <w:r>
        <w:rPr>
          <w:b/>
          <w:bCs/>
        </w:rPr>
        <w:t xml:space="preserve"> in the story</w:t>
      </w:r>
      <w:r w:rsidRPr="00EC7303">
        <w:rPr>
          <w:b/>
          <w:bCs/>
        </w:rPr>
        <w:t>:</w:t>
      </w:r>
      <w:r>
        <w:rPr>
          <w:b/>
          <w:bCs/>
        </w:rPr>
        <w:t xml:space="preserve"> </w:t>
      </w:r>
      <w:r w:rsidR="00561555">
        <w:t xml:space="preserve">Ramayana has three remarkable journeys. We have already seen </w:t>
      </w:r>
      <w:r w:rsidR="00A34230">
        <w:t>Hanumana</w:t>
      </w:r>
      <w:r w:rsidR="00561555">
        <w:t xml:space="preserve">’s critical journey to find Sita in Lanka, and Shri Ram’s journey to Lanka. After Shri Ram’s victory over </w:t>
      </w:r>
      <w:r w:rsidR="00D02EEA">
        <w:t>Ravana and</w:t>
      </w:r>
      <w:r w:rsidR="00561555">
        <w:t xml:space="preserve"> after Sita and Shri Ram realizing their true nature, it is time for the third journey. Sage Valmiki dedicates the complete chapter of 6-123 to Sita’s journey with Shri Ram to Ayodhya from Lanka in </w:t>
      </w:r>
      <w:r w:rsidR="008E0AD0">
        <w:t>Pushpaka</w:t>
      </w:r>
      <w:r w:rsidR="00561555">
        <w:t xml:space="preserve"> airplane. At this point in the story, Sita and Shri Ram are together, and they are approaching the city of Ayodhya in the </w:t>
      </w:r>
      <w:r w:rsidR="008E0AD0">
        <w:t>Pushpaka</w:t>
      </w:r>
      <w:r w:rsidR="00561555">
        <w:t xml:space="preserve"> airplane.</w:t>
      </w:r>
    </w:p>
    <w:p w:rsidR="00B26813" w:rsidRDefault="002A3E71" w:rsidP="00B26813">
      <w:pPr>
        <w:spacing w:line="480" w:lineRule="auto"/>
        <w:ind w:firstLine="720"/>
        <w:jc w:val="both"/>
      </w:pPr>
      <w:r w:rsidRPr="009A0B75">
        <w:rPr>
          <w:b/>
          <w:bCs/>
        </w:rPr>
        <w:lastRenderedPageBreak/>
        <w:t>Events in terms of Chakra:</w:t>
      </w:r>
      <w:r>
        <w:rPr>
          <w:b/>
          <w:bCs/>
        </w:rPr>
        <w:t xml:space="preserve"> </w:t>
      </w:r>
      <w:r w:rsidR="00B26813">
        <w:t>If you consider the accepted geographical positions of Ayodhya, Kishkindha, and Lanka, you get a triangular shape. There is no need for an aerial vehicle to go over Kishkindha</w:t>
      </w:r>
      <w:r w:rsidR="00706B62">
        <w:t>.</w:t>
      </w:r>
      <w:r w:rsidR="00B26813">
        <w:t xml:space="preserve"> </w:t>
      </w:r>
      <w:r w:rsidR="00706B62">
        <w:t>I</w:t>
      </w:r>
      <w:r w:rsidR="00B26813">
        <w:t xml:space="preserve">t does not fall on the direct aerial route to Ayodhya from Lanka. Just to confirm that we understand this, in verse 6-123-25, we have Sita asking for a stop to pick up Tara, </w:t>
      </w:r>
      <w:r w:rsidR="00CF1936">
        <w:t>Sugriva’s</w:t>
      </w:r>
      <w:r w:rsidR="00B26813">
        <w:t xml:space="preserve"> wife. Thus, we see that sage Valmiki is </w:t>
      </w:r>
      <w:r w:rsidR="00CF1936">
        <w:t>showing</w:t>
      </w:r>
      <w:r w:rsidR="00B26813">
        <w:t xml:space="preserve"> to readers that, for </w:t>
      </w:r>
      <w:r w:rsidR="008E0AD0">
        <w:t>Pushpaka</w:t>
      </w:r>
      <w:r w:rsidR="00B26813">
        <w:t>, these three locations are in a straight line.</w:t>
      </w:r>
    </w:p>
    <w:p w:rsidR="00B26813" w:rsidRDefault="00B26813" w:rsidP="00B26813">
      <w:pPr>
        <w:spacing w:line="480" w:lineRule="auto"/>
        <w:ind w:firstLine="720"/>
        <w:jc w:val="both"/>
      </w:pPr>
      <w:r>
        <w:t xml:space="preserve">The path followed by </w:t>
      </w:r>
      <w:r w:rsidR="008E0AD0">
        <w:t>Pushpaka</w:t>
      </w:r>
      <w:r>
        <w:t xml:space="preserve"> is the path of the Sushumna Nadi in the spine. Therefore, we see </w:t>
      </w:r>
      <w:r w:rsidR="008E0AD0">
        <w:t>Pushpaka</w:t>
      </w:r>
      <w:r>
        <w:t xml:space="preserve"> going from the </w:t>
      </w:r>
      <w:r w:rsidR="005E3980">
        <w:t>Muladhara Chakra</w:t>
      </w:r>
      <w:r>
        <w:t xml:space="preserve"> to the top of the head. On its way, it has to go through all the chakras, and thus, in chapter 6-123, we see that sage Valmiki describes all the previous places again. </w:t>
      </w:r>
    </w:p>
    <w:p w:rsidR="00B26813" w:rsidRDefault="00B26813" w:rsidP="00B26813">
      <w:pPr>
        <w:spacing w:line="480" w:lineRule="auto"/>
        <w:ind w:firstLine="720"/>
        <w:jc w:val="both"/>
      </w:pPr>
      <w:r>
        <w:t xml:space="preserve">The word Sushumna means “a gracious way of extinguishing the fire.” The </w:t>
      </w:r>
      <w:r w:rsidR="00C15A6F">
        <w:t>Energy</w:t>
      </w:r>
      <w:r>
        <w:t xml:space="preserve"> takes this path, when it is entirely free from the </w:t>
      </w:r>
      <w:r w:rsidR="005E3980">
        <w:t>Muladhara Chakra</w:t>
      </w:r>
      <w:r>
        <w:t xml:space="preserve"> and never returns to the </w:t>
      </w:r>
      <w:r w:rsidR="005E3980">
        <w:t>Muladhara Chakra</w:t>
      </w:r>
      <w:r>
        <w:t xml:space="preserve">. This journey is the final ascent of the </w:t>
      </w:r>
      <w:r w:rsidR="00C15A6F">
        <w:t>Energy</w:t>
      </w:r>
      <w:r>
        <w:t xml:space="preserve"> toward the </w:t>
      </w:r>
      <w:r w:rsidR="001C04BF">
        <w:t>Sahasrara</w:t>
      </w:r>
      <w:r w:rsidR="00706B62">
        <w:t>.</w:t>
      </w:r>
      <w:r>
        <w:t xml:space="preserve"> </w:t>
      </w:r>
      <w:r w:rsidR="00706B62">
        <w:t>T</w:t>
      </w:r>
      <w:r>
        <w:t xml:space="preserve">here is no coming back to the </w:t>
      </w:r>
      <w:r w:rsidR="005E3980">
        <w:t>Muladhara Chakra</w:t>
      </w:r>
      <w:r>
        <w:t>. It is the most documented, coveted and celebrated journey, and yogis call it Kundalini’s ascent to the Sahasrara.</w:t>
      </w:r>
    </w:p>
    <w:p w:rsidR="007C6596" w:rsidRDefault="00F50F4B" w:rsidP="00F50F4B">
      <w:pPr>
        <w:spacing w:line="480" w:lineRule="auto"/>
        <w:jc w:val="both"/>
      </w:pPr>
      <w:r>
        <w:tab/>
        <w:t>Now we will see the</w:t>
      </w:r>
      <w:r w:rsidR="007C6596">
        <w:t xml:space="preserve"> references to the </w:t>
      </w:r>
      <w:r w:rsidR="00FB69B6">
        <w:t>Sahasrara</w:t>
      </w:r>
      <w:r w:rsidR="007C6596">
        <w:t xml:space="preserve">. </w:t>
      </w:r>
      <w:r w:rsidR="007C6596" w:rsidRPr="00F50F4B">
        <w:rPr>
          <w:b/>
          <w:bCs/>
        </w:rPr>
        <w:t xml:space="preserve">In verse 6-127-51, we read that Shri Ram sees thousands of citizens, appearing like lotus flowers in bloom. It is a classic description of the </w:t>
      </w:r>
      <w:r w:rsidR="00FB69B6" w:rsidRPr="00F50F4B">
        <w:rPr>
          <w:b/>
          <w:bCs/>
        </w:rPr>
        <w:t>Sahasrara</w:t>
      </w:r>
      <w:r w:rsidR="007C6596" w:rsidRPr="00F50F4B">
        <w:rPr>
          <w:b/>
          <w:bCs/>
        </w:rPr>
        <w:t>.</w:t>
      </w:r>
      <w:r w:rsidR="007C6596">
        <w:t xml:space="preserve"> </w:t>
      </w:r>
    </w:p>
    <w:p w:rsidR="00F50F4B" w:rsidRDefault="00F50F4B" w:rsidP="00F50F4B">
      <w:pPr>
        <w:spacing w:line="480" w:lineRule="auto"/>
        <w:jc w:val="both"/>
      </w:pPr>
      <w:r>
        <w:tab/>
        <w:t xml:space="preserve">Verse 6-128-4 is a relatively strange verse in which Bharat says to Shri Ram that to control the kingdom is as difficult as controlling a broken dam. It is about time in this story, where all controls on the </w:t>
      </w:r>
      <w:r w:rsidR="00C15A6F">
        <w:t>Energy</w:t>
      </w:r>
      <w:r>
        <w:t xml:space="preserve"> are removed, and that a massive flood of the </w:t>
      </w:r>
      <w:r w:rsidR="00C15A6F">
        <w:t>Energy</w:t>
      </w:r>
      <w:r>
        <w:t xml:space="preserve"> merges with the </w:t>
      </w:r>
      <w:r w:rsidR="00C15A6F">
        <w:t>Consciousness</w:t>
      </w:r>
      <w:r>
        <w:t xml:space="preserve"> at Sahasrara.</w:t>
      </w:r>
    </w:p>
    <w:p w:rsidR="007C6596" w:rsidRDefault="007C6596" w:rsidP="007C6596">
      <w:pPr>
        <w:spacing w:line="480" w:lineRule="auto"/>
        <w:ind w:firstLine="720"/>
        <w:jc w:val="both"/>
      </w:pPr>
      <w:r>
        <w:t xml:space="preserve">In verse 6-128-12, Bharat relinquishes the control of the kingdom of Ayodhya to Shri Ram, and Shri Ram accepts it by saying: so be it. </w:t>
      </w:r>
      <w:r w:rsidRPr="00F50F4B">
        <w:rPr>
          <w:b/>
          <w:bCs/>
        </w:rPr>
        <w:t xml:space="preserve">The importance of this verse is that, from this point onwards, </w:t>
      </w:r>
      <w:r w:rsidRPr="00F50F4B">
        <w:rPr>
          <w:b/>
          <w:bCs/>
        </w:rPr>
        <w:lastRenderedPageBreak/>
        <w:t>sage Valmiki changes the description of the events from the present tense to the past tense.</w:t>
      </w:r>
      <w:r>
        <w:t xml:space="preserve"> From this point onwards, there is only a blissful state, in which, there is no concept of time. Hence, sage Valmiki describes it in the past tense. The rest of the verses describing the joyous occasion of the coronation of Sita and Shri Ram are also explicitly mentioned in the past tense.</w:t>
      </w:r>
    </w:p>
    <w:p w:rsidR="007C6596" w:rsidRPr="00F50F4B" w:rsidRDefault="007C6596" w:rsidP="007C6596">
      <w:pPr>
        <w:spacing w:line="480" w:lineRule="auto"/>
        <w:ind w:firstLine="720"/>
        <w:jc w:val="both"/>
        <w:rPr>
          <w:b/>
          <w:bCs/>
        </w:rPr>
      </w:pPr>
      <w:r w:rsidRPr="00F50F4B">
        <w:rPr>
          <w:b/>
          <w:bCs/>
        </w:rPr>
        <w:t>In verse 6-128-33, sage Valmiki says that Shri Ram proceeded to Ayodhya accompanied by the sound of conches and kettledrums buzzing in the ears.</w:t>
      </w:r>
      <w:r>
        <w:t xml:space="preserve"> </w:t>
      </w:r>
      <w:r w:rsidRPr="00F50F4B">
        <w:rPr>
          <w:b/>
          <w:bCs/>
        </w:rPr>
        <w:t xml:space="preserve">Both these sounds ears are documented types of the </w:t>
      </w:r>
      <w:r w:rsidR="00574F80" w:rsidRPr="00F50F4B">
        <w:rPr>
          <w:b/>
          <w:bCs/>
        </w:rPr>
        <w:t xml:space="preserve">Anahata </w:t>
      </w:r>
      <w:r w:rsidRPr="00F50F4B">
        <w:rPr>
          <w:b/>
          <w:bCs/>
        </w:rPr>
        <w:t>sound</w:t>
      </w:r>
      <w:r w:rsidR="00431403">
        <w:rPr>
          <w:b/>
          <w:bCs/>
        </w:rPr>
        <w:t>.</w:t>
      </w:r>
      <w:r w:rsidRPr="00F50F4B">
        <w:rPr>
          <w:b/>
          <w:bCs/>
        </w:rPr>
        <w:t xml:space="preserve"> </w:t>
      </w:r>
      <w:r w:rsidR="00431403">
        <w:rPr>
          <w:b/>
          <w:bCs/>
        </w:rPr>
        <w:t>It</w:t>
      </w:r>
      <w:r w:rsidRPr="00F50F4B">
        <w:rPr>
          <w:b/>
          <w:bCs/>
        </w:rPr>
        <w:t xml:space="preserve"> </w:t>
      </w:r>
      <w:r w:rsidR="00CF1936">
        <w:rPr>
          <w:b/>
          <w:bCs/>
        </w:rPr>
        <w:t>indicates</w:t>
      </w:r>
      <w:r w:rsidRPr="00F50F4B">
        <w:rPr>
          <w:b/>
          <w:bCs/>
        </w:rPr>
        <w:t xml:space="preserve"> a massive movement of the </w:t>
      </w:r>
      <w:r w:rsidR="00CF1936">
        <w:rPr>
          <w:b/>
          <w:bCs/>
        </w:rPr>
        <w:t>Energy</w:t>
      </w:r>
      <w:r w:rsidRPr="00F50F4B">
        <w:rPr>
          <w:b/>
          <w:bCs/>
        </w:rPr>
        <w:t xml:space="preserve"> in the temporal region.</w:t>
      </w:r>
    </w:p>
    <w:p w:rsidR="007C6596" w:rsidRDefault="007C6596" w:rsidP="007C6596">
      <w:pPr>
        <w:spacing w:line="480" w:lineRule="auto"/>
        <w:ind w:firstLine="720"/>
        <w:jc w:val="both"/>
      </w:pPr>
      <w:r>
        <w:t xml:space="preserve">Verse 6-128-52 tells us that </w:t>
      </w:r>
      <w:r w:rsidR="00F50F4B">
        <w:t>Jambavan</w:t>
      </w:r>
      <w:r>
        <w:t xml:space="preserve"> and </w:t>
      </w:r>
      <w:r w:rsidR="00A34230">
        <w:t>Hanumana</w:t>
      </w:r>
      <w:r>
        <w:t xml:space="preserve"> got water from 500 rivers. Please note that </w:t>
      </w:r>
      <w:r w:rsidR="00F50F4B">
        <w:t>Jambavan</w:t>
      </w:r>
      <w:r>
        <w:t xml:space="preserve">’s name comes first as he is a </w:t>
      </w:r>
      <w:r w:rsidR="00F50F4B">
        <w:t>guru, and he is related to the P</w:t>
      </w:r>
      <w:r>
        <w:t>ran</w:t>
      </w:r>
      <w:r w:rsidR="00F50F4B">
        <w:t>a</w:t>
      </w:r>
      <w:r>
        <w:t xml:space="preserve">. </w:t>
      </w:r>
      <w:r w:rsidRPr="00C93E1D">
        <w:rPr>
          <w:b/>
          <w:bCs/>
        </w:rPr>
        <w:t xml:space="preserve">This event </w:t>
      </w:r>
      <w:r w:rsidR="00346518">
        <w:rPr>
          <w:b/>
          <w:bCs/>
        </w:rPr>
        <w:t>shows</w:t>
      </w:r>
      <w:r w:rsidRPr="00C93E1D">
        <w:rPr>
          <w:b/>
          <w:bCs/>
        </w:rPr>
        <w:t xml:space="preserve"> activities</w:t>
      </w:r>
      <w:r w:rsidR="00F50F4B" w:rsidRPr="00C93E1D">
        <w:rPr>
          <w:b/>
          <w:bCs/>
        </w:rPr>
        <w:t xml:space="preserve"> of Prana</w:t>
      </w:r>
      <w:r w:rsidRPr="00C93E1D">
        <w:rPr>
          <w:b/>
          <w:bCs/>
        </w:rPr>
        <w:t xml:space="preserve"> all over the body through variou</w:t>
      </w:r>
      <w:r w:rsidR="00346518">
        <w:rPr>
          <w:b/>
          <w:bCs/>
        </w:rPr>
        <w:t>s N</w:t>
      </w:r>
      <w:r w:rsidRPr="00C93E1D">
        <w:rPr>
          <w:b/>
          <w:bCs/>
        </w:rPr>
        <w:t>adi</w:t>
      </w:r>
      <w:r w:rsidR="00346518">
        <w:rPr>
          <w:b/>
          <w:bCs/>
        </w:rPr>
        <w:t>(</w:t>
      </w:r>
      <w:r w:rsidRPr="00C93E1D">
        <w:rPr>
          <w:b/>
          <w:bCs/>
        </w:rPr>
        <w:t>s</w:t>
      </w:r>
      <w:r w:rsidR="00346518">
        <w:rPr>
          <w:b/>
          <w:bCs/>
        </w:rPr>
        <w:t>)</w:t>
      </w:r>
      <w:r w:rsidRPr="00C93E1D">
        <w:rPr>
          <w:b/>
          <w:bCs/>
        </w:rPr>
        <w:t>.</w:t>
      </w:r>
      <w:r>
        <w:t xml:space="preserve"> All </w:t>
      </w:r>
      <w:r w:rsidR="00346518">
        <w:t>these</w:t>
      </w:r>
      <w:r>
        <w:t xml:space="preserve"> </w:t>
      </w:r>
      <w:r w:rsidR="00F50F4B">
        <w:t>activities of Prana</w:t>
      </w:r>
      <w:r>
        <w:t xml:space="preserve"> is directed toward the top of the head as the </w:t>
      </w:r>
      <w:r w:rsidR="00F50F4B">
        <w:t xml:space="preserve">Prana </w:t>
      </w:r>
      <w:r>
        <w:t xml:space="preserve">gets absorbed at </w:t>
      </w:r>
      <w:r w:rsidR="00FB69B6">
        <w:t>Sahasrara</w:t>
      </w:r>
      <w:r>
        <w:t>.</w:t>
      </w:r>
    </w:p>
    <w:p w:rsidR="007C6596" w:rsidRPr="00C93E1D" w:rsidRDefault="007C6596" w:rsidP="007C6596">
      <w:pPr>
        <w:spacing w:line="480" w:lineRule="auto"/>
        <w:ind w:firstLine="720"/>
        <w:jc w:val="both"/>
        <w:rPr>
          <w:b/>
          <w:bCs/>
        </w:rPr>
      </w:pPr>
      <w:r>
        <w:t>In verse 6-128-59, sage Valmiki tells us that Vashisth</w:t>
      </w:r>
      <w:r w:rsidR="00C93E1D">
        <w:t>a</w:t>
      </w:r>
      <w:r>
        <w:t xml:space="preserve"> led Shri Ram, duly accompanied by Sita, to the royal throne. </w:t>
      </w:r>
      <w:r w:rsidRPr="00C93E1D">
        <w:rPr>
          <w:b/>
          <w:bCs/>
        </w:rPr>
        <w:t>Thus, we learn that the royal throne is not for the king alone, but for the king and the queen together.</w:t>
      </w:r>
    </w:p>
    <w:p w:rsidR="007C6596" w:rsidRDefault="007C6596" w:rsidP="007C6596">
      <w:pPr>
        <w:spacing w:line="480" w:lineRule="auto"/>
        <w:ind w:firstLine="720"/>
        <w:jc w:val="both"/>
      </w:pPr>
      <w:r>
        <w:t>Verse 6-128-69 mentions Shatrughn</w:t>
      </w:r>
      <w:r w:rsidR="00C93E1D">
        <w:t>a</w:t>
      </w:r>
      <w:r>
        <w:t xml:space="preserve"> holding a white parasol, </w:t>
      </w:r>
      <w:r w:rsidR="00346518">
        <w:t>Sugriva</w:t>
      </w:r>
      <w:r>
        <w:t xml:space="preserve"> and Vibhishan</w:t>
      </w:r>
      <w:r w:rsidR="00C93E1D">
        <w:t>a</w:t>
      </w:r>
      <w:r>
        <w:t xml:space="preserve"> holding a white whisk over Shri Ram. </w:t>
      </w:r>
      <w:r w:rsidRPr="00C93E1D">
        <w:rPr>
          <w:b/>
          <w:bCs/>
        </w:rPr>
        <w:t xml:space="preserve">We can see that almost everything around Shri Ram is </w:t>
      </w:r>
      <w:r w:rsidR="00346518">
        <w:rPr>
          <w:b/>
          <w:bCs/>
        </w:rPr>
        <w:t>white</w:t>
      </w:r>
      <w:r w:rsidRPr="00C93E1D">
        <w:rPr>
          <w:b/>
          <w:bCs/>
        </w:rPr>
        <w:t xml:space="preserve">; this </w:t>
      </w:r>
      <w:r w:rsidR="00346518">
        <w:rPr>
          <w:b/>
          <w:bCs/>
        </w:rPr>
        <w:t>shows</w:t>
      </w:r>
      <w:r w:rsidRPr="00C93E1D">
        <w:rPr>
          <w:b/>
          <w:bCs/>
        </w:rPr>
        <w:t xml:space="preserve"> the </w:t>
      </w:r>
      <w:r w:rsidR="00FB69B6" w:rsidRPr="00C93E1D">
        <w:rPr>
          <w:b/>
          <w:bCs/>
        </w:rPr>
        <w:t>Sahasrara</w:t>
      </w:r>
      <w:r w:rsidRPr="00C93E1D">
        <w:rPr>
          <w:b/>
          <w:bCs/>
        </w:rPr>
        <w:t>. Verses 6-128-70 and 71 tell us that encouraged by Indr</w:t>
      </w:r>
      <w:r w:rsidR="00C93E1D" w:rsidRPr="00C93E1D">
        <w:rPr>
          <w:b/>
          <w:bCs/>
        </w:rPr>
        <w:t>a</w:t>
      </w:r>
      <w:r w:rsidRPr="00C93E1D">
        <w:rPr>
          <w:b/>
          <w:bCs/>
        </w:rPr>
        <w:t>, the air god provided hundreds of lotuses and diamonds to Shri Ram.</w:t>
      </w:r>
      <w:r>
        <w:t xml:space="preserve"> Indr</w:t>
      </w:r>
      <w:r w:rsidR="00C93E1D">
        <w:t xml:space="preserve">a </w:t>
      </w:r>
      <w:r>
        <w:t xml:space="preserve">stands for the sense organs. We see that the sense organs are now cooperating with the higher </w:t>
      </w:r>
      <w:r w:rsidR="00C15A6F">
        <w:t>Consciousness</w:t>
      </w:r>
      <w:r>
        <w:t xml:space="preserve"> and giving it presents. An old enemy is now a friend. </w:t>
      </w:r>
    </w:p>
    <w:p w:rsidR="007C6596" w:rsidRDefault="007C6596" w:rsidP="007C6596">
      <w:pPr>
        <w:spacing w:line="480" w:lineRule="auto"/>
        <w:ind w:firstLine="720"/>
        <w:jc w:val="both"/>
      </w:pPr>
      <w:r>
        <w:lastRenderedPageBreak/>
        <w:t>This occasion</w:t>
      </w:r>
      <w:r w:rsidR="002A1184">
        <w:t xml:space="preserve"> of</w:t>
      </w:r>
      <w:r>
        <w:t xml:space="preserve"> </w:t>
      </w:r>
      <w:r w:rsidR="002A1184">
        <w:t>t</w:t>
      </w:r>
      <w:r>
        <w:t xml:space="preserve">he highest state of the human </w:t>
      </w:r>
      <w:r w:rsidR="00C15A6F">
        <w:t>Consciousness</w:t>
      </w:r>
      <w:r w:rsidR="002A1184">
        <w:t xml:space="preserve"> comes with multiple benefits as a side effects.</w:t>
      </w:r>
      <w:r>
        <w:t xml:space="preserve"> Thus, we read in one particular story that Shri Ram gave away a lot of gifts to almost everyone present during his coronation.</w:t>
      </w:r>
    </w:p>
    <w:p w:rsidR="007C6596" w:rsidRDefault="007C6596" w:rsidP="007C6596">
      <w:pPr>
        <w:spacing w:line="480" w:lineRule="auto"/>
        <w:ind w:firstLine="720"/>
        <w:jc w:val="both"/>
      </w:pPr>
      <w:r>
        <w:t>In verse 6-128-94, Shri Ram repeatedly asked Laxman</w:t>
      </w:r>
      <w:r w:rsidR="00C93E1D">
        <w:t>a</w:t>
      </w:r>
      <w:r>
        <w:t xml:space="preserve"> to take up the position of the prince, but Laxman</w:t>
      </w:r>
      <w:r w:rsidR="00C93E1D">
        <w:t>a</w:t>
      </w:r>
      <w:r>
        <w:t xml:space="preserve"> refused it. When the </w:t>
      </w:r>
      <w:r w:rsidR="00C15A6F">
        <w:t>Energy</w:t>
      </w:r>
      <w:r w:rsidR="00530A53">
        <w:t xml:space="preserve"> </w:t>
      </w:r>
      <w:r>
        <w:t xml:space="preserve">and the higher </w:t>
      </w:r>
      <w:r w:rsidR="00C15A6F">
        <w:t>Consciousness</w:t>
      </w:r>
      <w:r>
        <w:t xml:space="preserve"> are together in a blissful state, what role is there for the devoted mind?</w:t>
      </w:r>
    </w:p>
    <w:p w:rsidR="007C6596" w:rsidRPr="004F2AEE" w:rsidRDefault="007C6596" w:rsidP="007C6596">
      <w:pPr>
        <w:spacing w:line="480" w:lineRule="auto"/>
        <w:ind w:firstLine="720"/>
        <w:jc w:val="both"/>
        <w:rPr>
          <w:b/>
          <w:bCs/>
        </w:rPr>
      </w:pPr>
      <w:r w:rsidRPr="004F2AEE">
        <w:rPr>
          <w:b/>
          <w:bCs/>
        </w:rPr>
        <w:t xml:space="preserve">Verse 6-128-96 mentions Shri Ram performed hundreds of horse sacrifices over ten thousand years. </w:t>
      </w:r>
      <w:r w:rsidR="004F2AEE" w:rsidRPr="004F2AEE">
        <w:rPr>
          <w:b/>
          <w:bCs/>
        </w:rPr>
        <w:t>T</w:t>
      </w:r>
      <w:r w:rsidRPr="004F2AEE">
        <w:rPr>
          <w:b/>
          <w:bCs/>
        </w:rPr>
        <w:t xml:space="preserve">he </w:t>
      </w:r>
      <w:r w:rsidR="00530A53">
        <w:rPr>
          <w:b/>
          <w:bCs/>
        </w:rPr>
        <w:t xml:space="preserve">mention of </w:t>
      </w:r>
      <w:r w:rsidRPr="004F2AEE">
        <w:rPr>
          <w:b/>
          <w:bCs/>
        </w:rPr>
        <w:t xml:space="preserve">ten thousand years </w:t>
      </w:r>
      <w:r w:rsidR="00346518">
        <w:rPr>
          <w:b/>
          <w:bCs/>
        </w:rPr>
        <w:t>shows</w:t>
      </w:r>
      <w:r w:rsidR="004F2AEE">
        <w:rPr>
          <w:b/>
          <w:bCs/>
        </w:rPr>
        <w:t xml:space="preserve"> a long and undefined time</w:t>
      </w:r>
      <w:r w:rsidRPr="004F2AEE">
        <w:rPr>
          <w:b/>
          <w:bCs/>
        </w:rPr>
        <w:t>.</w:t>
      </w:r>
      <w:r>
        <w:t xml:space="preserve"> We read that during this time, no one died, there was no danger of wild animals, no diseases, no thieves, and no one felt worthless. Everybody was happy; everybody followed a life of virtue, and people lived for thousand years, with thousands of kids with no sickness or grief. Trees had regular flowers and fruits, and there were no pests, nor any insects. A cloud rained in time, and the wind was delightful. Everyone was satisfied with his or her work, and no one was greedy. It is the description of Ram-Rajya, the rule of Shri Ram. </w:t>
      </w:r>
      <w:r w:rsidRPr="004F2AEE">
        <w:rPr>
          <w:b/>
          <w:bCs/>
        </w:rPr>
        <w:t xml:space="preserve">It is also the description of the blissful state of the higher </w:t>
      </w:r>
      <w:r w:rsidR="00C15A6F">
        <w:rPr>
          <w:b/>
          <w:bCs/>
        </w:rPr>
        <w:t>Consciousness</w:t>
      </w:r>
      <w:r w:rsidR="004F2AEE">
        <w:rPr>
          <w:b/>
          <w:bCs/>
        </w:rPr>
        <w:t xml:space="preserve"> over undefined time</w:t>
      </w:r>
      <w:r w:rsidRPr="004F2AEE">
        <w:rPr>
          <w:b/>
          <w:bCs/>
        </w:rPr>
        <w:t>.</w:t>
      </w:r>
    </w:p>
    <w:p w:rsidR="009F6E3B" w:rsidRDefault="007C6596" w:rsidP="009F6E3B">
      <w:pPr>
        <w:spacing w:line="480" w:lineRule="auto"/>
        <w:ind w:firstLine="720"/>
        <w:jc w:val="both"/>
      </w:pPr>
      <w:r>
        <w:t>Valmiki</w:t>
      </w:r>
      <w:r w:rsidR="00574F80">
        <w:t xml:space="preserve"> Ramayana </w:t>
      </w:r>
      <w:r>
        <w:t xml:space="preserve">ends with this description, but the story does not end here. </w:t>
      </w:r>
      <w:r w:rsidRPr="004F2AEE">
        <w:rPr>
          <w:b/>
          <w:bCs/>
        </w:rPr>
        <w:t>To see the actual ending of Valmiki</w:t>
      </w:r>
      <w:r w:rsidR="00574F80" w:rsidRPr="004F2AEE">
        <w:rPr>
          <w:b/>
          <w:bCs/>
        </w:rPr>
        <w:t xml:space="preserve"> Ramayana,</w:t>
      </w:r>
      <w:r w:rsidRPr="004F2AEE">
        <w:rPr>
          <w:b/>
          <w:bCs/>
        </w:rPr>
        <w:t xml:space="preserve"> we </w:t>
      </w:r>
      <w:r w:rsidR="00AE09C3">
        <w:rPr>
          <w:b/>
          <w:bCs/>
        </w:rPr>
        <w:t>need to read the</w:t>
      </w:r>
      <w:r w:rsidRPr="004F2AEE">
        <w:rPr>
          <w:b/>
          <w:bCs/>
        </w:rPr>
        <w:t xml:space="preserve"> </w:t>
      </w:r>
      <w:r w:rsidR="003A007E">
        <w:rPr>
          <w:b/>
          <w:bCs/>
        </w:rPr>
        <w:t>last verse</w:t>
      </w:r>
      <w:r w:rsidRPr="004F2AEE">
        <w:rPr>
          <w:b/>
          <w:bCs/>
        </w:rPr>
        <w:t xml:space="preserve"> of the</w:t>
      </w:r>
      <w:r w:rsidR="003A007E">
        <w:rPr>
          <w:b/>
          <w:bCs/>
        </w:rPr>
        <w:t xml:space="preserve"> first chapter</w:t>
      </w:r>
      <w:r w:rsidRPr="004F2AEE">
        <w:rPr>
          <w:b/>
          <w:bCs/>
        </w:rPr>
        <w:t>.</w:t>
      </w:r>
      <w:r>
        <w:t xml:space="preserve"> Verse 1-1-97 mentions that after doing hundreds of horse sacrifices and ruling for thousands of years, Shri Ram went to Lord Brahma’s abode. Thus, sage Valmiki leads us back to the first </w:t>
      </w:r>
      <w:r w:rsidR="00346518">
        <w:t>chapter</w:t>
      </w:r>
      <w:r>
        <w:t xml:space="preserve"> where the cycle of</w:t>
      </w:r>
      <w:r w:rsidR="00574F80">
        <w:t xml:space="preserve"> Ramayana </w:t>
      </w:r>
      <w:r>
        <w:t xml:space="preserve">starts again, only to highlight even finer points and possibly, take us to even higher level of </w:t>
      </w:r>
      <w:r w:rsidR="00C15A6F">
        <w:t>Consciousness</w:t>
      </w:r>
      <w:r>
        <w:t>.</w:t>
      </w:r>
    </w:p>
    <w:p w:rsidR="009F6E3B" w:rsidRDefault="009F6E3B" w:rsidP="009F6E3B">
      <w:r>
        <w:br w:type="page"/>
      </w:r>
    </w:p>
    <w:p w:rsidR="0036437E" w:rsidRPr="007B5221" w:rsidRDefault="00D40F23" w:rsidP="007B5221">
      <w:pPr>
        <w:pStyle w:val="Heading1"/>
      </w:pPr>
      <w:bookmarkStart w:id="115" w:name="_Toc49159463"/>
      <w:r w:rsidRPr="007B5221">
        <w:lastRenderedPageBreak/>
        <w:t xml:space="preserve">Shri Ram Defeats </w:t>
      </w:r>
      <w:r w:rsidR="00564FE4">
        <w:t>Ravana</w:t>
      </w:r>
      <w:r w:rsidR="00EF7446" w:rsidRPr="007B5221">
        <w:t>:</w:t>
      </w:r>
      <w:r w:rsidR="00541AFB" w:rsidRPr="007B5221">
        <w:t xml:space="preserve"> Story and Its Meaning In Terms of Yoga</w:t>
      </w:r>
      <w:bookmarkEnd w:id="115"/>
      <w:r w:rsidR="00EF7446" w:rsidRPr="007B5221">
        <w:t xml:space="preserve">  </w:t>
      </w:r>
    </w:p>
    <w:p w:rsidR="00792773" w:rsidRDefault="00EF7446" w:rsidP="007829CB">
      <w:pPr>
        <w:tabs>
          <w:tab w:val="clear" w:pos="360"/>
          <w:tab w:val="clear" w:pos="9360"/>
        </w:tabs>
        <w:spacing w:after="200" w:line="480" w:lineRule="auto"/>
        <w:ind w:firstLine="360"/>
        <w:jc w:val="both"/>
      </w:pPr>
      <w:r>
        <w:tab/>
      </w:r>
    </w:p>
    <w:p w:rsidR="007829CB" w:rsidRDefault="00EF7446" w:rsidP="007829CB">
      <w:pPr>
        <w:tabs>
          <w:tab w:val="clear" w:pos="360"/>
          <w:tab w:val="clear" w:pos="9360"/>
        </w:tabs>
        <w:spacing w:after="200" w:line="480" w:lineRule="auto"/>
        <w:ind w:firstLine="360"/>
        <w:jc w:val="both"/>
        <w:rPr>
          <w:b/>
          <w:bCs/>
        </w:rPr>
      </w:pPr>
      <w:r>
        <w:t xml:space="preserve">Until now, we saw Valmiki Ramayana from different angles. </w:t>
      </w:r>
      <w:r w:rsidR="003757E9">
        <w:rPr>
          <w:b/>
          <w:bCs/>
        </w:rPr>
        <w:t>Now,</w:t>
      </w:r>
      <w:r w:rsidR="003757E9" w:rsidRPr="00B10375">
        <w:rPr>
          <w:b/>
          <w:bCs/>
        </w:rPr>
        <w:t xml:space="preserve"> we will focus on the story and its meaning in terms of Yoga.</w:t>
      </w:r>
      <w:r w:rsidR="007829CB">
        <w:rPr>
          <w:b/>
          <w:bCs/>
        </w:rPr>
        <w:t xml:space="preserve"> </w:t>
      </w:r>
      <w:r w:rsidR="000D7E2A" w:rsidRPr="00CB672A">
        <w:t>W</w:t>
      </w:r>
      <w:r w:rsidR="007829CB" w:rsidRPr="00CB672A">
        <w:t>e will go line by line of Yuddha-Kanda</w:t>
      </w:r>
      <w:r w:rsidR="00D411BB">
        <w:t>,</w:t>
      </w:r>
      <w:r w:rsidR="007829CB" w:rsidRPr="00CB672A">
        <w:t xml:space="preserve"> starting from chapter 6-40</w:t>
      </w:r>
      <w:r w:rsidR="00D411BB">
        <w:t xml:space="preserve">, </w:t>
      </w:r>
      <w:r w:rsidR="007829CB" w:rsidRPr="00CB672A">
        <w:t>where events of the war are described.</w:t>
      </w:r>
    </w:p>
    <w:p w:rsidR="0036437E" w:rsidRPr="007829CB" w:rsidRDefault="00346518" w:rsidP="00453B4C">
      <w:pPr>
        <w:pStyle w:val="Heading3"/>
        <w:jc w:val="left"/>
        <w:rPr>
          <w:bCs/>
        </w:rPr>
      </w:pPr>
      <w:bookmarkStart w:id="116" w:name="_Toc49159464"/>
      <w:r>
        <w:t>Sugriva’s</w:t>
      </w:r>
      <w:r w:rsidR="00FF4BC9">
        <w:t xml:space="preserve"> Brash Reaction</w:t>
      </w:r>
      <w:bookmarkEnd w:id="116"/>
    </w:p>
    <w:p w:rsidR="007B5221" w:rsidRDefault="007B5221" w:rsidP="0036437E">
      <w:pPr>
        <w:spacing w:line="480" w:lineRule="auto"/>
        <w:ind w:firstLine="720"/>
        <w:jc w:val="both"/>
      </w:pPr>
    </w:p>
    <w:p w:rsidR="0036437E" w:rsidRDefault="0036437E" w:rsidP="0036437E">
      <w:pPr>
        <w:spacing w:line="480" w:lineRule="auto"/>
        <w:ind w:firstLine="720"/>
        <w:jc w:val="both"/>
      </w:pPr>
      <w:r>
        <w:t xml:space="preserve">In verse 6-40-1, Shri Ram, </w:t>
      </w:r>
      <w:r w:rsidR="007829CB">
        <w:t>Sugriva</w:t>
      </w:r>
      <w:r w:rsidR="00C3029C">
        <w:t xml:space="preserve">, and others ascend Mount Suvela </w:t>
      </w:r>
      <w:r>
        <w:t xml:space="preserve">to get </w:t>
      </w:r>
      <w:r w:rsidR="007829CB">
        <w:t>a magnificent view</w:t>
      </w:r>
      <w:r>
        <w:t xml:space="preserve"> of Lanka. Before war, any general of an army would like to survey the battlefield from the highest viewpoint. Verse 6-40-2 tells us that Lanka is a beautiful city, with excellent layout and beautiful groves. Shri Ram looks at the town as if he is a tourist and there is no information about Lanka that could be useful for the upcoming battle.</w:t>
      </w:r>
    </w:p>
    <w:p w:rsidR="0036437E" w:rsidRDefault="0036437E" w:rsidP="0036437E">
      <w:pPr>
        <w:spacing w:line="480" w:lineRule="auto"/>
        <w:ind w:firstLine="720"/>
        <w:jc w:val="both"/>
      </w:pPr>
      <w:r>
        <w:t>From the top of Mt. Suvel</w:t>
      </w:r>
      <w:r w:rsidR="00C3029C">
        <w:t>a</w:t>
      </w:r>
      <w:r>
        <w:t xml:space="preserve">, Shri Ram, </w:t>
      </w:r>
      <w:r w:rsidR="00564FE4">
        <w:t>Sugriva</w:t>
      </w:r>
      <w:r>
        <w:t xml:space="preserve">, and others see </w:t>
      </w:r>
      <w:r w:rsidR="00453B4C">
        <w:t xml:space="preserve">Ravana </w:t>
      </w:r>
      <w:r>
        <w:t xml:space="preserve">standing outside of his palace, probably, looking at Shri Ram’s army. Verses 6-40-3 to 6-40-6 give a description of </w:t>
      </w:r>
      <w:r w:rsidR="00564FE4">
        <w:t>Ravana</w:t>
      </w:r>
      <w:r>
        <w:t xml:space="preserve">. What we get is a description of him we are already familiar with. </w:t>
      </w:r>
      <w:r w:rsidR="00453B4C">
        <w:t xml:space="preserve">Ravana </w:t>
      </w:r>
      <w:r>
        <w:t xml:space="preserve">is wearing a red cloak, and he had smeared red sandalwood paste all over his body. He is adorned with golden ornaments. He proudly displays scars on his body, which are marks of </w:t>
      </w:r>
      <w:r w:rsidR="00792773">
        <w:t>enormous battles</w:t>
      </w:r>
      <w:r>
        <w:t xml:space="preserve"> he has won. We know that </w:t>
      </w:r>
      <w:r w:rsidR="0051606D">
        <w:t>Ravana stands</w:t>
      </w:r>
      <w:r>
        <w:t xml:space="preserve"> for </w:t>
      </w:r>
      <w:r w:rsidR="0051606D">
        <w:t>Ahamkara</w:t>
      </w:r>
      <w:r>
        <w:t xml:space="preserve">, and his red color comes from the color of the </w:t>
      </w:r>
      <w:r w:rsidR="005E3980">
        <w:t>Muladhara Chakra</w:t>
      </w:r>
      <w:r>
        <w:t xml:space="preserve">. </w:t>
      </w:r>
      <w:r w:rsidR="00792773">
        <w:t>Besides</w:t>
      </w:r>
      <w:r>
        <w:t xml:space="preserve"> red, the </w:t>
      </w:r>
      <w:r w:rsidR="005E3980">
        <w:t>Muladhara Chakra</w:t>
      </w:r>
      <w:r>
        <w:t xml:space="preserve"> also has a golden color in it</w:t>
      </w:r>
      <w:r w:rsidR="00D91A3E">
        <w:t>.</w:t>
      </w:r>
      <w:r>
        <w:t xml:space="preserve"> </w:t>
      </w:r>
      <w:r w:rsidR="00D91A3E">
        <w:t>S</w:t>
      </w:r>
      <w:r>
        <w:t xml:space="preserve">o, we see that </w:t>
      </w:r>
      <w:r w:rsidR="0051606D">
        <w:t>Ravana is</w:t>
      </w:r>
      <w:r>
        <w:t xml:space="preserve"> wearing golden ornaments.</w:t>
      </w:r>
    </w:p>
    <w:p w:rsidR="0036437E" w:rsidRDefault="0036437E" w:rsidP="0036437E">
      <w:pPr>
        <w:spacing w:line="480" w:lineRule="auto"/>
        <w:ind w:firstLine="720"/>
        <w:jc w:val="both"/>
      </w:pPr>
      <w:r>
        <w:lastRenderedPageBreak/>
        <w:t xml:space="preserve">According to verse 6-40-8, when </w:t>
      </w:r>
      <w:r w:rsidR="0051606D">
        <w:t>Sugriva sees</w:t>
      </w:r>
      <w:r>
        <w:t xml:space="preserve"> </w:t>
      </w:r>
      <w:r w:rsidR="0051606D">
        <w:t>Ravana from</w:t>
      </w:r>
      <w:r>
        <w:t xml:space="preserve"> the top of Mt. Suvel</w:t>
      </w:r>
      <w:r w:rsidR="00C3029C">
        <w:t>a</w:t>
      </w:r>
      <w:r>
        <w:t xml:space="preserve">, he becomes angry and in an impulsive reaction, jumps toward </w:t>
      </w:r>
      <w:r w:rsidR="0051606D">
        <w:t xml:space="preserve">Ravana. </w:t>
      </w:r>
      <w:r>
        <w:t xml:space="preserve">Verse 6-40-9 tells us that </w:t>
      </w:r>
      <w:r w:rsidR="0051606D">
        <w:t>Sugriva completely</w:t>
      </w:r>
      <w:r>
        <w:t xml:space="preserve"> underestimates </w:t>
      </w:r>
      <w:r w:rsidR="0051606D">
        <w:t>Ravana and</w:t>
      </w:r>
      <w:r>
        <w:t xml:space="preserve"> considers him a mere straw.</w:t>
      </w:r>
    </w:p>
    <w:p w:rsidR="0036437E" w:rsidRDefault="0036437E" w:rsidP="0036437E">
      <w:pPr>
        <w:spacing w:line="480" w:lineRule="auto"/>
        <w:ind w:firstLine="720"/>
        <w:jc w:val="both"/>
      </w:pPr>
      <w:r>
        <w:t xml:space="preserve">From verses 6-40-10 to 6-40-27, we get the description of a fierce battle between </w:t>
      </w:r>
      <w:r w:rsidR="00792773">
        <w:t xml:space="preserve">Sugriva </w:t>
      </w:r>
      <w:r>
        <w:t xml:space="preserve">and </w:t>
      </w:r>
      <w:r w:rsidR="0051606D">
        <w:t xml:space="preserve">Ravana. </w:t>
      </w:r>
      <w:r>
        <w:t>There is no me</w:t>
      </w:r>
      <w:r w:rsidR="00D91A3E">
        <w:t>ntion of either of them winning.</w:t>
      </w:r>
      <w:r>
        <w:t xml:space="preserve"> </w:t>
      </w:r>
      <w:r w:rsidR="00D91A3E">
        <w:t>T</w:t>
      </w:r>
      <w:r>
        <w:t xml:space="preserve">hus, they were both equal in power. In verse 6-40-28, we read that </w:t>
      </w:r>
      <w:r w:rsidR="0051606D">
        <w:t>Ravana uses</w:t>
      </w:r>
      <w:r>
        <w:t xml:space="preserve"> his magical powers to fight against </w:t>
      </w:r>
      <w:r w:rsidR="00792773">
        <w:t>Sugriva</w:t>
      </w:r>
      <w:r>
        <w:t xml:space="preserve">. </w:t>
      </w:r>
      <w:r w:rsidR="00792773">
        <w:t xml:space="preserve">Sugriva </w:t>
      </w:r>
      <w:r>
        <w:t xml:space="preserve">recognizes his limitation against </w:t>
      </w:r>
      <w:r w:rsidR="0051606D">
        <w:t>Ravana’s</w:t>
      </w:r>
      <w:r>
        <w:t xml:space="preserve"> powerful magic and backs off. Verse 6-40-29 tells us that </w:t>
      </w:r>
      <w:r w:rsidR="00792773">
        <w:t>Sugriva</w:t>
      </w:r>
      <w:r>
        <w:t xml:space="preserve"> jumps back from </w:t>
      </w:r>
      <w:r w:rsidR="0051606D">
        <w:t>Ravana’s</w:t>
      </w:r>
      <w:r>
        <w:t xml:space="preserve"> palace and returns to Mt. Suvel</w:t>
      </w:r>
      <w:r w:rsidR="00C3029C">
        <w:t>a,</w:t>
      </w:r>
      <w:r>
        <w:t xml:space="preserve"> where Shri Ram is. </w:t>
      </w:r>
    </w:p>
    <w:p w:rsidR="0036437E" w:rsidRDefault="0036437E" w:rsidP="0036437E">
      <w:pPr>
        <w:spacing w:line="480" w:lineRule="auto"/>
        <w:ind w:firstLine="720"/>
        <w:jc w:val="both"/>
      </w:pPr>
      <w:r>
        <w:t xml:space="preserve">As expected, Shri Ram does not approve of this misadventure. He tells </w:t>
      </w:r>
      <w:r w:rsidR="00792773">
        <w:t>Sugriva</w:t>
      </w:r>
      <w:r>
        <w:t xml:space="preserve"> that it was a wrong and reckless action, not fit for a king. </w:t>
      </w:r>
      <w:r w:rsidR="00433DF7">
        <w:t>Sugriva</w:t>
      </w:r>
      <w:r>
        <w:t xml:space="preserve">’s impulsive attack and the act of backing-off </w:t>
      </w:r>
      <w:r w:rsidR="00433DF7">
        <w:t>make little</w:t>
      </w:r>
      <w:r>
        <w:t xml:space="preserve"> sense to anyone and confuses </w:t>
      </w:r>
      <w:r w:rsidR="0051606D">
        <w:t>Ravana too</w:t>
      </w:r>
      <w:r>
        <w:t>.</w:t>
      </w:r>
    </w:p>
    <w:p w:rsidR="0036437E" w:rsidRDefault="002B0595" w:rsidP="0036437E">
      <w:pPr>
        <w:spacing w:line="480" w:lineRule="auto"/>
        <w:ind w:firstLine="720"/>
        <w:jc w:val="both"/>
      </w:pPr>
      <w:r>
        <w:t>In</w:t>
      </w:r>
      <w:r w:rsidR="0036437E">
        <w:t xml:space="preserve"> terms of military strategy to win the war, Shri Ram, and others who stayed with him, missed an excellent opportunity for a quick victory. </w:t>
      </w:r>
      <w:r w:rsidR="0051606D">
        <w:t>Ravana was</w:t>
      </w:r>
      <w:r w:rsidR="0036437E">
        <w:t xml:space="preserve"> a high-value target for Shri Ram’s army, and they </w:t>
      </w:r>
      <w:r w:rsidR="00D91A3E">
        <w:t>spotted</w:t>
      </w:r>
      <w:r w:rsidR="0036437E">
        <w:t xml:space="preserve"> him </w:t>
      </w:r>
      <w:r>
        <w:t>with no</w:t>
      </w:r>
      <w:r w:rsidR="0036437E">
        <w:t xml:space="preserve"> guards accompanying him. Therefore, killing </w:t>
      </w:r>
      <w:r w:rsidR="0051606D">
        <w:t>Ravana was</w:t>
      </w:r>
      <w:r w:rsidR="0036437E">
        <w:t xml:space="preserve"> the correct military strategy. It would have saved them from bloodsheds and would have ensured a quick victory for them. </w:t>
      </w:r>
    </w:p>
    <w:p w:rsidR="00C3029C" w:rsidRDefault="0036437E" w:rsidP="0036437E">
      <w:pPr>
        <w:spacing w:line="480" w:lineRule="auto"/>
        <w:ind w:firstLine="720"/>
        <w:jc w:val="both"/>
      </w:pPr>
      <w:r>
        <w:t xml:space="preserve">In fact, </w:t>
      </w:r>
      <w:r w:rsidR="002552FF">
        <w:t>Sugriva</w:t>
      </w:r>
      <w:r>
        <w:t xml:space="preserve">’s impulsive decision to attack </w:t>
      </w:r>
      <w:r w:rsidR="0051606D">
        <w:t>Ravana in</w:t>
      </w:r>
      <w:r>
        <w:t xml:space="preserve"> this situation is very logical. Ideally, Shri Ram and others should have followed his lead. If we think in terms of military strategy, where winning the war with minimum losses to your side is the </w:t>
      </w:r>
      <w:r w:rsidR="002552FF">
        <w:t>aim</w:t>
      </w:r>
      <w:r>
        <w:t xml:space="preserve">, then Shri Ram is wrong. </w:t>
      </w:r>
    </w:p>
    <w:p w:rsidR="00D039BE" w:rsidRDefault="0036437E" w:rsidP="00D039BE">
      <w:pPr>
        <w:spacing w:line="480" w:lineRule="auto"/>
        <w:ind w:firstLine="720"/>
        <w:jc w:val="both"/>
      </w:pPr>
      <w:r>
        <w:t>The only justifica</w:t>
      </w:r>
      <w:r w:rsidR="007C0C9B">
        <w:t>tion for Shri Ram to be correct in this situation</w:t>
      </w:r>
      <w:r>
        <w:t xml:space="preserve"> is if Shri Ram and his army were not ready to start the war for some strat</w:t>
      </w:r>
      <w:r w:rsidR="00C3029C">
        <w:t xml:space="preserve">egic reason. In that case, </w:t>
      </w:r>
      <w:r w:rsidR="00792773">
        <w:t xml:space="preserve">Sugriva </w:t>
      </w:r>
      <w:r>
        <w:t xml:space="preserve">would </w:t>
      </w:r>
      <w:r w:rsidR="009D1E70">
        <w:t>provoke</w:t>
      </w:r>
      <w:r>
        <w:t xml:space="preserve"> a war</w:t>
      </w:r>
      <w:r w:rsidR="007C0C9B">
        <w:t>,</w:t>
      </w:r>
      <w:r>
        <w:t xml:space="preserve"> when his side</w:t>
      </w:r>
      <w:r w:rsidR="007C0C9B">
        <w:t xml:space="preserve"> </w:t>
      </w:r>
      <w:r>
        <w:t xml:space="preserve">was not </w:t>
      </w:r>
      <w:r w:rsidR="007C0C9B">
        <w:t>ready.</w:t>
      </w:r>
      <w:r>
        <w:t xml:space="preserve"> However, this is not the case for Shri Ram’s army because, immediately after scolding </w:t>
      </w:r>
      <w:r w:rsidR="00792773">
        <w:t xml:space="preserve">Sugriva </w:t>
      </w:r>
      <w:r>
        <w:t>in verse 6-41-26, Shri Ram marches</w:t>
      </w:r>
      <w:r w:rsidR="007C0C9B">
        <w:t xml:space="preserve"> His army</w:t>
      </w:r>
      <w:r>
        <w:t xml:space="preserve"> toward the city of Lanka. Nothing happens in </w:t>
      </w:r>
      <w:r>
        <w:lastRenderedPageBreak/>
        <w:t xml:space="preserve">between these two events, </w:t>
      </w:r>
      <w:r w:rsidR="002552FF">
        <w:t>so</w:t>
      </w:r>
      <w:r>
        <w:t xml:space="preserve"> there is no reason for </w:t>
      </w:r>
      <w:r w:rsidR="002552FF">
        <w:t>Sugriva</w:t>
      </w:r>
      <w:r>
        <w:t xml:space="preserve"> or anyone to hold back</w:t>
      </w:r>
      <w:r w:rsidR="002552FF">
        <w:t xml:space="preserve"> from attacking </w:t>
      </w:r>
      <w:r w:rsidR="0051606D">
        <w:t xml:space="preserve">Ravana. </w:t>
      </w:r>
      <w:r>
        <w:t xml:space="preserve">Therefore, </w:t>
      </w:r>
      <w:r w:rsidR="00792773">
        <w:t xml:space="preserve">Sugriva </w:t>
      </w:r>
      <w:r>
        <w:t xml:space="preserve">was correct in attacking </w:t>
      </w:r>
      <w:r w:rsidR="0051606D">
        <w:t>Ravana at</w:t>
      </w:r>
      <w:r>
        <w:t xml:space="preserve"> this instance</w:t>
      </w:r>
      <w:r w:rsidR="00D039BE">
        <w:t xml:space="preserve">, </w:t>
      </w:r>
      <w:r>
        <w:t xml:space="preserve">while Shri Ram is wrong in not following </w:t>
      </w:r>
      <w:r w:rsidR="002552FF">
        <w:t>Sugriva</w:t>
      </w:r>
      <w:r>
        <w:t xml:space="preserve">’s lead and incorrect in scolding him. </w:t>
      </w:r>
    </w:p>
    <w:p w:rsidR="0036437E" w:rsidRDefault="0036437E" w:rsidP="00D039BE">
      <w:pPr>
        <w:spacing w:line="480" w:lineRule="auto"/>
        <w:ind w:firstLine="720"/>
        <w:jc w:val="both"/>
      </w:pPr>
      <w:r w:rsidRPr="00A96A1A">
        <w:rPr>
          <w:b/>
          <w:bCs/>
        </w:rPr>
        <w:t>Whenever we see Shri Ram is not following our normally unde</w:t>
      </w:r>
      <w:r w:rsidR="00D039BE" w:rsidRPr="00A96A1A">
        <w:rPr>
          <w:b/>
          <w:bCs/>
        </w:rPr>
        <w:t xml:space="preserve">rstood conventions or logic, </w:t>
      </w:r>
      <w:r w:rsidRPr="00A96A1A">
        <w:rPr>
          <w:b/>
          <w:bCs/>
        </w:rPr>
        <w:t>we are looking at a puzzle.</w:t>
      </w:r>
      <w:r>
        <w:t xml:space="preserve"> Like all other puzzles we see in Ramayan</w:t>
      </w:r>
      <w:r w:rsidR="00D039BE">
        <w:t>a</w:t>
      </w:r>
      <w:r>
        <w:t xml:space="preserve">, this one puzzle too resolves itself, if we consider this event to be happening within ourselves. When we consider Shri Ram as the </w:t>
      </w:r>
      <w:r w:rsidR="00C15A6F">
        <w:t>Consciousness</w:t>
      </w:r>
      <w:r>
        <w:t xml:space="preserve">, then the whole thing reveals itself as an obvious fact. </w:t>
      </w:r>
    </w:p>
    <w:p w:rsidR="0036437E" w:rsidRDefault="0036437E" w:rsidP="0036437E">
      <w:pPr>
        <w:spacing w:line="480" w:lineRule="auto"/>
        <w:ind w:firstLine="720"/>
        <w:jc w:val="both"/>
      </w:pPr>
      <w:r>
        <w:t>What does it mean when we say that a soft heart (</w:t>
      </w:r>
      <w:r w:rsidR="006763E9">
        <w:t>Sugriva</w:t>
      </w:r>
      <w:r>
        <w:t xml:space="preserve">) attacked the </w:t>
      </w:r>
      <w:r w:rsidR="006763E9">
        <w:t>Ahamkara</w:t>
      </w:r>
      <w:r>
        <w:t xml:space="preserve"> (</w:t>
      </w:r>
      <w:r w:rsidR="0051606D">
        <w:t>Ravana)</w:t>
      </w:r>
      <w:r>
        <w:t xml:space="preserve">, and the </w:t>
      </w:r>
      <w:r w:rsidR="00C15A6F">
        <w:t>Consciousness</w:t>
      </w:r>
      <w:r>
        <w:t xml:space="preserve"> (Shri Ram) stood by?</w:t>
      </w:r>
    </w:p>
    <w:p w:rsidR="0036437E" w:rsidRDefault="0036437E" w:rsidP="0036437E">
      <w:pPr>
        <w:spacing w:line="480" w:lineRule="auto"/>
        <w:ind w:firstLine="720"/>
        <w:jc w:val="both"/>
      </w:pPr>
      <w:r>
        <w:t xml:space="preserve">This event represents yet another warning sign by sage Valmiki. He warns us not to fight the </w:t>
      </w:r>
      <w:r w:rsidR="006763E9">
        <w:t>Ahamkara</w:t>
      </w:r>
      <w:r>
        <w:t xml:space="preserve"> with a soft heart (with the emotions) because it is not possible to defeat the </w:t>
      </w:r>
      <w:r w:rsidR="006763E9">
        <w:t xml:space="preserve">Ahamkara </w:t>
      </w:r>
      <w:r>
        <w:t xml:space="preserve">emotionally. Although the heart, filled with lots of emotions, seems to be a worthy competitor for the </w:t>
      </w:r>
      <w:r w:rsidR="006763E9">
        <w:t>Ahamkara</w:t>
      </w:r>
      <w:r>
        <w:t xml:space="preserve">, the </w:t>
      </w:r>
      <w:r w:rsidR="006763E9">
        <w:t xml:space="preserve">Ahamkara </w:t>
      </w:r>
      <w:r>
        <w:t xml:space="preserve">has something more that the heart cannot beat. The </w:t>
      </w:r>
      <w:r w:rsidR="006763E9">
        <w:t xml:space="preserve">Ahamkara </w:t>
      </w:r>
      <w:r>
        <w:t>has a vast array of tricks, and the emotions of the heart have no solutions to those tricks.</w:t>
      </w:r>
    </w:p>
    <w:p w:rsidR="002757F4" w:rsidRPr="002757F4" w:rsidRDefault="00D91A3E" w:rsidP="00564FE4">
      <w:pPr>
        <w:spacing w:line="480" w:lineRule="auto"/>
        <w:jc w:val="both"/>
        <w:rPr>
          <w:b/>
          <w:bCs/>
        </w:rPr>
      </w:pPr>
      <w:r w:rsidRPr="002757F4">
        <w:rPr>
          <w:b/>
          <w:bCs/>
        </w:rPr>
        <w:tab/>
      </w:r>
      <w:r w:rsidR="0036437E" w:rsidRPr="002757F4">
        <w:rPr>
          <w:b/>
          <w:bCs/>
        </w:rPr>
        <w:t xml:space="preserve">The central message of this story is </w:t>
      </w:r>
      <w:r w:rsidR="007C0C9B" w:rsidRPr="002757F4">
        <w:rPr>
          <w:b/>
          <w:bCs/>
        </w:rPr>
        <w:t>the p</w:t>
      </w:r>
      <w:r w:rsidRPr="002757F4">
        <w:rPr>
          <w:b/>
          <w:bCs/>
        </w:rPr>
        <w:t>ursuit of s</w:t>
      </w:r>
      <w:r w:rsidR="0036437E" w:rsidRPr="002757F4">
        <w:rPr>
          <w:b/>
          <w:bCs/>
        </w:rPr>
        <w:t xml:space="preserve">pirituality should not be a knee-jerk action, </w:t>
      </w:r>
      <w:r w:rsidR="006763E9" w:rsidRPr="002757F4">
        <w:rPr>
          <w:b/>
          <w:bCs/>
        </w:rPr>
        <w:t>with no</w:t>
      </w:r>
      <w:r w:rsidR="0036437E" w:rsidRPr="002757F4">
        <w:rPr>
          <w:b/>
          <w:bCs/>
        </w:rPr>
        <w:t xml:space="preserve"> thought in it</w:t>
      </w:r>
      <w:r w:rsidR="007C0C9B" w:rsidRPr="002757F4">
        <w:rPr>
          <w:b/>
          <w:bCs/>
        </w:rPr>
        <w:t xml:space="preserve">. </w:t>
      </w:r>
      <w:r w:rsidR="002757F4" w:rsidRPr="002757F4">
        <w:rPr>
          <w:b/>
          <w:bCs/>
        </w:rPr>
        <w:t>It should not be an emotional response.</w:t>
      </w:r>
      <w:r w:rsidR="00FF76B9">
        <w:rPr>
          <w:b/>
          <w:bCs/>
        </w:rPr>
        <w:t xml:space="preserve"> </w:t>
      </w:r>
      <w:r w:rsidR="007C0C9B" w:rsidRPr="002757F4">
        <w:rPr>
          <w:b/>
          <w:bCs/>
        </w:rPr>
        <w:t xml:space="preserve">In that case, </w:t>
      </w:r>
      <w:r w:rsidR="0036437E" w:rsidRPr="002757F4">
        <w:rPr>
          <w:b/>
          <w:bCs/>
        </w:rPr>
        <w:t xml:space="preserve">the </w:t>
      </w:r>
      <w:r w:rsidR="006763E9" w:rsidRPr="002757F4">
        <w:rPr>
          <w:b/>
          <w:bCs/>
        </w:rPr>
        <w:t xml:space="preserve">Ahamkara </w:t>
      </w:r>
      <w:r w:rsidR="0036437E" w:rsidRPr="002757F4">
        <w:rPr>
          <w:b/>
          <w:bCs/>
        </w:rPr>
        <w:t>to win the war easily.</w:t>
      </w:r>
      <w:r w:rsidR="007C0C9B" w:rsidRPr="002757F4">
        <w:rPr>
          <w:b/>
          <w:bCs/>
        </w:rPr>
        <w:t xml:space="preserve"> </w:t>
      </w:r>
    </w:p>
    <w:p w:rsidR="0036437E" w:rsidRDefault="002757F4" w:rsidP="00564FE4">
      <w:pPr>
        <w:spacing w:line="480" w:lineRule="auto"/>
        <w:jc w:val="both"/>
      </w:pPr>
      <w:r>
        <w:tab/>
      </w:r>
      <w:r w:rsidR="0036437E">
        <w:t xml:space="preserve">If we understand this warning sign, we can understand the reasons behind Shri Ram’s inactions – he is not ready for the </w:t>
      </w:r>
      <w:r w:rsidR="006763E9">
        <w:t>last war</w:t>
      </w:r>
      <w:r w:rsidR="0036437E">
        <w:t xml:space="preserve"> with the </w:t>
      </w:r>
      <w:r w:rsidR="006763E9">
        <w:t>Ahamkara</w:t>
      </w:r>
      <w:r w:rsidR="0036437E">
        <w:t xml:space="preserve">. The existence of an emotional response itself means that the stage is not yet set for the </w:t>
      </w:r>
      <w:r w:rsidR="006763E9">
        <w:t>last war</w:t>
      </w:r>
      <w:r w:rsidR="0036437E">
        <w:t xml:space="preserve"> with the </w:t>
      </w:r>
      <w:r w:rsidR="006763E9">
        <w:t>Ahamkara</w:t>
      </w:r>
      <w:r w:rsidR="0036437E">
        <w:t xml:space="preserve">. Therefore, the </w:t>
      </w:r>
      <w:r w:rsidR="007C0C9B">
        <w:t>Shri Ram</w:t>
      </w:r>
      <w:r w:rsidR="0036437E">
        <w:t xml:space="preserve"> wait</w:t>
      </w:r>
      <w:r w:rsidR="007C0C9B">
        <w:t>s</w:t>
      </w:r>
      <w:r w:rsidR="0036437E">
        <w:t xml:space="preserve"> for the right moment.</w:t>
      </w:r>
    </w:p>
    <w:p w:rsidR="00751395" w:rsidRDefault="004634C1" w:rsidP="00564FE4">
      <w:pPr>
        <w:spacing w:line="480" w:lineRule="auto"/>
        <w:jc w:val="both"/>
      </w:pPr>
      <w:r>
        <w:lastRenderedPageBreak/>
        <w:tab/>
      </w:r>
      <w:r w:rsidR="0036437E" w:rsidRPr="00453B4C">
        <w:t xml:space="preserve">In verse 6-41-25, we read that Shri Ram knows the right time, to act against </w:t>
      </w:r>
      <w:r w:rsidR="0051606D" w:rsidRPr="00453B4C">
        <w:t>Ravana is</w:t>
      </w:r>
      <w:r w:rsidR="0036437E" w:rsidRPr="00453B4C">
        <w:t>, and knows</w:t>
      </w:r>
      <w:r w:rsidR="0036437E">
        <w:t xml:space="preserve"> that this time is not the right one. Therefore, instead of killing </w:t>
      </w:r>
      <w:r w:rsidR="0051606D">
        <w:t>Ravana swiftly</w:t>
      </w:r>
      <w:r w:rsidR="0036437E">
        <w:t xml:space="preserve"> in a commando style of action, Shri Ram advances the entire army toward Lanka. </w:t>
      </w:r>
    </w:p>
    <w:p w:rsidR="0036437E" w:rsidRDefault="00751395" w:rsidP="00564FE4">
      <w:pPr>
        <w:spacing w:line="480" w:lineRule="auto"/>
        <w:jc w:val="both"/>
      </w:pPr>
      <w:r>
        <w:tab/>
      </w:r>
      <w:r w:rsidR="0036437E">
        <w:t>To certify that Shri Ram knew the best time to act, we get many omens</w:t>
      </w:r>
      <w:r w:rsidR="002757F4">
        <w:t>. T</w:t>
      </w:r>
      <w:r w:rsidR="0036437E">
        <w:t xml:space="preserve">hose signs have nothing to do with the </w:t>
      </w:r>
      <w:r w:rsidR="006763E9">
        <w:t>actual story</w:t>
      </w:r>
      <w:r w:rsidR="0036437E">
        <w:t>. Signs like a harsh wind blowing in verse 6-41-13, and many others until verse 6-41-20, are in the same category – a cover for Shri Ram’s inaction, because he has to wait for the right moment.</w:t>
      </w:r>
    </w:p>
    <w:p w:rsidR="0036437E" w:rsidRDefault="0036437E" w:rsidP="00564FE4">
      <w:pPr>
        <w:pStyle w:val="Heading3"/>
        <w:jc w:val="left"/>
      </w:pPr>
      <w:bookmarkStart w:id="117" w:name="_Toc412487824"/>
      <w:bookmarkStart w:id="118" w:name="_Toc423152553"/>
      <w:bookmarkStart w:id="119" w:name="_Toc423154176"/>
      <w:bookmarkStart w:id="120" w:name="_Toc49159465"/>
      <w:r>
        <w:t xml:space="preserve">Shri Ram’s Strange Message to </w:t>
      </w:r>
      <w:r w:rsidR="00732F31">
        <w:t>Ravana</w:t>
      </w:r>
      <w:bookmarkEnd w:id="117"/>
      <w:bookmarkEnd w:id="118"/>
      <w:bookmarkEnd w:id="119"/>
      <w:bookmarkEnd w:id="120"/>
    </w:p>
    <w:p w:rsidR="0036437E" w:rsidRPr="00372AC3" w:rsidRDefault="0036437E" w:rsidP="0036437E">
      <w:pPr>
        <w:jc w:val="both"/>
      </w:pPr>
    </w:p>
    <w:p w:rsidR="0036437E" w:rsidRDefault="0036437E" w:rsidP="0036437E">
      <w:pPr>
        <w:spacing w:line="480" w:lineRule="auto"/>
        <w:ind w:firstLine="720"/>
        <w:jc w:val="both"/>
      </w:pPr>
      <w:r>
        <w:t xml:space="preserve">In chapter 6-41, we read that Shri Ram calls </w:t>
      </w:r>
      <w:r w:rsidR="0051606D">
        <w:t>Angada</w:t>
      </w:r>
      <w:r>
        <w:t xml:space="preserve"> to deliver his </w:t>
      </w:r>
      <w:r w:rsidR="00732F31">
        <w:t>ultimate message</w:t>
      </w:r>
      <w:r>
        <w:t xml:space="preserve"> to </w:t>
      </w:r>
      <w:r w:rsidR="0051606D">
        <w:t xml:space="preserve">Ravana. </w:t>
      </w:r>
      <w:r>
        <w:t xml:space="preserve">In verses 6-41-61 to 6-41-73, Shri Ram sends a long and stern message to </w:t>
      </w:r>
      <w:r w:rsidR="00732F31">
        <w:t xml:space="preserve">Ravana  </w:t>
      </w:r>
      <w:r>
        <w:t xml:space="preserve"> and gives him a last chance. Even in this ultimatum, sage Valmiki does not forget to tell us that Shri Ram stands for the higher </w:t>
      </w:r>
      <w:r w:rsidR="00C15A6F">
        <w:t>Consciousness</w:t>
      </w:r>
      <w:r>
        <w:t xml:space="preserve"> and is not a typical army general. In verse 6-41-66, we read a message that no general of an army gave to his adversary in the entire human history. </w:t>
      </w:r>
      <w:r w:rsidRPr="007E25AD">
        <w:rPr>
          <w:b/>
          <w:bCs/>
        </w:rPr>
        <w:t xml:space="preserve">The message Shri Ram sends to </w:t>
      </w:r>
      <w:r w:rsidR="00732F31" w:rsidRPr="007E25AD">
        <w:rPr>
          <w:b/>
          <w:bCs/>
        </w:rPr>
        <w:t xml:space="preserve">Ravana </w:t>
      </w:r>
      <w:r w:rsidRPr="007E25AD">
        <w:rPr>
          <w:b/>
          <w:bCs/>
        </w:rPr>
        <w:t xml:space="preserve">is: When Shri Ram kills </w:t>
      </w:r>
      <w:r w:rsidR="00732F31" w:rsidRPr="007E25AD">
        <w:rPr>
          <w:b/>
          <w:bCs/>
        </w:rPr>
        <w:t>Ravana</w:t>
      </w:r>
      <w:r w:rsidRPr="007E25AD">
        <w:rPr>
          <w:b/>
          <w:bCs/>
        </w:rPr>
        <w:t xml:space="preserve">, </w:t>
      </w:r>
      <w:r w:rsidR="00732F31" w:rsidRPr="007E25AD">
        <w:rPr>
          <w:b/>
          <w:bCs/>
        </w:rPr>
        <w:t>Ravana</w:t>
      </w:r>
      <w:r w:rsidRPr="007E25AD">
        <w:rPr>
          <w:b/>
          <w:bCs/>
        </w:rPr>
        <w:t xml:space="preserve"> will attain the heaven.</w:t>
      </w:r>
      <w:r>
        <w:t xml:space="preserve"> We would have liked to imagine that Shri Ram told </w:t>
      </w:r>
      <w:r w:rsidR="00732F31">
        <w:t xml:space="preserve">Ravana </w:t>
      </w:r>
      <w:r>
        <w:t xml:space="preserve">that </w:t>
      </w:r>
      <w:r w:rsidR="00732F31">
        <w:t xml:space="preserve">Ravana </w:t>
      </w:r>
      <w:r>
        <w:t>would go to hell for eternity, but we do not see any hate in Shri Ram’s words.</w:t>
      </w:r>
    </w:p>
    <w:p w:rsidR="0036437E" w:rsidRDefault="0036437E" w:rsidP="0036437E">
      <w:pPr>
        <w:spacing w:line="480" w:lineRule="auto"/>
        <w:ind w:firstLine="720"/>
        <w:jc w:val="both"/>
      </w:pPr>
      <w:r>
        <w:t xml:space="preserve">Why does Shri Ram say </w:t>
      </w:r>
      <w:r w:rsidR="00732F31">
        <w:t>Ravana</w:t>
      </w:r>
      <w:r>
        <w:t xml:space="preserve"> will go to the heaven? </w:t>
      </w:r>
      <w:r w:rsidR="00D76BF6">
        <w:t>Going</w:t>
      </w:r>
      <w:r>
        <w:t xml:space="preserve"> to the heaven is a r</w:t>
      </w:r>
      <w:r w:rsidR="00751395">
        <w:t>eward, not a punishment</w:t>
      </w:r>
      <w:r>
        <w:t xml:space="preserve">. When we consider this verse in relation to our </w:t>
      </w:r>
      <w:r w:rsidR="00CD3507">
        <w:t>Body-Mind</w:t>
      </w:r>
      <w:r>
        <w:t>-</w:t>
      </w:r>
      <w:r w:rsidR="00D76BF6">
        <w:t>Energy</w:t>
      </w:r>
      <w:r>
        <w:t>-</w:t>
      </w:r>
      <w:r w:rsidR="00C15A6F">
        <w:t>Consciousness</w:t>
      </w:r>
      <w:r>
        <w:t xml:space="preserve"> processes, we can interpret it. In this odd-looking verse, sage Valmiki makes three hidden points.</w:t>
      </w:r>
    </w:p>
    <w:p w:rsidR="0036437E" w:rsidRDefault="0036437E" w:rsidP="0036437E">
      <w:pPr>
        <w:pStyle w:val="ListParagraph"/>
        <w:numPr>
          <w:ilvl w:val="0"/>
          <w:numId w:val="19"/>
        </w:numPr>
        <w:tabs>
          <w:tab w:val="clear" w:pos="360"/>
          <w:tab w:val="clear" w:pos="9360"/>
        </w:tabs>
        <w:spacing w:after="200" w:line="480" w:lineRule="auto"/>
        <w:jc w:val="both"/>
      </w:pPr>
      <w:r>
        <w:lastRenderedPageBreak/>
        <w:t xml:space="preserve">When the </w:t>
      </w:r>
      <w:r w:rsidR="00C15A6F">
        <w:t>Consciousness</w:t>
      </w:r>
      <w:r>
        <w:t xml:space="preserve"> terminates the </w:t>
      </w:r>
      <w:r w:rsidR="001277DE">
        <w:t>Ahamkara</w:t>
      </w:r>
      <w:r>
        <w:t xml:space="preserve">, it absorbs or dissolves the ego into itself. Thus, the </w:t>
      </w:r>
      <w:r w:rsidR="00C90CB1">
        <w:t xml:space="preserve">Ahamkara </w:t>
      </w:r>
      <w:r>
        <w:t>/</w:t>
      </w:r>
      <w:r w:rsidR="00732F31">
        <w:t xml:space="preserve">Ravana </w:t>
      </w:r>
      <w:r>
        <w:t xml:space="preserve">will dissolve into the </w:t>
      </w:r>
      <w:r w:rsidR="00C15A6F">
        <w:t>Consciousness</w:t>
      </w:r>
      <w:r>
        <w:t xml:space="preserve">/Shri Ram. At this point in the story, sage Valmiki cannot say that Shri Ram will absorb </w:t>
      </w:r>
      <w:r w:rsidR="00C90CB1">
        <w:t>Ravana</w:t>
      </w:r>
      <w:r>
        <w:t xml:space="preserve">. Note that in some versions of Ramayana, when Shri Ram kills </w:t>
      </w:r>
      <w:r w:rsidR="00C90CB1">
        <w:t>Ravana</w:t>
      </w:r>
      <w:r>
        <w:t xml:space="preserve">, </w:t>
      </w:r>
      <w:r w:rsidR="00C90CB1">
        <w:t>Ravana</w:t>
      </w:r>
      <w:r>
        <w:t>’s soul merges into Shri Ram.</w:t>
      </w:r>
    </w:p>
    <w:p w:rsidR="0036437E" w:rsidRDefault="0036437E" w:rsidP="0036437E">
      <w:pPr>
        <w:pStyle w:val="ListParagraph"/>
        <w:numPr>
          <w:ilvl w:val="0"/>
          <w:numId w:val="19"/>
        </w:numPr>
        <w:tabs>
          <w:tab w:val="clear" w:pos="360"/>
          <w:tab w:val="clear" w:pos="9360"/>
        </w:tabs>
        <w:spacing w:after="200" w:line="480" w:lineRule="auto"/>
        <w:jc w:val="both"/>
      </w:pPr>
      <w:r>
        <w:t xml:space="preserve">As sage Valmiki has </w:t>
      </w:r>
      <w:r w:rsidR="00C90CB1">
        <w:t>showed</w:t>
      </w:r>
      <w:r>
        <w:t xml:space="preserve"> earlier, Shri Ram is </w:t>
      </w:r>
      <w:r w:rsidR="00C90CB1">
        <w:t>resembling</w:t>
      </w:r>
      <w:r>
        <w:t xml:space="preserve"> Lord Vishnu/the universal </w:t>
      </w:r>
      <w:r w:rsidR="00C15A6F">
        <w:t>Consciousness</w:t>
      </w:r>
      <w:r>
        <w:t xml:space="preserve">. Now, we can think of Shri Ram as the universal </w:t>
      </w:r>
      <w:r w:rsidR="00C15A6F">
        <w:t>Consciousness</w:t>
      </w:r>
      <w:r>
        <w:t xml:space="preserve">. There are many verses </w:t>
      </w:r>
      <w:r w:rsidR="00C90CB1">
        <w:t>show</w:t>
      </w:r>
      <w:r>
        <w:t xml:space="preserve"> indirectly how Shri Ram looks and behaves like Lord Vishnu. Although Shri Ram realizing that he is Lord Vishnu happens in verse 6-117-13, he </w:t>
      </w:r>
      <w:r w:rsidR="00C90CB1">
        <w:t>appears</w:t>
      </w:r>
      <w:r>
        <w:t xml:space="preserve"> and sound like Lord Vishnu earlier than that. We also need to keep in mind the thumb rule that says that everything, which </w:t>
      </w:r>
      <w:r w:rsidR="00C90CB1">
        <w:t>applies</w:t>
      </w:r>
      <w:r>
        <w:t xml:space="preserve"> to the body, is also applicable universally. Thus, when we see Shri Ram as the higher </w:t>
      </w:r>
      <w:r w:rsidR="00C15A6F">
        <w:t>Consciousness</w:t>
      </w:r>
      <w:r>
        <w:t xml:space="preserve">, we can also see him as a universal </w:t>
      </w:r>
      <w:r w:rsidR="00C15A6F">
        <w:t>Consciousness</w:t>
      </w:r>
      <w:r>
        <w:t xml:space="preserve"> as they are </w:t>
      </w:r>
      <w:r w:rsidR="00181E29">
        <w:t>the</w:t>
      </w:r>
      <w:r w:rsidR="00C90CB1">
        <w:t xml:space="preserve"> same</w:t>
      </w:r>
      <w:r>
        <w:t>.</w:t>
      </w:r>
    </w:p>
    <w:p w:rsidR="0036437E" w:rsidRDefault="0036437E" w:rsidP="0036437E">
      <w:pPr>
        <w:pStyle w:val="ListParagraph"/>
        <w:numPr>
          <w:ilvl w:val="0"/>
          <w:numId w:val="19"/>
        </w:numPr>
        <w:tabs>
          <w:tab w:val="clear" w:pos="360"/>
          <w:tab w:val="clear" w:pos="9360"/>
        </w:tabs>
        <w:spacing w:after="200" w:line="480" w:lineRule="auto"/>
        <w:jc w:val="both"/>
      </w:pPr>
      <w:r>
        <w:t xml:space="preserve">We can see that Shri Ram or the higher </w:t>
      </w:r>
      <w:r w:rsidR="00C15A6F">
        <w:t>Consciousness</w:t>
      </w:r>
      <w:r>
        <w:t xml:space="preserve"> is equidistant from both love and hate. Thus, those, who love Shri Ram, will go toward him, but even those, who hate him, will also go toward him. It is a bewildering statement from sage Valmiki as it beats all our logical assertions. We understand love, but we </w:t>
      </w:r>
      <w:r w:rsidR="00453B4C">
        <w:t>cannot</w:t>
      </w:r>
      <w:r>
        <w:t xml:space="preserve"> see that intense hate also brings the same results. We know love connects people, but so does the hatred</w:t>
      </w:r>
      <w:r w:rsidR="00453B4C">
        <w:t>.</w:t>
      </w:r>
      <w:r>
        <w:t xml:space="preserve"> </w:t>
      </w:r>
      <w:r w:rsidR="00453B4C">
        <w:t>E</w:t>
      </w:r>
      <w:r>
        <w:t>ither way</w:t>
      </w:r>
      <w:r w:rsidR="00751395">
        <w:t>,</w:t>
      </w:r>
      <w:r>
        <w:t xml:space="preserve"> there is a string of connection binding the two ends. The nature of the higher </w:t>
      </w:r>
      <w:r w:rsidR="00C15A6F">
        <w:t>Consciousness</w:t>
      </w:r>
      <w:r>
        <w:t xml:space="preserve"> is such that it pulls you toward itself</w:t>
      </w:r>
      <w:r w:rsidR="00453B4C">
        <w:t>.</w:t>
      </w:r>
      <w:r>
        <w:t xml:space="preserve"> </w:t>
      </w:r>
      <w:r w:rsidR="00453B4C">
        <w:t>I</w:t>
      </w:r>
      <w:r>
        <w:t xml:space="preserve">t does not matter whether you love it or hate it. We see that just as </w:t>
      </w:r>
      <w:r w:rsidR="00453B4C">
        <w:t>Sugriva</w:t>
      </w:r>
      <w:r>
        <w:t xml:space="preserve"> connects to Shri Ram by love, </w:t>
      </w:r>
      <w:r w:rsidR="00453B4C">
        <w:t xml:space="preserve">Ravana </w:t>
      </w:r>
      <w:r>
        <w:t xml:space="preserve">connects to Shri Ram because of his hatred for him. Hence, they are both eligible for a pull toward Shri Ram. For that reason, we do not see any hate in Shri Ram’s message to </w:t>
      </w:r>
      <w:r w:rsidR="00453B4C">
        <w:t>Ravana</w:t>
      </w:r>
      <w:r>
        <w:t>.</w:t>
      </w:r>
    </w:p>
    <w:p w:rsidR="0036437E" w:rsidRDefault="0036437E" w:rsidP="0036437E">
      <w:pPr>
        <w:spacing w:line="480" w:lineRule="auto"/>
        <w:ind w:firstLine="720"/>
        <w:jc w:val="both"/>
      </w:pPr>
      <w:r>
        <w:lastRenderedPageBreak/>
        <w:t xml:space="preserve">In verse 6-41-77, </w:t>
      </w:r>
      <w:r w:rsidR="00453B4C">
        <w:t xml:space="preserve">Angada </w:t>
      </w:r>
      <w:r>
        <w:t xml:space="preserve">delivers Shri Ram’s message to </w:t>
      </w:r>
      <w:r w:rsidR="00453B4C">
        <w:t xml:space="preserve">Ravana </w:t>
      </w:r>
      <w:r>
        <w:t xml:space="preserve">verbatim. Nevertheless, </w:t>
      </w:r>
      <w:r w:rsidR="003517A9">
        <w:t xml:space="preserve">Angada  </w:t>
      </w:r>
      <w:r>
        <w:t xml:space="preserve"> </w:t>
      </w:r>
      <w:r w:rsidR="00453B4C">
        <w:t>omits</w:t>
      </w:r>
      <w:r>
        <w:t xml:space="preserve"> verse 6-41-66 or anything that mentions that </w:t>
      </w:r>
      <w:r w:rsidR="00732F31">
        <w:t xml:space="preserve">Ravana  </w:t>
      </w:r>
      <w:r>
        <w:t xml:space="preserve"> will go to the heaven. Thus, even those, who fight for Shri Ram, do not know him.</w:t>
      </w:r>
    </w:p>
    <w:p w:rsidR="00453B4C" w:rsidRDefault="00453B4C" w:rsidP="0036437E">
      <w:pPr>
        <w:spacing w:line="480" w:lineRule="auto"/>
        <w:ind w:firstLine="720"/>
        <w:jc w:val="both"/>
      </w:pPr>
    </w:p>
    <w:p w:rsidR="0036437E" w:rsidRDefault="0036437E" w:rsidP="00564FE4">
      <w:pPr>
        <w:pStyle w:val="Heading3"/>
        <w:jc w:val="left"/>
      </w:pPr>
      <w:bookmarkStart w:id="121" w:name="_Toc412487825"/>
      <w:bookmarkStart w:id="122" w:name="_Toc423152554"/>
      <w:bookmarkStart w:id="123" w:name="_Toc423154177"/>
      <w:bookmarkStart w:id="124" w:name="_Toc49159466"/>
      <w:r>
        <w:t>Indrajit – A Mighty and an Invisible Warrior</w:t>
      </w:r>
      <w:bookmarkEnd w:id="121"/>
      <w:bookmarkEnd w:id="122"/>
      <w:bookmarkEnd w:id="123"/>
      <w:bookmarkEnd w:id="124"/>
    </w:p>
    <w:p w:rsidR="00694758" w:rsidRDefault="0036437E" w:rsidP="0036437E">
      <w:pPr>
        <w:spacing w:line="480" w:lineRule="auto"/>
        <w:ind w:firstLine="720"/>
        <w:jc w:val="both"/>
      </w:pPr>
      <w:r>
        <w:t xml:space="preserve">When </w:t>
      </w:r>
      <w:r w:rsidR="00453B4C">
        <w:t>Ravana</w:t>
      </w:r>
      <w:r>
        <w:t xml:space="preserve"> does not pay heed to Shri Ram’s ultimatum, Shri Ram orders </w:t>
      </w:r>
      <w:r w:rsidR="00792773">
        <w:t>Sugriva</w:t>
      </w:r>
      <w:r>
        <w:t xml:space="preserve"> to launch an attack on Lanka. Shri Ram’s strategy is to attack all four gates of Lanka at the same time. </w:t>
      </w:r>
    </w:p>
    <w:p w:rsidR="0036437E" w:rsidRDefault="0036437E" w:rsidP="00694758">
      <w:pPr>
        <w:spacing w:line="480" w:lineRule="auto"/>
        <w:ind w:firstLine="720"/>
        <w:jc w:val="both"/>
      </w:pPr>
      <w:r>
        <w:t>In verse 6-43-27, Shri Ram confronts four demons – Agniketu, Rashmiketu, Suptoghn</w:t>
      </w:r>
      <w:r w:rsidR="00694758">
        <w:t>a</w:t>
      </w:r>
      <w:r>
        <w:t>, and Yadnyakop</w:t>
      </w:r>
      <w:r w:rsidR="00694758">
        <w:t>a</w:t>
      </w:r>
      <w:r>
        <w:t>, but he does not kill any of them.</w:t>
      </w:r>
      <w:r w:rsidR="00694758">
        <w:t xml:space="preserve"> </w:t>
      </w:r>
      <w:r>
        <w:t>Verses 6-44-20 and 21 tell us that six named demons attack Shri Ram. Shri Ram merely wounds them, allowing them to live to fight another day.</w:t>
      </w:r>
    </w:p>
    <w:p w:rsidR="0036437E" w:rsidRDefault="0036437E" w:rsidP="0036437E">
      <w:pPr>
        <w:spacing w:line="480" w:lineRule="auto"/>
        <w:ind w:firstLine="720"/>
        <w:jc w:val="both"/>
      </w:pPr>
      <w:r>
        <w:t xml:space="preserve">In verse 6-44-30, </w:t>
      </w:r>
      <w:r w:rsidR="003517A9">
        <w:t xml:space="preserve">Angada  </w:t>
      </w:r>
      <w:r>
        <w:t xml:space="preserve"> strikes Indrajit, but instead of fighting with </w:t>
      </w:r>
      <w:r w:rsidR="0051606D">
        <w:t>Angada,</w:t>
      </w:r>
      <w:r>
        <w:t xml:space="preserve"> Indrajit vanishes magically from the battlefield. However, </w:t>
      </w:r>
      <w:r w:rsidR="0051606D">
        <w:t>Angada’s</w:t>
      </w:r>
      <w:r>
        <w:t xml:space="preserve"> victory over Indrajit is short-lived as Indrajit </w:t>
      </w:r>
      <w:r w:rsidR="009746D4">
        <w:t>uses</w:t>
      </w:r>
      <w:r>
        <w:t xml:space="preserve"> his supernatural powers. He becomes invisible and takes the battle directly to Shri Ram.</w:t>
      </w:r>
    </w:p>
    <w:p w:rsidR="0036437E" w:rsidRDefault="0036437E" w:rsidP="0036437E">
      <w:pPr>
        <w:spacing w:line="480" w:lineRule="auto"/>
        <w:ind w:firstLine="720"/>
        <w:jc w:val="both"/>
      </w:pPr>
      <w:r>
        <w:t>Verse 6-45-8 mentions that Indrajit severely wounds both Shri Ram and Laxman</w:t>
      </w:r>
      <w:r w:rsidR="00694758">
        <w:t>a</w:t>
      </w:r>
      <w:r>
        <w:t xml:space="preserve">, so much so that according to verse 6-45-16, they </w:t>
      </w:r>
      <w:r w:rsidR="008E0AD0">
        <w:t>cannot</w:t>
      </w:r>
      <w:r>
        <w:t xml:space="preserve"> look even up. In verse 6-45-22, Shri Ram falls down to the ground. In verse 6-45-25, Laxman</w:t>
      </w:r>
      <w:r w:rsidR="00694758">
        <w:t>a</w:t>
      </w:r>
      <w:r>
        <w:t xml:space="preserve"> loses hope for his life and falls down too. Luckily, </w:t>
      </w:r>
      <w:r w:rsidR="00A34230">
        <w:t>Hanumana</w:t>
      </w:r>
      <w:r>
        <w:t>, with the help of the other monkeys, surrounds Shri Ram and Laxman</w:t>
      </w:r>
      <w:r w:rsidR="00694758">
        <w:t>a</w:t>
      </w:r>
      <w:r>
        <w:t xml:space="preserve"> from the invisible Indrajit and rescues them.</w:t>
      </w:r>
    </w:p>
    <w:p w:rsidR="0036437E" w:rsidRDefault="0036437E" w:rsidP="0036437E">
      <w:pPr>
        <w:spacing w:line="480" w:lineRule="auto"/>
        <w:ind w:firstLine="720"/>
        <w:jc w:val="both"/>
      </w:pPr>
      <w:r>
        <w:t>Verse 6-46-2 tells us that Indrajit finishes his work and retires the way Indr</w:t>
      </w:r>
      <w:r w:rsidR="00694758">
        <w:t>a</w:t>
      </w:r>
      <w:r>
        <w:t xml:space="preserve"> would retire after finishing his work. </w:t>
      </w:r>
      <w:r w:rsidR="00694758">
        <w:t>There are</w:t>
      </w:r>
      <w:r>
        <w:t xml:space="preserve"> many </w:t>
      </w:r>
      <w:r w:rsidR="00694758">
        <w:t xml:space="preserve">that </w:t>
      </w:r>
      <w:r>
        <w:t>verses relate Indrajit to Indr</w:t>
      </w:r>
      <w:r w:rsidR="00694758">
        <w:t>a. The name Indrajit means</w:t>
      </w:r>
      <w:r>
        <w:t xml:space="preserve"> “one who defeated Indr</w:t>
      </w:r>
      <w:r w:rsidR="00694758">
        <w:t>a</w:t>
      </w:r>
      <w:r>
        <w:t>.”</w:t>
      </w:r>
    </w:p>
    <w:p w:rsidR="0036437E" w:rsidRDefault="0036437E" w:rsidP="0036437E">
      <w:pPr>
        <w:spacing w:line="480" w:lineRule="auto"/>
        <w:ind w:firstLine="720"/>
        <w:jc w:val="both"/>
      </w:pPr>
      <w:r>
        <w:lastRenderedPageBreak/>
        <w:t xml:space="preserve"> In verse 6-46-10, only Vibhishan</w:t>
      </w:r>
      <w:r w:rsidR="00694758">
        <w:t>a</w:t>
      </w:r>
      <w:r>
        <w:t xml:space="preserve">, who stands for the </w:t>
      </w:r>
      <w:r w:rsidR="0051606D">
        <w:t>Sattva</w:t>
      </w:r>
      <w:r>
        <w:t xml:space="preserve"> </w:t>
      </w:r>
      <w:r w:rsidR="0051606D">
        <w:t>G</w:t>
      </w:r>
      <w:r>
        <w:t>una, can see the invisible Indrajit, but that does not help much either. Indrajit continues to inflict significant damage on Shri Ram’s side and brings down almost half of the leadership with his sharp arrows. However, he makes the mistake of believing that Shri Ram and Laxman</w:t>
      </w:r>
      <w:r w:rsidR="00694758">
        <w:t>a</w:t>
      </w:r>
      <w:r>
        <w:t xml:space="preserve"> are dead, and therefore, he stops his shower of arrows. From verses 6-46-29 to 6-46-44, we read about </w:t>
      </w:r>
      <w:r w:rsidR="0051606D">
        <w:t>Sugriva (</w:t>
      </w:r>
      <w:r>
        <w:t>soft heart) crying, and Vibhishan</w:t>
      </w:r>
      <w:r w:rsidR="00694758">
        <w:t>a</w:t>
      </w:r>
      <w:r>
        <w:t xml:space="preserve"> trying to console him. </w:t>
      </w:r>
    </w:p>
    <w:p w:rsidR="0036437E" w:rsidRDefault="0036437E" w:rsidP="0036437E">
      <w:pPr>
        <w:spacing w:line="480" w:lineRule="auto"/>
        <w:ind w:firstLine="720"/>
        <w:jc w:val="both"/>
      </w:pPr>
      <w:r>
        <w:t>Indrajit comes back in the battlefield and corrects his earlier mistake. This time, Indrajit binds Shri Ram and Laxman</w:t>
      </w:r>
      <w:r w:rsidR="00694758">
        <w:t>a</w:t>
      </w:r>
      <w:r>
        <w:t xml:space="preserve"> with his network of magical arrows</w:t>
      </w:r>
      <w:r w:rsidR="00694758">
        <w:t>.</w:t>
      </w:r>
      <w:r>
        <w:t xml:space="preserve"> </w:t>
      </w:r>
      <w:r w:rsidR="00694758">
        <w:t>B</w:t>
      </w:r>
      <w:r>
        <w:t xml:space="preserve">oth of them are </w:t>
      </w:r>
      <w:r w:rsidR="005D3D75">
        <w:t>conscious</w:t>
      </w:r>
      <w:r>
        <w:t xml:space="preserve">, but unable to move. </w:t>
      </w:r>
    </w:p>
    <w:p w:rsidR="00327BDA" w:rsidRDefault="0036437E" w:rsidP="0036437E">
      <w:pPr>
        <w:spacing w:line="480" w:lineRule="auto"/>
        <w:ind w:firstLine="720"/>
        <w:jc w:val="both"/>
      </w:pPr>
      <w:r>
        <w:t xml:space="preserve">In his cruel way, </w:t>
      </w:r>
      <w:r w:rsidR="0051606D">
        <w:t xml:space="preserve">Ravana </w:t>
      </w:r>
      <w:r>
        <w:t xml:space="preserve">sends Sita in his </w:t>
      </w:r>
      <w:r w:rsidR="008E0AD0">
        <w:t>Pushpaka</w:t>
      </w:r>
      <w:r>
        <w:t xml:space="preserve"> airplane to see the dead Shri Ram and Laxman</w:t>
      </w:r>
      <w:r w:rsidR="00694758">
        <w:t>a. S</w:t>
      </w:r>
      <w:r>
        <w:t xml:space="preserve">he </w:t>
      </w:r>
      <w:r w:rsidR="005D3D75">
        <w:t>falls</w:t>
      </w:r>
      <w:r>
        <w:t xml:space="preserve"> for this ugly trick. Coincidentally, she is accompanied by a female demon Trijata, who points out that Shri Ram and Laxman</w:t>
      </w:r>
      <w:r w:rsidR="00694758">
        <w:t>a</w:t>
      </w:r>
      <w:r>
        <w:t xml:space="preserve"> are alive. In verse 6-48-25, Trijata tells mother Sita that </w:t>
      </w:r>
      <w:r w:rsidR="008E0AD0">
        <w:t>Pushpaka</w:t>
      </w:r>
      <w:r>
        <w:t xml:space="preserve"> airplane could not come near Shri Ram, </w:t>
      </w:r>
      <w:r w:rsidR="00500BD6">
        <w:t>if</w:t>
      </w:r>
      <w:r>
        <w:t xml:space="preserve"> Shri Ram </w:t>
      </w:r>
      <w:r w:rsidR="00500BD6">
        <w:t>was</w:t>
      </w:r>
      <w:r>
        <w:t xml:space="preserve"> dead. </w:t>
      </w:r>
      <w:r w:rsidR="00327BDA">
        <w:t>It means</w:t>
      </w:r>
      <w:r>
        <w:t xml:space="preserve"> if Shri Ram </w:t>
      </w:r>
      <w:r w:rsidR="00751395">
        <w:t>was</w:t>
      </w:r>
      <w:r>
        <w:t xml:space="preserve"> dead, </w:t>
      </w:r>
      <w:r w:rsidR="008E0AD0">
        <w:t>Pushpaka</w:t>
      </w:r>
      <w:r w:rsidR="00694758">
        <w:t xml:space="preserve"> could not</w:t>
      </w:r>
      <w:r>
        <w:t xml:space="preserve"> fly. </w:t>
      </w:r>
    </w:p>
    <w:p w:rsidR="00694758" w:rsidRDefault="00500BD6" w:rsidP="0036437E">
      <w:pPr>
        <w:spacing w:line="480" w:lineRule="auto"/>
        <w:ind w:firstLine="720"/>
        <w:jc w:val="both"/>
      </w:pPr>
      <w:r>
        <w:t xml:space="preserve">Now, we know the logic behind these strange </w:t>
      </w:r>
      <w:r w:rsidR="00327BDA">
        <w:t>correlation</w:t>
      </w:r>
      <w:r>
        <w:t xml:space="preserve"> – if there is no Consciousness,</w:t>
      </w:r>
      <w:r w:rsidR="00327BDA">
        <w:t xml:space="preserve"> meaning, Consciousness has left the body, and the person is dead,</w:t>
      </w:r>
      <w:r>
        <w:t xml:space="preserve"> and thus, there is no Pushpaka either.</w:t>
      </w:r>
    </w:p>
    <w:p w:rsidR="0036437E" w:rsidRDefault="00694758" w:rsidP="0036437E">
      <w:pPr>
        <w:spacing w:line="480" w:lineRule="auto"/>
        <w:ind w:firstLine="720"/>
        <w:jc w:val="both"/>
      </w:pPr>
      <w:r>
        <w:t>W</w:t>
      </w:r>
      <w:r w:rsidR="0036437E">
        <w:t xml:space="preserve">hen Sita /the </w:t>
      </w:r>
      <w:r w:rsidR="0051606D">
        <w:t>Energy comes</w:t>
      </w:r>
      <w:r w:rsidR="0036437E">
        <w:t xml:space="preserve"> close to Shri Ram/the </w:t>
      </w:r>
      <w:r w:rsidR="00C15A6F">
        <w:t>Consciousness</w:t>
      </w:r>
      <w:r w:rsidR="0036437E">
        <w:t xml:space="preserve">, Shri Ram gets his strength back. Thus, </w:t>
      </w:r>
      <w:r w:rsidR="0051606D">
        <w:t>Ravana’s</w:t>
      </w:r>
      <w:r w:rsidR="0036437E">
        <w:t xml:space="preserve"> trick backfires on him as it only helps Shri Ram recover his strength. </w:t>
      </w:r>
    </w:p>
    <w:p w:rsidR="0036437E" w:rsidRPr="00086572" w:rsidRDefault="0036437E" w:rsidP="0036437E">
      <w:pPr>
        <w:spacing w:line="480" w:lineRule="auto"/>
        <w:ind w:firstLine="720"/>
        <w:jc w:val="both"/>
        <w:rPr>
          <w:b/>
          <w:bCs/>
        </w:rPr>
      </w:pPr>
      <w:r w:rsidRPr="00086572">
        <w:rPr>
          <w:b/>
          <w:bCs/>
        </w:rPr>
        <w:t xml:space="preserve">When the ego releases its control over the </w:t>
      </w:r>
      <w:r w:rsidR="0051606D">
        <w:rPr>
          <w:b/>
          <w:bCs/>
        </w:rPr>
        <w:t xml:space="preserve">Energy </w:t>
      </w:r>
      <w:r w:rsidR="0051606D" w:rsidRPr="00086572">
        <w:rPr>
          <w:b/>
          <w:bCs/>
        </w:rPr>
        <w:t>and</w:t>
      </w:r>
      <w:r w:rsidRPr="00086572">
        <w:rPr>
          <w:b/>
          <w:bCs/>
        </w:rPr>
        <w:t xml:space="preserve"> allows it go near the </w:t>
      </w:r>
      <w:r w:rsidR="00C15A6F">
        <w:rPr>
          <w:b/>
          <w:bCs/>
        </w:rPr>
        <w:t>Consciousness</w:t>
      </w:r>
      <w:r w:rsidRPr="00086572">
        <w:rPr>
          <w:b/>
          <w:bCs/>
        </w:rPr>
        <w:t xml:space="preserve">, the ego indirectly helps the </w:t>
      </w:r>
      <w:r w:rsidR="00C15A6F">
        <w:rPr>
          <w:b/>
          <w:bCs/>
        </w:rPr>
        <w:t>Consciousness</w:t>
      </w:r>
      <w:r w:rsidRPr="00086572">
        <w:rPr>
          <w:b/>
          <w:bCs/>
        </w:rPr>
        <w:t xml:space="preserve"> and re-energizes it.</w:t>
      </w:r>
    </w:p>
    <w:p w:rsidR="00086572" w:rsidRDefault="0036437E" w:rsidP="0036437E">
      <w:pPr>
        <w:spacing w:line="480" w:lineRule="auto"/>
        <w:ind w:firstLine="720"/>
        <w:jc w:val="both"/>
      </w:pPr>
      <w:r>
        <w:t>When Shri Ram gets his strength back, he sees Laxman</w:t>
      </w:r>
      <w:r w:rsidR="00694758">
        <w:t>a</w:t>
      </w:r>
      <w:r>
        <w:t xml:space="preserve"> in the network of magical arrows and assumes him to be dead. In verse 6-49-17, Shri Ram </w:t>
      </w:r>
      <w:r w:rsidR="000F2808">
        <w:t xml:space="preserve">plans to </w:t>
      </w:r>
      <w:r>
        <w:t>give up his life and follow Laxman</w:t>
      </w:r>
      <w:r w:rsidR="00694758">
        <w:t>a</w:t>
      </w:r>
      <w:r>
        <w:t xml:space="preserve"> to the region of death. In verse 6-49-24, he orders </w:t>
      </w:r>
      <w:r w:rsidR="0051606D">
        <w:t>Sugriva</w:t>
      </w:r>
      <w:r>
        <w:t xml:space="preserve"> to go back to Kishkindha. Luckily, in verse 6-50-37, the divine eagle Garud</w:t>
      </w:r>
      <w:r w:rsidR="00694758">
        <w:t>a</w:t>
      </w:r>
      <w:r>
        <w:t xml:space="preserve"> comes to the rescue of Shri Ram and Laxman</w:t>
      </w:r>
      <w:r w:rsidR="00694758">
        <w:t>a</w:t>
      </w:r>
      <w:r>
        <w:t xml:space="preserve">. He tells Shri Ram about the </w:t>
      </w:r>
      <w:r w:rsidR="00E539EF">
        <w:t xml:space="preserve">actual </w:t>
      </w:r>
      <w:r w:rsidR="00E539EF">
        <w:lastRenderedPageBreak/>
        <w:t>nature</w:t>
      </w:r>
      <w:r>
        <w:t xml:space="preserve"> of Indrajit’s arrows. In verse 6-50-49, Garud</w:t>
      </w:r>
      <w:r w:rsidR="00694758">
        <w:t>a</w:t>
      </w:r>
      <w:r>
        <w:t xml:space="preserve"> reveals that the arrows are poisonous snakes. We can interpret poisonous snakes to mean wrong desires of our mind, which bind and sting an advanced yogi. </w:t>
      </w:r>
    </w:p>
    <w:p w:rsidR="0036437E" w:rsidRDefault="0036437E" w:rsidP="0036437E">
      <w:pPr>
        <w:spacing w:line="480" w:lineRule="auto"/>
        <w:ind w:firstLine="720"/>
        <w:jc w:val="both"/>
      </w:pPr>
      <w:r>
        <w:t xml:space="preserve">So far, we know that Indrajit, son of </w:t>
      </w:r>
      <w:r w:rsidR="0051606D">
        <w:t>Ravana,</w:t>
      </w:r>
      <w:r>
        <w:t xml:space="preserve"> is a mighty and fierce warrior. He can become invisible, and he has already defeated Indr</w:t>
      </w:r>
      <w:r w:rsidR="00086572">
        <w:t>a</w:t>
      </w:r>
      <w:r>
        <w:t xml:space="preserve">, the king of gods. Therefore, Indrajit represents “the invisible power of the </w:t>
      </w:r>
      <w:r w:rsidR="0051606D">
        <w:t>Ahamkara</w:t>
      </w:r>
      <w:r>
        <w:t xml:space="preserve">, which can bind the </w:t>
      </w:r>
      <w:r w:rsidR="00C15A6F">
        <w:t>Consciousness</w:t>
      </w:r>
      <w:r>
        <w:t xml:space="preserve"> and the devoted mind, with the help of untamed desires.” </w:t>
      </w:r>
      <w:r w:rsidRPr="00D00744">
        <w:rPr>
          <w:b/>
          <w:bCs/>
        </w:rPr>
        <w:t xml:space="preserve">This statement is a warning sign given by sage Valmiki telling us that, at this crucial juncture, a network of untamed desires can overpower the higher </w:t>
      </w:r>
      <w:r w:rsidR="00C15A6F">
        <w:rPr>
          <w:b/>
          <w:bCs/>
        </w:rPr>
        <w:t>Consciousness</w:t>
      </w:r>
      <w:r w:rsidRPr="00D00744">
        <w:rPr>
          <w:b/>
          <w:bCs/>
        </w:rPr>
        <w:t>.</w:t>
      </w:r>
      <w:r>
        <w:t xml:space="preserve"> Something similar happened when Gautam</w:t>
      </w:r>
      <w:r w:rsidR="00D00744">
        <w:t>a</w:t>
      </w:r>
      <w:r>
        <w:t xml:space="preserve"> Buddh</w:t>
      </w:r>
      <w:r w:rsidR="00D00744">
        <w:t>a</w:t>
      </w:r>
      <w:r>
        <w:t xml:space="preserve"> was about to achieve enlightenment. Mar, a representation of the </w:t>
      </w:r>
      <w:r w:rsidR="0051606D">
        <w:t>Ahamkara</w:t>
      </w:r>
      <w:r>
        <w:t>, tried to entice Gautam</w:t>
      </w:r>
      <w:r w:rsidR="00D00744">
        <w:t>a</w:t>
      </w:r>
      <w:r>
        <w:t xml:space="preserve"> Buddh</w:t>
      </w:r>
      <w:r w:rsidR="00D00744">
        <w:t>a</w:t>
      </w:r>
      <w:r>
        <w:t xml:space="preserve"> by various desires, albeit with no luck.</w:t>
      </w:r>
    </w:p>
    <w:p w:rsidR="0036437E" w:rsidRDefault="0036437E" w:rsidP="0036437E">
      <w:pPr>
        <w:spacing w:line="480" w:lineRule="auto"/>
        <w:ind w:firstLine="720"/>
        <w:jc w:val="both"/>
      </w:pPr>
      <w:r>
        <w:t>In Verse 6-50-37, merely by the arrival of Garud</w:t>
      </w:r>
      <w:r w:rsidR="00D00744">
        <w:t>a</w:t>
      </w:r>
      <w:r>
        <w:t xml:space="preserve"> near Shri Ram and Laxman</w:t>
      </w:r>
      <w:r w:rsidR="00D00744">
        <w:t>a</w:t>
      </w:r>
      <w:r>
        <w:t>, the snakes give up their magical form of arrows and go away. In verse 6-50-43, Shri Ram tells that, in the presence of Garud</w:t>
      </w:r>
      <w:r w:rsidR="00D00744">
        <w:t>a</w:t>
      </w:r>
      <w:r>
        <w:t xml:space="preserve">, he feels like he is with his father and paternal grandfather, who are in the heaven. </w:t>
      </w:r>
    </w:p>
    <w:p w:rsidR="0036437E" w:rsidRDefault="0036437E" w:rsidP="0036437E">
      <w:pPr>
        <w:spacing w:line="480" w:lineRule="auto"/>
        <w:ind w:firstLine="720"/>
        <w:jc w:val="both"/>
      </w:pPr>
      <w:r>
        <w:t xml:space="preserve">In our </w:t>
      </w:r>
      <w:r w:rsidR="00CD3507">
        <w:t>Body-Mind</w:t>
      </w:r>
      <w:r>
        <w:t>-</w:t>
      </w:r>
      <w:r w:rsidR="00C15A6F">
        <w:t>Energy</w:t>
      </w:r>
      <w:r>
        <w:t>-</w:t>
      </w:r>
      <w:r w:rsidR="00C15A6F">
        <w:t>Consciousness</w:t>
      </w:r>
      <w:r>
        <w:t xml:space="preserve"> processes, Garud</w:t>
      </w:r>
      <w:r w:rsidR="00D00744">
        <w:t>a</w:t>
      </w:r>
      <w:r>
        <w:t xml:space="preserve"> does not represent any process within us. It is some external intervention to rescue the </w:t>
      </w:r>
      <w:r w:rsidR="00C15A6F">
        <w:t>Consciousness</w:t>
      </w:r>
      <w:r>
        <w:t xml:space="preserve"> from the network of untamed desires. In verse 6-50-46, to respond to Shri Ram in a truthful but indirect manner, Garud</w:t>
      </w:r>
      <w:r w:rsidR="0077790D">
        <w:t>a</w:t>
      </w:r>
      <w:r>
        <w:t xml:space="preserve"> tells Shri Ram that he is a dear friend, as dear as his breath. At this point of time in the war, Shri Ram does not know that he is </w:t>
      </w:r>
      <w:r w:rsidR="00327BDA">
        <w:t xml:space="preserve">Lord </w:t>
      </w:r>
      <w:r>
        <w:t>Vishnu. Garud</w:t>
      </w:r>
      <w:r w:rsidR="0077790D">
        <w:t>a</w:t>
      </w:r>
      <w:r>
        <w:t xml:space="preserve"> cannot disclose this secret to him nor tell him about his relation to Shri Ram. Hence, in verse 6-50-57, he says, “You will know me after you win the battle.” It is interesting to see that sage Valmiki writes with great conviction that Shri Ram will surely win the war and come to know his </w:t>
      </w:r>
      <w:r w:rsidR="005D3D75">
        <w:t>actual nature</w:t>
      </w:r>
      <w:r>
        <w:t>. He omits legalese like: You will know me, if you win the battle, and you are in a condition to know me.”</w:t>
      </w:r>
    </w:p>
    <w:p w:rsidR="0036437E" w:rsidRDefault="0036437E" w:rsidP="0036437E">
      <w:pPr>
        <w:spacing w:line="480" w:lineRule="auto"/>
        <w:ind w:firstLine="720"/>
        <w:jc w:val="both"/>
      </w:pPr>
      <w:r>
        <w:lastRenderedPageBreak/>
        <w:t xml:space="preserve">The critical point to note here is that it </w:t>
      </w:r>
      <w:r w:rsidR="005D3D75">
        <w:t>difficult</w:t>
      </w:r>
      <w:r>
        <w:t xml:space="preserve"> for Shri Ram to cut through Indrajit’s network of poisonous snakes. It means that even the higher </w:t>
      </w:r>
      <w:r w:rsidR="00C15A6F">
        <w:t>Consciousness</w:t>
      </w:r>
      <w:r>
        <w:t xml:space="preserve"> finds it difficult to rise above the untamed desires created by the invisible </w:t>
      </w:r>
      <w:r w:rsidR="0051606D">
        <w:t>Ahamkara</w:t>
      </w:r>
      <w:r>
        <w:t>. Sage Valmiki, however, gives us the solution. In verse 6-50-53, he tells Shri Ram the pure-mindedness is Shri Ram’s strength but the demons are deceitful by nature, so, he must be vigilant. This statement works only when we consider it in a spiritual context. In a regular warfare, pure-mindedness against a deceitful enemy is a recipe for defeat and death.</w:t>
      </w:r>
    </w:p>
    <w:p w:rsidR="005D3D75" w:rsidRDefault="0036437E" w:rsidP="005D3D75">
      <w:pPr>
        <w:spacing w:line="480" w:lineRule="auto"/>
        <w:ind w:firstLine="720"/>
        <w:jc w:val="both"/>
      </w:pPr>
      <w:r>
        <w:t>In verse 6-50-60, after healing Shri Ram and Laxman, Garud</w:t>
      </w:r>
      <w:r w:rsidR="0077790D">
        <w:t>a</w:t>
      </w:r>
      <w:r>
        <w:t xml:space="preserve"> flies away to the heaven. When the monkeys see that Shri Ram and Laxman</w:t>
      </w:r>
      <w:r w:rsidR="0077790D">
        <w:t>a</w:t>
      </w:r>
      <w:r>
        <w:t xml:space="preserve"> have recovered, they start fighting the demons again.</w:t>
      </w:r>
      <w:bookmarkStart w:id="125" w:name="_Toc412487826"/>
      <w:bookmarkStart w:id="126" w:name="_Toc423152555"/>
      <w:bookmarkStart w:id="127" w:name="_Toc423154178"/>
    </w:p>
    <w:p w:rsidR="0036437E" w:rsidRDefault="0036437E" w:rsidP="005D3D75">
      <w:pPr>
        <w:pStyle w:val="Heading3"/>
        <w:jc w:val="left"/>
      </w:pPr>
      <w:bookmarkStart w:id="128" w:name="_Toc49159467"/>
      <w:r>
        <w:t>War Continues, but Shri Ram Does Not Kill</w:t>
      </w:r>
      <w:bookmarkEnd w:id="125"/>
      <w:bookmarkEnd w:id="126"/>
      <w:bookmarkEnd w:id="127"/>
      <w:bookmarkEnd w:id="128"/>
    </w:p>
    <w:p w:rsidR="0036437E" w:rsidRDefault="0036437E" w:rsidP="0036437E">
      <w:pPr>
        <w:spacing w:line="480" w:lineRule="auto"/>
        <w:ind w:firstLine="720"/>
        <w:jc w:val="both"/>
      </w:pPr>
      <w:r>
        <w:t xml:space="preserve">In verse 6-52-37, </w:t>
      </w:r>
      <w:r w:rsidR="00A34230">
        <w:t>Hanumana</w:t>
      </w:r>
      <w:r>
        <w:t xml:space="preserve"> kills demon Dhrumraksh</w:t>
      </w:r>
      <w:r w:rsidR="00135E90">
        <w:t>a</w:t>
      </w:r>
      <w:r>
        <w:t xml:space="preserve">, whose name means “Smokey-eyed,” and opens his account of killing named demons. In verse 6-54-35, </w:t>
      </w:r>
      <w:r w:rsidR="003517A9">
        <w:t xml:space="preserve">Angada  </w:t>
      </w:r>
      <w:r>
        <w:t xml:space="preserve"> kills Vajradamshtr</w:t>
      </w:r>
      <w:r w:rsidR="00135E90">
        <w:t>a</w:t>
      </w:r>
      <w:r>
        <w:t xml:space="preserve">, whose name means “Iron rust or bite,” and with this, </w:t>
      </w:r>
      <w:r w:rsidR="0051606D">
        <w:t>Angada,</w:t>
      </w:r>
      <w:r>
        <w:t xml:space="preserve"> the youngest monkey on the battlefield, also opens his account. </w:t>
      </w:r>
    </w:p>
    <w:p w:rsidR="0036437E" w:rsidRDefault="0036437E" w:rsidP="0036437E">
      <w:pPr>
        <w:spacing w:line="480" w:lineRule="auto"/>
        <w:ind w:firstLine="720"/>
        <w:jc w:val="both"/>
      </w:pPr>
      <w:r>
        <w:t xml:space="preserve">In chapter 6-57, </w:t>
      </w:r>
      <w:r w:rsidR="00453B4C">
        <w:t xml:space="preserve">Ravana </w:t>
      </w:r>
      <w:r>
        <w:t>sends Akampan</w:t>
      </w:r>
      <w:r w:rsidR="00135E90">
        <w:t>a</w:t>
      </w:r>
      <w:r>
        <w:t>, who is like a dark cloud, to fight Shri Ram’s army. Earlier, Akampan</w:t>
      </w:r>
      <w:r w:rsidR="00135E90">
        <w:t>a</w:t>
      </w:r>
      <w:r>
        <w:t xml:space="preserve"> had escaped the battle of Janasthan</w:t>
      </w:r>
      <w:r w:rsidR="00135E90">
        <w:t>a</w:t>
      </w:r>
      <w:r>
        <w:t xml:space="preserve"> and had given </w:t>
      </w:r>
      <w:r w:rsidR="00453B4C">
        <w:t xml:space="preserve">Ravana </w:t>
      </w:r>
      <w:r>
        <w:t>the ide</w:t>
      </w:r>
      <w:r w:rsidR="00135E90">
        <w:t xml:space="preserve">a of abducting </w:t>
      </w:r>
      <w:r>
        <w:t>Sita. With this history, Shri Ram needs to fight and kill Akampan</w:t>
      </w:r>
      <w:r w:rsidR="00135E90">
        <w:t>a</w:t>
      </w:r>
      <w:r>
        <w:t xml:space="preserve">, but he does not do so. Instead, in verse 6-56-30, </w:t>
      </w:r>
      <w:r w:rsidR="00CD3507">
        <w:t>Hanumana</w:t>
      </w:r>
      <w:r>
        <w:t xml:space="preserve"> kills Akampan</w:t>
      </w:r>
      <w:r w:rsidR="00A277F2">
        <w:t>a</w:t>
      </w:r>
      <w:r>
        <w:t>, taking his count of killing named demons to two.</w:t>
      </w:r>
    </w:p>
    <w:p w:rsidR="00A277F2" w:rsidRDefault="0036437E" w:rsidP="0036437E">
      <w:pPr>
        <w:spacing w:line="480" w:lineRule="auto"/>
        <w:ind w:firstLine="720"/>
        <w:jc w:val="both"/>
      </w:pPr>
      <w:r>
        <w:t>In verse 6-58-2, Shri Ram enquires about Prahast</w:t>
      </w:r>
      <w:r w:rsidR="00A277F2">
        <w:t>a</w:t>
      </w:r>
      <w:r>
        <w:t>, but does not pick up any weapon against him. After a long and fier</w:t>
      </w:r>
      <w:r w:rsidR="0051606D">
        <w:t>ce battle, in verse 6-58-54, Ni</w:t>
      </w:r>
      <w:r>
        <w:t>l</w:t>
      </w:r>
      <w:r w:rsidR="00A277F2">
        <w:t>a</w:t>
      </w:r>
      <w:r>
        <w:t xml:space="preserve"> kills Prahast</w:t>
      </w:r>
      <w:r w:rsidR="00A277F2">
        <w:t>a</w:t>
      </w:r>
      <w:r>
        <w:t xml:space="preserve"> and opens his account of killing named demons. </w:t>
      </w:r>
    </w:p>
    <w:p w:rsidR="0036437E" w:rsidRDefault="0036437E" w:rsidP="0036437E">
      <w:pPr>
        <w:spacing w:line="480" w:lineRule="auto"/>
        <w:ind w:firstLine="720"/>
        <w:jc w:val="both"/>
      </w:pPr>
      <w:r>
        <w:lastRenderedPageBreak/>
        <w:t xml:space="preserve">In chapter 6-59, </w:t>
      </w:r>
      <w:r w:rsidR="008928F2">
        <w:t>Ravana ups</w:t>
      </w:r>
      <w:r>
        <w:t xml:space="preserve"> the ante and enters the war himself, along with almost every other major demon warrior. </w:t>
      </w:r>
      <w:r w:rsidR="00792773">
        <w:t xml:space="preserve">Sugriva </w:t>
      </w:r>
      <w:r>
        <w:t xml:space="preserve">attacks </w:t>
      </w:r>
      <w:r w:rsidR="00453B4C">
        <w:t xml:space="preserve">Ravana </w:t>
      </w:r>
      <w:r>
        <w:t xml:space="preserve">right away, but falls down quickly. In verse 6-59-32, Shri Ram enters battle, but he does not fight against </w:t>
      </w:r>
      <w:r w:rsidR="00453B4C">
        <w:t>Ravana</w:t>
      </w:r>
      <w:r>
        <w:t>. On the contrary, in verse 6-59-47, Laxman</w:t>
      </w:r>
      <w:r w:rsidR="00A277F2">
        <w:t>a</w:t>
      </w:r>
      <w:r>
        <w:t xml:space="preserve"> asks Shri Ram’s permission to fight </w:t>
      </w:r>
      <w:r w:rsidR="008928F2">
        <w:t>Ravana</w:t>
      </w:r>
      <w:r>
        <w:t xml:space="preserve">, which Shri Ram is quick to give. </w:t>
      </w:r>
      <w:r w:rsidR="00A34230">
        <w:t>Hanumana</w:t>
      </w:r>
      <w:r w:rsidR="00A277F2">
        <w:t>,</w:t>
      </w:r>
      <w:r>
        <w:t xml:space="preserve"> too fights </w:t>
      </w:r>
      <w:r w:rsidR="008928F2">
        <w:t>Ravana</w:t>
      </w:r>
      <w:r>
        <w:t xml:space="preserve">, and he loses the fight. However, according to verse 6-59-70, </w:t>
      </w:r>
      <w:r w:rsidR="00453B4C">
        <w:t>Ravana</w:t>
      </w:r>
      <w:r w:rsidR="00A277F2">
        <w:t xml:space="preserve"> does not kill</w:t>
      </w:r>
      <w:r>
        <w:t xml:space="preserve"> </w:t>
      </w:r>
      <w:r w:rsidR="00A34230">
        <w:t>Hanumana</w:t>
      </w:r>
      <w:r>
        <w:t xml:space="preserve"> and allows him to take a rest.</w:t>
      </w:r>
    </w:p>
    <w:p w:rsidR="00BC3B40" w:rsidRDefault="0036437E" w:rsidP="0036437E">
      <w:pPr>
        <w:spacing w:line="480" w:lineRule="auto"/>
        <w:ind w:firstLine="720"/>
        <w:jc w:val="both"/>
      </w:pPr>
      <w:r>
        <w:t xml:space="preserve">In verse 6-59-90, </w:t>
      </w:r>
      <w:r w:rsidR="004F5803">
        <w:t>Ravana</w:t>
      </w:r>
      <w:r>
        <w:t xml:space="preserve"> defeats Neel. Neel falls on the ground, but gets back up to fight again. After defeating </w:t>
      </w:r>
      <w:r w:rsidR="008928F2">
        <w:t xml:space="preserve">Sugriva, </w:t>
      </w:r>
      <w:r w:rsidR="00A34230">
        <w:t>Hanumana</w:t>
      </w:r>
      <w:r w:rsidR="008928F2">
        <w:t>, and Ni</w:t>
      </w:r>
      <w:r>
        <w:t>l</w:t>
      </w:r>
      <w:r w:rsidR="00A17AEF">
        <w:t>a</w:t>
      </w:r>
      <w:r>
        <w:t xml:space="preserve">, </w:t>
      </w:r>
      <w:r w:rsidR="004F5803">
        <w:t>Ravana</w:t>
      </w:r>
      <w:r>
        <w:t xml:space="preserve"> battles Laxman</w:t>
      </w:r>
      <w:r w:rsidR="00A17AEF">
        <w:t>a</w:t>
      </w:r>
      <w:r>
        <w:t>, and, in verse 6-59-109, he brings down Laxman</w:t>
      </w:r>
      <w:r w:rsidR="00A17AEF">
        <w:t>a</w:t>
      </w:r>
      <w:r>
        <w:t xml:space="preserve"> too. </w:t>
      </w:r>
    </w:p>
    <w:p w:rsidR="0036437E" w:rsidRDefault="0036437E" w:rsidP="0036437E">
      <w:pPr>
        <w:spacing w:line="480" w:lineRule="auto"/>
        <w:ind w:firstLine="720"/>
        <w:jc w:val="both"/>
      </w:pPr>
      <w:r w:rsidRPr="00BC3B40">
        <w:rPr>
          <w:b/>
          <w:bCs/>
        </w:rPr>
        <w:t>Until this point in the war, the reader feels like he is reading the description of a fierce but typical battle. After this point, there is a sudden turn of events that depict spiritual processes, which is why we see many actions are hard to explain.</w:t>
      </w:r>
    </w:p>
    <w:p w:rsidR="0036437E" w:rsidRDefault="00453B4C" w:rsidP="0036437E">
      <w:pPr>
        <w:spacing w:line="480" w:lineRule="auto"/>
        <w:ind w:firstLine="720"/>
        <w:jc w:val="both"/>
      </w:pPr>
      <w:r>
        <w:t>Ravana</w:t>
      </w:r>
      <w:r w:rsidR="0036437E">
        <w:t xml:space="preserve"> has in his arsenal a powerful spear gifted to him by Lord Brahma</w:t>
      </w:r>
      <w:r w:rsidR="00A17AEF">
        <w:t>. H</w:t>
      </w:r>
      <w:r w:rsidR="0036437E">
        <w:t xml:space="preserve"> shoots that spear into Laxman</w:t>
      </w:r>
      <w:r w:rsidR="00A17AEF">
        <w:t>a</w:t>
      </w:r>
      <w:r w:rsidR="0036437E">
        <w:t>’s heart. He does not stop there; he rushes to the severely wounded Laxman</w:t>
      </w:r>
      <w:r w:rsidR="00A17AEF">
        <w:t xml:space="preserve">a. </w:t>
      </w:r>
      <w:r>
        <w:t xml:space="preserve">Ravana </w:t>
      </w:r>
      <w:r w:rsidR="0036437E">
        <w:t xml:space="preserve">takes him by the </w:t>
      </w:r>
      <w:r w:rsidR="008E0108">
        <w:t>hand</w:t>
      </w:r>
      <w:r w:rsidR="0036437E">
        <w:t xml:space="preserve"> and tries to pick him up. In verse 6-59-111, sage Valmiki mentions that even though </w:t>
      </w:r>
      <w:r>
        <w:t xml:space="preserve">Ravana </w:t>
      </w:r>
      <w:r w:rsidR="0036437E">
        <w:t xml:space="preserve">had lifted </w:t>
      </w:r>
      <w:r w:rsidR="009428D3">
        <w:t>gigantic mountains</w:t>
      </w:r>
      <w:r w:rsidR="0036437E">
        <w:t xml:space="preserve"> earlier, he could not lift Laxman</w:t>
      </w:r>
      <w:r w:rsidR="00A17AEF">
        <w:t>a</w:t>
      </w:r>
      <w:r w:rsidR="0036437E">
        <w:t>. Conscious and almost on the verge of death, Laxman</w:t>
      </w:r>
      <w:r w:rsidR="00A17AEF">
        <w:t>a</w:t>
      </w:r>
      <w:r w:rsidR="0036437E">
        <w:t xml:space="preserve"> remembers, in verse 6-59-112, that he is a fraction of </w:t>
      </w:r>
      <w:r w:rsidR="00225C32">
        <w:t xml:space="preserve">Lord </w:t>
      </w:r>
      <w:r w:rsidR="0036437E">
        <w:t>Vishnu.</w:t>
      </w:r>
    </w:p>
    <w:p w:rsidR="0036437E" w:rsidRDefault="0036437E" w:rsidP="0036437E">
      <w:pPr>
        <w:spacing w:line="480" w:lineRule="auto"/>
        <w:ind w:firstLine="720"/>
        <w:jc w:val="both"/>
      </w:pPr>
      <w:r>
        <w:t xml:space="preserve">Meanwhile, </w:t>
      </w:r>
      <w:r w:rsidR="00A34230">
        <w:t>Hanumana</w:t>
      </w:r>
      <w:r>
        <w:t xml:space="preserve"> gets his strength back and in verse 6-59-114, he strikes </w:t>
      </w:r>
      <w:r w:rsidR="008928F2">
        <w:t>Ravana</w:t>
      </w:r>
      <w:r>
        <w:t xml:space="preserve"> and stops him from killing Laxman</w:t>
      </w:r>
      <w:r w:rsidR="00A17AEF">
        <w:t>a</w:t>
      </w:r>
      <w:r>
        <w:t>. In verse 6-59-119, Laxman</w:t>
      </w:r>
      <w:r w:rsidR="00225C32">
        <w:t>a</w:t>
      </w:r>
      <w:r>
        <w:t xml:space="preserve"> becomes light in weight, to allow </w:t>
      </w:r>
      <w:r w:rsidR="00A34230">
        <w:t>Hanumana</w:t>
      </w:r>
      <w:r>
        <w:t xml:space="preserve"> to pick him up and take him to Shri Ram. The moment </w:t>
      </w:r>
      <w:r w:rsidR="00A34230">
        <w:t>Hanumana</w:t>
      </w:r>
      <w:r>
        <w:t xml:space="preserve"> brings Laxman</w:t>
      </w:r>
      <w:r w:rsidR="00225C32">
        <w:t>a</w:t>
      </w:r>
      <w:r>
        <w:t xml:space="preserve"> near Shri Ram, the spear comes out of Laxman</w:t>
      </w:r>
      <w:r w:rsidR="00225C32">
        <w:t>a</w:t>
      </w:r>
      <w:r>
        <w:t xml:space="preserve">’s heart and returns to </w:t>
      </w:r>
      <w:r w:rsidR="008928F2">
        <w:t>Ravana</w:t>
      </w:r>
      <w:r>
        <w:t xml:space="preserve">. In verse 6-59-122, Laxman is cured of the wound and becomes fit to fight again. </w:t>
      </w:r>
    </w:p>
    <w:p w:rsidR="0036437E" w:rsidRDefault="0036437E" w:rsidP="0036437E">
      <w:pPr>
        <w:spacing w:line="480" w:lineRule="auto"/>
        <w:ind w:firstLine="720"/>
        <w:jc w:val="both"/>
      </w:pPr>
      <w:r>
        <w:lastRenderedPageBreak/>
        <w:t xml:space="preserve">Sage Valmiki does not give any details about the spear, except that Lord Brahma had given it to </w:t>
      </w:r>
      <w:r w:rsidR="008928F2">
        <w:t xml:space="preserve">Ravana. </w:t>
      </w:r>
      <w:r>
        <w:t xml:space="preserve">Hence, we have to assume that the </w:t>
      </w:r>
      <w:r w:rsidR="006763E9">
        <w:t xml:space="preserve">Ahamkara </w:t>
      </w:r>
      <w:r>
        <w:t xml:space="preserve">has some inbuilt capacity to make the devoted mind dysfunctional for a short period. According to sage Valmiki, we can </w:t>
      </w:r>
      <w:r w:rsidR="005D3D75">
        <w:t>use</w:t>
      </w:r>
      <w:r>
        <w:t xml:space="preserve"> two remedies in this type of situation. </w:t>
      </w:r>
    </w:p>
    <w:p w:rsidR="0036437E" w:rsidRDefault="0036437E" w:rsidP="0036437E">
      <w:pPr>
        <w:pStyle w:val="ListParagraph"/>
        <w:numPr>
          <w:ilvl w:val="0"/>
          <w:numId w:val="20"/>
        </w:numPr>
        <w:tabs>
          <w:tab w:val="clear" w:pos="360"/>
          <w:tab w:val="clear" w:pos="9360"/>
        </w:tabs>
        <w:spacing w:after="200" w:line="480" w:lineRule="auto"/>
        <w:jc w:val="both"/>
      </w:pPr>
      <w:r>
        <w:t xml:space="preserve">First, take the help of the </w:t>
      </w:r>
      <w:r w:rsidR="00225C32">
        <w:t>P</w:t>
      </w:r>
      <w:r>
        <w:t>ran</w:t>
      </w:r>
      <w:r w:rsidR="00225C32">
        <w:t>a</w:t>
      </w:r>
      <w:r>
        <w:t xml:space="preserve"> by doing </w:t>
      </w:r>
      <w:r w:rsidR="00225C32">
        <w:t>P</w:t>
      </w:r>
      <w:r>
        <w:t>ranayam</w:t>
      </w:r>
      <w:r w:rsidR="00225C32">
        <w:t>a</w:t>
      </w:r>
      <w:r>
        <w:t xml:space="preserve">. Doing </w:t>
      </w:r>
      <w:r w:rsidR="00225C32">
        <w:t>P</w:t>
      </w:r>
      <w:r>
        <w:t>ranayam</w:t>
      </w:r>
      <w:r w:rsidR="00225C32">
        <w:t>a</w:t>
      </w:r>
      <w:r>
        <w:t xml:space="preserve"> will bring the dysfunctional devoted mind in contact with the higher </w:t>
      </w:r>
      <w:r w:rsidR="00C15A6F">
        <w:t>Consciousness</w:t>
      </w:r>
      <w:r>
        <w:t xml:space="preserve">, revitalizing the devoted mind. Note that </w:t>
      </w:r>
      <w:r w:rsidR="008928F2">
        <w:t>Ravana tried</w:t>
      </w:r>
      <w:r>
        <w:t xml:space="preserve"> to lift the injured Laxman</w:t>
      </w:r>
      <w:r w:rsidR="00225C32">
        <w:t>a,</w:t>
      </w:r>
      <w:r>
        <w:t xml:space="preserve"> so he could kill him, but he </w:t>
      </w:r>
      <w:r w:rsidR="005D3D75">
        <w:t>could not</w:t>
      </w:r>
      <w:r>
        <w:t xml:space="preserve"> do so. This event has been set up to emphasize that even though the </w:t>
      </w:r>
      <w:r w:rsidR="006763E9">
        <w:t xml:space="preserve">Ahamkara </w:t>
      </w:r>
      <w:r>
        <w:t>can make the devoted mind dysfunctional, it cannot possibly kill it.</w:t>
      </w:r>
    </w:p>
    <w:p w:rsidR="0036437E" w:rsidRDefault="0036437E" w:rsidP="0036437E">
      <w:pPr>
        <w:pStyle w:val="ListParagraph"/>
        <w:numPr>
          <w:ilvl w:val="0"/>
          <w:numId w:val="20"/>
        </w:numPr>
        <w:tabs>
          <w:tab w:val="clear" w:pos="360"/>
          <w:tab w:val="clear" w:pos="9360"/>
        </w:tabs>
        <w:spacing w:after="200" w:line="480" w:lineRule="auto"/>
        <w:jc w:val="both"/>
      </w:pPr>
      <w:r>
        <w:t xml:space="preserve">Second, the suggestion to a distressed devoted mind is to remember that it is a part of a higher </w:t>
      </w:r>
      <w:r w:rsidR="00C15A6F">
        <w:t>Consciousness</w:t>
      </w:r>
      <w:r>
        <w:t>, and it will survive. Laxman</w:t>
      </w:r>
      <w:r w:rsidR="00225C32">
        <w:t>a</w:t>
      </w:r>
      <w:r>
        <w:t xml:space="preserve"> knew that </w:t>
      </w:r>
      <w:r w:rsidR="008928F2">
        <w:t>Ravana was</w:t>
      </w:r>
      <w:r>
        <w:t xml:space="preserve"> trying to kill him and thought he could die soon. Just then, Laxman</w:t>
      </w:r>
      <w:r w:rsidR="00225C32">
        <w:t>a</w:t>
      </w:r>
      <w:r>
        <w:t xml:space="preserve"> recollected that he was a fraction of Lord Vishnu. Following the law of duplication, Laxman</w:t>
      </w:r>
      <w:r w:rsidR="00225C32">
        <w:t>a</w:t>
      </w:r>
      <w:r>
        <w:t xml:space="preserve"> once again remembers that he is a fraction of Lord Vishnu in verse 6-59-122. </w:t>
      </w:r>
    </w:p>
    <w:p w:rsidR="0036437E" w:rsidRDefault="00327BDA" w:rsidP="0036437E">
      <w:pPr>
        <w:spacing w:line="480" w:lineRule="auto"/>
        <w:ind w:firstLine="720"/>
        <w:jc w:val="both"/>
      </w:pPr>
      <w:r>
        <w:t xml:space="preserve">Both, the devoted-mind and Ahamkara are part of Consciousness. The only difference is that Ahamkara does not feel that way. </w:t>
      </w:r>
      <w:r w:rsidR="008928F2">
        <w:t>Ravana is</w:t>
      </w:r>
      <w:r w:rsidR="0036437E">
        <w:t xml:space="preserve"> the direct grandson of Lord Brahma</w:t>
      </w:r>
      <w:r>
        <w:t>.</w:t>
      </w:r>
      <w:r w:rsidR="0036437E">
        <w:t xml:space="preserve"> </w:t>
      </w:r>
      <w:r>
        <w:t>S</w:t>
      </w:r>
      <w:r w:rsidR="0036437E">
        <w:t>o, he is also a part of the same family</w:t>
      </w:r>
      <w:r>
        <w:t>.</w:t>
      </w:r>
      <w:r w:rsidR="0036437E">
        <w:t xml:space="preserve"> </w:t>
      </w:r>
      <w:r>
        <w:t>B</w:t>
      </w:r>
      <w:r w:rsidR="0036437E">
        <w:t>ut he separates himself and wants to rule over others.</w:t>
      </w:r>
    </w:p>
    <w:p w:rsidR="0000595A" w:rsidRDefault="0036437E" w:rsidP="0036437E">
      <w:pPr>
        <w:spacing w:line="480" w:lineRule="auto"/>
        <w:ind w:firstLine="720"/>
        <w:jc w:val="both"/>
      </w:pPr>
      <w:r>
        <w:t xml:space="preserve">In verse 6-59-123, upon seeing that his army has been devastated by </w:t>
      </w:r>
      <w:r w:rsidR="008928F2">
        <w:t>Ravana,</w:t>
      </w:r>
      <w:r>
        <w:t xml:space="preserve"> Shri Ram enters the war to confront </w:t>
      </w:r>
      <w:r w:rsidR="008928F2">
        <w:t xml:space="preserve">Ravana. </w:t>
      </w:r>
      <w:r w:rsidR="00A34230">
        <w:t>Hanumana</w:t>
      </w:r>
      <w:r>
        <w:t xml:space="preserve"> sees that </w:t>
      </w:r>
      <w:r w:rsidR="008928F2">
        <w:t>Ravana is</w:t>
      </w:r>
      <w:r>
        <w:t xml:space="preserve"> in a chariot, whereas Shri Ram is on foot. Thus, </w:t>
      </w:r>
      <w:r w:rsidR="008928F2">
        <w:t>Ravana has</w:t>
      </w:r>
      <w:r>
        <w:t xml:space="preserve"> a clear strategic military advantage over Shri Ram. To compensate for </w:t>
      </w:r>
      <w:r w:rsidR="008928F2">
        <w:t>Ravana’s</w:t>
      </w:r>
      <w:r>
        <w:t xml:space="preserve"> strategic advantage, </w:t>
      </w:r>
      <w:r w:rsidR="00A34230">
        <w:t>Hanumana</w:t>
      </w:r>
      <w:r>
        <w:t xml:space="preserve"> requests Shri Ram, in verse 6-59-125, to mount on his back. </w:t>
      </w:r>
    </w:p>
    <w:p w:rsidR="0036437E" w:rsidRDefault="0036437E" w:rsidP="0036437E">
      <w:pPr>
        <w:spacing w:line="480" w:lineRule="auto"/>
        <w:ind w:firstLine="720"/>
        <w:jc w:val="both"/>
      </w:pPr>
      <w:r>
        <w:lastRenderedPageBreak/>
        <w:t xml:space="preserve">Mounting on Lord </w:t>
      </w:r>
      <w:r w:rsidR="00A34230">
        <w:t>Hanumana</w:t>
      </w:r>
      <w:r>
        <w:t xml:space="preserve">’s back, Shri Ram enters battle against </w:t>
      </w:r>
      <w:r w:rsidR="008928F2">
        <w:t xml:space="preserve">Ravana. </w:t>
      </w:r>
      <w:r>
        <w:t xml:space="preserve">Interestingly, the first arrows </w:t>
      </w:r>
      <w:r w:rsidR="008928F2">
        <w:t>Ravana shoots</w:t>
      </w:r>
      <w:r>
        <w:t xml:space="preserve"> are not aimed at Shri Ram, but at </w:t>
      </w:r>
      <w:r w:rsidR="00A34230">
        <w:t>Hanumana</w:t>
      </w:r>
      <w:r>
        <w:t xml:space="preserve">. Shri Ram destroys </w:t>
      </w:r>
      <w:r w:rsidR="008928F2">
        <w:t>Ravana’s</w:t>
      </w:r>
      <w:r>
        <w:t xml:space="preserve"> chariot, and finally, in verse 6-59-138, he shoots an arrow into </w:t>
      </w:r>
      <w:r w:rsidR="008928F2">
        <w:t>Ravana’s</w:t>
      </w:r>
      <w:r>
        <w:t xml:space="preserve"> chest that brings him down. However, in verse 6-59-143, Shri Ram allows </w:t>
      </w:r>
      <w:r w:rsidR="008928F2">
        <w:t>Ravana to</w:t>
      </w:r>
      <w:r>
        <w:t xml:space="preserve"> walk away, because </w:t>
      </w:r>
      <w:r w:rsidR="008928F2">
        <w:t>Ravana was</w:t>
      </w:r>
      <w:r>
        <w:t xml:space="preserve"> tired, and as per the rules of war, Shri Ram could not kill him in that condition.</w:t>
      </w:r>
    </w:p>
    <w:p w:rsidR="0036437E" w:rsidRDefault="0036437E" w:rsidP="0036437E">
      <w:pPr>
        <w:spacing w:line="480" w:lineRule="auto"/>
        <w:ind w:firstLine="720"/>
        <w:jc w:val="both"/>
      </w:pPr>
      <w:r>
        <w:t xml:space="preserve">This kind of moralistic warfare, even from </w:t>
      </w:r>
      <w:r w:rsidR="008928F2">
        <w:t>Ravana’s</w:t>
      </w:r>
      <w:r>
        <w:t xml:space="preserve"> side, is unique to Ramayan</w:t>
      </w:r>
      <w:r w:rsidR="0000595A">
        <w:t>a</w:t>
      </w:r>
      <w:r>
        <w:t>, and it is not reported anywhere in the world. We can easily contrast it with Mahabharat</w:t>
      </w:r>
      <w:r w:rsidR="0000595A">
        <w:t>a</w:t>
      </w:r>
      <w:r>
        <w:t xml:space="preserve">, where six to seven warriors killed a young boy and </w:t>
      </w:r>
      <w:r w:rsidR="0000595A">
        <w:t xml:space="preserve">the war </w:t>
      </w:r>
      <w:r>
        <w:t xml:space="preserve">did not spare even fetuses. </w:t>
      </w:r>
    </w:p>
    <w:p w:rsidR="0036437E" w:rsidRDefault="0036437E" w:rsidP="0036437E">
      <w:pPr>
        <w:spacing w:line="480" w:lineRule="auto"/>
        <w:ind w:firstLine="720"/>
        <w:jc w:val="both"/>
      </w:pPr>
      <w:r>
        <w:t xml:space="preserve">We have seen that all </w:t>
      </w:r>
      <w:r w:rsidR="00123B6C">
        <w:t xml:space="preserve">these characters represent some </w:t>
      </w:r>
      <w:r w:rsidR="00CD3507">
        <w:t>Body-Mind</w:t>
      </w:r>
      <w:r>
        <w:t>-</w:t>
      </w:r>
      <w:r w:rsidR="00C15A6F">
        <w:t>Energy</w:t>
      </w:r>
      <w:r>
        <w:t>-</w:t>
      </w:r>
      <w:r w:rsidR="00C15A6F">
        <w:t>Consciousness</w:t>
      </w:r>
      <w:r>
        <w:t xml:space="preserve"> processes within us. If one of them dies, it affects the person unfavorably. Killing </w:t>
      </w:r>
      <w:r w:rsidR="00A34230">
        <w:t>Hanumana</w:t>
      </w:r>
      <w:r>
        <w:t xml:space="preserve">, who stands for the </w:t>
      </w:r>
      <w:r w:rsidR="0000595A">
        <w:t>P</w:t>
      </w:r>
      <w:r>
        <w:t>ran</w:t>
      </w:r>
      <w:r w:rsidR="0000595A">
        <w:t>a</w:t>
      </w:r>
      <w:r>
        <w:t xml:space="preserve"> in the body, means that the </w:t>
      </w:r>
      <w:r w:rsidR="0000595A">
        <w:t>P</w:t>
      </w:r>
      <w:r>
        <w:t>ran</w:t>
      </w:r>
      <w:r w:rsidR="0000595A">
        <w:t>a</w:t>
      </w:r>
      <w:r>
        <w:t xml:space="preserve"> leaves the body, and thus, the person dies. Killing </w:t>
      </w:r>
      <w:r w:rsidR="008928F2">
        <w:t>Sugriva,</w:t>
      </w:r>
      <w:r>
        <w:t xml:space="preserve"> who stands for a soft heart, means that the heart stops beating, the outcome of which is the </w:t>
      </w:r>
      <w:r w:rsidR="0000595A">
        <w:t xml:space="preserve">same as that of killing of </w:t>
      </w:r>
      <w:r w:rsidR="00A34230">
        <w:t>Hanumana</w:t>
      </w:r>
      <w:r>
        <w:t>.</w:t>
      </w:r>
    </w:p>
    <w:p w:rsidR="0036437E" w:rsidRDefault="0036437E" w:rsidP="0036437E">
      <w:pPr>
        <w:spacing w:line="480" w:lineRule="auto"/>
        <w:ind w:firstLine="720"/>
        <w:jc w:val="both"/>
      </w:pPr>
      <w:r>
        <w:t xml:space="preserve">Of all these warriors, </w:t>
      </w:r>
      <w:r w:rsidR="008928F2">
        <w:t>Ravana,</w:t>
      </w:r>
      <w:r>
        <w:t xml:space="preserve"> the </w:t>
      </w:r>
      <w:r w:rsidR="006763E9">
        <w:t xml:space="preserve">Ahamkara </w:t>
      </w:r>
      <w:r>
        <w:t xml:space="preserve">within us, actually dies, but the stage is not set for </w:t>
      </w:r>
      <w:r w:rsidR="008928F2">
        <w:t>Ravana to</w:t>
      </w:r>
      <w:r>
        <w:t xml:space="preserve"> die yet. The higher </w:t>
      </w:r>
      <w:r w:rsidR="00C15A6F">
        <w:t>Consciousness</w:t>
      </w:r>
      <w:r>
        <w:t xml:space="preserve"> has killed the </w:t>
      </w:r>
      <w:r w:rsidR="006763E9">
        <w:t xml:space="preserve">Ahamkara </w:t>
      </w:r>
      <w:r>
        <w:t xml:space="preserve">in all previous incarnation stories or levels of the </w:t>
      </w:r>
      <w:r w:rsidR="00C15A6F">
        <w:t>Consciousness</w:t>
      </w:r>
      <w:r>
        <w:t xml:space="preserve"> and yet, it has managed to survive. To defeat the </w:t>
      </w:r>
      <w:r w:rsidR="006763E9">
        <w:t xml:space="preserve">Ahamkara </w:t>
      </w:r>
      <w:r>
        <w:t xml:space="preserve">for the good requires eradicating all associated desires and tendencies. Thus, we see that sage Valmiki writes several chapters on the war before </w:t>
      </w:r>
      <w:r w:rsidR="008928F2">
        <w:t>Ravana’s</w:t>
      </w:r>
      <w:r>
        <w:t xml:space="preserve"> death.</w:t>
      </w:r>
    </w:p>
    <w:p w:rsidR="0036437E" w:rsidRDefault="005C7C25" w:rsidP="0036437E">
      <w:pPr>
        <w:spacing w:line="480" w:lineRule="auto"/>
        <w:ind w:firstLine="720"/>
        <w:jc w:val="both"/>
        <w:rPr>
          <w:b/>
          <w:bCs/>
        </w:rPr>
      </w:pPr>
      <w:r>
        <w:t>S</w:t>
      </w:r>
      <w:r w:rsidR="0036437E">
        <w:t>o far, Laxman</w:t>
      </w:r>
      <w:r>
        <w:t>a</w:t>
      </w:r>
      <w:r w:rsidR="0036437E">
        <w:t xml:space="preserve"> has killed two named demons, and he almost died two times. It </w:t>
      </w:r>
      <w:r w:rsidR="008E0AD0">
        <w:t>shows</w:t>
      </w:r>
      <w:r w:rsidR="0036437E">
        <w:t xml:space="preserve"> that he took more risk as compared to any another warrior on the battlefield. </w:t>
      </w:r>
      <w:r w:rsidR="00A34230">
        <w:t>Hanumana</w:t>
      </w:r>
      <w:r w:rsidR="0036437E">
        <w:t xml:space="preserve"> also has killed two demons, and he got defeated once. </w:t>
      </w:r>
      <w:r w:rsidR="0036437E" w:rsidRPr="005C7C25">
        <w:rPr>
          <w:b/>
          <w:bCs/>
        </w:rPr>
        <w:t>However, Shri Ram has not killed any named demon yet, but it is about to change.</w:t>
      </w:r>
    </w:p>
    <w:p w:rsidR="005C7C25" w:rsidRPr="005C7C25" w:rsidRDefault="005C7C25" w:rsidP="0036437E">
      <w:pPr>
        <w:spacing w:line="480" w:lineRule="auto"/>
        <w:ind w:firstLine="720"/>
        <w:jc w:val="both"/>
        <w:rPr>
          <w:b/>
          <w:bCs/>
        </w:rPr>
      </w:pPr>
    </w:p>
    <w:p w:rsidR="0036437E" w:rsidRDefault="0036437E" w:rsidP="00CD3507">
      <w:pPr>
        <w:pStyle w:val="Heading3"/>
        <w:jc w:val="left"/>
      </w:pPr>
      <w:bookmarkStart w:id="129" w:name="_Toc412487827"/>
      <w:bookmarkStart w:id="130" w:name="_Toc423152556"/>
      <w:bookmarkStart w:id="131" w:name="_Toc423154179"/>
      <w:bookmarkStart w:id="132" w:name="_Toc49159468"/>
      <w:r>
        <w:t>Kumbhakarn</w:t>
      </w:r>
      <w:r w:rsidR="005C7C25">
        <w:t>a</w:t>
      </w:r>
      <w:r>
        <w:t xml:space="preserve"> – the Tamas Guna of Nature</w:t>
      </w:r>
      <w:bookmarkEnd w:id="129"/>
      <w:bookmarkEnd w:id="130"/>
      <w:bookmarkEnd w:id="131"/>
      <w:bookmarkEnd w:id="132"/>
    </w:p>
    <w:p w:rsidR="0036437E" w:rsidRDefault="0036437E" w:rsidP="0036437E">
      <w:pPr>
        <w:spacing w:line="480" w:lineRule="auto"/>
        <w:ind w:firstLine="720"/>
        <w:jc w:val="both"/>
      </w:pPr>
      <w:r>
        <w:t>Sage Valmiki dedicates a staggering eight chapters to Kumbhakarn</w:t>
      </w:r>
      <w:r w:rsidR="00A96A1A">
        <w:t>a</w:t>
      </w:r>
      <w:r>
        <w:t xml:space="preserve">, a brother of </w:t>
      </w:r>
      <w:r w:rsidR="008928F2">
        <w:t>Ravana,</w:t>
      </w:r>
      <w:r w:rsidR="00A96A1A">
        <w:t xml:space="preserve"> to underscore his importance.</w:t>
      </w:r>
      <w:r>
        <w:t xml:space="preserve"> </w:t>
      </w:r>
      <w:r w:rsidR="00A96A1A">
        <w:t>H</w:t>
      </w:r>
      <w:r>
        <w:t xml:space="preserve">e depicts </w:t>
      </w:r>
      <w:r w:rsidR="00A96A1A">
        <w:t xml:space="preserve">Kumbhakarna </w:t>
      </w:r>
      <w:r>
        <w:t xml:space="preserve">as the most feared warrior on the demons’ side. In these chapters, we not only learn about </w:t>
      </w:r>
      <w:r w:rsidR="008E0108">
        <w:t>Kumbhakarna</w:t>
      </w:r>
      <w:r>
        <w:t xml:space="preserve"> but also get to understand the nature of the </w:t>
      </w:r>
      <w:r w:rsidR="00A96A1A">
        <w:t>T</w:t>
      </w:r>
      <w:r>
        <w:t xml:space="preserve">amas </w:t>
      </w:r>
      <w:r w:rsidR="00A96A1A">
        <w:t>G</w:t>
      </w:r>
      <w:r>
        <w:t>una through his character.</w:t>
      </w:r>
    </w:p>
    <w:p w:rsidR="0036437E" w:rsidRPr="00A96A1A" w:rsidRDefault="0036437E" w:rsidP="0036437E">
      <w:pPr>
        <w:spacing w:line="480" w:lineRule="auto"/>
        <w:ind w:firstLine="720"/>
        <w:jc w:val="both"/>
        <w:rPr>
          <w:b/>
          <w:bCs/>
        </w:rPr>
      </w:pPr>
      <w:r>
        <w:t xml:space="preserve">After suffering a humiliating defeat at the hands of Shri Ram, in verse 6-60-13, </w:t>
      </w:r>
      <w:r w:rsidR="008928F2">
        <w:t xml:space="preserve">Ravana </w:t>
      </w:r>
      <w:r w:rsidR="000F2808">
        <w:t xml:space="preserve">plans </w:t>
      </w:r>
      <w:r w:rsidR="00BC0674">
        <w:t>to wake</w:t>
      </w:r>
      <w:r>
        <w:t xml:space="preserve"> up Kumbhakarn</w:t>
      </w:r>
      <w:r w:rsidR="00A96A1A">
        <w:t>a</w:t>
      </w:r>
      <w:r>
        <w:t xml:space="preserve">. </w:t>
      </w:r>
      <w:r w:rsidRPr="00A96A1A">
        <w:rPr>
          <w:b/>
          <w:bCs/>
        </w:rPr>
        <w:t xml:space="preserve">Sage Valmiki exaggerates the depiction of the </w:t>
      </w:r>
      <w:r w:rsidR="00A96A1A" w:rsidRPr="00A96A1A">
        <w:rPr>
          <w:b/>
          <w:bCs/>
        </w:rPr>
        <w:t>T</w:t>
      </w:r>
      <w:r w:rsidRPr="00A96A1A">
        <w:rPr>
          <w:b/>
          <w:bCs/>
        </w:rPr>
        <w:t xml:space="preserve">amas </w:t>
      </w:r>
      <w:r w:rsidR="00A96A1A" w:rsidRPr="00A96A1A">
        <w:rPr>
          <w:b/>
          <w:bCs/>
        </w:rPr>
        <w:t>G</w:t>
      </w:r>
      <w:r w:rsidRPr="00A96A1A">
        <w:rPr>
          <w:b/>
          <w:bCs/>
        </w:rPr>
        <w:t>una for storytelling. Kumbhakarn</w:t>
      </w:r>
      <w:r w:rsidR="00A96A1A" w:rsidRPr="00A96A1A">
        <w:rPr>
          <w:b/>
          <w:bCs/>
        </w:rPr>
        <w:t>a</w:t>
      </w:r>
      <w:r w:rsidRPr="00A96A1A">
        <w:rPr>
          <w:b/>
          <w:bCs/>
        </w:rPr>
        <w:t xml:space="preserve"> perfectly represents all the flaws of the </w:t>
      </w:r>
      <w:r w:rsidR="00A96A1A" w:rsidRPr="00A96A1A">
        <w:rPr>
          <w:b/>
          <w:bCs/>
        </w:rPr>
        <w:t>T</w:t>
      </w:r>
      <w:r w:rsidRPr="00A96A1A">
        <w:rPr>
          <w:b/>
          <w:bCs/>
        </w:rPr>
        <w:t xml:space="preserve">amas </w:t>
      </w:r>
      <w:r w:rsidR="00A96A1A" w:rsidRPr="00A96A1A">
        <w:rPr>
          <w:b/>
          <w:bCs/>
        </w:rPr>
        <w:t>G</w:t>
      </w:r>
      <w:r w:rsidRPr="00A96A1A">
        <w:rPr>
          <w:b/>
          <w:bCs/>
        </w:rPr>
        <w:t>una in him. Thus, he is the best character in Ramayan</w:t>
      </w:r>
      <w:r w:rsidR="00A96A1A" w:rsidRPr="00A96A1A">
        <w:rPr>
          <w:b/>
          <w:bCs/>
        </w:rPr>
        <w:t>a</w:t>
      </w:r>
      <w:r w:rsidRPr="00A96A1A">
        <w:rPr>
          <w:b/>
          <w:bCs/>
        </w:rPr>
        <w:t>.</w:t>
      </w:r>
    </w:p>
    <w:p w:rsidR="0036437E" w:rsidRDefault="0036437E" w:rsidP="0036437E">
      <w:pPr>
        <w:spacing w:line="480" w:lineRule="auto"/>
        <w:ind w:firstLine="720"/>
        <w:jc w:val="both"/>
      </w:pPr>
      <w:r>
        <w:t>In verse 6-60-16, sage Valmiki mentions that Kumbhakarn</w:t>
      </w:r>
      <w:r w:rsidR="00A96A1A">
        <w:t>a</w:t>
      </w:r>
      <w:r>
        <w:t xml:space="preserve"> is sleeping happily, </w:t>
      </w:r>
      <w:r w:rsidR="005D3D75">
        <w:t>with no</w:t>
      </w:r>
      <w:r>
        <w:t xml:space="preserve"> cares. His intelligence becomes dull because of lust and sleep; he sleeps for seven, eight, or even nine months at a stretch. Verse 6-60-19 tells us that Kumbhakarn</w:t>
      </w:r>
      <w:r w:rsidR="00A96A1A">
        <w:t>a</w:t>
      </w:r>
      <w:r>
        <w:t xml:space="preserve"> is foremost amongst the demons and that he is a great warrior. However, he is fond of simple pleasures in life and </w:t>
      </w:r>
      <w:r w:rsidR="007778EB">
        <w:t>loves to</w:t>
      </w:r>
      <w:r>
        <w:t xml:space="preserve"> </w:t>
      </w:r>
      <w:r w:rsidR="009B312F">
        <w:t>sleep!</w:t>
      </w:r>
    </w:p>
    <w:p w:rsidR="0036437E" w:rsidRDefault="0036437E" w:rsidP="0036437E">
      <w:pPr>
        <w:spacing w:line="480" w:lineRule="auto"/>
        <w:ind w:firstLine="720"/>
        <w:jc w:val="both"/>
      </w:pPr>
      <w:r>
        <w:t xml:space="preserve">After receiving </w:t>
      </w:r>
      <w:r w:rsidR="008928F2">
        <w:t>Ravana’s</w:t>
      </w:r>
      <w:r>
        <w:t xml:space="preserve"> order to wake Kumbhakarn</w:t>
      </w:r>
      <w:r w:rsidR="00A96A1A">
        <w:t>a</w:t>
      </w:r>
      <w:r>
        <w:t xml:space="preserve"> up, a large group of demons goes to Kumbhakarn</w:t>
      </w:r>
      <w:r w:rsidR="00A96A1A">
        <w:t>a</w:t>
      </w:r>
      <w:r>
        <w:t>’s cave. From the verse 6-60-22 to verse 6-60-65, they try to wake him up. It highlights Kumbhakarn</w:t>
      </w:r>
      <w:r w:rsidR="00A96A1A">
        <w:t>a</w:t>
      </w:r>
      <w:r>
        <w:t>’s deep sleep and adds a touch of comedy. Kumbhakarn</w:t>
      </w:r>
      <w:r w:rsidR="00A96A1A">
        <w:t>a</w:t>
      </w:r>
      <w:r>
        <w:t xml:space="preserve"> also eats food and drinks wine in enormously large quantities. Verse 6-60-92 specifies that he drank 2000 pitchers of wine after waking up, but he felt a little high.</w:t>
      </w:r>
    </w:p>
    <w:p w:rsidR="0036437E" w:rsidRDefault="0036437E" w:rsidP="0036437E">
      <w:pPr>
        <w:spacing w:line="480" w:lineRule="auto"/>
        <w:ind w:firstLine="720"/>
        <w:jc w:val="both"/>
      </w:pPr>
      <w:r>
        <w:lastRenderedPageBreak/>
        <w:t>When Shri Ram questions Vibhishan</w:t>
      </w:r>
      <w:r w:rsidR="00A96A1A">
        <w:t>a</w:t>
      </w:r>
      <w:r>
        <w:t xml:space="preserve"> about Kumbhakarn</w:t>
      </w:r>
      <w:r w:rsidR="00A96A1A">
        <w:t>a</w:t>
      </w:r>
      <w:r>
        <w:t>, Vibhishan</w:t>
      </w:r>
      <w:r w:rsidR="00A96A1A">
        <w:t>a</w:t>
      </w:r>
      <w:r>
        <w:t xml:space="preserve"> tells him that Kumbhakarn</w:t>
      </w:r>
      <w:r w:rsidR="00A96A1A">
        <w:t>a</w:t>
      </w:r>
      <w:r>
        <w:t xml:space="preserve"> had won Indr</w:t>
      </w:r>
      <w:r w:rsidR="00A96A1A">
        <w:t>a</w:t>
      </w:r>
      <w:r>
        <w:t xml:space="preserve"> in battle. It is easy to understand as laziness can overpower all the sense organs or Indr</w:t>
      </w:r>
      <w:r w:rsidR="00A96A1A">
        <w:t>a</w:t>
      </w:r>
      <w:r>
        <w:t>.</w:t>
      </w:r>
    </w:p>
    <w:p w:rsidR="0036437E" w:rsidRDefault="0036437E" w:rsidP="0036437E">
      <w:pPr>
        <w:spacing w:line="480" w:lineRule="auto"/>
        <w:ind w:firstLine="720"/>
        <w:jc w:val="both"/>
      </w:pPr>
      <w:r>
        <w:t>Just as sage Valmiki compares Indrajit with Indr</w:t>
      </w:r>
      <w:r w:rsidR="00A96A1A">
        <w:t>a</w:t>
      </w:r>
      <w:r>
        <w:t>, he compares Kumbhakarn</w:t>
      </w:r>
      <w:r w:rsidR="00A96A1A">
        <w:t>a</w:t>
      </w:r>
      <w:r>
        <w:t xml:space="preserve"> with Yam</w:t>
      </w:r>
      <w:r w:rsidR="00A96A1A">
        <w:t>a</w:t>
      </w:r>
      <w:r>
        <w:t>, the god of death and mentions that Kumbhakarn</w:t>
      </w:r>
      <w:r w:rsidR="00A96A1A">
        <w:t>a</w:t>
      </w:r>
      <w:r>
        <w:t xml:space="preserve"> had defeated Yam</w:t>
      </w:r>
      <w:r w:rsidR="00A96A1A">
        <w:t>a</w:t>
      </w:r>
      <w:r>
        <w:t xml:space="preserve">. More than anything else, this comparison underscores the threat the </w:t>
      </w:r>
      <w:r w:rsidR="00A96A1A">
        <w:t>T</w:t>
      </w:r>
      <w:r>
        <w:t xml:space="preserve">amas </w:t>
      </w:r>
      <w:r w:rsidR="00A96A1A">
        <w:t>G</w:t>
      </w:r>
      <w:r>
        <w:t xml:space="preserve">una poses to the progress of a spiritual aspirant. </w:t>
      </w:r>
    </w:p>
    <w:p w:rsidR="00A96A1A" w:rsidRDefault="0036437E" w:rsidP="0036437E">
      <w:pPr>
        <w:spacing w:line="480" w:lineRule="auto"/>
        <w:ind w:firstLine="720"/>
        <w:jc w:val="both"/>
      </w:pPr>
      <w:r>
        <w:t>Verses 6-61-10 through 6-61-29 tell us how Lord Brahma cursed Kumbhakarn</w:t>
      </w:r>
      <w:r w:rsidR="00A96A1A">
        <w:t>a</w:t>
      </w:r>
      <w:r>
        <w:t xml:space="preserve"> that he would sleep for six months and wake up for only for a day. Wherever we get boons and curses </w:t>
      </w:r>
      <w:r w:rsidR="00280970">
        <w:t xml:space="preserve">without any energy transfer, </w:t>
      </w:r>
      <w:r>
        <w:t xml:space="preserve">we know that we are looking at some aspect of reality hidden nicely behind the story. </w:t>
      </w:r>
    </w:p>
    <w:p w:rsidR="0036437E" w:rsidRDefault="0036437E" w:rsidP="0036437E">
      <w:pPr>
        <w:spacing w:line="480" w:lineRule="auto"/>
        <w:ind w:firstLine="720"/>
        <w:jc w:val="both"/>
      </w:pPr>
      <w:r>
        <w:t>Kumbhakarn</w:t>
      </w:r>
      <w:r w:rsidR="00A96A1A">
        <w:t>a</w:t>
      </w:r>
      <w:r>
        <w:t xml:space="preserve"> is a grandson of Lord Brahma. Right since his birth, he was </w:t>
      </w:r>
      <w:r w:rsidR="005D3D75">
        <w:t>starving</w:t>
      </w:r>
      <w:r>
        <w:t>; so, he started eating every living being. In contrast to the other demons, whose strength comes from various boons from gods, Kumbhakarn</w:t>
      </w:r>
      <w:r w:rsidR="00A96A1A">
        <w:t>a</w:t>
      </w:r>
      <w:r>
        <w:t>’s power comes from his very nature. Indr</w:t>
      </w:r>
      <w:r w:rsidR="00A96A1A">
        <w:t>a</w:t>
      </w:r>
      <w:r>
        <w:t xml:space="preserve"> tried to stop Kumbhakarn</w:t>
      </w:r>
      <w:r w:rsidR="00A96A1A">
        <w:t>a</w:t>
      </w:r>
      <w:r>
        <w:t>, but he was badly hurt and had to run to Lord Brahma for protection. Lord Brahma cursed Kumbhakarn</w:t>
      </w:r>
      <w:r w:rsidR="00A96A1A">
        <w:t>a</w:t>
      </w:r>
      <w:r>
        <w:t xml:space="preserve"> to fall asleep, as if he was dead, but </w:t>
      </w:r>
      <w:r w:rsidR="008928F2">
        <w:t>Ravana questioned</w:t>
      </w:r>
      <w:r>
        <w:t xml:space="preserve"> Lord Brahma’s judgment. At </w:t>
      </w:r>
      <w:r w:rsidR="008928F2">
        <w:t>Ravana’s</w:t>
      </w:r>
      <w:r>
        <w:t xml:space="preserve"> request, Lord Brahma altered his curse a little, allowing Kumbhakarn</w:t>
      </w:r>
      <w:r w:rsidR="00A96A1A">
        <w:t>a</w:t>
      </w:r>
      <w:r>
        <w:t xml:space="preserve"> to sleep for six months and wake up for one day, just to eat. Thus, inside the curse story, we get to understand the nature of the </w:t>
      </w:r>
      <w:r w:rsidR="00A96A1A">
        <w:t>T</w:t>
      </w:r>
      <w:r>
        <w:t xml:space="preserve">amas </w:t>
      </w:r>
      <w:r w:rsidR="00A96A1A">
        <w:t>G</w:t>
      </w:r>
      <w:r>
        <w:t xml:space="preserve">una, which is very much a part of us too. </w:t>
      </w:r>
    </w:p>
    <w:p w:rsidR="00280970" w:rsidRDefault="0036437E" w:rsidP="0036437E">
      <w:pPr>
        <w:spacing w:line="480" w:lineRule="auto"/>
        <w:ind w:firstLine="720"/>
        <w:jc w:val="both"/>
      </w:pPr>
      <w:r>
        <w:t xml:space="preserve">As mentioned in verse 6-60-16, overindulgence dims the intelligence of a person, making the person lazy. If you search the internet, you will come across several sites that describe a </w:t>
      </w:r>
      <w:r w:rsidR="00A96A1A">
        <w:t>T</w:t>
      </w:r>
      <w:r>
        <w:t>amasic person as evil or like the villain of a movie, with the characteristics of being</w:t>
      </w:r>
      <w:r w:rsidR="005D3D75">
        <w:t xml:space="preserve"> ignorant, insensitive, immoral,</w:t>
      </w:r>
      <w:r>
        <w:t xml:space="preserve"> dishonest, exploitative, deceptive, unkind, and a host of other such traits. This kind of c</w:t>
      </w:r>
      <w:r w:rsidR="00A96A1A">
        <w:t>haracterization is not accurate.</w:t>
      </w:r>
      <w:r>
        <w:t xml:space="preserve"> </w:t>
      </w:r>
    </w:p>
    <w:p w:rsidR="0036437E" w:rsidRDefault="00A96A1A" w:rsidP="0036437E">
      <w:pPr>
        <w:spacing w:line="480" w:lineRule="auto"/>
        <w:ind w:firstLine="720"/>
        <w:jc w:val="both"/>
      </w:pPr>
      <w:r w:rsidRPr="00A96A1A">
        <w:rPr>
          <w:b/>
          <w:bCs/>
        </w:rPr>
        <w:lastRenderedPageBreak/>
        <w:t>T</w:t>
      </w:r>
      <w:r w:rsidR="0036437E" w:rsidRPr="00A96A1A">
        <w:rPr>
          <w:b/>
          <w:bCs/>
        </w:rPr>
        <w:t xml:space="preserve">he </w:t>
      </w:r>
      <w:r w:rsidRPr="00A96A1A">
        <w:rPr>
          <w:b/>
          <w:bCs/>
        </w:rPr>
        <w:t>T</w:t>
      </w:r>
      <w:r w:rsidR="0036437E" w:rsidRPr="00A96A1A">
        <w:rPr>
          <w:b/>
          <w:bCs/>
        </w:rPr>
        <w:t xml:space="preserve">amas </w:t>
      </w:r>
      <w:r w:rsidRPr="00A96A1A">
        <w:rPr>
          <w:b/>
          <w:bCs/>
        </w:rPr>
        <w:t>G</w:t>
      </w:r>
      <w:r w:rsidR="0036437E" w:rsidRPr="00A96A1A">
        <w:rPr>
          <w:b/>
          <w:bCs/>
        </w:rPr>
        <w:t>una is just a resistive force of nature</w:t>
      </w:r>
      <w:r w:rsidRPr="00A96A1A">
        <w:rPr>
          <w:b/>
          <w:bCs/>
        </w:rPr>
        <w:t>.</w:t>
      </w:r>
      <w:r w:rsidR="0036437E" w:rsidRPr="00A96A1A">
        <w:rPr>
          <w:b/>
          <w:bCs/>
        </w:rPr>
        <w:t xml:space="preserve"> </w:t>
      </w:r>
      <w:r w:rsidRPr="00A96A1A">
        <w:rPr>
          <w:b/>
          <w:bCs/>
        </w:rPr>
        <w:t>A</w:t>
      </w:r>
      <w:r w:rsidR="0036437E" w:rsidRPr="00A96A1A">
        <w:rPr>
          <w:b/>
          <w:bCs/>
        </w:rPr>
        <w:t xml:space="preserve">nything else is a play of </w:t>
      </w:r>
      <w:r w:rsidR="008928F2">
        <w:rPr>
          <w:b/>
          <w:bCs/>
        </w:rPr>
        <w:t>Ahamkara</w:t>
      </w:r>
      <w:r w:rsidR="0036437E" w:rsidRPr="00A96A1A">
        <w:rPr>
          <w:b/>
          <w:bCs/>
        </w:rPr>
        <w:t>. That is the reason we do not see sage Valmiki portraying Kumbhakarn</w:t>
      </w:r>
      <w:r w:rsidRPr="00A96A1A">
        <w:rPr>
          <w:b/>
          <w:bCs/>
        </w:rPr>
        <w:t>a</w:t>
      </w:r>
      <w:r w:rsidR="0036437E" w:rsidRPr="00A96A1A">
        <w:rPr>
          <w:b/>
          <w:bCs/>
        </w:rPr>
        <w:t xml:space="preserve"> as a villain</w:t>
      </w:r>
      <w:r w:rsidRPr="00A96A1A">
        <w:rPr>
          <w:b/>
          <w:bCs/>
        </w:rPr>
        <w:t>,</w:t>
      </w:r>
      <w:r w:rsidR="0036437E" w:rsidRPr="00A96A1A">
        <w:rPr>
          <w:b/>
          <w:bCs/>
        </w:rPr>
        <w:t xml:space="preserve"> even though he fights on the side of the demons.</w:t>
      </w:r>
    </w:p>
    <w:p w:rsidR="0036437E" w:rsidRDefault="0036437E" w:rsidP="0036437E">
      <w:pPr>
        <w:spacing w:line="480" w:lineRule="auto"/>
        <w:ind w:firstLine="720"/>
        <w:jc w:val="both"/>
      </w:pPr>
      <w:r>
        <w:t xml:space="preserve">Maybe, sage Valmiki was aware of our tendency to characterize the </w:t>
      </w:r>
      <w:r w:rsidR="0039409D">
        <w:t>T</w:t>
      </w:r>
      <w:r>
        <w:t xml:space="preserve">amas </w:t>
      </w:r>
      <w:r w:rsidR="0039409D">
        <w:t>Guna as an evil force of nature.</w:t>
      </w:r>
      <w:r>
        <w:t xml:space="preserve"> </w:t>
      </w:r>
      <w:r w:rsidR="0039409D">
        <w:t xml:space="preserve">Hence, </w:t>
      </w:r>
      <w:r>
        <w:t>he wrote a few chapters that give us a very different picture</w:t>
      </w:r>
      <w:r w:rsidR="0039409D">
        <w:t xml:space="preserve"> of Kumbhakarna</w:t>
      </w:r>
      <w:r>
        <w:t>. For example, in verses 6-63-2 to 6-63-18, Kumbhakarn</w:t>
      </w:r>
      <w:r w:rsidR="0039409D">
        <w:t>a</w:t>
      </w:r>
      <w:r>
        <w:t xml:space="preserve"> scolds </w:t>
      </w:r>
      <w:r w:rsidR="008928F2">
        <w:t>Ravana for</w:t>
      </w:r>
      <w:r>
        <w:t xml:space="preserve"> not following the duties of a king and tells </w:t>
      </w:r>
      <w:r w:rsidR="008928F2">
        <w:t>Ravana that</w:t>
      </w:r>
      <w:r>
        <w:t xml:space="preserve"> he is listening to bad advisors. Here, we get a picture of a </w:t>
      </w:r>
      <w:r w:rsidR="00181E29">
        <w:t>person</w:t>
      </w:r>
      <w:r>
        <w:t xml:space="preserve"> who has very high regard for books and scriptures, and who dislikes brutality and greed for wealth. Even at the cost of getting </w:t>
      </w:r>
      <w:r w:rsidR="008928F2">
        <w:t>Ravana mad</w:t>
      </w:r>
      <w:r>
        <w:t xml:space="preserve"> at him, Kumbhakarn</w:t>
      </w:r>
      <w:r w:rsidR="0039409D">
        <w:t>a</w:t>
      </w:r>
      <w:r>
        <w:t xml:space="preserve"> does not hesitate to give </w:t>
      </w:r>
      <w:r w:rsidR="00181E29">
        <w:t>excellent advice</w:t>
      </w:r>
      <w:r>
        <w:t xml:space="preserve"> to </w:t>
      </w:r>
      <w:r w:rsidR="008928F2">
        <w:t xml:space="preserve">Ravana. </w:t>
      </w:r>
      <w:r w:rsidR="00181E29">
        <w:t>From</w:t>
      </w:r>
      <w:r>
        <w:t xml:space="preserve"> verse 6-63-33 to verse 6-63-58, he gently and firmly tells </w:t>
      </w:r>
      <w:r w:rsidR="008928F2">
        <w:t>Ravana that</w:t>
      </w:r>
      <w:r>
        <w:t xml:space="preserve"> he will do </w:t>
      </w:r>
      <w:r w:rsidR="008928F2">
        <w:t>Ravana’s</w:t>
      </w:r>
      <w:r>
        <w:t xml:space="preserve"> bidding.</w:t>
      </w:r>
    </w:p>
    <w:p w:rsidR="0039409D" w:rsidRDefault="0036437E" w:rsidP="0036437E">
      <w:pPr>
        <w:spacing w:line="480" w:lineRule="auto"/>
        <w:ind w:firstLine="720"/>
        <w:jc w:val="both"/>
      </w:pPr>
      <w:r>
        <w:t>In chapter 6-64, demon Mahodar</w:t>
      </w:r>
      <w:r w:rsidR="0039409D">
        <w:t>a</w:t>
      </w:r>
      <w:r>
        <w:t xml:space="preserve"> – meaning “big-belly” – who is a close advisor to </w:t>
      </w:r>
      <w:r w:rsidR="008928F2">
        <w:t>Ravana,</w:t>
      </w:r>
      <w:r>
        <w:t xml:space="preserve"> rebukes Kumbhakarn</w:t>
      </w:r>
      <w:r w:rsidR="0039409D">
        <w:t>a</w:t>
      </w:r>
      <w:r>
        <w:t xml:space="preserve"> and shows off his talent. According to Mahodar</w:t>
      </w:r>
      <w:r w:rsidR="0039409D">
        <w:t>a</w:t>
      </w:r>
      <w:r>
        <w:t xml:space="preserve">, </w:t>
      </w:r>
      <w:r w:rsidR="008928F2">
        <w:t>Ravana has</w:t>
      </w:r>
      <w:r>
        <w:t xml:space="preserve"> </w:t>
      </w:r>
      <w:r w:rsidR="00E539EF">
        <w:t>deliberated</w:t>
      </w:r>
      <w:r>
        <w:t xml:space="preserve"> all aspects and consequences before choosing his course of actions. From verses 6-64-4 to 6-64-10, Mahodar</w:t>
      </w:r>
      <w:r w:rsidR="0039409D">
        <w:t>a</w:t>
      </w:r>
      <w:r>
        <w:t xml:space="preserve"> evokes the concepts of karm</w:t>
      </w:r>
      <w:r w:rsidR="0039409D">
        <w:t>a</w:t>
      </w:r>
      <w:r>
        <w:t xml:space="preserve">, virtue, etc. but ends up justifying </w:t>
      </w:r>
      <w:r w:rsidR="008928F2">
        <w:t>Ravana’s</w:t>
      </w:r>
      <w:r>
        <w:t xml:space="preserve"> actions. These four verses are valuable to us, because they show how words </w:t>
      </w:r>
      <w:r w:rsidR="00B04318">
        <w:t xml:space="preserve">from scriptures </w:t>
      </w:r>
      <w:r>
        <w:t xml:space="preserve">end up being an instrument of justification of wrong actions. </w:t>
      </w:r>
    </w:p>
    <w:p w:rsidR="0036437E" w:rsidRDefault="0036437E" w:rsidP="0036437E">
      <w:pPr>
        <w:spacing w:line="480" w:lineRule="auto"/>
        <w:ind w:firstLine="720"/>
        <w:jc w:val="both"/>
      </w:pPr>
      <w:r>
        <w:t>In verse 6-64-6, Mahodar</w:t>
      </w:r>
      <w:r w:rsidR="0039409D">
        <w:t>a</w:t>
      </w:r>
      <w:r w:rsidR="00D02EEA">
        <w:t xml:space="preserve"> says that righteousness (D</w:t>
      </w:r>
      <w:r>
        <w:t>harm</w:t>
      </w:r>
      <w:r w:rsidR="0039409D">
        <w:t>a</w:t>
      </w:r>
      <w:r w:rsidR="00D02EEA">
        <w:t>), wealth (A</w:t>
      </w:r>
      <w:r>
        <w:t>rth</w:t>
      </w:r>
      <w:r w:rsidR="0039409D">
        <w:t>a</w:t>
      </w:r>
      <w:r>
        <w:t xml:space="preserve">) and </w:t>
      </w:r>
      <w:r w:rsidR="00B84FCE">
        <w:t xml:space="preserve">fulfillment of </w:t>
      </w:r>
      <w:r>
        <w:t>legitimate desires (</w:t>
      </w:r>
      <w:r w:rsidR="00D02EEA">
        <w:t>K</w:t>
      </w:r>
      <w:r>
        <w:t>am</w:t>
      </w:r>
      <w:r w:rsidR="0039409D">
        <w:t>a</w:t>
      </w:r>
      <w:r>
        <w:t xml:space="preserve">) always go together. He takes out the fourth word from this list, which is </w:t>
      </w:r>
      <w:r w:rsidR="0039409D">
        <w:t>salvation or liberation (</w:t>
      </w:r>
      <w:r w:rsidR="00D02EEA">
        <w:t>M</w:t>
      </w:r>
      <w:r w:rsidR="0039409D">
        <w:t>oksha).</w:t>
      </w:r>
      <w:r>
        <w:t xml:space="preserve"> </w:t>
      </w:r>
      <w:r w:rsidR="0039409D">
        <w:t>T</w:t>
      </w:r>
      <w:r>
        <w:t>hus, he uses these words completely out of context. Instead of saying “righteousness brings wealth, fulfillment of legitimate desires, and liberation,” Mahodar</w:t>
      </w:r>
      <w:r w:rsidR="0039409D">
        <w:t>a</w:t>
      </w:r>
      <w:r>
        <w:t xml:space="preserve"> interprets it in the wrong way. He broadens the scope of legitimate desires to include illegitimate desires and equates their fulfillment with righteousness. In three verses, 6-64-7, 8, and 9 – Mahodar</w:t>
      </w:r>
      <w:r w:rsidR="0039409D">
        <w:t>a</w:t>
      </w:r>
      <w:r>
        <w:t xml:space="preserve"> justifies </w:t>
      </w:r>
      <w:r w:rsidR="008928F2">
        <w:t>Ravana’s</w:t>
      </w:r>
      <w:r>
        <w:t xml:space="preserve"> </w:t>
      </w:r>
      <w:r>
        <w:lastRenderedPageBreak/>
        <w:t xml:space="preserve">abduction of Sita. These verses are difficult to translate and very difficult to interpret because of their twisted logic. </w:t>
      </w:r>
      <w:r w:rsidRPr="0039409D">
        <w:rPr>
          <w:b/>
          <w:bCs/>
        </w:rPr>
        <w:t xml:space="preserve">In these verses, sage Valmiki </w:t>
      </w:r>
      <w:r w:rsidR="00181E29">
        <w:rPr>
          <w:b/>
          <w:bCs/>
        </w:rPr>
        <w:t>shows</w:t>
      </w:r>
      <w:r w:rsidRPr="0039409D">
        <w:rPr>
          <w:b/>
          <w:bCs/>
        </w:rPr>
        <w:t xml:space="preserve"> and gives us yet another warning that the people may quote scriptures out of context to justify wrong actions.</w:t>
      </w:r>
    </w:p>
    <w:p w:rsidR="0036437E" w:rsidRDefault="0036437E" w:rsidP="0036437E">
      <w:pPr>
        <w:spacing w:line="480" w:lineRule="auto"/>
        <w:ind w:firstLine="720"/>
        <w:jc w:val="both"/>
      </w:pPr>
      <w:r>
        <w:t>Mahodar</w:t>
      </w:r>
      <w:r w:rsidR="0039409D">
        <w:t>a</w:t>
      </w:r>
      <w:r>
        <w:t xml:space="preserve">’s use of scriptures as a means to justify his ends reminds us of the warning given in the Isavasya Upanishad. It says that a </w:t>
      </w:r>
      <w:r w:rsidR="00181E29">
        <w:t>person</w:t>
      </w:r>
      <w:r>
        <w:t xml:space="preserve"> who merely collects knowledge from the scriptures but does not use it correctly, goes to even more darkness than an </w:t>
      </w:r>
      <w:r w:rsidR="00181E29">
        <w:t>individual</w:t>
      </w:r>
      <w:r>
        <w:t xml:space="preserve"> who does not read scriptures at all. Based on the logic Mahodar</w:t>
      </w:r>
      <w:r w:rsidR="0039409D">
        <w:t>a</w:t>
      </w:r>
      <w:r>
        <w:t xml:space="preserve"> makes use of, we conclude that he has a twisted mind. Almost to prove that this is true, in the next few verses Mahodar</w:t>
      </w:r>
      <w:r w:rsidR="0039409D">
        <w:t>a</w:t>
      </w:r>
      <w:r>
        <w:t xml:space="preserve"> hatches a wicked plan to trick Sita into </w:t>
      </w:r>
      <w:r w:rsidR="008928F2">
        <w:t>Ravana’s</w:t>
      </w:r>
      <w:r>
        <w:t xml:space="preserve"> submission by creating a fake drama of victory over Shri Ram and Laxman</w:t>
      </w:r>
      <w:r w:rsidR="0039409D">
        <w:t>a</w:t>
      </w:r>
      <w:r>
        <w:t xml:space="preserve">. </w:t>
      </w:r>
    </w:p>
    <w:p w:rsidR="0072474F" w:rsidRDefault="0036437E" w:rsidP="0036437E">
      <w:pPr>
        <w:spacing w:line="480" w:lineRule="auto"/>
        <w:ind w:firstLine="720"/>
        <w:jc w:val="both"/>
      </w:pPr>
      <w:r>
        <w:t>Coming back to the story of Kumbhakarn</w:t>
      </w:r>
      <w:r w:rsidR="0039409D">
        <w:t>a</w:t>
      </w:r>
      <w:r>
        <w:t xml:space="preserve">, in verse 6-65-23, </w:t>
      </w:r>
      <w:r w:rsidR="008928F2">
        <w:t>Ravana orders</w:t>
      </w:r>
      <w:r>
        <w:t xml:space="preserve"> Kumbhakarn</w:t>
      </w:r>
      <w:r w:rsidR="0039409D">
        <w:t>a</w:t>
      </w:r>
      <w:r>
        <w:t xml:space="preserve"> to go to war along with the army of Lanka against Shri Ram. The discussion of Kumbhakarn</w:t>
      </w:r>
      <w:r w:rsidR="0039409D">
        <w:t>a</w:t>
      </w:r>
      <w:r>
        <w:t xml:space="preserve"> going to the battle alone</w:t>
      </w:r>
      <w:r w:rsidR="0039409D">
        <w:t xml:space="preserve">, </w:t>
      </w:r>
      <w:r w:rsidR="00181E29">
        <w:t>with none</w:t>
      </w:r>
      <w:r w:rsidR="0039409D">
        <w:t xml:space="preserve"> of </w:t>
      </w:r>
      <w:r w:rsidR="008928F2">
        <w:t>Ravana’s</w:t>
      </w:r>
      <w:r w:rsidR="0039409D">
        <w:t xml:space="preserve"> army,</w:t>
      </w:r>
      <w:r>
        <w:t xml:space="preserve"> keeps on popping up in these chapters</w:t>
      </w:r>
      <w:r w:rsidR="0039409D">
        <w:t>.</w:t>
      </w:r>
      <w:r>
        <w:t xml:space="preserve"> </w:t>
      </w:r>
      <w:r w:rsidR="0039409D">
        <w:t>I</w:t>
      </w:r>
      <w:r>
        <w:t>ts reason will be clear later.</w:t>
      </w:r>
    </w:p>
    <w:p w:rsidR="0036437E" w:rsidRDefault="0036437E" w:rsidP="0036437E">
      <w:pPr>
        <w:spacing w:line="480" w:lineRule="auto"/>
        <w:ind w:firstLine="720"/>
        <w:jc w:val="both"/>
      </w:pPr>
      <w:r>
        <w:t>Verses 6-65-40 and 41 tell us the exact size of Kumbhakarn</w:t>
      </w:r>
      <w:r w:rsidR="0072474F">
        <w:t>a</w:t>
      </w:r>
      <w:r>
        <w:t xml:space="preserve">. He is 600 bows tall and 100 bows wide. </w:t>
      </w:r>
      <w:r w:rsidR="0072474F">
        <w:t>The</w:t>
      </w:r>
      <w:r>
        <w:t xml:space="preserve"> bows used in ancient times were very tall. If we consider a bow’s height to be five feet, we get Kumbhakarn</w:t>
      </w:r>
      <w:r w:rsidR="0072474F">
        <w:t>a</w:t>
      </w:r>
      <w:r>
        <w:t>’s height to be 3000 feet, which is three times that of Eifel tower. As for his width, he is 500 feet wide.</w:t>
      </w:r>
      <w:r w:rsidR="0072474F">
        <w:t xml:space="preserve"> </w:t>
      </w:r>
    </w:p>
    <w:p w:rsidR="0036437E" w:rsidRDefault="0036437E" w:rsidP="0036437E">
      <w:pPr>
        <w:spacing w:line="480" w:lineRule="auto"/>
        <w:ind w:firstLine="720"/>
        <w:jc w:val="both"/>
      </w:pPr>
      <w:r>
        <w:t>In chapters 6-66 and 6-67, Kumbhakarn</w:t>
      </w:r>
      <w:r w:rsidR="0072474F">
        <w:t>a</w:t>
      </w:r>
      <w:r>
        <w:t xml:space="preserve"> decimates and devours the monkey army, even as </w:t>
      </w:r>
      <w:r w:rsidR="003517A9">
        <w:t>Angada</w:t>
      </w:r>
      <w:r>
        <w:t xml:space="preserve"> tries to raise the monkeys’ spirits. In verse 6-67-18, </w:t>
      </w:r>
      <w:r w:rsidR="00A34230">
        <w:t>Hanumana</w:t>
      </w:r>
      <w:r>
        <w:t xml:space="preserve"> tries to stop Kumbhakarn</w:t>
      </w:r>
      <w:r w:rsidR="0072474F">
        <w:t>a</w:t>
      </w:r>
      <w:r>
        <w:t xml:space="preserve"> and gets badly hurt in a single hit from him. In verses 6-67-24 through 6-67-30, sage Valmiki tells us that five monkey leaders attack Kumbhakarn</w:t>
      </w:r>
      <w:r w:rsidR="0072474F">
        <w:t>a</w:t>
      </w:r>
      <w:r>
        <w:t xml:space="preserve"> at the same time. However, Kumbhakarn</w:t>
      </w:r>
      <w:r w:rsidR="0072474F">
        <w:t>a</w:t>
      </w:r>
      <w:r>
        <w:t xml:space="preserve"> defeats all of them easily.</w:t>
      </w:r>
    </w:p>
    <w:p w:rsidR="0072474F" w:rsidRDefault="0036437E" w:rsidP="0036437E">
      <w:pPr>
        <w:spacing w:line="480" w:lineRule="auto"/>
        <w:ind w:firstLine="720"/>
        <w:jc w:val="both"/>
      </w:pPr>
      <w:r>
        <w:t xml:space="preserve">Because of his agility, little </w:t>
      </w:r>
      <w:r w:rsidR="00280970">
        <w:t xml:space="preserve">Angada </w:t>
      </w:r>
      <w:r w:rsidR="00181E29">
        <w:t>gives</w:t>
      </w:r>
      <w:r>
        <w:t xml:space="preserve"> a good fight to Kumbhakarn</w:t>
      </w:r>
      <w:r w:rsidR="0072474F">
        <w:t>a</w:t>
      </w:r>
      <w:r>
        <w:t>. However, in verse 6-67-50, Kumbhakarn</w:t>
      </w:r>
      <w:r w:rsidR="0072474F">
        <w:t>a</w:t>
      </w:r>
      <w:r>
        <w:t xml:space="preserve"> catches </w:t>
      </w:r>
      <w:r w:rsidR="00280970">
        <w:t xml:space="preserve">Angada </w:t>
      </w:r>
      <w:r>
        <w:t xml:space="preserve">in his fist and throws him down; </w:t>
      </w:r>
      <w:r w:rsidR="003517A9">
        <w:t xml:space="preserve">Angada </w:t>
      </w:r>
      <w:r>
        <w:t xml:space="preserve">falls unconscious. </w:t>
      </w:r>
      <w:r w:rsidR="008928F2">
        <w:t xml:space="preserve">Sugriva </w:t>
      </w:r>
      <w:r w:rsidR="008928F2">
        <w:lastRenderedPageBreak/>
        <w:t>tries</w:t>
      </w:r>
      <w:r>
        <w:t xml:space="preserve"> to stop Kumbhakarn</w:t>
      </w:r>
      <w:r w:rsidR="0072474F">
        <w:t>a,</w:t>
      </w:r>
      <w:r>
        <w:t xml:space="preserve"> but </w:t>
      </w:r>
      <w:r w:rsidR="00181E29">
        <w:t>fails</w:t>
      </w:r>
      <w:r>
        <w:t>. Instead, in verse 6-67-62, Kumbhakarn</w:t>
      </w:r>
      <w:r w:rsidR="0072474F">
        <w:t>a</w:t>
      </w:r>
      <w:r>
        <w:t xml:space="preserve"> tries to kill </w:t>
      </w:r>
      <w:r w:rsidR="008928F2">
        <w:t>Sugriva by</w:t>
      </w:r>
      <w:r>
        <w:t xml:space="preserve"> his spike. Fortu</w:t>
      </w:r>
      <w:r w:rsidR="0072474F">
        <w:t xml:space="preserve">nately, in verse 6-67-63, </w:t>
      </w:r>
      <w:r w:rsidR="00A34230">
        <w:t>Hanumana</w:t>
      </w:r>
      <w:r>
        <w:t xml:space="preserve"> steps in and stops the spike from killing </w:t>
      </w:r>
      <w:r w:rsidR="008928F2">
        <w:t xml:space="preserve">Sugriva. </w:t>
      </w:r>
    </w:p>
    <w:p w:rsidR="0036437E" w:rsidRDefault="0072474F" w:rsidP="0036437E">
      <w:pPr>
        <w:spacing w:line="480" w:lineRule="auto"/>
        <w:ind w:firstLine="720"/>
        <w:jc w:val="both"/>
      </w:pPr>
      <w:r>
        <w:t>A</w:t>
      </w:r>
      <w:r w:rsidR="0036437E">
        <w:t>t this point, all the monkey leaders are collectively trying to stop Kumbhakarn</w:t>
      </w:r>
      <w:r>
        <w:t>a</w:t>
      </w:r>
      <w:r w:rsidR="0036437E">
        <w:t>. They are not following the one-to-one-fight rule, and yet they cannot contain Kumbhakarn</w:t>
      </w:r>
      <w:r>
        <w:t>a</w:t>
      </w:r>
      <w:r w:rsidR="0036437E">
        <w:t>. In verse 6-67-67, Kumbhakarn</w:t>
      </w:r>
      <w:r>
        <w:t>a</w:t>
      </w:r>
      <w:r w:rsidR="0036437E">
        <w:t xml:space="preserve"> </w:t>
      </w:r>
      <w:r w:rsidR="00181E29">
        <w:t>strikes</w:t>
      </w:r>
      <w:r w:rsidR="0036437E">
        <w:t xml:space="preserve"> </w:t>
      </w:r>
      <w:r w:rsidR="008928F2">
        <w:t>Sugriva with</w:t>
      </w:r>
      <w:r w:rsidR="0036437E">
        <w:t xml:space="preserve"> a mountain, making </w:t>
      </w:r>
      <w:r w:rsidR="008928F2">
        <w:t>Sugriva unconscious</w:t>
      </w:r>
      <w:r w:rsidR="0036437E">
        <w:t xml:space="preserve">. So far, </w:t>
      </w:r>
      <w:r w:rsidR="008928F2">
        <w:t>Sugriva has</w:t>
      </w:r>
      <w:r w:rsidR="0036437E">
        <w:t xml:space="preserve"> fallen unconscious three times with no confirmed killing of any named demon to his credit. Instead of killing </w:t>
      </w:r>
      <w:r w:rsidR="008928F2">
        <w:t>Sugriva on</w:t>
      </w:r>
      <w:r w:rsidR="0036437E">
        <w:t xml:space="preserve"> the spot, Kumbhakarn</w:t>
      </w:r>
      <w:r>
        <w:t>a</w:t>
      </w:r>
      <w:r w:rsidR="00280970">
        <w:t xml:space="preserve"> plans to</w:t>
      </w:r>
      <w:r w:rsidR="0036437E">
        <w:t xml:space="preserve"> </w:t>
      </w:r>
      <w:r w:rsidR="00181E29">
        <w:t>takes</w:t>
      </w:r>
      <w:r w:rsidR="0036437E">
        <w:t xml:space="preserve"> him to Lanka first and then kill him there.</w:t>
      </w:r>
    </w:p>
    <w:p w:rsidR="0072474F" w:rsidRDefault="0036437E" w:rsidP="0036437E">
      <w:pPr>
        <w:spacing w:line="480" w:lineRule="auto"/>
        <w:ind w:firstLine="720"/>
        <w:jc w:val="both"/>
      </w:pPr>
      <w:r>
        <w:t>In verse 6-67-72, Kumbhakarn</w:t>
      </w:r>
      <w:r w:rsidR="0072474F">
        <w:t>a</w:t>
      </w:r>
      <w:r>
        <w:t xml:space="preserve"> thinks if he kills </w:t>
      </w:r>
      <w:r w:rsidR="008928F2">
        <w:t>Sugriva,</w:t>
      </w:r>
      <w:r>
        <w:t xml:space="preserve"> the entire army of Shri Ram will be defeated. This logic works only if we consider </w:t>
      </w:r>
      <w:r w:rsidR="008928F2">
        <w:t>Sugriva to</w:t>
      </w:r>
      <w:r>
        <w:t xml:space="preserve"> be the heart. When the heart stops, the </w:t>
      </w:r>
      <w:r w:rsidR="00C15A6F">
        <w:t>Consciousness</w:t>
      </w:r>
      <w:r>
        <w:t xml:space="preserve"> has to leave the body. </w:t>
      </w:r>
    </w:p>
    <w:p w:rsidR="0036437E" w:rsidRDefault="0036437E" w:rsidP="0036437E">
      <w:pPr>
        <w:spacing w:line="480" w:lineRule="auto"/>
        <w:ind w:firstLine="720"/>
        <w:jc w:val="both"/>
      </w:pPr>
      <w:r>
        <w:t xml:space="preserve">Fortunately, in verses 6-67-84 to 6-67-89, </w:t>
      </w:r>
      <w:r w:rsidR="008928F2">
        <w:t>Sugriva regains</w:t>
      </w:r>
      <w:r>
        <w:t xml:space="preserve"> his </w:t>
      </w:r>
      <w:r w:rsidR="00280970">
        <w:t>c</w:t>
      </w:r>
      <w:r w:rsidR="00C15A6F">
        <w:t>onsciousness</w:t>
      </w:r>
      <w:r>
        <w:t xml:space="preserve">. He escapes from Lanka and unites with Shri Ram. </w:t>
      </w:r>
      <w:r w:rsidR="008928F2">
        <w:t>Sugriva manages</w:t>
      </w:r>
      <w:r>
        <w:t xml:space="preserve"> to cut-off Kumbhakarn</w:t>
      </w:r>
      <w:r w:rsidR="0072474F">
        <w:t>a</w:t>
      </w:r>
      <w:r>
        <w:t>’s nose, ears, and thus, Kumbhakarn</w:t>
      </w:r>
      <w:r w:rsidR="0072474F">
        <w:t>a</w:t>
      </w:r>
      <w:r>
        <w:t xml:space="preserve"> looks even more frightening than before.</w:t>
      </w:r>
    </w:p>
    <w:p w:rsidR="0036437E" w:rsidRDefault="0036437E" w:rsidP="0036437E">
      <w:pPr>
        <w:spacing w:line="480" w:lineRule="auto"/>
        <w:ind w:firstLine="720"/>
        <w:jc w:val="both"/>
      </w:pPr>
      <w:r>
        <w:t xml:space="preserve">Let us step back a little and see </w:t>
      </w:r>
      <w:r w:rsidR="00A34230">
        <w:t>Hanumana</w:t>
      </w:r>
      <w:r>
        <w:t>’s reaction at the time, when Kumbhakarn</w:t>
      </w:r>
      <w:r w:rsidR="0072474F">
        <w:t>a</w:t>
      </w:r>
      <w:r>
        <w:t xml:space="preserve"> was carrying </w:t>
      </w:r>
      <w:r w:rsidR="008928F2">
        <w:t>Sugriva away</w:t>
      </w:r>
      <w:r>
        <w:t xml:space="preserve"> to Lanka to kill him. </w:t>
      </w:r>
      <w:r w:rsidR="00A34230">
        <w:t>Hanumana</w:t>
      </w:r>
      <w:r>
        <w:t xml:space="preserve"> could have tried to stop Kumbhakarn</w:t>
      </w:r>
      <w:r w:rsidR="0072474F">
        <w:t>a</w:t>
      </w:r>
      <w:r>
        <w:t xml:space="preserve"> from carrying unconscious </w:t>
      </w:r>
      <w:r w:rsidR="008928F2">
        <w:t>Sugriva away</w:t>
      </w:r>
      <w:r>
        <w:t xml:space="preserve">, but he chooses not to do so. From the verse 6-67-74 to verse 6-67-80, </w:t>
      </w:r>
      <w:r w:rsidR="00A34230">
        <w:t>Hanumana</w:t>
      </w:r>
      <w:r>
        <w:t xml:space="preserve"> decides the right course of action for him, while the enemy carries his king away. First, he thinks of killing Kumbhakarn</w:t>
      </w:r>
      <w:r w:rsidR="0072474F">
        <w:t>a</w:t>
      </w:r>
      <w:r>
        <w:t xml:space="preserve"> to help </w:t>
      </w:r>
      <w:r w:rsidR="008928F2">
        <w:t xml:space="preserve">Sugriva. </w:t>
      </w:r>
      <w:r>
        <w:t xml:space="preserve">However he thinks it would be shameful for </w:t>
      </w:r>
      <w:r w:rsidR="008928F2">
        <w:t>Sugriva to</w:t>
      </w:r>
      <w:r>
        <w:t xml:space="preserve"> need help. Therefore, in verse 6-67-81, he </w:t>
      </w:r>
      <w:r w:rsidR="00181E29">
        <w:t>waits</w:t>
      </w:r>
      <w:r>
        <w:t xml:space="preserve"> and </w:t>
      </w:r>
      <w:r w:rsidR="00181E29">
        <w:t>cheers</w:t>
      </w:r>
      <w:r>
        <w:t xml:space="preserve"> up the monkey army in the meantime. It does not appear to be logic</w:t>
      </w:r>
      <w:r w:rsidR="0072474F">
        <w:t xml:space="preserve">al. Just a few verses ago, </w:t>
      </w:r>
      <w:r w:rsidR="00A34230">
        <w:t>Hanumana</w:t>
      </w:r>
      <w:r>
        <w:t xml:space="preserve"> had stopped the spike hurled by Kumbhakarn</w:t>
      </w:r>
      <w:r w:rsidR="0072474F">
        <w:t>a</w:t>
      </w:r>
      <w:r>
        <w:t xml:space="preserve"> toward </w:t>
      </w:r>
      <w:r w:rsidR="008928F2">
        <w:t xml:space="preserve">Sugriva. </w:t>
      </w:r>
      <w:r>
        <w:t xml:space="preserve">At that time, </w:t>
      </w:r>
      <w:r w:rsidR="008928F2">
        <w:t>Sugriva definitely</w:t>
      </w:r>
      <w:r w:rsidR="0072474F">
        <w:t xml:space="preserve"> needed help, which </w:t>
      </w:r>
      <w:r w:rsidR="00A34230">
        <w:t>Hanumana</w:t>
      </w:r>
      <w:r>
        <w:t xml:space="preserve"> offered, as </w:t>
      </w:r>
      <w:r w:rsidR="0072474F">
        <w:t>a</w:t>
      </w:r>
      <w:r>
        <w:t xml:space="preserve"> duty. Just a few verses before, all the monkey leaders fought together against Kumbhakarn</w:t>
      </w:r>
      <w:r w:rsidR="0072474F">
        <w:t>a</w:t>
      </w:r>
      <w:r>
        <w:t xml:space="preserve">. None of them felt any </w:t>
      </w:r>
      <w:r>
        <w:lastRenderedPageBreak/>
        <w:t xml:space="preserve">shame in it. So, why would </w:t>
      </w:r>
      <w:r w:rsidR="008928F2">
        <w:t>Sugriva feel</w:t>
      </w:r>
      <w:r>
        <w:t xml:space="preserve"> ashamed, if he got help when he was unconscious and was being carried away to be killed by an enemy? </w:t>
      </w:r>
      <w:r w:rsidRPr="001361EE">
        <w:rPr>
          <w:b/>
          <w:bCs/>
        </w:rPr>
        <w:t>Surely, sage Valmiki has a secret</w:t>
      </w:r>
      <w:r w:rsidR="0072474F" w:rsidRPr="001361EE">
        <w:rPr>
          <w:b/>
          <w:bCs/>
        </w:rPr>
        <w:t xml:space="preserve"> message in the actions of </w:t>
      </w:r>
      <w:r w:rsidR="00A34230">
        <w:rPr>
          <w:b/>
          <w:bCs/>
        </w:rPr>
        <w:t>Hanumana</w:t>
      </w:r>
      <w:r w:rsidR="0072474F" w:rsidRPr="001361EE">
        <w:rPr>
          <w:b/>
          <w:bCs/>
        </w:rPr>
        <w:t>.</w:t>
      </w:r>
      <w:r w:rsidRPr="001361EE">
        <w:rPr>
          <w:b/>
          <w:bCs/>
        </w:rPr>
        <w:t xml:space="preserve"> Interestingly, as per the law of duplication, same illogical actions happen again. This time, Laxman</w:t>
      </w:r>
      <w:r w:rsidR="0072474F" w:rsidRPr="001361EE">
        <w:rPr>
          <w:b/>
          <w:bCs/>
        </w:rPr>
        <w:t>a</w:t>
      </w:r>
      <w:r w:rsidRPr="001361EE">
        <w:rPr>
          <w:b/>
          <w:bCs/>
        </w:rPr>
        <w:t xml:space="preserve"> makes a blunder.</w:t>
      </w:r>
    </w:p>
    <w:p w:rsidR="0036437E" w:rsidRDefault="0036437E" w:rsidP="0036437E">
      <w:pPr>
        <w:spacing w:line="480" w:lineRule="auto"/>
        <w:ind w:firstLine="720"/>
        <w:jc w:val="both"/>
      </w:pPr>
      <w:r>
        <w:t>In verse 6-67-94, the mighty Kumbhakarn</w:t>
      </w:r>
      <w:r w:rsidR="001361EE">
        <w:t>a</w:t>
      </w:r>
      <w:r>
        <w:t xml:space="preserve"> is back in the battlefield. He is angry, drenched in blood and without his nose and ears. Laxman</w:t>
      </w:r>
      <w:r w:rsidR="001361EE">
        <w:t>a</w:t>
      </w:r>
      <w:r>
        <w:t xml:space="preserve"> tries to stop him and </w:t>
      </w:r>
      <w:r w:rsidR="00181E29">
        <w:t>gives</w:t>
      </w:r>
      <w:r>
        <w:t xml:space="preserve"> him a good fight. In verses 6-67-106 through 6-67-111, Kumbhakarn</w:t>
      </w:r>
      <w:r w:rsidR="001361EE">
        <w:t>a</w:t>
      </w:r>
      <w:r>
        <w:t xml:space="preserve"> praises Laxman</w:t>
      </w:r>
      <w:r w:rsidR="001361EE">
        <w:t>a</w:t>
      </w:r>
      <w:r>
        <w:t>’s bravery</w:t>
      </w:r>
      <w:r w:rsidR="001361EE">
        <w:t>,</w:t>
      </w:r>
      <w:r>
        <w:t xml:space="preserve"> but mildly and respectfully, refuses to fight. He tells Laxman that he is interested in killing only Shri Ram, because when he kills Shri Ram, the rest of the army dies with him. </w:t>
      </w:r>
      <w:r w:rsidRPr="001361EE">
        <w:rPr>
          <w:b/>
          <w:bCs/>
        </w:rPr>
        <w:t>Strangely, in verse 6-67-114, Laxman</w:t>
      </w:r>
      <w:r w:rsidR="001361EE" w:rsidRPr="001361EE">
        <w:rPr>
          <w:b/>
          <w:bCs/>
        </w:rPr>
        <w:t>a</w:t>
      </w:r>
      <w:r w:rsidRPr="001361EE">
        <w:rPr>
          <w:b/>
          <w:bCs/>
        </w:rPr>
        <w:t xml:space="preserve"> happily directs Kumbhakarn</w:t>
      </w:r>
      <w:r w:rsidR="001361EE" w:rsidRPr="001361EE">
        <w:rPr>
          <w:b/>
          <w:bCs/>
        </w:rPr>
        <w:t>a</w:t>
      </w:r>
      <w:r w:rsidRPr="001361EE">
        <w:rPr>
          <w:b/>
          <w:bCs/>
        </w:rPr>
        <w:t xml:space="preserve"> to Shri Ram. </w:t>
      </w:r>
      <w:r>
        <w:t>Kumbhakarn</w:t>
      </w:r>
      <w:r w:rsidR="001361EE">
        <w:t>a</w:t>
      </w:r>
      <w:r>
        <w:t xml:space="preserve"> brushes Laxman</w:t>
      </w:r>
      <w:r w:rsidR="001361EE">
        <w:t>a</w:t>
      </w:r>
      <w:r>
        <w:t xml:space="preserve"> away and rushes toward Shri Ram, </w:t>
      </w:r>
      <w:r w:rsidR="008E0108">
        <w:t>intending</w:t>
      </w:r>
      <w:r>
        <w:t xml:space="preserve"> to kill him. Ideally, Laxman</w:t>
      </w:r>
      <w:r w:rsidR="001361EE">
        <w:t>a</w:t>
      </w:r>
      <w:r>
        <w:t xml:space="preserve"> should have told Kumbhakarn</w:t>
      </w:r>
      <w:r w:rsidR="001361EE">
        <w:t>a</w:t>
      </w:r>
      <w:r>
        <w:t xml:space="preserve"> that he could fight Shri Ram only when Laxman</w:t>
      </w:r>
      <w:r w:rsidR="001361EE">
        <w:t>a</w:t>
      </w:r>
      <w:r>
        <w:t xml:space="preserve"> was dead. It </w:t>
      </w:r>
      <w:r w:rsidR="008E0108">
        <w:t>makes little</w:t>
      </w:r>
      <w:r>
        <w:t xml:space="preserve"> sense to direct an enemy to your king, as it increases the chances of the enemy killing the king.</w:t>
      </w:r>
    </w:p>
    <w:p w:rsidR="0036437E" w:rsidRDefault="00CD3507" w:rsidP="0036437E">
      <w:pPr>
        <w:spacing w:line="480" w:lineRule="auto"/>
        <w:ind w:firstLine="720"/>
        <w:jc w:val="both"/>
      </w:pPr>
      <w:r>
        <w:rPr>
          <w:b/>
          <w:bCs/>
        </w:rPr>
        <w:t>Hanumana</w:t>
      </w:r>
      <w:r w:rsidR="0036437E" w:rsidRPr="001361EE">
        <w:rPr>
          <w:b/>
          <w:bCs/>
        </w:rPr>
        <w:t xml:space="preserve"> and Laxman</w:t>
      </w:r>
      <w:r w:rsidR="001361EE" w:rsidRPr="001361EE">
        <w:rPr>
          <w:b/>
          <w:bCs/>
        </w:rPr>
        <w:t>a</w:t>
      </w:r>
      <w:r w:rsidR="0036437E" w:rsidRPr="001361EE">
        <w:rPr>
          <w:b/>
          <w:bCs/>
        </w:rPr>
        <w:t xml:space="preserve"> not engaging Kumbhakarn</w:t>
      </w:r>
      <w:r w:rsidR="001361EE">
        <w:rPr>
          <w:b/>
          <w:bCs/>
        </w:rPr>
        <w:t>a</w:t>
      </w:r>
      <w:r w:rsidR="0036437E" w:rsidRPr="001361EE">
        <w:rPr>
          <w:b/>
          <w:bCs/>
        </w:rPr>
        <w:t xml:space="preserve"> and putting </w:t>
      </w:r>
      <w:r w:rsidR="008928F2" w:rsidRPr="001361EE">
        <w:rPr>
          <w:b/>
          <w:bCs/>
        </w:rPr>
        <w:t>Sugriva</w:t>
      </w:r>
      <w:r w:rsidR="0036437E" w:rsidRPr="001361EE">
        <w:rPr>
          <w:b/>
          <w:bCs/>
        </w:rPr>
        <w:t xml:space="preserve"> and Shri Ram in harm’s way is a puzzle of </w:t>
      </w:r>
      <w:r w:rsidR="008928F2" w:rsidRPr="001361EE">
        <w:rPr>
          <w:b/>
          <w:bCs/>
        </w:rPr>
        <w:t>Ramayana</w:t>
      </w:r>
      <w:r w:rsidR="0036437E" w:rsidRPr="001361EE">
        <w:rPr>
          <w:b/>
          <w:bCs/>
        </w:rPr>
        <w:t>.</w:t>
      </w:r>
      <w:r w:rsidR="0036437E">
        <w:t xml:space="preserve"> </w:t>
      </w:r>
      <w:r w:rsidR="0036437E" w:rsidRPr="001361EE">
        <w:rPr>
          <w:b/>
          <w:bCs/>
        </w:rPr>
        <w:t xml:space="preserve">What Sage Valmiki is suggesting here is that </w:t>
      </w:r>
      <w:r w:rsidR="001361EE" w:rsidRPr="001361EE">
        <w:rPr>
          <w:b/>
          <w:bCs/>
        </w:rPr>
        <w:t>P</w:t>
      </w:r>
      <w:r w:rsidR="0036437E" w:rsidRPr="001361EE">
        <w:rPr>
          <w:b/>
          <w:bCs/>
        </w:rPr>
        <w:t>ran</w:t>
      </w:r>
      <w:r w:rsidR="001361EE" w:rsidRPr="001361EE">
        <w:rPr>
          <w:b/>
          <w:bCs/>
        </w:rPr>
        <w:t>a</w:t>
      </w:r>
      <w:r w:rsidR="0036437E" w:rsidRPr="001361EE">
        <w:rPr>
          <w:b/>
          <w:bCs/>
        </w:rPr>
        <w:t xml:space="preserve"> and a devoted mind, though strong, are no match for the </w:t>
      </w:r>
      <w:r w:rsidR="001361EE" w:rsidRPr="001361EE">
        <w:rPr>
          <w:b/>
          <w:bCs/>
        </w:rPr>
        <w:t>T</w:t>
      </w:r>
      <w:r w:rsidR="0036437E" w:rsidRPr="001361EE">
        <w:rPr>
          <w:b/>
          <w:bCs/>
        </w:rPr>
        <w:t xml:space="preserve">amas </w:t>
      </w:r>
      <w:r w:rsidR="001361EE" w:rsidRPr="001361EE">
        <w:rPr>
          <w:b/>
          <w:bCs/>
        </w:rPr>
        <w:t>G</w:t>
      </w:r>
      <w:r w:rsidR="0036437E" w:rsidRPr="001361EE">
        <w:rPr>
          <w:b/>
          <w:bCs/>
        </w:rPr>
        <w:t xml:space="preserve">una. Only the power of the higher </w:t>
      </w:r>
      <w:r w:rsidR="00C15A6F">
        <w:rPr>
          <w:b/>
          <w:bCs/>
        </w:rPr>
        <w:t>Consciousness</w:t>
      </w:r>
      <w:r w:rsidR="0036437E" w:rsidRPr="001361EE">
        <w:rPr>
          <w:b/>
          <w:bCs/>
        </w:rPr>
        <w:t xml:space="preserve"> can nullify </w:t>
      </w:r>
      <w:r w:rsidR="001361EE" w:rsidRPr="001361EE">
        <w:rPr>
          <w:b/>
          <w:bCs/>
        </w:rPr>
        <w:t>the T</w:t>
      </w:r>
      <w:r w:rsidR="0036437E" w:rsidRPr="001361EE">
        <w:rPr>
          <w:b/>
          <w:bCs/>
        </w:rPr>
        <w:t xml:space="preserve">amas </w:t>
      </w:r>
      <w:r w:rsidR="001361EE" w:rsidRPr="001361EE">
        <w:rPr>
          <w:b/>
          <w:bCs/>
        </w:rPr>
        <w:t>G</w:t>
      </w:r>
      <w:r w:rsidR="0036437E" w:rsidRPr="001361EE">
        <w:rPr>
          <w:b/>
          <w:bCs/>
        </w:rPr>
        <w:t xml:space="preserve">una. </w:t>
      </w:r>
      <w:r w:rsidR="0036437E">
        <w:t>That is the reason we see Shri Ram killing a named demon for the first time in battle and opening his account.</w:t>
      </w:r>
    </w:p>
    <w:p w:rsidR="00F13144" w:rsidRDefault="0036437E" w:rsidP="0036437E">
      <w:pPr>
        <w:spacing w:line="480" w:lineRule="auto"/>
        <w:ind w:firstLine="720"/>
        <w:jc w:val="both"/>
      </w:pPr>
      <w:r>
        <w:t xml:space="preserve">This solution prescribed by sage Valmiki is rather difficult to understand. Let us try to read it from our daily experience, because that is the only useful reference for us. When we are in a phase of eating and spending too much time sleeping, we are full of </w:t>
      </w:r>
      <w:r w:rsidR="001361EE">
        <w:t>T</w:t>
      </w:r>
      <w:r>
        <w:t>amas</w:t>
      </w:r>
      <w:r w:rsidR="001361EE">
        <w:t xml:space="preserve"> Guna</w:t>
      </w:r>
      <w:r>
        <w:t xml:space="preserve">. These types of phases happen to all spiritual aspirants where, suddenly, a strange lethargy and laziness take them over. </w:t>
      </w:r>
      <w:r w:rsidR="008E0108">
        <w:t>We</w:t>
      </w:r>
      <w:r>
        <w:t xml:space="preserve"> </w:t>
      </w:r>
      <w:r w:rsidR="008E0108">
        <w:t>cannot</w:t>
      </w:r>
      <w:r>
        <w:t xml:space="preserve"> devote our </w:t>
      </w:r>
      <w:r>
        <w:lastRenderedPageBreak/>
        <w:t xml:space="preserve">mind, because our mind refuses to focus. </w:t>
      </w:r>
      <w:r w:rsidR="008E0108">
        <w:t>We</w:t>
      </w:r>
      <w:r>
        <w:t xml:space="preserve"> </w:t>
      </w:r>
      <w:r w:rsidR="008E0108">
        <w:t>cannot</w:t>
      </w:r>
      <w:r>
        <w:t xml:space="preserve"> spare the efforts to do </w:t>
      </w:r>
      <w:r w:rsidR="001361EE">
        <w:t>P</w:t>
      </w:r>
      <w:r>
        <w:t xml:space="preserve">ranayama. Even if we try, it does not work. </w:t>
      </w:r>
      <w:r w:rsidR="00895731">
        <w:t>The</w:t>
      </w:r>
      <w:r>
        <w:t xml:space="preserve"> central premise of Ramayan</w:t>
      </w:r>
      <w:r w:rsidR="001361EE">
        <w:t>a</w:t>
      </w:r>
      <w:r>
        <w:t xml:space="preserve"> is the use of the devoted mind or </w:t>
      </w:r>
      <w:r w:rsidR="001361EE">
        <w:t>P</w:t>
      </w:r>
      <w:r>
        <w:t>ran</w:t>
      </w:r>
      <w:r w:rsidR="001361EE">
        <w:t>a</w:t>
      </w:r>
      <w:r>
        <w:t xml:space="preserve"> to find the </w:t>
      </w:r>
      <w:r w:rsidR="008928F2">
        <w:t>Energy and</w:t>
      </w:r>
      <w:r>
        <w:t xml:space="preserve"> the </w:t>
      </w:r>
      <w:r w:rsidR="00C15A6F">
        <w:t>Consciousness</w:t>
      </w:r>
      <w:r>
        <w:t xml:space="preserve">. </w:t>
      </w:r>
      <w:r w:rsidR="00895731">
        <w:t>B</w:t>
      </w:r>
      <w:r>
        <w:t>ut now</w:t>
      </w:r>
      <w:r w:rsidR="00895731">
        <w:t>,</w:t>
      </w:r>
      <w:r>
        <w:t xml:space="preserve"> these </w:t>
      </w:r>
      <w:r w:rsidR="005E2FA0">
        <w:t>practices</w:t>
      </w:r>
      <w:r>
        <w:t xml:space="preserve"> will not work against the power of the </w:t>
      </w:r>
      <w:r w:rsidR="001361EE">
        <w:t>T</w:t>
      </w:r>
      <w:r>
        <w:t>amas</w:t>
      </w:r>
      <w:r w:rsidR="001361EE">
        <w:t xml:space="preserve"> Guna</w:t>
      </w:r>
      <w:r>
        <w:t xml:space="preserve">. How do we proceed, if the tools we have used so far become blunt against a powerful force? </w:t>
      </w:r>
    </w:p>
    <w:p w:rsidR="0036437E" w:rsidRDefault="0036437E" w:rsidP="0036437E">
      <w:pPr>
        <w:spacing w:line="480" w:lineRule="auto"/>
        <w:ind w:firstLine="720"/>
        <w:jc w:val="both"/>
      </w:pPr>
      <w:r>
        <w:t>The suggestion sage Valmiki seems</w:t>
      </w:r>
      <w:r w:rsidR="001361EE">
        <w:t xml:space="preserve"> to give is that we did our job.</w:t>
      </w:r>
      <w:r>
        <w:t xml:space="preserve"> </w:t>
      </w:r>
      <w:r w:rsidR="001361EE">
        <w:t>I</w:t>
      </w:r>
      <w:r>
        <w:t xml:space="preserve">t is now for the higher </w:t>
      </w:r>
      <w:r w:rsidR="00C15A6F">
        <w:t>Consciousness</w:t>
      </w:r>
      <w:r>
        <w:t xml:space="preserve"> to fight its battle. </w:t>
      </w:r>
      <w:r w:rsidRPr="001361EE">
        <w:rPr>
          <w:b/>
          <w:bCs/>
        </w:rPr>
        <w:t>Sage Valmiki’s prescription at this point in the battle is: step aside</w:t>
      </w:r>
      <w:r w:rsidR="005E2FA0">
        <w:rPr>
          <w:b/>
          <w:bCs/>
        </w:rPr>
        <w:t>. D</w:t>
      </w:r>
      <w:r w:rsidRPr="001361EE">
        <w:rPr>
          <w:b/>
          <w:bCs/>
        </w:rPr>
        <w:t xml:space="preserve">o not even engage in either of these practices. </w:t>
      </w:r>
      <w:r w:rsidR="001361EE" w:rsidRPr="001361EE">
        <w:rPr>
          <w:b/>
          <w:bCs/>
        </w:rPr>
        <w:t>Be aware</w:t>
      </w:r>
      <w:r w:rsidRPr="001361EE">
        <w:rPr>
          <w:b/>
          <w:bCs/>
        </w:rPr>
        <w:t xml:space="preserve"> and leave it up to the </w:t>
      </w:r>
      <w:r w:rsidR="005E2FA0">
        <w:rPr>
          <w:b/>
          <w:bCs/>
        </w:rPr>
        <w:t xml:space="preserve">higher </w:t>
      </w:r>
      <w:r w:rsidR="00C15A6F">
        <w:rPr>
          <w:b/>
          <w:bCs/>
        </w:rPr>
        <w:t>Consciousness</w:t>
      </w:r>
      <w:r w:rsidRPr="001361EE">
        <w:rPr>
          <w:b/>
          <w:bCs/>
        </w:rPr>
        <w:t xml:space="preserve"> to fight </w:t>
      </w:r>
      <w:r w:rsidR="00181E29">
        <w:rPr>
          <w:b/>
          <w:bCs/>
        </w:rPr>
        <w:t>the</w:t>
      </w:r>
      <w:r w:rsidRPr="001361EE">
        <w:rPr>
          <w:b/>
          <w:bCs/>
        </w:rPr>
        <w:t xml:space="preserve"> </w:t>
      </w:r>
      <w:r w:rsidR="001361EE" w:rsidRPr="001361EE">
        <w:rPr>
          <w:b/>
          <w:bCs/>
        </w:rPr>
        <w:t>T</w:t>
      </w:r>
      <w:r w:rsidRPr="001361EE">
        <w:rPr>
          <w:b/>
          <w:bCs/>
        </w:rPr>
        <w:t xml:space="preserve">amas </w:t>
      </w:r>
      <w:r w:rsidR="001361EE" w:rsidRPr="001361EE">
        <w:rPr>
          <w:b/>
          <w:bCs/>
        </w:rPr>
        <w:t>G</w:t>
      </w:r>
      <w:r w:rsidRPr="001361EE">
        <w:rPr>
          <w:b/>
          <w:bCs/>
        </w:rPr>
        <w:t>una.</w:t>
      </w:r>
      <w:r>
        <w:t xml:space="preserve"> For this reason, we see that </w:t>
      </w:r>
      <w:r w:rsidR="00A34230">
        <w:t>Hanumana</w:t>
      </w:r>
      <w:r>
        <w:t xml:space="preserve"> does not engage in battle with Kumbhakarn</w:t>
      </w:r>
      <w:r w:rsidR="001361EE">
        <w:t>a</w:t>
      </w:r>
      <w:r>
        <w:t>. By the same token, we see that Laxman</w:t>
      </w:r>
      <w:r w:rsidR="001361EE">
        <w:t>a</w:t>
      </w:r>
      <w:r>
        <w:t xml:space="preserve"> happily points Kumbhakarn</w:t>
      </w:r>
      <w:r w:rsidR="001361EE">
        <w:t>a</w:t>
      </w:r>
      <w:r>
        <w:t xml:space="preserve"> to Shri Ram in war.</w:t>
      </w:r>
    </w:p>
    <w:p w:rsidR="0036437E" w:rsidRDefault="0036437E" w:rsidP="0036437E">
      <w:pPr>
        <w:spacing w:line="480" w:lineRule="auto"/>
        <w:ind w:firstLine="720"/>
        <w:jc w:val="both"/>
      </w:pPr>
      <w:r>
        <w:t>From verse 6-67-115 onwards, Kumbhakarn</w:t>
      </w:r>
      <w:r w:rsidR="001361EE">
        <w:t>a</w:t>
      </w:r>
      <w:r>
        <w:t xml:space="preserve"> battles Shri Ram. Kumbhakarn</w:t>
      </w:r>
      <w:r w:rsidR="001361EE">
        <w:t>a</w:t>
      </w:r>
      <w:r>
        <w:t xml:space="preserve"> rushes towards Shri Ram to kill him. Shri Ram shoots arrows into Kumbhakarn</w:t>
      </w:r>
      <w:r w:rsidR="00986012">
        <w:t>a</w:t>
      </w:r>
      <w:r>
        <w:t>’s chest and makes him weaponless. Wounded Kumbhakarn</w:t>
      </w:r>
      <w:r w:rsidR="00986012">
        <w:t>a</w:t>
      </w:r>
      <w:r>
        <w:t xml:space="preserve"> then runs around the battlefield, eating soldiers from the enemy, </w:t>
      </w:r>
      <w:r w:rsidR="008E0108">
        <w:t>and</w:t>
      </w:r>
      <w:r>
        <w:t xml:space="preserve"> his army. Now, we </w:t>
      </w:r>
      <w:r w:rsidR="00F13144">
        <w:t>understand</w:t>
      </w:r>
      <w:r>
        <w:t xml:space="preserve"> the reason Kumbhakarn</w:t>
      </w:r>
      <w:r w:rsidR="00986012">
        <w:t>a</w:t>
      </w:r>
      <w:r>
        <w:t xml:space="preserve"> wanted to go to the battle alone. </w:t>
      </w:r>
      <w:r w:rsidR="008928F2">
        <w:t>Kumbhakarna</w:t>
      </w:r>
      <w:r>
        <w:t xml:space="preserve"> knew that, he may be wounded in the battlefield and he may lose his sense to distinguish between friend and foe. He did not want any demon soldiers on the battlefield, so he could kill the enemy without having to worry about friendly fire for the demon army.</w:t>
      </w:r>
    </w:p>
    <w:p w:rsidR="0036437E" w:rsidRDefault="0036437E" w:rsidP="0036437E">
      <w:pPr>
        <w:spacing w:line="480" w:lineRule="auto"/>
        <w:ind w:firstLine="720"/>
        <w:jc w:val="both"/>
      </w:pPr>
      <w:r>
        <w:t>We see that not only does Kumbhakarn</w:t>
      </w:r>
      <w:r w:rsidR="00986012">
        <w:t>a</w:t>
      </w:r>
      <w:r>
        <w:t xml:space="preserve"> give a lecture to </w:t>
      </w:r>
      <w:r w:rsidR="008928F2">
        <w:t>Ravana on</w:t>
      </w:r>
      <w:r>
        <w:t xml:space="preserve"> morality, he also kills demons on the battlefield. Even though the </w:t>
      </w:r>
      <w:r w:rsidR="00986012">
        <w:t>T</w:t>
      </w:r>
      <w:r>
        <w:t xml:space="preserve">amas </w:t>
      </w:r>
      <w:r w:rsidR="00986012">
        <w:t>G</w:t>
      </w:r>
      <w:r>
        <w:t xml:space="preserve">una fights for the </w:t>
      </w:r>
      <w:r w:rsidR="006B50E2">
        <w:t>Ahamkara</w:t>
      </w:r>
      <w:r>
        <w:t xml:space="preserve">, </w:t>
      </w:r>
      <w:r w:rsidR="00986012">
        <w:t>T</w:t>
      </w:r>
      <w:r>
        <w:t xml:space="preserve">amas </w:t>
      </w:r>
      <w:r w:rsidR="00986012">
        <w:t>G</w:t>
      </w:r>
      <w:r>
        <w:t xml:space="preserve">una can be a problem for the </w:t>
      </w:r>
      <w:r w:rsidR="006B50E2">
        <w:t>Ahamkara</w:t>
      </w:r>
      <w:r>
        <w:t xml:space="preserve">’s side too. Sage Valmiki is reinforcing the idea that the </w:t>
      </w:r>
      <w:r w:rsidR="00986012">
        <w:t>T</w:t>
      </w:r>
      <w:r>
        <w:t xml:space="preserve">amas </w:t>
      </w:r>
      <w:r w:rsidR="00986012">
        <w:t>G</w:t>
      </w:r>
      <w:r>
        <w:t xml:space="preserve">una is a pure force of nature. When nature unleashes the </w:t>
      </w:r>
      <w:r w:rsidR="00986012">
        <w:t>T</w:t>
      </w:r>
      <w:r>
        <w:t>amas</w:t>
      </w:r>
      <w:r w:rsidR="00986012">
        <w:t xml:space="preserve"> Guna</w:t>
      </w:r>
      <w:r>
        <w:t xml:space="preserve">, it does not discriminate between a friend and a foe. Just as a sword cuts anyone it falls upon, </w:t>
      </w:r>
      <w:r w:rsidR="008E0108">
        <w:t>with no</w:t>
      </w:r>
      <w:r>
        <w:t xml:space="preserve"> regard for a friend or a foe, the </w:t>
      </w:r>
      <w:r w:rsidR="00986012">
        <w:t>T</w:t>
      </w:r>
      <w:r>
        <w:t xml:space="preserve">amas </w:t>
      </w:r>
      <w:r w:rsidR="00986012">
        <w:t>G</w:t>
      </w:r>
      <w:r>
        <w:t xml:space="preserve">una too takes no </w:t>
      </w:r>
      <w:r>
        <w:lastRenderedPageBreak/>
        <w:t xml:space="preserve">sides. </w:t>
      </w:r>
      <w:r w:rsidR="00F13144">
        <w:t xml:space="preserve">Hence, </w:t>
      </w:r>
      <w:r w:rsidR="006B50E2">
        <w:t>Ravana does</w:t>
      </w:r>
      <w:r>
        <w:t xml:space="preserve"> not wake up </w:t>
      </w:r>
      <w:r w:rsidR="006B50E2">
        <w:t>Kumbhakarna</w:t>
      </w:r>
      <w:r>
        <w:t xml:space="preserve"> on the first shot of the battle. Rather, he waits until Shri Ram defeats him.</w:t>
      </w:r>
    </w:p>
    <w:p w:rsidR="0036437E" w:rsidRDefault="0036437E" w:rsidP="0036437E">
      <w:pPr>
        <w:spacing w:line="480" w:lineRule="auto"/>
        <w:ind w:firstLine="720"/>
        <w:jc w:val="both"/>
      </w:pPr>
      <w:r>
        <w:t>In verse 6-67-131, Laxman</w:t>
      </w:r>
      <w:r w:rsidR="00986012">
        <w:t>a</w:t>
      </w:r>
      <w:r>
        <w:t xml:space="preserve"> suggests using Kumbhakarn</w:t>
      </w:r>
      <w:r w:rsidR="00986012">
        <w:t>a</w:t>
      </w:r>
      <w:r>
        <w:t>’s weight against Kumbhakarn</w:t>
      </w:r>
      <w:r w:rsidR="00986012">
        <w:t>a</w:t>
      </w:r>
      <w:r>
        <w:t xml:space="preserve"> and making him crawl on the battleground. Laxman</w:t>
      </w:r>
      <w:r w:rsidR="00986012">
        <w:t>a</w:t>
      </w:r>
      <w:r>
        <w:t xml:space="preserve"> suggests that the monkeys jump on Kumbhakarn</w:t>
      </w:r>
      <w:r w:rsidR="00986012">
        <w:t>a</w:t>
      </w:r>
      <w:r>
        <w:t xml:space="preserve">, make him fall on the ground and, then, kill him when he </w:t>
      </w:r>
      <w:r w:rsidR="000D7E89">
        <w:t>cannot</w:t>
      </w:r>
      <w:r>
        <w:t xml:space="preserve"> move. In verse 6-67-132, the monkeys jump on Kumbhakarn</w:t>
      </w:r>
      <w:r w:rsidR="00986012">
        <w:t>a</w:t>
      </w:r>
      <w:r>
        <w:t>, but they are not able to bring him down</w:t>
      </w:r>
      <w:r w:rsidR="00986012">
        <w:t>.</w:t>
      </w:r>
      <w:r>
        <w:t xml:space="preserve"> </w:t>
      </w:r>
      <w:r w:rsidR="00986012">
        <w:t>Hence</w:t>
      </w:r>
      <w:r>
        <w:t>, Shri Ram steps into the battle against Kumbhakarn</w:t>
      </w:r>
      <w:r w:rsidR="00986012">
        <w:t>a</w:t>
      </w:r>
      <w:r>
        <w:t xml:space="preserve">. </w:t>
      </w:r>
    </w:p>
    <w:p w:rsidR="0036437E" w:rsidRDefault="0036437E" w:rsidP="0036437E">
      <w:pPr>
        <w:spacing w:line="480" w:lineRule="auto"/>
        <w:ind w:firstLine="720"/>
        <w:jc w:val="both"/>
      </w:pPr>
      <w:r>
        <w:t>In verse 6-67-158, Shri Ram chops off one of Kumbhakarn</w:t>
      </w:r>
      <w:r w:rsidR="00986012">
        <w:t>a</w:t>
      </w:r>
      <w:r>
        <w:t>’s arm, and then, in verse 6-67-162, he cuts the other arm of Kumbhakarn</w:t>
      </w:r>
      <w:r w:rsidR="00986012">
        <w:t>a</w:t>
      </w:r>
      <w:r>
        <w:t xml:space="preserve">. </w:t>
      </w:r>
      <w:r w:rsidR="00986012">
        <w:t>The</w:t>
      </w:r>
      <w:r>
        <w:t xml:space="preserve"> verse 6-67-162 has a very unusual description regarding the broken arm of Kumbhakarn</w:t>
      </w:r>
      <w:r w:rsidR="00986012">
        <w:t>a</w:t>
      </w:r>
      <w:r>
        <w:t>. It says the arm, even though it is cut off from the body, keeps moving hither, thither and yon</w:t>
      </w:r>
      <w:r w:rsidR="00986012">
        <w:t>.</w:t>
      </w:r>
      <w:r>
        <w:t xml:space="preserve"> </w:t>
      </w:r>
      <w:r w:rsidR="00986012">
        <w:t>I</w:t>
      </w:r>
      <w:r>
        <w:t xml:space="preserve">t hits the monkeys, the demons, and the trees. </w:t>
      </w:r>
    </w:p>
    <w:p w:rsidR="0036437E" w:rsidRDefault="00986012" w:rsidP="00986012">
      <w:pPr>
        <w:spacing w:line="480" w:lineRule="auto"/>
        <w:jc w:val="both"/>
      </w:pPr>
      <w:r>
        <w:tab/>
      </w:r>
      <w:r w:rsidR="0036437E">
        <w:t>In verse 6-67-163, Shri Ram cuts both legs of Kumbhakarn</w:t>
      </w:r>
      <w:r>
        <w:t>a</w:t>
      </w:r>
      <w:r w:rsidR="0036437E">
        <w:t xml:space="preserve"> and brings him down on the ground as suggested by Laxman in verse 6-67-131. Sage Valmiki reemphasizes that Kumbhakarn</w:t>
      </w:r>
      <w:r>
        <w:t>a</w:t>
      </w:r>
      <w:r w:rsidR="0036437E">
        <w:t xml:space="preserve"> falls flat on the ground, </w:t>
      </w:r>
      <w:r w:rsidR="008E0AD0">
        <w:t>with no</w:t>
      </w:r>
      <w:r w:rsidR="0036437E">
        <w:t xml:space="preserve"> legs or arms. Mighty Kumbhakarn</w:t>
      </w:r>
      <w:r>
        <w:t>a</w:t>
      </w:r>
      <w:r w:rsidR="0036437E">
        <w:t xml:space="preserve">, with no legs or hands or nose or ears, crawls toward Shri Ram with his mouth as his weapon. In verse 6-67-166, Shri Ram shoots several arrows into the crawling </w:t>
      </w:r>
      <w:r w:rsidR="006B50E2">
        <w:t>Kumbhakarna’s</w:t>
      </w:r>
      <w:r w:rsidR="0036437E">
        <w:t xml:space="preserve"> mouth and closes it for good.</w:t>
      </w:r>
    </w:p>
    <w:p w:rsidR="0036437E" w:rsidRDefault="00986012" w:rsidP="00986012">
      <w:pPr>
        <w:spacing w:line="480" w:lineRule="auto"/>
        <w:jc w:val="both"/>
      </w:pPr>
      <w:r>
        <w:tab/>
      </w:r>
      <w:r w:rsidR="0036437E">
        <w:t>In verse 6-67-170, Shri Ram cuts off Kumbhakarn</w:t>
      </w:r>
      <w:r>
        <w:t>a</w:t>
      </w:r>
      <w:r w:rsidR="0036437E">
        <w:t>’s head, finally killing the mighty Kumbhakarn</w:t>
      </w:r>
      <w:r>
        <w:t>a</w:t>
      </w:r>
      <w:r w:rsidR="0036437E">
        <w:t>. Even as he dies, Kumbhakarn</w:t>
      </w:r>
      <w:r>
        <w:t>a</w:t>
      </w:r>
      <w:r w:rsidR="0036437E">
        <w:t xml:space="preserve"> creates a puzzle for us. Verses 6-67-172 and 173 mentions that Kumbhakarn</w:t>
      </w:r>
      <w:r>
        <w:t>a</w:t>
      </w:r>
      <w:r w:rsidR="0036437E">
        <w:t>’s head fell in one of Lanka’s street and that his body fell into the sea, killing many alligators and fishes.</w:t>
      </w:r>
    </w:p>
    <w:p w:rsidR="0036437E" w:rsidRDefault="00986012" w:rsidP="00986012">
      <w:pPr>
        <w:spacing w:line="480" w:lineRule="auto"/>
        <w:jc w:val="both"/>
      </w:pPr>
      <w:r>
        <w:tab/>
      </w:r>
      <w:r w:rsidR="006B50E2">
        <w:t>Kumbhakarna’s</w:t>
      </w:r>
      <w:r w:rsidR="0036437E">
        <w:t xml:space="preserve"> head falling in the street of Lanka gives us an estimate of the respective locations of Kumbhakarn</w:t>
      </w:r>
      <w:r>
        <w:t>a</w:t>
      </w:r>
      <w:r w:rsidR="0036437E">
        <w:t xml:space="preserve"> and Shri Ram in the battlefield, </w:t>
      </w:r>
      <w:r w:rsidR="009746D4">
        <w:t>regarding</w:t>
      </w:r>
      <w:r w:rsidR="0036437E">
        <w:t xml:space="preserve"> Lanka and the sea. Shri Ram is facing Lanka and </w:t>
      </w:r>
      <w:r w:rsidR="0036437E">
        <w:lastRenderedPageBreak/>
        <w:t>has the sea behind him</w:t>
      </w:r>
      <w:r>
        <w:t>. L</w:t>
      </w:r>
      <w:r w:rsidR="0036437E">
        <w:t xml:space="preserve">egless </w:t>
      </w:r>
      <w:r w:rsidR="006B50E2">
        <w:t>Kumbhakarna</w:t>
      </w:r>
      <w:r w:rsidR="0036437E">
        <w:t xml:space="preserve"> is crawling toward Shri Ram, with his face toward the sea. When Shri Ram cuts off Kumbhakarn</w:t>
      </w:r>
      <w:r>
        <w:t>a</w:t>
      </w:r>
      <w:r w:rsidR="0036437E">
        <w:t xml:space="preserve">’s head with a powerful arrow, we can imagine the force of the arrow that carries his head towards Lanka. </w:t>
      </w:r>
      <w:r w:rsidR="0036437E" w:rsidRPr="00986012">
        <w:rPr>
          <w:b/>
          <w:bCs/>
        </w:rPr>
        <w:t>However, how could a heavy, dead, handless, legless body of Kumbhakarn</w:t>
      </w:r>
      <w:r w:rsidRPr="00986012">
        <w:rPr>
          <w:b/>
          <w:bCs/>
        </w:rPr>
        <w:t>a</w:t>
      </w:r>
      <w:r w:rsidR="0036437E" w:rsidRPr="00986012">
        <w:rPr>
          <w:b/>
          <w:bCs/>
        </w:rPr>
        <w:t xml:space="preserve"> cross Shri Ram and fall in the sea?</w:t>
      </w:r>
    </w:p>
    <w:p w:rsidR="0036437E" w:rsidRDefault="0036437E" w:rsidP="0036437E">
      <w:pPr>
        <w:spacing w:line="480" w:lineRule="auto"/>
        <w:ind w:firstLine="720"/>
        <w:jc w:val="both"/>
      </w:pPr>
      <w:r>
        <w:t>Just a few verses ago, Laxman</w:t>
      </w:r>
      <w:r w:rsidR="00986012">
        <w:t>a</w:t>
      </w:r>
      <w:r>
        <w:t xml:space="preserve"> tried to kill Kumbhakarn</w:t>
      </w:r>
      <w:r w:rsidR="00986012">
        <w:t>a</w:t>
      </w:r>
      <w:r>
        <w:t xml:space="preserve"> using Kumbhakarn</w:t>
      </w:r>
      <w:r w:rsidR="00986012">
        <w:t>a</w:t>
      </w:r>
      <w:r>
        <w:t>’s weight against him. In addition, sage Valmiki has repeatedly compared Kumbhakarn</w:t>
      </w:r>
      <w:r w:rsidR="00986012">
        <w:t>a</w:t>
      </w:r>
      <w:r>
        <w:t xml:space="preserve"> with a mountain. It means that his body would stay at the same place where it was. Now, we see that there is a clear, logical discrepancy in Kumbhakarn</w:t>
      </w:r>
      <w:r w:rsidR="00986012">
        <w:t>a</w:t>
      </w:r>
      <w:r>
        <w:t xml:space="preserve">’s legless, dead body </w:t>
      </w:r>
      <w:r w:rsidR="009746D4">
        <w:t>reaching</w:t>
      </w:r>
      <w:r>
        <w:t xml:space="preserve"> the sea and fall in it. We can answer this puzzle in the spiritual realm by considering Kumbhakarn</w:t>
      </w:r>
      <w:r w:rsidR="00986012">
        <w:t>a</w:t>
      </w:r>
      <w:r>
        <w:t xml:space="preserve"> as the </w:t>
      </w:r>
      <w:r w:rsidR="00986012">
        <w:t>T</w:t>
      </w:r>
      <w:r>
        <w:t xml:space="preserve">amas </w:t>
      </w:r>
      <w:r w:rsidR="00986012">
        <w:t>G</w:t>
      </w:r>
      <w:r>
        <w:t>una.</w:t>
      </w:r>
    </w:p>
    <w:p w:rsidR="0036437E" w:rsidRDefault="0027360E" w:rsidP="0027360E">
      <w:pPr>
        <w:spacing w:line="480" w:lineRule="auto"/>
        <w:jc w:val="both"/>
      </w:pPr>
      <w:r>
        <w:tab/>
      </w:r>
      <w:r w:rsidR="0036437E">
        <w:t xml:space="preserve">There is a story in Valmiki </w:t>
      </w:r>
      <w:r w:rsidR="006B50E2">
        <w:t>Ramayana</w:t>
      </w:r>
      <w:r w:rsidR="0036437E">
        <w:t xml:space="preserve">, which tells us that Shri Ram’s ancestors had built that sea. Thus, there is a direct connection between the sea and Shri Ram. </w:t>
      </w:r>
      <w:r w:rsidR="0036437E" w:rsidRPr="00812967">
        <w:rPr>
          <w:b/>
          <w:bCs/>
        </w:rPr>
        <w:t>Submerging Kumbhakarn</w:t>
      </w:r>
      <w:r w:rsidRPr="00812967">
        <w:rPr>
          <w:b/>
          <w:bCs/>
        </w:rPr>
        <w:t>a</w:t>
      </w:r>
      <w:r w:rsidR="0036437E" w:rsidRPr="00812967">
        <w:rPr>
          <w:b/>
          <w:bCs/>
        </w:rPr>
        <w:t>’s body in the sea is an indirect way of telling that Kumbhakarn</w:t>
      </w:r>
      <w:r w:rsidRPr="00812967">
        <w:rPr>
          <w:b/>
          <w:bCs/>
        </w:rPr>
        <w:t>a</w:t>
      </w:r>
      <w:r w:rsidR="0036437E" w:rsidRPr="00812967">
        <w:rPr>
          <w:b/>
          <w:bCs/>
        </w:rPr>
        <w:t xml:space="preserve"> disappears into Shri Ram. Shri Ram / the higher </w:t>
      </w:r>
      <w:r w:rsidR="00C15A6F">
        <w:rPr>
          <w:b/>
          <w:bCs/>
        </w:rPr>
        <w:t>Consciousness</w:t>
      </w:r>
      <w:r w:rsidR="0036437E" w:rsidRPr="00812967">
        <w:rPr>
          <w:b/>
          <w:bCs/>
        </w:rPr>
        <w:t xml:space="preserve">, upon defeating the </w:t>
      </w:r>
      <w:r w:rsidRPr="00812967">
        <w:rPr>
          <w:b/>
          <w:bCs/>
        </w:rPr>
        <w:t>T</w:t>
      </w:r>
      <w:r w:rsidR="0036437E" w:rsidRPr="00812967">
        <w:rPr>
          <w:b/>
          <w:bCs/>
        </w:rPr>
        <w:t xml:space="preserve">amas </w:t>
      </w:r>
      <w:r w:rsidRPr="00812967">
        <w:rPr>
          <w:b/>
          <w:bCs/>
        </w:rPr>
        <w:t>G</w:t>
      </w:r>
      <w:r w:rsidR="0036437E" w:rsidRPr="00812967">
        <w:rPr>
          <w:b/>
          <w:bCs/>
        </w:rPr>
        <w:t xml:space="preserve">una for good, absorbs </w:t>
      </w:r>
      <w:r w:rsidRPr="00812967">
        <w:rPr>
          <w:b/>
          <w:bCs/>
        </w:rPr>
        <w:t>it</w:t>
      </w:r>
      <w:r w:rsidR="0036437E" w:rsidRPr="00812967">
        <w:rPr>
          <w:b/>
          <w:bCs/>
        </w:rPr>
        <w:t xml:space="preserve"> into himself/itself.</w:t>
      </w:r>
      <w:r w:rsidR="0036437E">
        <w:t xml:space="preserve"> </w:t>
      </w:r>
    </w:p>
    <w:p w:rsidR="0036437E" w:rsidRDefault="0027360E" w:rsidP="0027360E">
      <w:pPr>
        <w:spacing w:line="480" w:lineRule="auto"/>
        <w:jc w:val="both"/>
      </w:pPr>
      <w:r>
        <w:tab/>
      </w:r>
      <w:r w:rsidR="0036437E">
        <w:t>Now we understand the compulsion of sage Valmiki to find some or the other way to drop Kumbhakarn</w:t>
      </w:r>
      <w:r w:rsidR="00812967">
        <w:t>a</w:t>
      </w:r>
      <w:r w:rsidR="0036437E">
        <w:t xml:space="preserve">’s dead body into the sea. He </w:t>
      </w:r>
      <w:r w:rsidR="009746D4">
        <w:t>shows</w:t>
      </w:r>
      <w:r w:rsidR="0036437E">
        <w:t xml:space="preserve"> that Kumbhakarn</w:t>
      </w:r>
      <w:r w:rsidR="00812967">
        <w:t>a</w:t>
      </w:r>
      <w:r w:rsidR="0036437E">
        <w:t xml:space="preserve">’s body kept crawling, even after his head had been cut off, and thus, it landed in the sea. Remember the verse 6-67-162 where </w:t>
      </w:r>
      <w:r w:rsidR="006B50E2">
        <w:t>Kumbhakarna’s</w:t>
      </w:r>
      <w:r w:rsidR="0036437E">
        <w:t xml:space="preserve"> hand kept on moving even after being removed from the body and kept killing others? Sage Valmiki added this creepy effect to make it easy for us to imagine Kumbhakarn</w:t>
      </w:r>
      <w:r w:rsidR="00812967">
        <w:t>a</w:t>
      </w:r>
      <w:r w:rsidR="0036437E">
        <w:t>’s headless, legless dead body crawling toward the sea and provide a duplication.</w:t>
      </w:r>
    </w:p>
    <w:p w:rsidR="00812967" w:rsidRDefault="00812967" w:rsidP="00812967">
      <w:pPr>
        <w:spacing w:line="480" w:lineRule="auto"/>
        <w:jc w:val="both"/>
      </w:pPr>
      <w:bookmarkStart w:id="133" w:name="_Toc412487828"/>
      <w:bookmarkStart w:id="134" w:name="_Toc423152557"/>
      <w:bookmarkStart w:id="135" w:name="_Toc423154180"/>
    </w:p>
    <w:p w:rsidR="0036437E" w:rsidRDefault="00A34230" w:rsidP="00CD3507">
      <w:pPr>
        <w:pStyle w:val="Heading3"/>
        <w:jc w:val="left"/>
      </w:pPr>
      <w:bookmarkStart w:id="136" w:name="_Toc49159469"/>
      <w:r>
        <w:t>Hanumana</w:t>
      </w:r>
      <w:r w:rsidR="0036437E">
        <w:t xml:space="preserve"> Brings the Mountain of Herbs to Lanka</w:t>
      </w:r>
      <w:bookmarkEnd w:id="133"/>
      <w:bookmarkEnd w:id="134"/>
      <w:bookmarkEnd w:id="135"/>
      <w:bookmarkEnd w:id="136"/>
    </w:p>
    <w:p w:rsidR="0036437E" w:rsidRDefault="00362C53" w:rsidP="00362C53">
      <w:pPr>
        <w:spacing w:line="480" w:lineRule="auto"/>
        <w:jc w:val="both"/>
      </w:pPr>
      <w:r>
        <w:lastRenderedPageBreak/>
        <w:tab/>
      </w:r>
      <w:r w:rsidR="0036437E">
        <w:t>Even after Kumbhakarn</w:t>
      </w:r>
      <w:r w:rsidR="00D46651">
        <w:t>a</w:t>
      </w:r>
      <w:r w:rsidR="0036437E">
        <w:t xml:space="preserve">’s death, </w:t>
      </w:r>
      <w:r w:rsidR="008E0108">
        <w:t xml:space="preserve">Ravana </w:t>
      </w:r>
      <w:r w:rsidR="0036437E">
        <w:t xml:space="preserve">still has many </w:t>
      </w:r>
      <w:r w:rsidR="008E0108">
        <w:t>skilled warriors</w:t>
      </w:r>
      <w:r w:rsidR="0036437E">
        <w:t xml:space="preserve"> in his army. However, Shri Ram’s army kills them all, one by one.</w:t>
      </w:r>
    </w:p>
    <w:p w:rsidR="0036437E" w:rsidRDefault="00362C53" w:rsidP="00362C53">
      <w:pPr>
        <w:spacing w:line="480" w:lineRule="auto"/>
        <w:jc w:val="both"/>
      </w:pPr>
      <w:r>
        <w:tab/>
      </w:r>
      <w:r w:rsidR="0036437E">
        <w:t xml:space="preserve">In verse 6-73-21, Indrajit performs a sacrificial fire before entering the battlefield, again. In verse 6-73-27, he prepares a missile presided over by Lord Brahma, which he </w:t>
      </w:r>
      <w:r w:rsidR="008E0108">
        <w:t>plans</w:t>
      </w:r>
      <w:r w:rsidR="0036437E">
        <w:t xml:space="preserve"> to kill Shri Ram. </w:t>
      </w:r>
      <w:r w:rsidR="009746D4">
        <w:t>When</w:t>
      </w:r>
      <w:r w:rsidR="0036437E">
        <w:t xml:space="preserve"> a divine missile presided over by Lord Brahma is invoked by a warrior, it is attached to a single arrow aimed at one person. Indrajit, however, invokes a missile attached to a quiver full of sharp arrows. Verses 6-73-62 to 65 tell us that Indrajit strikes down the entire leadership of the monkey army by using arrows presided over by Lord Brahma. In verse 6-73-66, Indrajit showers those powerful arrows on Shri Ram and Laxman</w:t>
      </w:r>
      <w:r w:rsidR="00D46651">
        <w:t>.</w:t>
      </w:r>
      <w:r w:rsidR="0036437E">
        <w:t xml:space="preserve"> Shri Ram does not attempt to stop him.</w:t>
      </w:r>
    </w:p>
    <w:p w:rsidR="00D46651" w:rsidRDefault="00D46651" w:rsidP="00D46651">
      <w:pPr>
        <w:spacing w:line="480" w:lineRule="auto"/>
        <w:jc w:val="both"/>
      </w:pPr>
      <w:r>
        <w:tab/>
      </w:r>
      <w:r w:rsidR="0036437E">
        <w:t>In verse 6-73-69, Shri Ram says to Laxman</w:t>
      </w:r>
      <w:r>
        <w:t>a</w:t>
      </w:r>
      <w:r w:rsidR="0036437E">
        <w:t xml:space="preserve"> that there is no way to stop Indrajit today because of the power of arrows presided over by Lord Brahma. All, they can do, is to take this horrible shower of arrows upon themselves and hope that Indrajit presumes them to be dead, by seeing them</w:t>
      </w:r>
      <w:r w:rsidR="00F13144">
        <w:t xml:space="preserve"> hurt and unconscious. This</w:t>
      </w:r>
      <w:r w:rsidR="0036437E">
        <w:t xml:space="preserve"> </w:t>
      </w:r>
      <w:r w:rsidR="00F13144">
        <w:t>is not a</w:t>
      </w:r>
      <w:r w:rsidR="0036437E">
        <w:t xml:space="preserve"> good plan, because Indrajit may come near them to make sure they are dead. Luckily, however, Shri Ram’s plan works. Indrajit assumes that Shri Ram and Laxman are dead and returns to Lanka. </w:t>
      </w:r>
    </w:p>
    <w:p w:rsidR="00F13144" w:rsidRDefault="00D46651" w:rsidP="00D46651">
      <w:pPr>
        <w:spacing w:line="480" w:lineRule="auto"/>
        <w:jc w:val="both"/>
      </w:pPr>
      <w:r>
        <w:tab/>
      </w:r>
      <w:r w:rsidR="0036437E">
        <w:t>In verse 6-74-3, Vibhishan</w:t>
      </w:r>
      <w:r>
        <w:t>a</w:t>
      </w:r>
      <w:r w:rsidR="0036437E">
        <w:t xml:space="preserve"> consoles the monkey army by pointing out that Shri Ram and Laxman honored the missile presided over by Lord Brahma. When a warrior honors a divine missile presided over by Lord Brahma, the divine missile does not kill the warrior.</w:t>
      </w:r>
    </w:p>
    <w:p w:rsidR="0036437E" w:rsidRDefault="00D46651" w:rsidP="00D46651">
      <w:pPr>
        <w:spacing w:line="480" w:lineRule="auto"/>
        <w:jc w:val="both"/>
      </w:pPr>
      <w:r>
        <w:tab/>
      </w:r>
      <w:r w:rsidR="0036437E">
        <w:t>Vibhishan</w:t>
      </w:r>
      <w:r>
        <w:t>a</w:t>
      </w:r>
      <w:r w:rsidR="0036437E">
        <w:t xml:space="preserve"> and </w:t>
      </w:r>
      <w:r w:rsidR="00A34230">
        <w:t>Hanumana</w:t>
      </w:r>
      <w:r w:rsidR="0036437E">
        <w:t xml:space="preserve"> search the battlefield for the rest of the monkey leadership and find most of them hurt badly. Then, they search for </w:t>
      </w:r>
      <w:r w:rsidR="003104D3">
        <w:t>Jambavan</w:t>
      </w:r>
      <w:r w:rsidR="0036437E">
        <w:t xml:space="preserve">, probably by calling his name aloud. </w:t>
      </w:r>
      <w:r w:rsidR="00362C53">
        <w:t xml:space="preserve">Jambavan </w:t>
      </w:r>
      <w:r w:rsidR="0036437E">
        <w:t>eyes are injured, but he recognizes Vibhishan</w:t>
      </w:r>
      <w:r>
        <w:t>a</w:t>
      </w:r>
      <w:r w:rsidR="0036437E">
        <w:t xml:space="preserve">’s voice. In verse 6-74-18, </w:t>
      </w:r>
      <w:r w:rsidR="00362C53">
        <w:t>Jambavan</w:t>
      </w:r>
      <w:r w:rsidR="0036437E">
        <w:t xml:space="preserve"> asks about </w:t>
      </w:r>
      <w:r w:rsidR="00A34230">
        <w:t>Hanumana</w:t>
      </w:r>
      <w:r w:rsidR="0036437E">
        <w:t xml:space="preserve"> before asking about anyone else. Vibhishan</w:t>
      </w:r>
      <w:r w:rsidR="00362C53">
        <w:t>a</w:t>
      </w:r>
      <w:r w:rsidR="0036437E">
        <w:t xml:space="preserve"> questions him, why he is not asking about Shri Ram? </w:t>
      </w:r>
      <w:r w:rsidR="00362C53">
        <w:lastRenderedPageBreak/>
        <w:t>Jambavan</w:t>
      </w:r>
      <w:r w:rsidR="0036437E">
        <w:t xml:space="preserve"> replies, in verse 6-74-22, saying that if </w:t>
      </w:r>
      <w:r w:rsidR="00A34230">
        <w:t>Hanumana</w:t>
      </w:r>
      <w:r w:rsidR="0036437E">
        <w:t xml:space="preserve"> is alive, then they are all alive</w:t>
      </w:r>
      <w:r w:rsidR="00362C53">
        <w:t>. O</w:t>
      </w:r>
      <w:r w:rsidR="0036437E">
        <w:t xml:space="preserve">therwise, they are dead even if alive. This critical verse underscores </w:t>
      </w:r>
      <w:r w:rsidR="00A34230">
        <w:t>Hanumana</w:t>
      </w:r>
      <w:r w:rsidR="0036437E">
        <w:t xml:space="preserve">’s importance as the </w:t>
      </w:r>
      <w:r w:rsidR="00362C53">
        <w:t>P</w:t>
      </w:r>
      <w:r w:rsidR="0036437E">
        <w:t>ran</w:t>
      </w:r>
      <w:r w:rsidR="00362C53">
        <w:t>a</w:t>
      </w:r>
      <w:r w:rsidR="0036437E">
        <w:t xml:space="preserve"> in our body. </w:t>
      </w:r>
    </w:p>
    <w:p w:rsidR="0036437E" w:rsidRDefault="00362C53" w:rsidP="00362C53">
      <w:pPr>
        <w:spacing w:line="480" w:lineRule="auto"/>
        <w:jc w:val="both"/>
      </w:pPr>
      <w:r>
        <w:tab/>
      </w:r>
      <w:r w:rsidR="0036437E">
        <w:t xml:space="preserve">In verse 6-74-29, </w:t>
      </w:r>
      <w:r>
        <w:t xml:space="preserve">Jambavan </w:t>
      </w:r>
      <w:r w:rsidR="0036437E">
        <w:t xml:space="preserve">asks </w:t>
      </w:r>
      <w:r w:rsidR="00A34230">
        <w:t>Hanumana</w:t>
      </w:r>
      <w:r w:rsidR="0036437E">
        <w:t xml:space="preserve"> to go to the Himalayas to fetch four life-saving herbs. These herbs are on a mountain between Mt. Kailash</w:t>
      </w:r>
      <w:r>
        <w:t>a and Mt. Rishabha.</w:t>
      </w:r>
      <w:r w:rsidR="0036437E">
        <w:t xml:space="preserve"> </w:t>
      </w:r>
      <w:r>
        <w:t>T</w:t>
      </w:r>
      <w:r w:rsidR="0036437E">
        <w:t>hey illuminate the entire region, because they emit light. Verse 6-74-33 gives the names of the herbs as: Mrit-Sanjivani, which can restore the dead to life; Vishalyakarani, which heals all wounds; Souvarnakarani, which can restore skin to a healthy complexion; and Sandhani, which joins severed or fractured bones.</w:t>
      </w:r>
    </w:p>
    <w:p w:rsidR="0036437E" w:rsidRDefault="00362C53" w:rsidP="00362C53">
      <w:pPr>
        <w:spacing w:line="480" w:lineRule="auto"/>
        <w:jc w:val="both"/>
      </w:pPr>
      <w:r>
        <w:tab/>
      </w:r>
      <w:r w:rsidR="0036437E">
        <w:t xml:space="preserve">In verse 6-74-34, </w:t>
      </w:r>
      <w:r>
        <w:t>Jambavan</w:t>
      </w:r>
      <w:r w:rsidR="0036437E">
        <w:t xml:space="preserve"> says that not only would these herbs heal Shri Ram and Laxman, but they would also inject life into the dead monkey warriors and heal the wounded army. In verse 6-74-55, sage Valmiki tells us that </w:t>
      </w:r>
      <w:r w:rsidR="00A34230">
        <w:t>Hanumana</w:t>
      </w:r>
      <w:r w:rsidR="0036437E">
        <w:t xml:space="preserve"> flies toward the Himalayas with the speed of the wind, shaking the earth with a powerful sound. In verse 6-74-56, </w:t>
      </w:r>
      <w:r w:rsidR="00A34230">
        <w:t>Hanumana</w:t>
      </w:r>
      <w:r w:rsidR="0036437E">
        <w:t xml:space="preserve"> arrives at the Himalayas, meaning he did not stop anywhere. </w:t>
      </w:r>
      <w:r w:rsidR="00F13144">
        <w:t>A</w:t>
      </w:r>
      <w:r w:rsidR="0036437E">
        <w:t>ny other place on his journey to the Himalayas from Lanka</w:t>
      </w:r>
      <w:r w:rsidR="00F13144">
        <w:t xml:space="preserve"> is not mentioned</w:t>
      </w:r>
      <w:r w:rsidR="0036437E">
        <w:t>. In verse 6-74-59, he sees the abodes of Indr</w:t>
      </w:r>
      <w:r>
        <w:t>a</w:t>
      </w:r>
      <w:r w:rsidR="0036437E">
        <w:t>, Lord Brahma, Lord Shiv</w:t>
      </w:r>
      <w:r>
        <w:t>a</w:t>
      </w:r>
      <w:r w:rsidR="0036437E">
        <w:t xml:space="preserve">, Agni (fire god), Kuber (god of wealth), and a few other places. In verse 6-74-60, he sees a </w:t>
      </w:r>
      <w:r w:rsidR="008E0108">
        <w:t>sort of</w:t>
      </w:r>
      <w:r w:rsidR="0036437E">
        <w:t xml:space="preserve"> hole through which one can enter the earth and go all the way down.</w:t>
      </w:r>
    </w:p>
    <w:p w:rsidR="0036437E" w:rsidRDefault="00362C53" w:rsidP="00362C53">
      <w:pPr>
        <w:spacing w:line="480" w:lineRule="auto"/>
        <w:jc w:val="both"/>
      </w:pPr>
      <w:r>
        <w:tab/>
      </w:r>
      <w:r w:rsidR="0036437E">
        <w:t>In verse 6-74-61, he sees mount Rishabh</w:t>
      </w:r>
      <w:r>
        <w:t>a</w:t>
      </w:r>
      <w:r w:rsidR="0036437E">
        <w:t xml:space="preserve">, all illuminated because of the light emitting herbs and as if on fire, just as </w:t>
      </w:r>
      <w:r>
        <w:t xml:space="preserve">Jambavan </w:t>
      </w:r>
      <w:r w:rsidR="0036437E">
        <w:t xml:space="preserve">had described it. In verse 6-74-64, upon learning that someone is looking for them, all the distinguished herbs disappear, preventing </w:t>
      </w:r>
      <w:r w:rsidR="00A34230">
        <w:t>Hanumana</w:t>
      </w:r>
      <w:r w:rsidR="0036437E">
        <w:t xml:space="preserve"> from seeing them.</w:t>
      </w:r>
    </w:p>
    <w:p w:rsidR="0036437E" w:rsidRDefault="00362C53" w:rsidP="00362C53">
      <w:pPr>
        <w:spacing w:line="480" w:lineRule="auto"/>
        <w:jc w:val="both"/>
      </w:pPr>
      <w:r>
        <w:tab/>
      </w:r>
      <w:r w:rsidR="0036437E">
        <w:t xml:space="preserve">In verse 6-74-65, Lord </w:t>
      </w:r>
      <w:r w:rsidR="00A34230">
        <w:t>Hanumana</w:t>
      </w:r>
      <w:r w:rsidR="0036437E">
        <w:t xml:space="preserve"> gets angry at the mountain and </w:t>
      </w:r>
      <w:r w:rsidR="000F2808">
        <w:t xml:space="preserve">plans </w:t>
      </w:r>
      <w:r w:rsidR="00BC0674">
        <w:t>to carry</w:t>
      </w:r>
      <w:r w:rsidR="0036437E">
        <w:t xml:space="preserve"> the top of the mountain with herbs to Lanka. Verse 6-74-74 tells us the reason </w:t>
      </w:r>
      <w:r w:rsidR="00A34230">
        <w:t>Hanumana</w:t>
      </w:r>
      <w:r w:rsidR="0036437E">
        <w:t xml:space="preserve"> brought </w:t>
      </w:r>
      <w:r w:rsidR="00F07F58">
        <w:t>an entire mountain</w:t>
      </w:r>
      <w:r w:rsidR="0036437E">
        <w:t xml:space="preserve"> of herbs back instead of a few herbs. </w:t>
      </w:r>
    </w:p>
    <w:p w:rsidR="0036437E" w:rsidRDefault="00362C53" w:rsidP="00362C53">
      <w:pPr>
        <w:spacing w:line="480" w:lineRule="auto"/>
        <w:jc w:val="both"/>
      </w:pPr>
      <w:r>
        <w:lastRenderedPageBreak/>
        <w:tab/>
      </w:r>
      <w:r w:rsidR="0036437E">
        <w:t xml:space="preserve">Verse 6-74-69 calls </w:t>
      </w:r>
      <w:r w:rsidR="00A34230">
        <w:t>Hanumana</w:t>
      </w:r>
      <w:r w:rsidR="0036437E">
        <w:t xml:space="preserve"> a second sun and gives us a picture of brightness, in which two suns are shining at the same time. The next verse describes him as shining like Lord Vishnu wielding his flaming discus of a thousand edges.</w:t>
      </w:r>
    </w:p>
    <w:p w:rsidR="0036437E" w:rsidRDefault="00362C53" w:rsidP="00362C53">
      <w:pPr>
        <w:spacing w:line="480" w:lineRule="auto"/>
        <w:jc w:val="both"/>
      </w:pPr>
      <w:r>
        <w:tab/>
      </w:r>
      <w:r w:rsidR="0036437E">
        <w:t>In verse 6-74-73, Shri Ram and Laxman inhale the fragrance of the herbs, which heals their wounds. Similarly, all the other monkey warriors also inhale the fragrance, and their wounds heal too. Verse 6-74-74 says that even dead warriors got up too.</w:t>
      </w:r>
    </w:p>
    <w:p w:rsidR="0036437E" w:rsidRDefault="00362C53" w:rsidP="00362C53">
      <w:pPr>
        <w:spacing w:line="480" w:lineRule="auto"/>
        <w:jc w:val="both"/>
      </w:pPr>
      <w:r>
        <w:tab/>
      </w:r>
      <w:r w:rsidR="0036437E">
        <w:t xml:space="preserve">In verses 6-74-75 and 76, </w:t>
      </w:r>
      <w:r w:rsidR="006B50E2">
        <w:t>Ravana asks</w:t>
      </w:r>
      <w:r w:rsidR="0036437E">
        <w:t xml:space="preserve"> the monkey army to throw the dead bodies of the demons into the sea to honor them. In the Kumbhakarn</w:t>
      </w:r>
      <w:r>
        <w:t>a</w:t>
      </w:r>
      <w:r w:rsidR="0036437E">
        <w:t xml:space="preserve"> story, we saw the meaning of dead demons thrown in the sea, and this event provides a duplication of the same. Verse 6-74-77 tells us about </w:t>
      </w:r>
      <w:r w:rsidR="00A34230">
        <w:t>Hanumana</w:t>
      </w:r>
      <w:r w:rsidR="0036437E">
        <w:t xml:space="preserve"> carrying the mountain of herbs back to the Himalayas.</w:t>
      </w:r>
    </w:p>
    <w:p w:rsidR="0036437E" w:rsidRDefault="00362C53" w:rsidP="00362C53">
      <w:pPr>
        <w:spacing w:line="480" w:lineRule="auto"/>
        <w:jc w:val="both"/>
      </w:pPr>
      <w:r>
        <w:tab/>
      </w:r>
      <w:r w:rsidR="0036437E">
        <w:t>Bringing the mountain of herbs to Lanka to revive Shri Ram, Laxman</w:t>
      </w:r>
      <w:r w:rsidR="00B81523">
        <w:t>a</w:t>
      </w:r>
      <w:r w:rsidR="0036437E">
        <w:t xml:space="preserve"> and the rest of the monkey army is the second most significant action of Lord </w:t>
      </w:r>
      <w:r w:rsidR="00A34230">
        <w:t>Hanumana</w:t>
      </w:r>
      <w:r w:rsidR="0036437E">
        <w:t xml:space="preserve">, the first being to find mother Sita in Lanka. </w:t>
      </w:r>
      <w:r w:rsidR="00A34230">
        <w:t>Hanumana</w:t>
      </w:r>
      <w:r w:rsidR="0036437E">
        <w:t xml:space="preserve"> is the most important character for us</w:t>
      </w:r>
      <w:r w:rsidR="00B81523">
        <w:t>.</w:t>
      </w:r>
      <w:r w:rsidR="0036437E">
        <w:t xml:space="preserve"> </w:t>
      </w:r>
      <w:r w:rsidR="00B81523">
        <w:t>Hence</w:t>
      </w:r>
      <w:r w:rsidR="0036437E">
        <w:t>, we need to understand every action performed by him. Let us try to interpret this significant event.</w:t>
      </w:r>
    </w:p>
    <w:p w:rsidR="0036437E" w:rsidRDefault="00B81523" w:rsidP="00B81523">
      <w:pPr>
        <w:spacing w:line="480" w:lineRule="auto"/>
        <w:jc w:val="both"/>
      </w:pPr>
      <w:r>
        <w:tab/>
      </w:r>
      <w:r w:rsidR="0036437E">
        <w:t xml:space="preserve">First, let us map the geography of the Indian subcontinent to our body. We know that Lanka stands for the </w:t>
      </w:r>
      <w:r w:rsidR="005E3980">
        <w:t>Muladhara Chakra</w:t>
      </w:r>
      <w:r w:rsidR="005045DB">
        <w:t>. The</w:t>
      </w:r>
      <w:r w:rsidR="0036437E">
        <w:t xml:space="preserve"> Himalayas, which are to the north, stand for the </w:t>
      </w:r>
      <w:r w:rsidR="005045DB">
        <w:t>Sahasrara</w:t>
      </w:r>
      <w:r w:rsidR="0036437E">
        <w:t xml:space="preserve">. As verse 6-74-59 mentions, Lord </w:t>
      </w:r>
      <w:r w:rsidR="00A34230">
        <w:t>Hanumana</w:t>
      </w:r>
      <w:r w:rsidR="0036437E">
        <w:t xml:space="preserve"> saw abodes of Lord Brahma and Lord Shiv</w:t>
      </w:r>
      <w:r w:rsidR="005045DB">
        <w:t>a</w:t>
      </w:r>
      <w:r w:rsidR="0036437E">
        <w:t xml:space="preserve"> in the Himalayas; this </w:t>
      </w:r>
      <w:r w:rsidR="008E0AD0">
        <w:t>shows</w:t>
      </w:r>
      <w:r w:rsidR="0036437E">
        <w:t xml:space="preserve"> the </w:t>
      </w:r>
      <w:r w:rsidR="005045DB">
        <w:t>Sahasrara</w:t>
      </w:r>
      <w:r w:rsidR="0036437E">
        <w:t xml:space="preserve">. The blazing mountains, lit because of the self-illuminating herbs, show the relative brightness of the </w:t>
      </w:r>
      <w:r w:rsidR="005045DB">
        <w:t>Sahasrara</w:t>
      </w:r>
      <w:r w:rsidR="0036437E">
        <w:t>. The herbs sense that someone is searching for them; so, they stop self-illuminati</w:t>
      </w:r>
      <w:r w:rsidR="005045DB">
        <w:t xml:space="preserve">ng and become invisible to </w:t>
      </w:r>
      <w:r w:rsidR="00A34230">
        <w:t>Hanumana</w:t>
      </w:r>
      <w:r w:rsidR="0036437E">
        <w:t xml:space="preserve">. Sage Valmiki added this magic-like event, so that </w:t>
      </w:r>
      <w:r w:rsidR="00A34230">
        <w:t>Hanumana</w:t>
      </w:r>
      <w:r w:rsidR="0036437E">
        <w:t xml:space="preserve"> could find a justification to bring the mountain to Lanka. Let us solve this puzzle.</w:t>
      </w:r>
    </w:p>
    <w:p w:rsidR="0036437E" w:rsidRDefault="005045DB" w:rsidP="005045DB">
      <w:pPr>
        <w:spacing w:line="480" w:lineRule="auto"/>
        <w:jc w:val="both"/>
      </w:pPr>
      <w:r>
        <w:lastRenderedPageBreak/>
        <w:tab/>
      </w:r>
      <w:r w:rsidR="0036437E">
        <w:t xml:space="preserve">Verse 6-74-69 tells us that </w:t>
      </w:r>
      <w:r w:rsidR="00A34230">
        <w:t>Hanumana</w:t>
      </w:r>
      <w:r w:rsidR="0036437E">
        <w:t xml:space="preserve"> looks like a second sun and like Lord Vishnu with his thousand-edged discus. The image of a thousand-edged discus closely resembles the picture of the </w:t>
      </w:r>
      <w:r>
        <w:t>Sahasrara</w:t>
      </w:r>
      <w:r w:rsidR="0036437E">
        <w:t xml:space="preserve">, which means a lotus with thousand petals. His brightness being equal to the second sun reminds us of the thousand-sun effect mentioned in Gita, when </w:t>
      </w:r>
      <w:r>
        <w:t>Shri</w:t>
      </w:r>
      <w:r w:rsidR="0036437E">
        <w:t xml:space="preserve"> Krishn</w:t>
      </w:r>
      <w:r>
        <w:t>a</w:t>
      </w:r>
      <w:r w:rsidR="0036437E">
        <w:t xml:space="preserve"> showed Arjun</w:t>
      </w:r>
      <w:r>
        <w:t>a</w:t>
      </w:r>
      <w:r w:rsidR="0036437E">
        <w:t xml:space="preserve"> his </w:t>
      </w:r>
      <w:r w:rsidR="008E0108">
        <w:t>actual form</w:t>
      </w:r>
      <w:r w:rsidR="0036437E">
        <w:t xml:space="preserve">. </w:t>
      </w:r>
    </w:p>
    <w:p w:rsidR="0036437E" w:rsidRPr="004F0CB4" w:rsidRDefault="005045DB" w:rsidP="005045DB">
      <w:pPr>
        <w:spacing w:line="480" w:lineRule="auto"/>
        <w:jc w:val="both"/>
        <w:rPr>
          <w:b/>
          <w:bCs/>
        </w:rPr>
      </w:pPr>
      <w:r>
        <w:tab/>
      </w:r>
      <w:r w:rsidR="0036437E">
        <w:t xml:space="preserve">We saw that to find the dormant </w:t>
      </w:r>
      <w:r w:rsidR="006B50E2">
        <w:t>Energy,</w:t>
      </w:r>
      <w:r w:rsidR="0036437E">
        <w:t xml:space="preserve"> the </w:t>
      </w:r>
      <w:r>
        <w:t>P</w:t>
      </w:r>
      <w:r w:rsidR="0036437E">
        <w:t>ran</w:t>
      </w:r>
      <w:r>
        <w:t xml:space="preserve">a enters the </w:t>
      </w:r>
      <w:r w:rsidR="005E3980">
        <w:t>Muladhara Chakra</w:t>
      </w:r>
      <w:r>
        <w:t>.</w:t>
      </w:r>
      <w:r w:rsidR="0036437E">
        <w:t xml:space="preserve"> </w:t>
      </w:r>
      <w:r w:rsidR="00A34230">
        <w:t>Hanumana</w:t>
      </w:r>
      <w:r w:rsidR="0036437E">
        <w:t xml:space="preserve"> finding Sita in Lanka depicts it. </w:t>
      </w:r>
      <w:r w:rsidR="00A34230">
        <w:t>Hanumana</w:t>
      </w:r>
      <w:r w:rsidR="0036437E">
        <w:t xml:space="preserve">’s flying to the Himalayas in the north represents the first passage of the </w:t>
      </w:r>
      <w:r>
        <w:t>P</w:t>
      </w:r>
      <w:r w:rsidR="0036437E">
        <w:t>ran</w:t>
      </w:r>
      <w:r>
        <w:t>a</w:t>
      </w:r>
      <w:r w:rsidR="0036437E">
        <w:t xml:space="preserve"> toward the </w:t>
      </w:r>
      <w:r>
        <w:t>Sahasrara</w:t>
      </w:r>
      <w:r w:rsidR="0036437E">
        <w:t xml:space="preserve">. </w:t>
      </w:r>
      <w:r w:rsidR="0036437E" w:rsidRPr="004F0CB4">
        <w:rPr>
          <w:b/>
          <w:bCs/>
        </w:rPr>
        <w:t xml:space="preserve">The </w:t>
      </w:r>
      <w:r w:rsidRPr="004F0CB4">
        <w:rPr>
          <w:b/>
          <w:bCs/>
        </w:rPr>
        <w:t>P</w:t>
      </w:r>
      <w:r w:rsidR="0036437E" w:rsidRPr="004F0CB4">
        <w:rPr>
          <w:b/>
          <w:bCs/>
        </w:rPr>
        <w:t>ran</w:t>
      </w:r>
      <w:r w:rsidRPr="004F0CB4">
        <w:rPr>
          <w:b/>
          <w:bCs/>
        </w:rPr>
        <w:t>a</w:t>
      </w:r>
      <w:r w:rsidR="0036437E" w:rsidRPr="004F0CB4">
        <w:rPr>
          <w:b/>
          <w:bCs/>
        </w:rPr>
        <w:t xml:space="preserve"> travels to the </w:t>
      </w:r>
      <w:r w:rsidRPr="004F0CB4">
        <w:rPr>
          <w:b/>
          <w:bCs/>
        </w:rPr>
        <w:t>Sahasrara</w:t>
      </w:r>
      <w:r w:rsidR="004F0CB4" w:rsidRPr="004F0CB4">
        <w:rPr>
          <w:b/>
          <w:bCs/>
        </w:rPr>
        <w:t xml:space="preserve"> via the Sushumna Nadi. T</w:t>
      </w:r>
      <w:r w:rsidR="0036437E" w:rsidRPr="004F0CB4">
        <w:rPr>
          <w:b/>
          <w:bCs/>
        </w:rPr>
        <w:t xml:space="preserve">hus, Sage Valmiki depicts </w:t>
      </w:r>
      <w:r w:rsidR="00A34230">
        <w:rPr>
          <w:b/>
          <w:bCs/>
        </w:rPr>
        <w:t>Hanumana</w:t>
      </w:r>
      <w:r w:rsidR="0036437E" w:rsidRPr="004F0CB4">
        <w:rPr>
          <w:b/>
          <w:bCs/>
        </w:rPr>
        <w:t xml:space="preserve"> as flying in the air, </w:t>
      </w:r>
      <w:r w:rsidR="008E0108">
        <w:rPr>
          <w:b/>
          <w:bCs/>
        </w:rPr>
        <w:t>describing no</w:t>
      </w:r>
      <w:r w:rsidR="0036437E" w:rsidRPr="004F0CB4">
        <w:rPr>
          <w:b/>
          <w:bCs/>
        </w:rPr>
        <w:t xml:space="preserve"> other location between the </w:t>
      </w:r>
      <w:r w:rsidR="005E3980">
        <w:rPr>
          <w:b/>
          <w:bCs/>
        </w:rPr>
        <w:t>Muladhara Chakra</w:t>
      </w:r>
      <w:r w:rsidR="0036437E" w:rsidRPr="004F0CB4">
        <w:rPr>
          <w:b/>
          <w:bCs/>
        </w:rPr>
        <w:t xml:space="preserve"> and the </w:t>
      </w:r>
      <w:r w:rsidRPr="004F0CB4">
        <w:rPr>
          <w:b/>
          <w:bCs/>
        </w:rPr>
        <w:t>Sahasrara</w:t>
      </w:r>
      <w:r w:rsidR="0036437E" w:rsidRPr="004F0CB4">
        <w:rPr>
          <w:b/>
          <w:bCs/>
        </w:rPr>
        <w:t>.</w:t>
      </w:r>
    </w:p>
    <w:p w:rsidR="004F0CB4" w:rsidRDefault="004F0CB4" w:rsidP="004F0CB4">
      <w:pPr>
        <w:spacing w:line="480" w:lineRule="auto"/>
        <w:jc w:val="both"/>
      </w:pPr>
      <w:r>
        <w:tab/>
      </w:r>
      <w:r w:rsidR="0036437E">
        <w:t xml:space="preserve">The </w:t>
      </w:r>
      <w:r>
        <w:t>P</w:t>
      </w:r>
      <w:r w:rsidR="0036437E">
        <w:t>ran</w:t>
      </w:r>
      <w:r>
        <w:t>a</w:t>
      </w:r>
      <w:r w:rsidR="0036437E">
        <w:t xml:space="preserve">’s earlier journey to the </w:t>
      </w:r>
      <w:r w:rsidR="005E3980">
        <w:t>Muladhara Chakra</w:t>
      </w:r>
      <w:r w:rsidR="0036437E">
        <w:t xml:space="preserve"> from the </w:t>
      </w:r>
      <w:r w:rsidR="00ED2D6F">
        <w:t>Anahata Chakra</w:t>
      </w:r>
      <w:r w:rsidR="0036437E">
        <w:t xml:space="preserve"> is not through the Sushumna Nadi, as its access is not open yet. </w:t>
      </w:r>
      <w:r>
        <w:t>T</w:t>
      </w:r>
      <w:r w:rsidR="0036437E">
        <w:t xml:space="preserve">he Sushumna Nadi has its opening in the </w:t>
      </w:r>
      <w:r w:rsidR="005E3980">
        <w:t>Muladhara Chakra</w:t>
      </w:r>
      <w:r w:rsidR="0036437E">
        <w:t xml:space="preserve">. Once the </w:t>
      </w:r>
      <w:r>
        <w:t>P</w:t>
      </w:r>
      <w:r w:rsidR="0036437E">
        <w:t>ran</w:t>
      </w:r>
      <w:r>
        <w:t>a</w:t>
      </w:r>
      <w:r w:rsidR="0036437E">
        <w:t xml:space="preserve"> enters the </w:t>
      </w:r>
      <w:r w:rsidR="005E3980">
        <w:t>Muladhara Chakra</w:t>
      </w:r>
      <w:r w:rsidR="0036437E">
        <w:t xml:space="preserve">, it can access the </w:t>
      </w:r>
      <w:r>
        <w:t xml:space="preserve">opening of </w:t>
      </w:r>
      <w:r w:rsidR="0036437E">
        <w:t xml:space="preserve">Sushumna Nadi. </w:t>
      </w:r>
    </w:p>
    <w:p w:rsidR="0036437E" w:rsidRDefault="004F0CB4" w:rsidP="004F0CB4">
      <w:pPr>
        <w:spacing w:line="480" w:lineRule="auto"/>
        <w:jc w:val="both"/>
      </w:pPr>
      <w:r>
        <w:tab/>
      </w:r>
      <w:r w:rsidR="009746D4">
        <w:t>Yogis</w:t>
      </w:r>
      <w:r w:rsidR="0036437E">
        <w:t xml:space="preserve"> depict the </w:t>
      </w:r>
      <w:r w:rsidR="006B50E2">
        <w:t>Energy or</w:t>
      </w:r>
      <w:r w:rsidR="0036437E">
        <w:t xml:space="preserve"> the Kundalini as a snake, with three and half coils, lying dormant in the </w:t>
      </w:r>
      <w:r w:rsidR="005E3980">
        <w:t>Muladhara Chakra</w:t>
      </w:r>
      <w:r w:rsidR="0036437E">
        <w:t xml:space="preserve">. It has an opening of the Sushumna Nadi in its mouth, meaning that it blocks the access to the Sushumna Nadi. When the </w:t>
      </w:r>
      <w:r>
        <w:t>P</w:t>
      </w:r>
      <w:r w:rsidR="0036437E">
        <w:t>ran</w:t>
      </w:r>
      <w:r>
        <w:t>a</w:t>
      </w:r>
      <w:r w:rsidR="0036437E">
        <w:t xml:space="preserve"> finds the </w:t>
      </w:r>
      <w:r w:rsidR="006B50E2">
        <w:t>Energy in</w:t>
      </w:r>
      <w:r w:rsidR="0036437E">
        <w:t xml:space="preserve"> the </w:t>
      </w:r>
      <w:r w:rsidR="005E3980">
        <w:t>Muladhara Chakra</w:t>
      </w:r>
      <w:r w:rsidR="0036437E">
        <w:t xml:space="preserve">, it finds the opening of the Sushumna Nadi automatically. With a guru's grace and some luck, it can enter the Sushumna Nadi and </w:t>
      </w:r>
      <w:r w:rsidR="008E0108">
        <w:t>travels</w:t>
      </w:r>
      <w:r w:rsidR="0036437E">
        <w:t xml:space="preserve"> upwards for the first time.</w:t>
      </w:r>
    </w:p>
    <w:p w:rsidR="0036437E" w:rsidRDefault="004F0CB4" w:rsidP="004F0CB4">
      <w:pPr>
        <w:spacing w:line="480" w:lineRule="auto"/>
        <w:jc w:val="both"/>
      </w:pPr>
      <w:r>
        <w:tab/>
      </w:r>
      <w:r w:rsidR="0036437E">
        <w:t xml:space="preserve">It is a significant event in the body for a person, and the person is bound to recognize it. By focusing attention on the base of the spine, we can feel this event. As we saw before in verse 6-74-55, when </w:t>
      </w:r>
      <w:r w:rsidR="00A34230">
        <w:t>Hanumana</w:t>
      </w:r>
      <w:r w:rsidR="0036437E">
        <w:t xml:space="preserve"> jumped toward Himalayas, it shook all sides of the earth with a powerful sound. When the </w:t>
      </w:r>
      <w:r>
        <w:t>P</w:t>
      </w:r>
      <w:r w:rsidR="0036437E">
        <w:t>ran</w:t>
      </w:r>
      <w:r>
        <w:t>a</w:t>
      </w:r>
      <w:r w:rsidR="0036437E">
        <w:t xml:space="preserve"> travels through the Sushumna Nadi for the first time, it creates vibrations and sound similar to those mentioned in these verses.</w:t>
      </w:r>
    </w:p>
    <w:p w:rsidR="0036437E" w:rsidRDefault="004F0CB4" w:rsidP="004F0CB4">
      <w:pPr>
        <w:spacing w:line="480" w:lineRule="auto"/>
        <w:jc w:val="both"/>
      </w:pPr>
      <w:r>
        <w:lastRenderedPageBreak/>
        <w:tab/>
      </w:r>
      <w:r w:rsidR="0036437E">
        <w:t xml:space="preserve">When the </w:t>
      </w:r>
      <w:r>
        <w:t>P</w:t>
      </w:r>
      <w:r w:rsidR="0036437E">
        <w:t>ran</w:t>
      </w:r>
      <w:r>
        <w:t>a</w:t>
      </w:r>
      <w:r w:rsidR="0036437E">
        <w:t xml:space="preserve"> reaches the </w:t>
      </w:r>
      <w:r>
        <w:t>Sahasrara</w:t>
      </w:r>
      <w:r w:rsidR="0036437E">
        <w:t xml:space="preserve">, it converts into the </w:t>
      </w:r>
      <w:r>
        <w:t xml:space="preserve">higher </w:t>
      </w:r>
      <w:r w:rsidR="00C15A6F">
        <w:t>Consciousness</w:t>
      </w:r>
      <w:r w:rsidR="0036437E">
        <w:t>. This</w:t>
      </w:r>
      <w:r>
        <w:t xml:space="preserve"> higher</w:t>
      </w:r>
      <w:r w:rsidR="0036437E">
        <w:t xml:space="preserve"> </w:t>
      </w:r>
      <w:r w:rsidR="00C15A6F">
        <w:t>Consciousness</w:t>
      </w:r>
      <w:r w:rsidR="0036437E">
        <w:t xml:space="preserve">, which is a </w:t>
      </w:r>
      <w:r w:rsidR="00123B6C">
        <w:t>little</w:t>
      </w:r>
      <w:r w:rsidR="0036437E">
        <w:t xml:space="preserve"> higher than the current </w:t>
      </w:r>
      <w:r w:rsidR="00123B6C">
        <w:t xml:space="preserve">normal level, has a medicine </w:t>
      </w:r>
      <w:r w:rsidR="0036437E">
        <w:t xml:space="preserve">like calming and neutralizing effect on the body. The </w:t>
      </w:r>
      <w:r>
        <w:t>P</w:t>
      </w:r>
      <w:r w:rsidR="0036437E">
        <w:t>ran</w:t>
      </w:r>
      <w:r>
        <w:t>a</w:t>
      </w:r>
      <w:r w:rsidR="0036437E">
        <w:t xml:space="preserve"> reaches the </w:t>
      </w:r>
      <w:r>
        <w:t>Sahasrara</w:t>
      </w:r>
      <w:r w:rsidR="0036437E">
        <w:t xml:space="preserve"> only when the </w:t>
      </w:r>
      <w:r w:rsidR="006B50E2">
        <w:t>Energy level</w:t>
      </w:r>
      <w:r w:rsidR="0036437E">
        <w:t xml:space="preserve"> in the body is substantially higher than the normal </w:t>
      </w:r>
      <w:r w:rsidR="006B50E2">
        <w:t>Energy level</w:t>
      </w:r>
      <w:r w:rsidR="0036437E">
        <w:t xml:space="preserve">. Since the </w:t>
      </w:r>
      <w:r>
        <w:t>P</w:t>
      </w:r>
      <w:r w:rsidR="0036437E">
        <w:t>ran</w:t>
      </w:r>
      <w:r>
        <w:t>a</w:t>
      </w:r>
      <w:r w:rsidR="0036437E">
        <w:t xml:space="preserve"> is reaching up to the </w:t>
      </w:r>
      <w:r>
        <w:t xml:space="preserve">Sahasrara </w:t>
      </w:r>
      <w:r w:rsidR="0036437E">
        <w:t xml:space="preserve">for the first time, it finds blockages in its path, which means a large percentage of the </w:t>
      </w:r>
      <w:r w:rsidR="006B50E2">
        <w:t>Energy of</w:t>
      </w:r>
      <w:r>
        <w:t xml:space="preserve"> Prana </w:t>
      </w:r>
      <w:r w:rsidR="0036437E">
        <w:t xml:space="preserve">converts into vibrations or even heat. Thus, by the time the </w:t>
      </w:r>
      <w:r>
        <w:t>P</w:t>
      </w:r>
      <w:r w:rsidR="0036437E">
        <w:t>ran</w:t>
      </w:r>
      <w:r>
        <w:t>a</w:t>
      </w:r>
      <w:r w:rsidR="0036437E">
        <w:t xml:space="preserve"> reaches the </w:t>
      </w:r>
      <w:r>
        <w:t>Sahasrara</w:t>
      </w:r>
      <w:r w:rsidR="0036437E">
        <w:t xml:space="preserve">, the body has already taken up a good amount of vibrations and heat. </w:t>
      </w:r>
    </w:p>
    <w:p w:rsidR="004F0CB4" w:rsidRDefault="0036437E" w:rsidP="004F0CB4">
      <w:pPr>
        <w:spacing w:line="480" w:lineRule="auto"/>
        <w:ind w:firstLine="720"/>
        <w:jc w:val="both"/>
      </w:pPr>
      <w:r>
        <w:t xml:space="preserve">When the </w:t>
      </w:r>
      <w:r w:rsidR="004F0CB4">
        <w:t xml:space="preserve">higher </w:t>
      </w:r>
      <w:r w:rsidR="00C15A6F">
        <w:t>Consciousness</w:t>
      </w:r>
      <w:r>
        <w:t xml:space="preserve"> </w:t>
      </w:r>
      <w:r w:rsidR="009746D4">
        <w:t>descends</w:t>
      </w:r>
      <w:r>
        <w:t xml:space="preserve"> from the </w:t>
      </w:r>
      <w:r w:rsidR="004F0CB4">
        <w:t>Sahasrara</w:t>
      </w:r>
      <w:r>
        <w:t xml:space="preserve">, we feel its neutralizing effects strongly against the backdrop of the </w:t>
      </w:r>
      <w:r w:rsidR="006B50E2">
        <w:t>Energy’s</w:t>
      </w:r>
      <w:r>
        <w:t xml:space="preserve"> violent movements in the body. The calming effect slowly descends to the </w:t>
      </w:r>
      <w:r w:rsidR="005E3980">
        <w:t>Muladhara Chakra</w:t>
      </w:r>
      <w:r>
        <w:t xml:space="preserve"> and spreads all over the body. If you imagine sitting in a cross-legged position, you see the body in the shape of a triangle. We can imagine this triangular shape as the mountain that </w:t>
      </w:r>
      <w:r w:rsidR="00A34230">
        <w:t>Hanumana</w:t>
      </w:r>
      <w:r>
        <w:t xml:space="preserve"> carried to Lanka or the </w:t>
      </w:r>
      <w:r w:rsidR="005E3980">
        <w:t>Muladhara Chakra</w:t>
      </w:r>
      <w:r>
        <w:t xml:space="preserve">. You will find several images of Lord </w:t>
      </w:r>
      <w:r w:rsidR="00A34230">
        <w:t>Hanumana</w:t>
      </w:r>
      <w:r>
        <w:t xml:space="preserve"> carrying a mountain in his hand. They refer to the effect on the body of the </w:t>
      </w:r>
      <w:r w:rsidR="004F0CB4">
        <w:t xml:space="preserve">higher </w:t>
      </w:r>
      <w:r w:rsidR="00C15A6F">
        <w:t>Consciousness</w:t>
      </w:r>
      <w:r w:rsidR="004F0CB4">
        <w:t>, when the P</w:t>
      </w:r>
      <w:r>
        <w:t>ran</w:t>
      </w:r>
      <w:r w:rsidR="004F0CB4">
        <w:t>a</w:t>
      </w:r>
      <w:r>
        <w:t xml:space="preserve"> reaches the </w:t>
      </w:r>
      <w:r w:rsidR="004F0CB4">
        <w:t>Sahasrara</w:t>
      </w:r>
      <w:r>
        <w:t xml:space="preserve">. The effect of the precious life-giving herbs is the effect of the </w:t>
      </w:r>
      <w:r w:rsidR="004F0CB4">
        <w:t xml:space="preserve">higher </w:t>
      </w:r>
      <w:r w:rsidR="00C15A6F">
        <w:t>Consciousness</w:t>
      </w:r>
      <w:r>
        <w:t xml:space="preserve"> itself</w:t>
      </w:r>
      <w:r w:rsidR="004F0CB4">
        <w:t>.</w:t>
      </w:r>
      <w:bookmarkStart w:id="137" w:name="_Toc412487838"/>
      <w:bookmarkStart w:id="138" w:name="_Toc423152567"/>
      <w:bookmarkStart w:id="139" w:name="_Toc423154190"/>
    </w:p>
    <w:p w:rsidR="004F0CB4" w:rsidRDefault="004F0CB4" w:rsidP="004F0CB4">
      <w:pPr>
        <w:spacing w:line="480" w:lineRule="auto"/>
        <w:jc w:val="both"/>
      </w:pPr>
    </w:p>
    <w:p w:rsidR="0036437E" w:rsidRDefault="003F384C" w:rsidP="00CD3507">
      <w:pPr>
        <w:pStyle w:val="Heading3"/>
        <w:jc w:val="left"/>
      </w:pPr>
      <w:bookmarkStart w:id="140" w:name="_Toc49159470"/>
      <w:r>
        <w:t xml:space="preserve">Laxmana Defeats </w:t>
      </w:r>
      <w:r w:rsidR="0036437E">
        <w:t>Indrajit</w:t>
      </w:r>
      <w:bookmarkEnd w:id="137"/>
      <w:bookmarkEnd w:id="138"/>
      <w:bookmarkEnd w:id="139"/>
      <w:bookmarkEnd w:id="140"/>
    </w:p>
    <w:p w:rsidR="0036437E" w:rsidRDefault="003F384C" w:rsidP="003F384C">
      <w:pPr>
        <w:spacing w:line="480" w:lineRule="auto"/>
        <w:jc w:val="both"/>
      </w:pPr>
      <w:r>
        <w:tab/>
      </w:r>
      <w:r w:rsidR="0036437E">
        <w:t>Upon hearing the news of death of Makaraksh</w:t>
      </w:r>
      <w:r>
        <w:t>a</w:t>
      </w:r>
      <w:r w:rsidR="0036437E">
        <w:t xml:space="preserve">, </w:t>
      </w:r>
      <w:r w:rsidR="00732F31">
        <w:t xml:space="preserve">Ravana </w:t>
      </w:r>
      <w:r w:rsidR="0036437E">
        <w:t>becomes furious and calls upon Indrajit to kill Shri Ram and Laxman</w:t>
      </w:r>
      <w:r>
        <w:t>a</w:t>
      </w:r>
      <w:r w:rsidR="0036437E">
        <w:t xml:space="preserve">. After performing a ritual sacrifice, Indrajit ascends on a chariot that can disappear. </w:t>
      </w:r>
    </w:p>
    <w:p w:rsidR="0036437E" w:rsidRDefault="003F384C" w:rsidP="003F384C">
      <w:pPr>
        <w:spacing w:line="480" w:lineRule="auto"/>
        <w:jc w:val="both"/>
      </w:pPr>
      <w:r>
        <w:lastRenderedPageBreak/>
        <w:tab/>
      </w:r>
      <w:r w:rsidR="0036437E" w:rsidRPr="003F384C">
        <w:rPr>
          <w:b/>
          <w:bCs/>
        </w:rPr>
        <w:t>In verse 6-80-13, sage Valmiki says that Indrajit’s chariot has images of an antelope, a full moon, and a half-moon. The antelope indicates his agility. The full moon and the half-moon show his ability to be visible, partially visible, and invisible to his enemies. If a new moon could be depicted pictorially, it would be there too.</w:t>
      </w:r>
      <w:r w:rsidR="0036437E">
        <w:t xml:space="preserve"> Verse 6-80-15 mentions that he is still protected by a missile presided over by Lord Brahma. Thus, we get a picture of Indrajit as an invisible, super-fast, and powerful warrior with a strong, protective shield.</w:t>
      </w:r>
    </w:p>
    <w:p w:rsidR="0036437E" w:rsidRDefault="003F384C" w:rsidP="003F384C">
      <w:pPr>
        <w:spacing w:line="480" w:lineRule="auto"/>
        <w:jc w:val="both"/>
      </w:pPr>
      <w:r>
        <w:tab/>
      </w:r>
      <w:r w:rsidR="0036437E">
        <w:t>In verse 6-80-82, hidden from sight, Indrajit strikes Shri Ram and Laxman</w:t>
      </w:r>
      <w:r>
        <w:t>a</w:t>
      </w:r>
      <w:r w:rsidR="0036437E">
        <w:t xml:space="preserve"> with arrows. Shri Ram and Laxman</w:t>
      </w:r>
      <w:r>
        <w:t>a</w:t>
      </w:r>
      <w:r w:rsidR="0036437E">
        <w:t xml:space="preserve"> could not hear the horses, chariot wheels, or the bowstring of Indrajit. Finally, Laxman</w:t>
      </w:r>
      <w:r>
        <w:t>a</w:t>
      </w:r>
      <w:r w:rsidR="0036437E">
        <w:t xml:space="preserve"> </w:t>
      </w:r>
      <w:r w:rsidR="000F2808">
        <w:t xml:space="preserve">plans </w:t>
      </w:r>
      <w:r w:rsidR="00BC0674">
        <w:t xml:space="preserve">to </w:t>
      </w:r>
      <w:r w:rsidR="009746D4">
        <w:t>use</w:t>
      </w:r>
      <w:r w:rsidR="0036437E">
        <w:t xml:space="preserve"> a missile presided over by Lord Brahma and kill Indrajit. However, Shri Ram stops him in verse 6-80-38 and asks him to use high-speed arrows instead. According to Shri Ram, using a missile presided over by Lord Brahma would kill entire demons race, since Laxman</w:t>
      </w:r>
      <w:r w:rsidR="00FC1CC4">
        <w:t>a</w:t>
      </w:r>
      <w:r w:rsidR="0036437E">
        <w:t xml:space="preserve"> would not know where to point the missile</w:t>
      </w:r>
      <w:r w:rsidR="0036437E" w:rsidRPr="00E57DA5">
        <w:t xml:space="preserve"> </w:t>
      </w:r>
      <w:r w:rsidR="0036437E">
        <w:t xml:space="preserve">precisely, so he would end up killing all the demons for the sake of killing the invisible Indrajit. Note that there are friendly demons like </w:t>
      </w:r>
      <w:r w:rsidR="006B50E2">
        <w:t>Vibhishana</w:t>
      </w:r>
      <w:r w:rsidR="0036437E">
        <w:t xml:space="preserve"> too.</w:t>
      </w:r>
    </w:p>
    <w:p w:rsidR="0036437E" w:rsidRDefault="00FC1CC4" w:rsidP="00FC1CC4">
      <w:pPr>
        <w:spacing w:line="480" w:lineRule="auto"/>
        <w:jc w:val="both"/>
      </w:pPr>
      <w:r>
        <w:tab/>
      </w:r>
      <w:r w:rsidR="0036437E">
        <w:t xml:space="preserve">By the time Shri Ram </w:t>
      </w:r>
      <w:r w:rsidR="000F2808">
        <w:t xml:space="preserve">plans </w:t>
      </w:r>
      <w:r w:rsidR="00BC0674">
        <w:t>to thwart</w:t>
      </w:r>
      <w:r w:rsidR="0036437E">
        <w:t xml:space="preserve"> Indrajit’s attacks for the first time by using high-speed arrows, Indrajit returns to Lanka. Verse 6-81-1 reveals that Indrajit sensed the retaliation plan of Shri Ram and quickly changed his battle tactics. Indrajit comes back with an illusionary image of Sita in his chariot, but instead of going toward Shri Ram, he </w:t>
      </w:r>
      <w:r>
        <w:t xml:space="preserve">goes toward the monkeys. </w:t>
      </w:r>
      <w:r w:rsidR="00A34230">
        <w:t>Hanumana</w:t>
      </w:r>
      <w:r>
        <w:t xml:space="preserve"> recognizes </w:t>
      </w:r>
      <w:r w:rsidR="0036437E">
        <w:t xml:space="preserve">Sita in Indrajit’s chariot as he had seen her before. In verse </w:t>
      </w:r>
      <w:r>
        <w:t xml:space="preserve">6-81-29, Indrajit slices </w:t>
      </w:r>
      <w:r w:rsidR="0036437E">
        <w:t>Sita’s throat with a sword. This trick works wonders for him. After a fie</w:t>
      </w:r>
      <w:r>
        <w:t xml:space="preserve">rce battle in verse 6-82-20, </w:t>
      </w:r>
      <w:r w:rsidR="00A34230">
        <w:t>Hanumana</w:t>
      </w:r>
      <w:r w:rsidR="0036437E">
        <w:t xml:space="preserve"> asks the monkey army to retreat. In verse 6-82-24, Indrajit goes back to perform his ritual sacrifice as his magical power/battery seems to have run out.</w:t>
      </w:r>
    </w:p>
    <w:p w:rsidR="0036437E" w:rsidRDefault="00FC1CC4" w:rsidP="00FC1CC4">
      <w:pPr>
        <w:spacing w:line="480" w:lineRule="auto"/>
        <w:jc w:val="both"/>
      </w:pPr>
      <w:r>
        <w:lastRenderedPageBreak/>
        <w:tab/>
      </w:r>
      <w:r w:rsidR="0036437E">
        <w:t xml:space="preserve">In verse 6-83-8, </w:t>
      </w:r>
      <w:r w:rsidR="00A34230">
        <w:t>Hanumana</w:t>
      </w:r>
      <w:r w:rsidR="0036437E">
        <w:t xml:space="preserve"> tells the sad news of the murder of Sita to Shri Ram. In verse 6-83-9, Shri Ram, filled with grief upon hearing this news, falls on the ground. He is conscious but disturbed. From the verse 6-83-13 to verse 6-83-44, Laxman</w:t>
      </w:r>
      <w:r>
        <w:t>a</w:t>
      </w:r>
      <w:r w:rsidR="0036437E">
        <w:t xml:space="preserve"> responds to this sad turn of events with utter frustration. At this stage, we recognize that Laxman</w:t>
      </w:r>
      <w:r>
        <w:t>a</w:t>
      </w:r>
      <w:r w:rsidR="0036437E">
        <w:t xml:space="preserve"> stands for the devoted mind. Even though he is devoted, he </w:t>
      </w:r>
      <w:r w:rsidR="006B50E2">
        <w:t>represents</w:t>
      </w:r>
      <w:r w:rsidR="0036437E">
        <w:t xml:space="preserve"> mind. In response to severe circumstances, our mind has a tendency to give up our earlier position and swing to the opposite position. Thus, we see that Laxman</w:t>
      </w:r>
      <w:r>
        <w:t>a</w:t>
      </w:r>
      <w:r w:rsidR="0036437E">
        <w:t>, who is all about virtue, proper conduct, etc. suddenly turns around and takes opposite views.</w:t>
      </w:r>
    </w:p>
    <w:p w:rsidR="00982FB5" w:rsidRDefault="00FC1CC4" w:rsidP="00FC1CC4">
      <w:pPr>
        <w:spacing w:line="480" w:lineRule="auto"/>
        <w:jc w:val="both"/>
        <w:rPr>
          <w:b/>
          <w:bCs/>
        </w:rPr>
      </w:pPr>
      <w:r>
        <w:tab/>
      </w:r>
      <w:r w:rsidR="0036437E">
        <w:t xml:space="preserve">Luckily, </w:t>
      </w:r>
      <w:r w:rsidR="006B50E2">
        <w:t>Vibhishana</w:t>
      </w:r>
      <w:r w:rsidR="0036437E">
        <w:t xml:space="preserve"> comes to the rescue and tells everyone that Indrajit slayed an illusion of </w:t>
      </w:r>
      <w:r>
        <w:t xml:space="preserve">Sita, not real </w:t>
      </w:r>
      <w:r w:rsidR="0036437E">
        <w:t xml:space="preserve">Sita. In verse 6-84-9, </w:t>
      </w:r>
      <w:r w:rsidR="006B50E2">
        <w:t>Vibhishana</w:t>
      </w:r>
      <w:r w:rsidR="0036437E">
        <w:t xml:space="preserve"> tells everyone that Indrajit killing real Sita is as absurd as the drying up of the sea. </w:t>
      </w:r>
      <w:r w:rsidR="0036437E" w:rsidRPr="00FC1CC4">
        <w:rPr>
          <w:b/>
          <w:bCs/>
        </w:rPr>
        <w:t xml:space="preserve">Carefully read the verse 6-84-12, where he explains why it is impossible to kill real Sita. According to him, it is not possible to see Sita, even by doing philanthropic activities, waging war, or by any other strategy. </w:t>
      </w:r>
    </w:p>
    <w:p w:rsidR="0036437E" w:rsidRPr="00982FB5" w:rsidRDefault="00982FB5" w:rsidP="00FC1CC4">
      <w:pPr>
        <w:spacing w:line="480" w:lineRule="auto"/>
        <w:jc w:val="both"/>
      </w:pPr>
      <w:r>
        <w:tab/>
      </w:r>
      <w:r w:rsidR="0036437E" w:rsidRPr="00982FB5">
        <w:t xml:space="preserve">Why does </w:t>
      </w:r>
      <w:r w:rsidR="006B50E2" w:rsidRPr="00982FB5">
        <w:t>Vibhishana</w:t>
      </w:r>
      <w:r w:rsidR="0036437E" w:rsidRPr="00982FB5">
        <w:t xml:space="preserve"> say that Sita is not visible by any strategy, when though </w:t>
      </w:r>
      <w:r w:rsidR="00732F31" w:rsidRPr="00982FB5">
        <w:t>Ravana</w:t>
      </w:r>
      <w:r w:rsidR="0036437E" w:rsidRPr="00982FB5">
        <w:t xml:space="preserve"> had abducted her by force?</w:t>
      </w:r>
    </w:p>
    <w:p w:rsidR="0036437E" w:rsidRDefault="00FC1CC4" w:rsidP="00FC1CC4">
      <w:pPr>
        <w:spacing w:line="480" w:lineRule="auto"/>
        <w:jc w:val="both"/>
      </w:pPr>
      <w:r>
        <w:rPr>
          <w:b/>
          <w:bCs/>
        </w:rPr>
        <w:tab/>
      </w:r>
      <w:r w:rsidR="0036437E" w:rsidRPr="00FC1CC4">
        <w:rPr>
          <w:b/>
          <w:bCs/>
        </w:rPr>
        <w:t xml:space="preserve">In this verse, sage Valmiki changes the context, so he is now referring to Sita as the </w:t>
      </w:r>
      <w:r w:rsidR="006B50E2">
        <w:rPr>
          <w:b/>
          <w:bCs/>
        </w:rPr>
        <w:t xml:space="preserve">Energy. </w:t>
      </w:r>
      <w:r w:rsidR="0036437E" w:rsidRPr="00FC1CC4">
        <w:rPr>
          <w:b/>
          <w:bCs/>
        </w:rPr>
        <w:t xml:space="preserve">He is telling us it is not possible to perceive </w:t>
      </w:r>
      <w:r w:rsidR="006B50E2">
        <w:rPr>
          <w:b/>
          <w:bCs/>
        </w:rPr>
        <w:t xml:space="preserve">Energy </w:t>
      </w:r>
      <w:r w:rsidR="006B50E2" w:rsidRPr="00FC1CC4">
        <w:rPr>
          <w:b/>
          <w:bCs/>
        </w:rPr>
        <w:t>by</w:t>
      </w:r>
      <w:r w:rsidR="0036437E" w:rsidRPr="00FC1CC4">
        <w:rPr>
          <w:b/>
          <w:bCs/>
        </w:rPr>
        <w:t xml:space="preserve"> employing any strategy that goes beyond our inner forces</w:t>
      </w:r>
      <w:r w:rsidR="0036437E">
        <w:t xml:space="preserve">. To cover up for this twist, sage Valmiki tells us in verse 6-84-10 that </w:t>
      </w:r>
      <w:r w:rsidR="00982FB5">
        <w:t xml:space="preserve">Ravana </w:t>
      </w:r>
      <w:r w:rsidR="0036437E">
        <w:t>has evil intentions toward mother Sita</w:t>
      </w:r>
      <w:r w:rsidR="00982FB5">
        <w:t>.</w:t>
      </w:r>
      <w:r w:rsidR="0036437E">
        <w:t xml:space="preserve"> </w:t>
      </w:r>
      <w:r w:rsidR="00982FB5">
        <w:t>S</w:t>
      </w:r>
      <w:r w:rsidR="0036437E">
        <w:t>o, he will not kill her.</w:t>
      </w:r>
    </w:p>
    <w:p w:rsidR="0036437E" w:rsidRPr="00FC1CC4" w:rsidRDefault="00FC1CC4" w:rsidP="00FC1CC4">
      <w:pPr>
        <w:spacing w:line="480" w:lineRule="auto"/>
        <w:jc w:val="both"/>
        <w:rPr>
          <w:b/>
          <w:bCs/>
        </w:rPr>
      </w:pPr>
      <w:r>
        <w:tab/>
      </w:r>
      <w:r w:rsidR="0036437E">
        <w:t xml:space="preserve">In verse 6-84-14, </w:t>
      </w:r>
      <w:r w:rsidR="006B50E2">
        <w:t>Vibhishana</w:t>
      </w:r>
      <w:r w:rsidR="0036437E">
        <w:t xml:space="preserve"> tells Shri Ram that Indrajit gets his magical powers by performing a ritual sacrifice. The only way, to defeat him, is to fight him after his power has run out and before he </w:t>
      </w:r>
      <w:r w:rsidR="009746D4">
        <w:t>has time</w:t>
      </w:r>
      <w:r w:rsidR="0036437E">
        <w:t xml:space="preserve"> to recharge himself. Until now, Indrajit has proved himself much stronger that anyone in the battlefield, whether fighting alone or collectively. He almost killed Shri Ram and Laxman</w:t>
      </w:r>
      <w:r>
        <w:t>a</w:t>
      </w:r>
      <w:r w:rsidR="0036437E">
        <w:t xml:space="preserve"> twice and </w:t>
      </w:r>
      <w:r w:rsidR="009746D4">
        <w:lastRenderedPageBreak/>
        <w:t>pushed</w:t>
      </w:r>
      <w:r w:rsidR="0036437E">
        <w:t xml:space="preserve"> back the monkey army </w:t>
      </w:r>
      <w:r w:rsidR="00123B6C">
        <w:t>single handedly</w:t>
      </w:r>
      <w:r w:rsidR="0036437E">
        <w:t xml:space="preserve">. </w:t>
      </w:r>
      <w:r w:rsidR="0036437E" w:rsidRPr="00FC1CC4">
        <w:rPr>
          <w:b/>
          <w:bCs/>
        </w:rPr>
        <w:t xml:space="preserve">Now we come to know his fatal weakness – he has an external power source, and his battery life is very short. He needs to recharge his battery regularly. The enemy </w:t>
      </w:r>
      <w:r w:rsidR="009746D4">
        <w:rPr>
          <w:b/>
          <w:bCs/>
        </w:rPr>
        <w:t>can</w:t>
      </w:r>
      <w:r w:rsidR="0036437E" w:rsidRPr="00FC1CC4">
        <w:rPr>
          <w:b/>
          <w:bCs/>
        </w:rPr>
        <w:t xml:space="preserve"> defeat or kill him, when his battery power is weak or dead.</w:t>
      </w:r>
    </w:p>
    <w:p w:rsidR="0036437E" w:rsidRDefault="00FC1CC4" w:rsidP="00FC1CC4">
      <w:pPr>
        <w:spacing w:line="480" w:lineRule="auto"/>
        <w:jc w:val="both"/>
      </w:pPr>
      <w:r>
        <w:tab/>
      </w:r>
      <w:r w:rsidR="0036437E">
        <w:t xml:space="preserve">What </w:t>
      </w:r>
      <w:r w:rsidR="00CD3507">
        <w:t>Body-Mind</w:t>
      </w:r>
      <w:r w:rsidR="0036437E">
        <w:t xml:space="preserve"> </w:t>
      </w:r>
      <w:r w:rsidR="005C1917">
        <w:t xml:space="preserve">process </w:t>
      </w:r>
      <w:r w:rsidR="0036437E">
        <w:t xml:space="preserve">is </w:t>
      </w:r>
      <w:r w:rsidR="005C1917">
        <w:t xml:space="preserve">so </w:t>
      </w:r>
      <w:r w:rsidR="0036437E">
        <w:t xml:space="preserve">powerful </w:t>
      </w:r>
      <w:r w:rsidR="005C1917">
        <w:t xml:space="preserve">that it can </w:t>
      </w:r>
      <w:r w:rsidR="0036437E">
        <w:t xml:space="preserve">subdue the </w:t>
      </w:r>
      <w:r w:rsidR="00C15A6F">
        <w:t>Consciousness</w:t>
      </w:r>
      <w:r w:rsidR="0036437E">
        <w:t xml:space="preserve"> and the devoted mind? The process has to be related to the </w:t>
      </w:r>
      <w:r w:rsidR="00982FB5">
        <w:t>Ahamkara</w:t>
      </w:r>
      <w:r w:rsidR="0036437E">
        <w:t xml:space="preserve"> as Indrajit is </w:t>
      </w:r>
      <w:r w:rsidR="006B50E2">
        <w:t>Ravana’s</w:t>
      </w:r>
      <w:r w:rsidR="0036437E">
        <w:t xml:space="preserve"> son. This process must be able to control the sense organs given that its name is Indrajit.</w:t>
      </w:r>
    </w:p>
    <w:p w:rsidR="00982FB5" w:rsidRDefault="00FC1CC4" w:rsidP="00FC1CC4">
      <w:pPr>
        <w:spacing w:line="480" w:lineRule="auto"/>
        <w:jc w:val="both"/>
      </w:pPr>
      <w:r>
        <w:tab/>
      </w:r>
      <w:r w:rsidR="0036437E">
        <w:t xml:space="preserve">In Verse 6-84-15, </w:t>
      </w:r>
      <w:r w:rsidR="006B50E2">
        <w:t>Vibhishana</w:t>
      </w:r>
      <w:r w:rsidR="0036437E">
        <w:t xml:space="preserve"> tells Shri Ram that Indrajit was expecting interruption in his ritual sacrifice from the monkey army. </w:t>
      </w:r>
      <w:r w:rsidR="009746D4">
        <w:t>To</w:t>
      </w:r>
      <w:r w:rsidR="0036437E">
        <w:t xml:space="preserve"> keep the monkey army occupied, until he finished performing his next sacrifice, he tricked them by killing illusory mother Sita. </w:t>
      </w:r>
    </w:p>
    <w:p w:rsidR="0036437E" w:rsidRDefault="00982FB5" w:rsidP="00FC1CC4">
      <w:pPr>
        <w:spacing w:line="480" w:lineRule="auto"/>
        <w:jc w:val="both"/>
      </w:pPr>
      <w:r>
        <w:tab/>
      </w:r>
      <w:r w:rsidR="0036437E">
        <w:t xml:space="preserve">In verse 6-84-18, </w:t>
      </w:r>
      <w:r w:rsidR="006B50E2">
        <w:t>Vibhishana</w:t>
      </w:r>
      <w:r w:rsidR="0036437E">
        <w:t xml:space="preserve"> suggests to Shri Ram that since Shri Ram is still in shock, Laxman</w:t>
      </w:r>
      <w:r w:rsidR="00FC1CC4">
        <w:t>a</w:t>
      </w:r>
      <w:r w:rsidR="0036437E">
        <w:t xml:space="preserve"> should be allowed to battle Indrajit with the entire monkey army. Following the law of duplication, Shri Ram asks </w:t>
      </w:r>
      <w:r w:rsidR="006B50E2">
        <w:t>Vibhishana</w:t>
      </w:r>
      <w:r w:rsidR="0036437E">
        <w:t xml:space="preserve">, in verse 6-85-3, to repeat his statements, as </w:t>
      </w:r>
      <w:r>
        <w:t>H</w:t>
      </w:r>
      <w:r w:rsidR="0036437E">
        <w:t>e could not understand them.</w:t>
      </w:r>
    </w:p>
    <w:p w:rsidR="0036437E" w:rsidRDefault="00FC1CC4" w:rsidP="00FC1CC4">
      <w:pPr>
        <w:spacing w:line="480" w:lineRule="auto"/>
        <w:jc w:val="both"/>
      </w:pPr>
      <w:r>
        <w:tab/>
      </w:r>
      <w:r w:rsidR="0036437E">
        <w:t>Verses 6-85-14 and 15 tell us about a boon of Lord Brahma to Indrajit. Indrajit cannot be defeated when his magic, powered by his ritual sacrifices, is available to him</w:t>
      </w:r>
      <w:r>
        <w:t>.</w:t>
      </w:r>
      <w:r w:rsidR="00982FB5">
        <w:t xml:space="preserve"> Indrajit’s weakness or curse</w:t>
      </w:r>
      <w:r w:rsidR="0036437E">
        <w:t xml:space="preserve"> is that he is in danger, when he is going to perform or has yet not finished performing his ritual sacrifice.</w:t>
      </w:r>
    </w:p>
    <w:p w:rsidR="0036437E" w:rsidRDefault="00FC1CC4" w:rsidP="00FC1CC4">
      <w:pPr>
        <w:spacing w:line="480" w:lineRule="auto"/>
        <w:jc w:val="both"/>
      </w:pPr>
      <w:r>
        <w:tab/>
      </w:r>
      <w:r w:rsidR="00982FB5">
        <w:t>This complex statement of boon or curse</w:t>
      </w:r>
      <w:r w:rsidR="0036437E">
        <w:t xml:space="preserve"> resolves to a simple statement that modern readers can understand from their experience. It reminds us of the first generation of smartphones. They were great when they were fully charged, but their battery would not last for long. Once the battery was dead, these phones were useless, until we charge them again. Now we can see that a simple fact works as a boon or a curse depending upon how we interpret it. It works as a boon for Indrajit when his battery is fully charged and as a curse when his battery is down.</w:t>
      </w:r>
    </w:p>
    <w:p w:rsidR="0036437E" w:rsidRDefault="00FC1CC4" w:rsidP="00FC1CC4">
      <w:pPr>
        <w:spacing w:line="480" w:lineRule="auto"/>
        <w:jc w:val="both"/>
      </w:pPr>
      <w:r>
        <w:lastRenderedPageBreak/>
        <w:tab/>
      </w:r>
      <w:r w:rsidR="0036437E">
        <w:t>In verse 6-85-22, Shri Ram directs Laxman</w:t>
      </w:r>
      <w:r>
        <w:t>a</w:t>
      </w:r>
      <w:r w:rsidR="0036437E">
        <w:t xml:space="preserve"> to take </w:t>
      </w:r>
      <w:r w:rsidR="00A34230">
        <w:t>Hanumana</w:t>
      </w:r>
      <w:r w:rsidR="0036437E">
        <w:t xml:space="preserve"> and the entire army along to kill Indrajit. Indrajit has caused great destruction to Shri Ram’s army. </w:t>
      </w:r>
      <w:r w:rsidR="0036437E" w:rsidRPr="00FC1CC4">
        <w:rPr>
          <w:b/>
          <w:bCs/>
        </w:rPr>
        <w:t xml:space="preserve">Shri Ram, being the most powerful warrior, should battle against Indrajit, but </w:t>
      </w:r>
      <w:r w:rsidR="00982FB5">
        <w:rPr>
          <w:b/>
          <w:bCs/>
        </w:rPr>
        <w:t>H</w:t>
      </w:r>
      <w:r w:rsidR="0036437E" w:rsidRPr="00FC1CC4">
        <w:rPr>
          <w:b/>
          <w:bCs/>
        </w:rPr>
        <w:t xml:space="preserve">e does not. Instead, </w:t>
      </w:r>
      <w:r w:rsidR="00982FB5">
        <w:rPr>
          <w:b/>
          <w:bCs/>
        </w:rPr>
        <w:t>H</w:t>
      </w:r>
      <w:r w:rsidR="0036437E" w:rsidRPr="00FC1CC4">
        <w:rPr>
          <w:b/>
          <w:bCs/>
        </w:rPr>
        <w:t>e allows Laxman to take on Indrajit.</w:t>
      </w:r>
      <w:r w:rsidR="0036437E">
        <w:t xml:space="preserve"> </w:t>
      </w:r>
    </w:p>
    <w:p w:rsidR="0036437E" w:rsidRDefault="00FC1CC4" w:rsidP="00FC1CC4">
      <w:pPr>
        <w:spacing w:line="480" w:lineRule="auto"/>
        <w:jc w:val="both"/>
      </w:pPr>
      <w:r>
        <w:tab/>
      </w:r>
      <w:r w:rsidR="0036437E">
        <w:t>Even when his magical powers are not functioning, Indrajit takes good care to protect himself. He surrounds himself with the demon army and keeps a magical flying horse to escape from the cave whenever required. He knows his weakness and carefully guards himself against all eventualities.</w:t>
      </w:r>
    </w:p>
    <w:p w:rsidR="00982FB5" w:rsidRDefault="00FC1CC4" w:rsidP="00FC1CC4">
      <w:pPr>
        <w:spacing w:line="480" w:lineRule="auto"/>
        <w:jc w:val="both"/>
      </w:pPr>
      <w:r>
        <w:tab/>
      </w:r>
      <w:r w:rsidR="0036437E">
        <w:t xml:space="preserve">In verse 6-86-2 to 6-86-5, </w:t>
      </w:r>
      <w:r w:rsidR="006B50E2">
        <w:t>Vibhishana</w:t>
      </w:r>
      <w:r w:rsidR="0036437E">
        <w:t xml:space="preserve"> tells Laxman</w:t>
      </w:r>
      <w:r>
        <w:t>a</w:t>
      </w:r>
      <w:r w:rsidR="0036437E">
        <w:t xml:space="preserve"> to ignore the demon army, focus on Indrajit, and deny him a chance of becoming invisible. He suggests that </w:t>
      </w:r>
      <w:r w:rsidR="00A34230">
        <w:t>Hanumana</w:t>
      </w:r>
      <w:r w:rsidR="0036437E">
        <w:t xml:space="preserve"> and the rest of the army should be left to fight the demons, so that Laxman</w:t>
      </w:r>
      <w:r>
        <w:t>a</w:t>
      </w:r>
      <w:r w:rsidR="0036437E">
        <w:t xml:space="preserve"> can interrupt Indrajit’s ritual sacrifice. </w:t>
      </w:r>
    </w:p>
    <w:p w:rsidR="0036437E" w:rsidRDefault="00982FB5" w:rsidP="00FC1CC4">
      <w:pPr>
        <w:spacing w:line="480" w:lineRule="auto"/>
        <w:jc w:val="both"/>
      </w:pPr>
      <w:r>
        <w:tab/>
      </w:r>
      <w:r w:rsidR="0036437E">
        <w:t xml:space="preserve">Again, in verse 6-86-34, when Indrajit is fighting </w:t>
      </w:r>
      <w:r w:rsidR="00A34230">
        <w:t>Hanumana</w:t>
      </w:r>
      <w:r w:rsidR="0036437E">
        <w:t xml:space="preserve">, </w:t>
      </w:r>
      <w:r w:rsidR="006B50E2">
        <w:t>Vibhishana</w:t>
      </w:r>
      <w:r w:rsidR="0036437E">
        <w:t xml:space="preserve"> tells Laxman</w:t>
      </w:r>
      <w:r w:rsidR="00FC1CC4">
        <w:t>a</w:t>
      </w:r>
      <w:r w:rsidR="0036437E">
        <w:t xml:space="preserve"> to fight Indrajit himself. Once again, in verse 87-6-6, </w:t>
      </w:r>
      <w:r w:rsidR="006B50E2">
        <w:t>Vibhishana</w:t>
      </w:r>
      <w:r w:rsidR="0036437E">
        <w:t xml:space="preserve"> shows Laxman</w:t>
      </w:r>
      <w:r w:rsidR="000332CF">
        <w:t>a</w:t>
      </w:r>
      <w:r w:rsidR="0036437E">
        <w:t xml:space="preserve"> the place, where Indrajit performs the ritual sacrifice and asks him to kill Indrajit. There must be a reason behind </w:t>
      </w:r>
      <w:r w:rsidR="006B50E2">
        <w:t>Vibhishana</w:t>
      </w:r>
      <w:r w:rsidR="0036437E">
        <w:t xml:space="preserve"> repeatedly nudging Laxman</w:t>
      </w:r>
      <w:r w:rsidR="000332CF">
        <w:t>a to kill Indrajit. E</w:t>
      </w:r>
      <w:r w:rsidR="0036437E">
        <w:t xml:space="preserve">ven before this battle, </w:t>
      </w:r>
      <w:r w:rsidR="006B50E2">
        <w:t>Vibhishana</w:t>
      </w:r>
      <w:r w:rsidR="0036437E">
        <w:t xml:space="preserve"> had, in verse 6-84-18, specifically asked Laxman</w:t>
      </w:r>
      <w:r w:rsidR="000332CF">
        <w:t>a</w:t>
      </w:r>
      <w:r w:rsidR="0036437E">
        <w:t xml:space="preserve"> to engage Indrajit. </w:t>
      </w:r>
    </w:p>
    <w:p w:rsidR="0036437E" w:rsidRDefault="000332CF" w:rsidP="000332CF">
      <w:pPr>
        <w:spacing w:line="480" w:lineRule="auto"/>
        <w:jc w:val="both"/>
      </w:pPr>
      <w:r>
        <w:tab/>
      </w:r>
      <w:r w:rsidR="0036437E">
        <w:t>Finally, Laxman</w:t>
      </w:r>
      <w:r>
        <w:t>a</w:t>
      </w:r>
      <w:r w:rsidR="0036437E">
        <w:t xml:space="preserve"> gets the message and engages Indrajit, but before the battle begins, he gives a lecture on virtue and righteousness to Indrajit. Since Indrajit is sitting in a chariot, Laxman</w:t>
      </w:r>
      <w:r>
        <w:t xml:space="preserve">a ascends upon </w:t>
      </w:r>
      <w:r w:rsidR="00A34230">
        <w:t>Hanumana</w:t>
      </w:r>
      <w:r w:rsidR="0036437E">
        <w:t xml:space="preserve">’s back and begins a fierce battle with Indrajit. In verse 88-6-41, </w:t>
      </w:r>
      <w:r w:rsidR="006B50E2">
        <w:t>Vibhishana</w:t>
      </w:r>
      <w:r w:rsidR="0036437E">
        <w:t xml:space="preserve"> asks Laxman to hurry up and kill Indrajit. In verse 88-6-79, seeing that Laxman</w:t>
      </w:r>
      <w:r>
        <w:t>a</w:t>
      </w:r>
      <w:r w:rsidR="0036437E">
        <w:t xml:space="preserve"> is getting tired, </w:t>
      </w:r>
      <w:r w:rsidR="006B50E2">
        <w:t>Vibhishana</w:t>
      </w:r>
      <w:r w:rsidR="0036437E">
        <w:t xml:space="preserve"> </w:t>
      </w:r>
      <w:r w:rsidR="00365EDB">
        <w:t>fights</w:t>
      </w:r>
      <w:r w:rsidR="0036437E">
        <w:t xml:space="preserve"> Indrajit, but he </w:t>
      </w:r>
      <w:r w:rsidR="00365EDB">
        <w:t>cannot</w:t>
      </w:r>
      <w:r w:rsidR="0036437E">
        <w:t xml:space="preserve"> bear the thought of killing his nephew (also, he was no match for his nephew in the battle). Laxman</w:t>
      </w:r>
      <w:r>
        <w:t>a</w:t>
      </w:r>
      <w:r w:rsidR="0036437E">
        <w:t xml:space="preserve"> joins battle again and after a long and fierce battle, Laxman shoots a missile presided over by </w:t>
      </w:r>
      <w:r w:rsidR="0036437E">
        <w:lastRenderedPageBreak/>
        <w:t>Indr</w:t>
      </w:r>
      <w:r>
        <w:t>a</w:t>
      </w:r>
      <w:r w:rsidR="0036437E">
        <w:t>, with a prayer to Shri Ram, to kill Indrajit. Finally, in verse 90-6-74, Indrajit’s head falls to the ground, and Laxman settles the score with Indrajit.</w:t>
      </w:r>
    </w:p>
    <w:p w:rsidR="0036437E" w:rsidRDefault="000332CF" w:rsidP="000332CF">
      <w:pPr>
        <w:spacing w:line="480" w:lineRule="auto"/>
        <w:jc w:val="both"/>
      </w:pPr>
      <w:r>
        <w:tab/>
      </w:r>
      <w:r w:rsidR="0036437E">
        <w:t xml:space="preserve">When Laxman and </w:t>
      </w:r>
      <w:r w:rsidR="006B50E2">
        <w:t>Vibhishana</w:t>
      </w:r>
      <w:r w:rsidR="0036437E">
        <w:t xml:space="preserve"> tell this news of victory to Shri Ram, he becomes happy. In verses 91-6-9 through 12, Shri Ram places Laxman</w:t>
      </w:r>
      <w:r w:rsidR="007367B6">
        <w:t>a</w:t>
      </w:r>
      <w:r w:rsidR="0036437E">
        <w:t xml:space="preserve"> on his lap and smells his head repeatedly. </w:t>
      </w:r>
      <w:r w:rsidR="0036437E" w:rsidRPr="007367B6">
        <w:rPr>
          <w:b/>
          <w:bCs/>
        </w:rPr>
        <w:t xml:space="preserve">In verses 91-6-13 through 18, Shri Ram says, “When Indrajit is killed, </w:t>
      </w:r>
      <w:r w:rsidR="00732F31">
        <w:rPr>
          <w:b/>
          <w:bCs/>
        </w:rPr>
        <w:t>Ravana</w:t>
      </w:r>
      <w:r w:rsidR="0036437E" w:rsidRPr="007367B6">
        <w:rPr>
          <w:b/>
          <w:bCs/>
        </w:rPr>
        <w:t xml:space="preserve"> is as good as killed, so I am victorious.”</w:t>
      </w:r>
    </w:p>
    <w:p w:rsidR="0036437E" w:rsidRDefault="007367B6" w:rsidP="007367B6">
      <w:pPr>
        <w:spacing w:line="480" w:lineRule="auto"/>
        <w:jc w:val="both"/>
      </w:pPr>
      <w:r>
        <w:tab/>
      </w:r>
      <w:r w:rsidR="0036437E">
        <w:t xml:space="preserve">In these verses, he gives the credit of victory to </w:t>
      </w:r>
      <w:r w:rsidR="00A34230">
        <w:t>Hanumana</w:t>
      </w:r>
      <w:r w:rsidR="0036437E">
        <w:t xml:space="preserve"> and </w:t>
      </w:r>
      <w:r w:rsidR="006B50E2">
        <w:t>Vibhishana</w:t>
      </w:r>
      <w:r w:rsidR="0036437E">
        <w:t xml:space="preserve"> too, as they all collectively killed Indrajit. After receiving medical treatment from Sushena, Laxman</w:t>
      </w:r>
      <w:r>
        <w:t>a</w:t>
      </w:r>
      <w:r w:rsidR="0036437E">
        <w:t xml:space="preserve"> and the rest of the army recover completely from the wounds of the war. In verse 91-6-27, Shri Ram, Laxman</w:t>
      </w:r>
      <w:r>
        <w:t>a</w:t>
      </w:r>
      <w:r w:rsidR="0036437E">
        <w:t xml:space="preserve">, </w:t>
      </w:r>
      <w:r w:rsidR="006B50E2">
        <w:t>Sugriva,</w:t>
      </w:r>
      <w:r w:rsidR="0036437E">
        <w:t xml:space="preserve"> and the army celebrate this victory, the celebration continuing for a long time.</w:t>
      </w:r>
    </w:p>
    <w:p w:rsidR="0036437E" w:rsidRDefault="007367B6" w:rsidP="007367B6">
      <w:pPr>
        <w:spacing w:line="480" w:lineRule="auto"/>
        <w:jc w:val="both"/>
      </w:pPr>
      <w:r>
        <w:tab/>
        <w:t xml:space="preserve">Earlier in this book, we have seen that the character of </w:t>
      </w:r>
      <w:r w:rsidR="006B50E2">
        <w:t>Ravana represents the Ahamkara</w:t>
      </w:r>
      <w:r>
        <w:t>. The character of Mandodari represents rationalizing intellect</w:t>
      </w:r>
      <w:r w:rsidR="0036437E">
        <w:t xml:space="preserve">. </w:t>
      </w:r>
      <w:r>
        <w:t xml:space="preserve">Samkhya tells us that </w:t>
      </w:r>
      <w:r w:rsidR="0036437E">
        <w:t xml:space="preserve">“The </w:t>
      </w:r>
      <w:r w:rsidR="00C15A6F">
        <w:t>Consciousness</w:t>
      </w:r>
      <w:r w:rsidR="0036437E">
        <w:t xml:space="preserve"> created the faculty of rationalizing intellect / </w:t>
      </w:r>
      <w:r w:rsidR="006B50E2">
        <w:t>Buddhi</w:t>
      </w:r>
      <w:r w:rsidR="0036437E">
        <w:t xml:space="preserve">. The </w:t>
      </w:r>
      <w:r w:rsidR="006763E9">
        <w:t xml:space="preserve">Ahamkara </w:t>
      </w:r>
      <w:r w:rsidR="0036437E">
        <w:t xml:space="preserve">and the rationalizing intellect together created the mind.” </w:t>
      </w:r>
    </w:p>
    <w:p w:rsidR="00D64F50" w:rsidRDefault="00D64F50" w:rsidP="00D64F50">
      <w:pPr>
        <w:spacing w:line="480" w:lineRule="auto"/>
        <w:jc w:val="both"/>
      </w:pPr>
      <w:r>
        <w:tab/>
      </w:r>
      <w:r w:rsidR="0036437E">
        <w:t xml:space="preserve">By mere substitution of words, we get: </w:t>
      </w:r>
      <w:r w:rsidR="00453B4C">
        <w:t xml:space="preserve">Ravana </w:t>
      </w:r>
      <w:r w:rsidR="007367B6">
        <w:t xml:space="preserve">representing </w:t>
      </w:r>
      <w:r w:rsidR="0036437E">
        <w:t xml:space="preserve">the </w:t>
      </w:r>
      <w:r w:rsidR="006763E9">
        <w:t xml:space="preserve">Ahamkara </w:t>
      </w:r>
      <w:r w:rsidR="007367B6">
        <w:t xml:space="preserve">and Mandodari representing </w:t>
      </w:r>
      <w:r w:rsidR="0036437E">
        <w:t>the rationalizing int</w:t>
      </w:r>
      <w:r w:rsidR="007367B6">
        <w:t>ellect together gave birth to Indrajit</w:t>
      </w:r>
      <w:r w:rsidR="00A01AF4">
        <w:t>, who</w:t>
      </w:r>
      <w:r w:rsidR="007367B6">
        <w:t xml:space="preserve"> </w:t>
      </w:r>
      <w:r w:rsidR="006B50E2">
        <w:t>represents</w:t>
      </w:r>
      <w:r w:rsidR="007367B6">
        <w:t xml:space="preserve"> </w:t>
      </w:r>
      <w:r w:rsidR="0036437E">
        <w:t>the mind. Indrajit as the mind itself fits perfectly with the character of Indrajit. Mind can control the sense organs, which is why his name means “one who won Indr</w:t>
      </w:r>
      <w:r>
        <w:t xml:space="preserve">a”. Indra word comes </w:t>
      </w:r>
      <w:r w:rsidR="006B50E2">
        <w:t>from</w:t>
      </w:r>
      <w:r>
        <w:t xml:space="preserve"> Indriya, which mean sense organs.</w:t>
      </w:r>
      <w:r w:rsidR="0036437E">
        <w:t xml:space="preserve"> </w:t>
      </w:r>
    </w:p>
    <w:p w:rsidR="0036437E" w:rsidRDefault="00D64F50" w:rsidP="00D64F50">
      <w:pPr>
        <w:spacing w:line="480" w:lineRule="auto"/>
        <w:jc w:val="both"/>
      </w:pPr>
      <w:r>
        <w:tab/>
      </w:r>
      <w:r w:rsidR="0036437E">
        <w:t xml:space="preserve">In chapter 6-48, we saw that Indrajit </w:t>
      </w:r>
      <w:r w:rsidR="00365EDB">
        <w:t>could</w:t>
      </w:r>
      <w:r w:rsidR="0036437E">
        <w:t xml:space="preserve"> bind Shri Ram and Laxman with a network of serpents, which we interpreted as </w:t>
      </w:r>
      <w:r w:rsidR="00F07F58">
        <w:t>wicked desires</w:t>
      </w:r>
      <w:r w:rsidR="0036437E">
        <w:t xml:space="preserve"> of the mind. In this chapter, we saw the symbols of agility, visibility, and power on Indrajit’s chariot. They make sense when we consider Indrajit as the mind.</w:t>
      </w:r>
    </w:p>
    <w:p w:rsidR="0036437E" w:rsidRDefault="00D64F50" w:rsidP="00D64F50">
      <w:pPr>
        <w:spacing w:line="480" w:lineRule="auto"/>
        <w:jc w:val="both"/>
      </w:pPr>
      <w:r>
        <w:lastRenderedPageBreak/>
        <w:tab/>
      </w:r>
      <w:r w:rsidR="0036437E">
        <w:t xml:space="preserve">In this chapter, we saw that Shri Ram chose not to fight against Indrajit and that </w:t>
      </w:r>
      <w:r w:rsidR="006B50E2">
        <w:t>Vibhishana</w:t>
      </w:r>
      <w:r w:rsidR="0036437E">
        <w:t xml:space="preserve"> kept insisting that Laxman</w:t>
      </w:r>
      <w:r>
        <w:t>a</w:t>
      </w:r>
      <w:r w:rsidR="0036437E">
        <w:t xml:space="preserve"> kill Indrajit. Thus, according to sage Valmiki, Indrajit is not the equivalent of Shri Ram. However, Laxman</w:t>
      </w:r>
      <w:r>
        <w:t>a</w:t>
      </w:r>
      <w:r w:rsidR="0036437E">
        <w:t xml:space="preserve"> and Indrajit are equal and opposite processes</w:t>
      </w:r>
      <w:r>
        <w:t xml:space="preserve"> within the mind itself</w:t>
      </w:r>
      <w:r w:rsidR="0036437E">
        <w:t>.</w:t>
      </w:r>
    </w:p>
    <w:p w:rsidR="0036437E" w:rsidRPr="00D64F50" w:rsidRDefault="00D64F50" w:rsidP="00D64F50">
      <w:pPr>
        <w:spacing w:line="480" w:lineRule="auto"/>
        <w:jc w:val="both"/>
        <w:rPr>
          <w:b/>
          <w:bCs/>
        </w:rPr>
      </w:pPr>
      <w:r>
        <w:tab/>
      </w:r>
      <w:r w:rsidR="0036437E" w:rsidRPr="00D64F50">
        <w:rPr>
          <w:b/>
          <w:bCs/>
        </w:rPr>
        <w:t>The difficulty in considering Indrajit as the mind is Laxman</w:t>
      </w:r>
      <w:r w:rsidRPr="00D64F50">
        <w:rPr>
          <w:b/>
          <w:bCs/>
        </w:rPr>
        <w:t>a</w:t>
      </w:r>
      <w:r w:rsidR="000513DA">
        <w:rPr>
          <w:b/>
          <w:bCs/>
        </w:rPr>
        <w:t xml:space="preserve"> </w:t>
      </w:r>
      <w:r w:rsidR="0036437E" w:rsidRPr="00D64F50">
        <w:rPr>
          <w:b/>
          <w:bCs/>
        </w:rPr>
        <w:t>represents the devoted mind</w:t>
      </w:r>
      <w:r w:rsidR="000513DA">
        <w:rPr>
          <w:b/>
          <w:bCs/>
        </w:rPr>
        <w:t>, which is a part of the mind</w:t>
      </w:r>
      <w:r w:rsidR="0036437E" w:rsidRPr="00D64F50">
        <w:rPr>
          <w:b/>
          <w:bCs/>
        </w:rPr>
        <w:t xml:space="preserve">. With this information, we get a </w:t>
      </w:r>
      <w:r w:rsidRPr="00D64F50">
        <w:rPr>
          <w:b/>
          <w:bCs/>
        </w:rPr>
        <w:t>two</w:t>
      </w:r>
      <w:r w:rsidR="0036437E" w:rsidRPr="00D64F50">
        <w:rPr>
          <w:b/>
          <w:bCs/>
        </w:rPr>
        <w:t xml:space="preserve">-way split </w:t>
      </w:r>
      <w:r w:rsidR="00ED5525">
        <w:rPr>
          <w:b/>
          <w:bCs/>
        </w:rPr>
        <w:t>of</w:t>
      </w:r>
      <w:r w:rsidR="0036437E" w:rsidRPr="00D64F50">
        <w:rPr>
          <w:b/>
          <w:bCs/>
        </w:rPr>
        <w:t xml:space="preserve"> the mind of an advanced </w:t>
      </w:r>
      <w:r w:rsidR="000513DA">
        <w:rPr>
          <w:b/>
          <w:bCs/>
        </w:rPr>
        <w:t>Y</w:t>
      </w:r>
      <w:r w:rsidR="0036437E" w:rsidRPr="00D64F50">
        <w:rPr>
          <w:b/>
          <w:bCs/>
        </w:rPr>
        <w:t>ogi</w:t>
      </w:r>
      <w:r w:rsidR="000513DA">
        <w:rPr>
          <w:b/>
          <w:bCs/>
        </w:rPr>
        <w:t>.</w:t>
      </w:r>
      <w:r w:rsidR="0036437E" w:rsidRPr="00D64F50">
        <w:rPr>
          <w:b/>
          <w:bCs/>
        </w:rPr>
        <w:t xml:space="preserve"> </w:t>
      </w:r>
      <w:r w:rsidR="000513DA">
        <w:rPr>
          <w:b/>
          <w:bCs/>
        </w:rPr>
        <w:t>A</w:t>
      </w:r>
      <w:r w:rsidR="0036437E" w:rsidRPr="00D64F50">
        <w:rPr>
          <w:b/>
          <w:bCs/>
        </w:rPr>
        <w:t xml:space="preserve"> </w:t>
      </w:r>
      <w:r>
        <w:rPr>
          <w:b/>
          <w:bCs/>
        </w:rPr>
        <w:t>Y</w:t>
      </w:r>
      <w:r w:rsidRPr="00D64F50">
        <w:rPr>
          <w:b/>
          <w:bCs/>
        </w:rPr>
        <w:t xml:space="preserve">ogi has </w:t>
      </w:r>
      <w:r>
        <w:rPr>
          <w:b/>
          <w:bCs/>
        </w:rPr>
        <w:t>both</w:t>
      </w:r>
      <w:r w:rsidR="000513DA">
        <w:rPr>
          <w:b/>
          <w:bCs/>
        </w:rPr>
        <w:t xml:space="preserve"> of these </w:t>
      </w:r>
      <w:r w:rsidR="006A2AF9" w:rsidRPr="00D64F50">
        <w:rPr>
          <w:b/>
          <w:bCs/>
        </w:rPr>
        <w:t xml:space="preserve">processes </w:t>
      </w:r>
      <w:r w:rsidR="000513DA">
        <w:rPr>
          <w:b/>
          <w:bCs/>
        </w:rPr>
        <w:t xml:space="preserve">of mind - </w:t>
      </w:r>
      <w:r w:rsidRPr="00D64F50">
        <w:rPr>
          <w:b/>
          <w:bCs/>
        </w:rPr>
        <w:t>a devoted mind and</w:t>
      </w:r>
      <w:r w:rsidR="0036437E" w:rsidRPr="00D64F50">
        <w:rPr>
          <w:b/>
          <w:bCs/>
        </w:rPr>
        <w:t xml:space="preserve"> the opposite-of-the-devoted-mind</w:t>
      </w:r>
      <w:r w:rsidRPr="00D64F50">
        <w:rPr>
          <w:b/>
          <w:bCs/>
        </w:rPr>
        <w:t xml:space="preserve">. </w:t>
      </w:r>
      <w:r w:rsidR="0036437E" w:rsidRPr="00D64F50">
        <w:rPr>
          <w:b/>
          <w:bCs/>
        </w:rPr>
        <w:t>The</w:t>
      </w:r>
      <w:r w:rsidR="000513DA">
        <w:rPr>
          <w:b/>
          <w:bCs/>
        </w:rPr>
        <w:t>y are</w:t>
      </w:r>
      <w:r w:rsidR="0036437E" w:rsidRPr="00D64F50">
        <w:rPr>
          <w:b/>
          <w:bCs/>
        </w:rPr>
        <w:t xml:space="preserve"> are the two processes within the mind represented by Laxman</w:t>
      </w:r>
      <w:r w:rsidRPr="00D64F50">
        <w:rPr>
          <w:b/>
          <w:bCs/>
        </w:rPr>
        <w:t>a</w:t>
      </w:r>
      <w:r w:rsidR="0036437E" w:rsidRPr="00D64F50">
        <w:rPr>
          <w:b/>
          <w:bCs/>
        </w:rPr>
        <w:t xml:space="preserve"> and Indrajit.</w:t>
      </w:r>
    </w:p>
    <w:p w:rsidR="0036437E" w:rsidRDefault="00D64F50" w:rsidP="00D64F50">
      <w:pPr>
        <w:spacing w:line="480" w:lineRule="auto"/>
        <w:jc w:val="both"/>
      </w:pPr>
      <w:r>
        <w:tab/>
      </w:r>
      <w:r w:rsidR="0036437E">
        <w:t xml:space="preserve">The next series of questions are about Indrajit’s ritual sacrifices, which work as a source of power for him. We saw that once Indrajit completes his ritual sacrifice, no one can defeat him, not even Shri Ram. What then is its source of power? What is it that temporarily charges this component of the mind so much that even the </w:t>
      </w:r>
      <w:r w:rsidR="00C15A6F">
        <w:t>Consciousness</w:t>
      </w:r>
      <w:r w:rsidR="0036437E">
        <w:t xml:space="preserve"> cannot stop it?</w:t>
      </w:r>
    </w:p>
    <w:p w:rsidR="0036437E" w:rsidRDefault="00D64F50" w:rsidP="00D64F50">
      <w:pPr>
        <w:spacing w:line="480" w:lineRule="auto"/>
        <w:jc w:val="both"/>
      </w:pPr>
      <w:r>
        <w:tab/>
      </w:r>
      <w:r w:rsidR="0036437E">
        <w:t xml:space="preserve">Sage Valmiki does not give any details about this power source, except that it is an external power supply. </w:t>
      </w:r>
      <w:r w:rsidR="00181E29">
        <w:t>Probably</w:t>
      </w:r>
      <w:r w:rsidR="0036437E">
        <w:t xml:space="preserve"> it represents some </w:t>
      </w:r>
      <w:r w:rsidR="00181E29">
        <w:t>kind of</w:t>
      </w:r>
      <w:r w:rsidR="0036437E">
        <w:t xml:space="preserve"> powerful spell </w:t>
      </w:r>
      <w:r w:rsidR="00181E29">
        <w:t>started</w:t>
      </w:r>
      <w:r w:rsidR="0036437E">
        <w:t xml:space="preserve"> by the opposite-of-the-devoted-mind, which grips a </w:t>
      </w:r>
      <w:r>
        <w:t>Y</w:t>
      </w:r>
      <w:r w:rsidR="0036437E">
        <w:t xml:space="preserve">ogi at this advanced stage. According to sage Valmiki, so long as this spell is active, a </w:t>
      </w:r>
      <w:r>
        <w:t>Y</w:t>
      </w:r>
      <w:r w:rsidR="0036437E">
        <w:t xml:space="preserve">ogi </w:t>
      </w:r>
      <w:r w:rsidR="006A2AF9">
        <w:t>cannot do or should do anything</w:t>
      </w:r>
      <w:r w:rsidR="0036437E">
        <w:t xml:space="preserve"> to fight this spell. Sage Valmiki recommends that the best thing to do is to wait it out, because even though the spell is powerful, it is short lived. Sage Valmiki mentions that Indrajit’s battery life, powered by an external source, is rather limited. Once his battery is down, he is vulnerable. Laxman</w:t>
      </w:r>
      <w:r>
        <w:t xml:space="preserve">a, with the help of </w:t>
      </w:r>
      <w:r w:rsidR="00A34230">
        <w:t>Hanumana</w:t>
      </w:r>
      <w:r w:rsidR="0036437E">
        <w:t xml:space="preserve"> and </w:t>
      </w:r>
      <w:r w:rsidR="006B50E2">
        <w:t>Vibhishana</w:t>
      </w:r>
      <w:r w:rsidR="0036437E">
        <w:t>, took him out.</w:t>
      </w:r>
    </w:p>
    <w:p w:rsidR="0036437E" w:rsidRPr="00FF7529" w:rsidRDefault="00FF7529" w:rsidP="00FF7529">
      <w:pPr>
        <w:spacing w:line="480" w:lineRule="auto"/>
        <w:jc w:val="both"/>
        <w:rPr>
          <w:b/>
          <w:bCs/>
        </w:rPr>
      </w:pPr>
      <w:r>
        <w:rPr>
          <w:b/>
          <w:bCs/>
        </w:rPr>
        <w:tab/>
      </w:r>
      <w:r w:rsidR="0036437E" w:rsidRPr="00FF7529">
        <w:rPr>
          <w:b/>
          <w:bCs/>
        </w:rPr>
        <w:t xml:space="preserve">With this event, sage Valmiki gives us a crucial warning that there is a possibility that a </w:t>
      </w:r>
      <w:r w:rsidR="00D64F50" w:rsidRPr="00FF7529">
        <w:rPr>
          <w:b/>
          <w:bCs/>
        </w:rPr>
        <w:t>Y</w:t>
      </w:r>
      <w:r w:rsidR="0036437E" w:rsidRPr="00FF7529">
        <w:rPr>
          <w:b/>
          <w:bCs/>
        </w:rPr>
        <w:t xml:space="preserve">ogi may come under some kind of a spell </w:t>
      </w:r>
      <w:r w:rsidR="00365EDB">
        <w:rPr>
          <w:b/>
          <w:bCs/>
        </w:rPr>
        <w:t>started</w:t>
      </w:r>
      <w:r w:rsidR="0036437E" w:rsidRPr="00FF7529">
        <w:rPr>
          <w:b/>
          <w:bCs/>
        </w:rPr>
        <w:t xml:space="preserve"> by the opposite-of-the-devoted-mind. He recommends waiting it out until the spell ends, and then, guided by the </w:t>
      </w:r>
      <w:r w:rsidR="006B50E2">
        <w:rPr>
          <w:b/>
          <w:bCs/>
        </w:rPr>
        <w:t>S</w:t>
      </w:r>
      <w:r w:rsidR="0036437E" w:rsidRPr="00FF7529">
        <w:rPr>
          <w:b/>
          <w:bCs/>
        </w:rPr>
        <w:t>a</w:t>
      </w:r>
      <w:r w:rsidR="006B50E2">
        <w:rPr>
          <w:b/>
          <w:bCs/>
        </w:rPr>
        <w:t>t</w:t>
      </w:r>
      <w:r w:rsidR="0036437E" w:rsidRPr="00FF7529">
        <w:rPr>
          <w:b/>
          <w:bCs/>
        </w:rPr>
        <w:t xml:space="preserve">tva </w:t>
      </w:r>
      <w:r w:rsidR="006B50E2">
        <w:rPr>
          <w:b/>
          <w:bCs/>
        </w:rPr>
        <w:t>G</w:t>
      </w:r>
      <w:r w:rsidR="0036437E" w:rsidRPr="00FF7529">
        <w:rPr>
          <w:b/>
          <w:bCs/>
        </w:rPr>
        <w:t xml:space="preserve">una, to use the devoted mind and the practice of </w:t>
      </w:r>
      <w:r w:rsidR="00D64F50" w:rsidRPr="00FF7529">
        <w:rPr>
          <w:b/>
          <w:bCs/>
        </w:rPr>
        <w:t>P</w:t>
      </w:r>
      <w:r w:rsidR="0036437E" w:rsidRPr="00FF7529">
        <w:rPr>
          <w:b/>
          <w:bCs/>
        </w:rPr>
        <w:t>ranayama to finish the opposite-of-the-devoted-mind.</w:t>
      </w:r>
    </w:p>
    <w:p w:rsidR="0036437E" w:rsidRDefault="0036437E" w:rsidP="0036437E">
      <w:pPr>
        <w:spacing w:line="480" w:lineRule="auto"/>
        <w:ind w:firstLine="720"/>
        <w:jc w:val="both"/>
        <w:rPr>
          <w:b/>
          <w:bCs/>
        </w:rPr>
      </w:pPr>
      <w:r>
        <w:lastRenderedPageBreak/>
        <w:t>The question, that arises next, is: Since Indrajit is equal to and the opposite of Laxman</w:t>
      </w:r>
      <w:r w:rsidR="00FF7529">
        <w:t>a</w:t>
      </w:r>
      <w:r>
        <w:t>, does Laxman</w:t>
      </w:r>
      <w:r w:rsidR="00FF7529">
        <w:t>a</w:t>
      </w:r>
      <w:r>
        <w:t xml:space="preserve"> depend upon a power source too? Does he have a limited battery too? </w:t>
      </w:r>
      <w:r w:rsidRPr="00FF7529">
        <w:rPr>
          <w:b/>
          <w:bCs/>
        </w:rPr>
        <w:t>Although not the same as Indrajit, we saw several instances before where a wounded Laxman</w:t>
      </w:r>
      <w:r w:rsidR="00FF7529" w:rsidRPr="00FF7529">
        <w:rPr>
          <w:b/>
          <w:bCs/>
        </w:rPr>
        <w:t>a</w:t>
      </w:r>
      <w:r w:rsidRPr="00FF7529">
        <w:rPr>
          <w:b/>
          <w:bCs/>
        </w:rPr>
        <w:t xml:space="preserve"> recovered merely by coming in contact with Shri Ram, which is his power source.</w:t>
      </w:r>
    </w:p>
    <w:p w:rsidR="00FF7529" w:rsidRPr="00FF7529" w:rsidRDefault="00FF7529" w:rsidP="00FF7529">
      <w:pPr>
        <w:spacing w:line="480" w:lineRule="auto"/>
        <w:jc w:val="both"/>
        <w:rPr>
          <w:b/>
          <w:bCs/>
        </w:rPr>
      </w:pPr>
    </w:p>
    <w:p w:rsidR="0036437E" w:rsidRDefault="00A01AF4" w:rsidP="00A01AF4">
      <w:pPr>
        <w:pStyle w:val="Heading3"/>
        <w:jc w:val="left"/>
      </w:pPr>
      <w:bookmarkStart w:id="141" w:name="_Toc412487839"/>
      <w:bookmarkStart w:id="142" w:name="_Toc423152568"/>
      <w:bookmarkStart w:id="143" w:name="_Toc423154191"/>
      <w:bookmarkStart w:id="144" w:name="_Toc49159471"/>
      <w:r>
        <w:t xml:space="preserve">Ravana </w:t>
      </w:r>
      <w:r w:rsidR="0036437E">
        <w:t>at His Best</w:t>
      </w:r>
      <w:bookmarkEnd w:id="141"/>
      <w:bookmarkEnd w:id="142"/>
      <w:bookmarkEnd w:id="143"/>
      <w:bookmarkEnd w:id="144"/>
    </w:p>
    <w:p w:rsidR="0036437E" w:rsidRDefault="0036437E" w:rsidP="0036437E">
      <w:pPr>
        <w:spacing w:line="480" w:lineRule="auto"/>
        <w:ind w:firstLine="720"/>
        <w:jc w:val="both"/>
      </w:pPr>
      <w:r>
        <w:t xml:space="preserve">After hearing the news of Indrajit’s death, </w:t>
      </w:r>
      <w:r w:rsidR="006B50E2">
        <w:t>Ravana becomes</w:t>
      </w:r>
      <w:r>
        <w:t xml:space="preserve"> furious. In verses 92-6-20, 92-6-34 and 92-6-44, he </w:t>
      </w:r>
      <w:r w:rsidR="000F2808">
        <w:t xml:space="preserve">plans </w:t>
      </w:r>
      <w:r w:rsidR="00BC0674">
        <w:t>to kill</w:t>
      </w:r>
      <w:r>
        <w:t xml:space="preserve"> Sita to take revenge. Luckily, in verse 92-6-62, Suparshav</w:t>
      </w:r>
      <w:r w:rsidR="006259C2">
        <w:t>a</w:t>
      </w:r>
      <w:r>
        <w:t xml:space="preserve">, meaning “good-behind,” a good-natured minister of </w:t>
      </w:r>
      <w:r w:rsidR="00732F31">
        <w:t>Ravana</w:t>
      </w:r>
      <w:r>
        <w:t xml:space="preserve"> stops him from killing Sita. He tells </w:t>
      </w:r>
      <w:r w:rsidR="006B50E2">
        <w:t>Ravana to</w:t>
      </w:r>
      <w:r>
        <w:t xml:space="preserve"> win Sita by killing Shri Ram in war. It is the first time when </w:t>
      </w:r>
      <w:r w:rsidR="006B50E2">
        <w:t>Ravana accepts</w:t>
      </w:r>
      <w:r>
        <w:t xml:space="preserve"> advice from a good-natured minister.</w:t>
      </w:r>
    </w:p>
    <w:p w:rsidR="0036437E" w:rsidRDefault="0036437E" w:rsidP="0036437E">
      <w:pPr>
        <w:spacing w:line="480" w:lineRule="auto"/>
        <w:ind w:firstLine="720"/>
        <w:jc w:val="both"/>
      </w:pPr>
      <w:r>
        <w:t xml:space="preserve">In verse 93-6-6, </w:t>
      </w:r>
      <w:r w:rsidR="006B50E2">
        <w:t>Ravana dispatches</w:t>
      </w:r>
      <w:r>
        <w:t xml:space="preserve"> the demon army to the battleground, and, in verse 93-6-18, Shri Ram, joins the battle right away. Verse 93-6-21 tells us that the demons </w:t>
      </w:r>
      <w:r w:rsidR="00181E29">
        <w:t>cannot</w:t>
      </w:r>
      <w:r>
        <w:t xml:space="preserve"> see Shri Ram, who is hitting them, and they end up hitting each other. </w:t>
      </w:r>
      <w:r w:rsidRPr="00C17110">
        <w:rPr>
          <w:b/>
          <w:bCs/>
        </w:rPr>
        <w:t xml:space="preserve">Verse 93-6-23 again mentions that the demons </w:t>
      </w:r>
      <w:r w:rsidR="00181E29">
        <w:rPr>
          <w:b/>
          <w:bCs/>
        </w:rPr>
        <w:t>cannot</w:t>
      </w:r>
      <w:r w:rsidRPr="00C17110">
        <w:rPr>
          <w:b/>
          <w:bCs/>
        </w:rPr>
        <w:t xml:space="preserve"> see Shri Ram, just as created beings </w:t>
      </w:r>
      <w:r w:rsidR="00181E29">
        <w:rPr>
          <w:b/>
          <w:bCs/>
        </w:rPr>
        <w:t>cannot</w:t>
      </w:r>
      <w:r w:rsidRPr="00C17110">
        <w:rPr>
          <w:b/>
          <w:bCs/>
        </w:rPr>
        <w:t xml:space="preserve"> see the </w:t>
      </w:r>
      <w:r w:rsidR="00C15A6F">
        <w:rPr>
          <w:b/>
          <w:bCs/>
        </w:rPr>
        <w:t>Consciousness</w:t>
      </w:r>
      <w:r w:rsidRPr="00C17110">
        <w:rPr>
          <w:b/>
          <w:bCs/>
        </w:rPr>
        <w:t xml:space="preserve"> operating behind the senses.</w:t>
      </w:r>
      <w:r>
        <w:t xml:space="preserve"> According to verses 93-6-29 and 30, the demons see Shri Ram as the discus of Lord Vishnu, killing the demons like the wheel of time. </w:t>
      </w:r>
    </w:p>
    <w:p w:rsidR="0036437E" w:rsidRDefault="00C17110" w:rsidP="00C17110">
      <w:pPr>
        <w:spacing w:line="480" w:lineRule="auto"/>
        <w:jc w:val="both"/>
      </w:pPr>
      <w:r>
        <w:tab/>
      </w:r>
      <w:r w:rsidR="0036437E">
        <w:t xml:space="preserve">For the first time in the war, we learn in verse 93-6-23, that Shri Ram kills several demons. However, no named demon is mentioned among those dead. After hearing the news of </w:t>
      </w:r>
      <w:r w:rsidR="0075345E">
        <w:t>a defeat</w:t>
      </w:r>
      <w:r w:rsidR="0036437E">
        <w:t xml:space="preserve"> of the demons at the hands of Shri Ram, </w:t>
      </w:r>
      <w:r w:rsidR="006B50E2">
        <w:t>Ravana enters</w:t>
      </w:r>
      <w:r w:rsidR="0036437E">
        <w:t xml:space="preserve"> the battlefield, according to verse 6-95-28.</w:t>
      </w:r>
    </w:p>
    <w:p w:rsidR="0036437E" w:rsidRDefault="00C17110" w:rsidP="00C17110">
      <w:pPr>
        <w:spacing w:line="480" w:lineRule="auto"/>
        <w:jc w:val="both"/>
      </w:pPr>
      <w:r>
        <w:lastRenderedPageBreak/>
        <w:tab/>
      </w:r>
      <w:r w:rsidR="0036437E">
        <w:t xml:space="preserve">In verse 6-96-16, </w:t>
      </w:r>
      <w:r w:rsidR="00792773">
        <w:t xml:space="preserve">Sugriva </w:t>
      </w:r>
      <w:r w:rsidR="0036437E">
        <w:t>battles Virupaksh</w:t>
      </w:r>
      <w:r>
        <w:t>a</w:t>
      </w:r>
      <w:r w:rsidR="0036437E">
        <w:t xml:space="preserve">, whose name means “not-good-looking-eyes.” After a fierce battle, </w:t>
      </w:r>
      <w:r w:rsidR="006B50E2">
        <w:t>Sugriva kills</w:t>
      </w:r>
      <w:r w:rsidR="0036437E">
        <w:t xml:space="preserve"> the demon. Thus, this demon becomes the second named demon </w:t>
      </w:r>
      <w:r w:rsidR="006B50E2">
        <w:t>Sugriva</w:t>
      </w:r>
      <w:r w:rsidR="0036437E">
        <w:t xml:space="preserve"> killed. In verse 6-97-9, Mahodar</w:t>
      </w:r>
      <w:r>
        <w:t>a</w:t>
      </w:r>
      <w:r w:rsidR="0036437E">
        <w:t xml:space="preserve">, meaning “big-belly,” enters the battlefield. </w:t>
      </w:r>
      <w:r w:rsidR="006B50E2">
        <w:t>Sugriva responds</w:t>
      </w:r>
      <w:r w:rsidR="0036437E">
        <w:t xml:space="preserve"> again, and, in verse 6-97-33, kills Mahodar</w:t>
      </w:r>
      <w:r>
        <w:t>a</w:t>
      </w:r>
      <w:r w:rsidR="0036437E">
        <w:t>. In verse 6-98-1, Mahaparshav</w:t>
      </w:r>
      <w:r>
        <w:t>a</w:t>
      </w:r>
      <w:r w:rsidR="0036437E">
        <w:t xml:space="preserve"> or “big behind,” attacks </w:t>
      </w:r>
      <w:r w:rsidR="006B50E2">
        <w:t>Angada,</w:t>
      </w:r>
      <w:r w:rsidR="0036437E">
        <w:t xml:space="preserve"> and, in verse 6-98-22, </w:t>
      </w:r>
      <w:r w:rsidR="003517A9">
        <w:t xml:space="preserve">Angada </w:t>
      </w:r>
      <w:r w:rsidR="0036437E">
        <w:t>kills Mahaparshav</w:t>
      </w:r>
      <w:r>
        <w:t>a</w:t>
      </w:r>
      <w:r w:rsidR="0036437E">
        <w:t xml:space="preserve">. </w:t>
      </w:r>
    </w:p>
    <w:p w:rsidR="0036437E" w:rsidRDefault="0036437E" w:rsidP="0036437E">
      <w:pPr>
        <w:spacing w:line="480" w:lineRule="auto"/>
        <w:ind w:firstLine="720"/>
        <w:jc w:val="both"/>
      </w:pPr>
      <w:r>
        <w:t xml:space="preserve">Now, the only remaining named demon is </w:t>
      </w:r>
      <w:r w:rsidR="006B50E2">
        <w:t xml:space="preserve">Ravana. </w:t>
      </w:r>
      <w:r w:rsidR="00C17110">
        <w:t>I</w:t>
      </w:r>
      <w:r>
        <w:t xml:space="preserve">n verse 6-99-6, he attacks Shri Ram. Instead of fighting with </w:t>
      </w:r>
      <w:r w:rsidR="00453B4C">
        <w:t xml:space="preserve">Ravana </w:t>
      </w:r>
      <w:r>
        <w:t>himself, Shri Ram makes Laxman</w:t>
      </w:r>
      <w:r w:rsidR="00C17110">
        <w:t>a</w:t>
      </w:r>
      <w:r>
        <w:t xml:space="preserve"> </w:t>
      </w:r>
      <w:r w:rsidR="00315A96">
        <w:t xml:space="preserve">fight </w:t>
      </w:r>
      <w:r>
        <w:t>h</w:t>
      </w:r>
      <w:r w:rsidR="00C17110">
        <w:t>i</w:t>
      </w:r>
      <w:r>
        <w:t xml:space="preserve">m. However, </w:t>
      </w:r>
      <w:r w:rsidR="00453B4C">
        <w:t xml:space="preserve">Ravana </w:t>
      </w:r>
      <w:r>
        <w:t xml:space="preserve">overpowers Laxman and attacks Shri Ram. While </w:t>
      </w:r>
      <w:r w:rsidR="00453B4C">
        <w:t>Ravana</w:t>
      </w:r>
      <w:r>
        <w:t xml:space="preserve"> battles Shri Ram, Laxman</w:t>
      </w:r>
      <w:r w:rsidR="00C17110">
        <w:t>a</w:t>
      </w:r>
      <w:r>
        <w:t xml:space="preserve"> and Vibhishan</w:t>
      </w:r>
      <w:r w:rsidR="00C17110">
        <w:t>a</w:t>
      </w:r>
      <w:r>
        <w:t xml:space="preserve"> destroy </w:t>
      </w:r>
      <w:r w:rsidR="006B50E2">
        <w:t>Ravana’s</w:t>
      </w:r>
      <w:r>
        <w:t xml:space="preserve"> chariot and horses in verses 6-100-13 through 18.</w:t>
      </w:r>
    </w:p>
    <w:p w:rsidR="0036437E" w:rsidRDefault="0036437E" w:rsidP="0036437E">
      <w:pPr>
        <w:spacing w:line="480" w:lineRule="auto"/>
        <w:ind w:firstLine="720"/>
        <w:jc w:val="both"/>
      </w:pPr>
      <w:r>
        <w:t xml:space="preserve">In verse 6-100-25, </w:t>
      </w:r>
      <w:r w:rsidR="006B50E2">
        <w:t xml:space="preserve">Ravana </w:t>
      </w:r>
      <w:r w:rsidR="00181E29">
        <w:t>plans</w:t>
      </w:r>
      <w:r>
        <w:t xml:space="preserve"> to kill his brother Vibhishan</w:t>
      </w:r>
      <w:r w:rsidR="00C17110">
        <w:t>a</w:t>
      </w:r>
      <w:r>
        <w:t xml:space="preserve"> with a great spear</w:t>
      </w:r>
      <w:r w:rsidR="00C17110">
        <w:t xml:space="preserve"> designed by demon Maya. Laxmana </w:t>
      </w:r>
      <w:r>
        <w:t xml:space="preserve">attempts to stop </w:t>
      </w:r>
      <w:r w:rsidR="006B50E2">
        <w:t xml:space="preserve">Ravana. </w:t>
      </w:r>
      <w:r>
        <w:t>Therefore, instead of throwing a spear at Vibhishan</w:t>
      </w:r>
      <w:r w:rsidR="00C17110">
        <w:t>a</w:t>
      </w:r>
      <w:r>
        <w:t xml:space="preserve">, </w:t>
      </w:r>
      <w:r w:rsidR="00315A96">
        <w:t xml:space="preserve">Ravana </w:t>
      </w:r>
      <w:r>
        <w:t>shoots it at Laxman</w:t>
      </w:r>
      <w:r w:rsidR="00C17110">
        <w:t>a</w:t>
      </w:r>
      <w:r>
        <w:t>. In verse 6-100-34, the spear goes through Laxman</w:t>
      </w:r>
      <w:r w:rsidR="00C17110">
        <w:t>a</w:t>
      </w:r>
      <w:r>
        <w:t>’s chest, making him fall to the ground again. In verse 6-100-44, Shri Ram takes out the spear from Laxman</w:t>
      </w:r>
      <w:r w:rsidR="00C17110">
        <w:t>a</w:t>
      </w:r>
      <w:r>
        <w:t>’s chest and breaks it into two pieces.</w:t>
      </w:r>
    </w:p>
    <w:p w:rsidR="0036437E" w:rsidRDefault="0036437E" w:rsidP="0036437E">
      <w:pPr>
        <w:spacing w:line="480" w:lineRule="auto"/>
        <w:ind w:firstLine="720"/>
        <w:jc w:val="both"/>
      </w:pPr>
      <w:r>
        <w:t xml:space="preserve">In verse 6-100-48, Shri Ram vows to either kill </w:t>
      </w:r>
      <w:r w:rsidR="006B50E2">
        <w:t>Ravana or</w:t>
      </w:r>
      <w:r>
        <w:t xml:space="preserve"> die in battle the same day itself. However, in verses 6-101-3 through 23, Shri Ram is ready to give up the war, because Laxman</w:t>
      </w:r>
      <w:r w:rsidR="00C17110">
        <w:t>a</w:t>
      </w:r>
      <w:r>
        <w:t xml:space="preserve"> is almost dead. In verse 6-101-24, Sushena tells Shri Ram not to despair, as Laxman</w:t>
      </w:r>
      <w:r w:rsidR="00C17110">
        <w:t>a</w:t>
      </w:r>
      <w:r>
        <w:t xml:space="preserve"> did not die. In verses 6-101-3</w:t>
      </w:r>
      <w:r w:rsidR="00C17110">
        <w:t xml:space="preserve">1 through 33, Sushena asks </w:t>
      </w:r>
      <w:r w:rsidR="00A34230">
        <w:t>Hanumana</w:t>
      </w:r>
      <w:r>
        <w:t xml:space="preserve"> to bring life savings herbs again. In verse 6-101-35, </w:t>
      </w:r>
      <w:r w:rsidR="00A34230">
        <w:t>Hanumana</w:t>
      </w:r>
      <w:r>
        <w:t xml:space="preserve"> </w:t>
      </w:r>
      <w:r w:rsidR="000F2808">
        <w:t xml:space="preserve">plans </w:t>
      </w:r>
      <w:r w:rsidR="00BC0674">
        <w:t>to take</w:t>
      </w:r>
      <w:r>
        <w:t xml:space="preserve"> the mountain of herbs with him to Lanka. In verse 6-101-45, Sushena administers the herbs to Laxman</w:t>
      </w:r>
      <w:r w:rsidR="00C17110">
        <w:t>a</w:t>
      </w:r>
      <w:r>
        <w:t>, and Laxman</w:t>
      </w:r>
      <w:r w:rsidR="00C17110">
        <w:t>a</w:t>
      </w:r>
      <w:r>
        <w:t xml:space="preserve"> becomes fit.</w:t>
      </w:r>
    </w:p>
    <w:p w:rsidR="0036437E" w:rsidRDefault="0036437E" w:rsidP="0036437E">
      <w:pPr>
        <w:spacing w:line="480" w:lineRule="auto"/>
        <w:ind w:firstLine="720"/>
        <w:jc w:val="both"/>
      </w:pPr>
      <w:r>
        <w:t>When Laxman</w:t>
      </w:r>
      <w:r w:rsidR="00C17110">
        <w:t>a</w:t>
      </w:r>
      <w:r>
        <w:t xml:space="preserve"> becomes fit to talk again, he reminds Shri Ram of his oath to kill </w:t>
      </w:r>
      <w:r w:rsidR="006B50E2">
        <w:t>Ravana that</w:t>
      </w:r>
      <w:r>
        <w:t xml:space="preserve"> day itself. In verse 6-102-7, seeing that Shri Ram is a foot soldier and </w:t>
      </w:r>
      <w:r w:rsidR="006B50E2">
        <w:t>Ravana is</w:t>
      </w:r>
      <w:r>
        <w:t xml:space="preserve"> on a chariot, Indr</w:t>
      </w:r>
      <w:r w:rsidR="00C17110">
        <w:t>a</w:t>
      </w:r>
      <w:r>
        <w:t xml:space="preserve"> sends his </w:t>
      </w:r>
      <w:r>
        <w:lastRenderedPageBreak/>
        <w:t>chariot driver to Shri Ram. Indr</w:t>
      </w:r>
      <w:r w:rsidR="00C17110">
        <w:t>a</w:t>
      </w:r>
      <w:r>
        <w:t xml:space="preserve"> stands for Indriya, which means sense organs. In previous stories, we saw that the chariot is a reference to our body. Thus, this puzzle resolves to a simple statement:</w:t>
      </w:r>
      <w:r w:rsidRPr="00C17110">
        <w:rPr>
          <w:b/>
          <w:bCs/>
        </w:rPr>
        <w:t xml:space="preserve"> now, the sense organs are helping the </w:t>
      </w:r>
      <w:r w:rsidR="00C15A6F">
        <w:rPr>
          <w:b/>
          <w:bCs/>
        </w:rPr>
        <w:t>Consciousness</w:t>
      </w:r>
      <w:r w:rsidRPr="00C17110">
        <w:rPr>
          <w:b/>
          <w:bCs/>
        </w:rPr>
        <w:t xml:space="preserve"> fight the battle against the </w:t>
      </w:r>
      <w:r w:rsidR="006B50E2" w:rsidRPr="00C17110">
        <w:rPr>
          <w:b/>
          <w:bCs/>
        </w:rPr>
        <w:t>Ahamkara</w:t>
      </w:r>
      <w:r w:rsidRPr="00C17110">
        <w:rPr>
          <w:b/>
          <w:bCs/>
        </w:rPr>
        <w:t>.</w:t>
      </w:r>
    </w:p>
    <w:p w:rsidR="0036437E" w:rsidRDefault="008E2F47" w:rsidP="008E2F47">
      <w:pPr>
        <w:spacing w:line="480" w:lineRule="auto"/>
        <w:jc w:val="both"/>
      </w:pPr>
      <w:r>
        <w:tab/>
      </w:r>
      <w:r w:rsidR="0036437E">
        <w:t xml:space="preserve">In chapter 6-105, sage Agastya advises Shri Ram, who is exhausted because of the battle, to worship the </w:t>
      </w:r>
      <w:r w:rsidR="00C17110">
        <w:t>S</w:t>
      </w:r>
      <w:r w:rsidR="0036437E">
        <w:t xml:space="preserve">un </w:t>
      </w:r>
      <w:r w:rsidR="00C17110">
        <w:t>G</w:t>
      </w:r>
      <w:r w:rsidR="0036437E">
        <w:t xml:space="preserve">od. Unlike most of the characters we have seen, sage Agastya represents someone outside of our </w:t>
      </w:r>
      <w:r w:rsidR="00CD3507">
        <w:t>Body-Mind</w:t>
      </w:r>
      <w:r w:rsidR="0036437E">
        <w:t>-</w:t>
      </w:r>
      <w:r w:rsidR="00315A96">
        <w:t>Energy</w:t>
      </w:r>
      <w:r w:rsidR="0036437E">
        <w:t>-</w:t>
      </w:r>
      <w:r w:rsidR="00C15A6F">
        <w:t>Consciousness</w:t>
      </w:r>
      <w:r w:rsidR="0036437E">
        <w:t xml:space="preserve"> framework. In fact, he represents someone who can see what is happening within our </w:t>
      </w:r>
      <w:r w:rsidR="00CD3507">
        <w:t>Body-Mind</w:t>
      </w:r>
      <w:r w:rsidR="0036437E">
        <w:t>-</w:t>
      </w:r>
      <w:r w:rsidR="00315A96">
        <w:t>Energy</w:t>
      </w:r>
      <w:r w:rsidR="0036437E">
        <w:t>-</w:t>
      </w:r>
      <w:r w:rsidR="00C15A6F">
        <w:t>Consciousness</w:t>
      </w:r>
      <w:r w:rsidR="0036437E">
        <w:t xml:space="preserve">. Thus, he can guide or help us during the critical moments of war between our </w:t>
      </w:r>
      <w:r w:rsidR="00C15A6F">
        <w:t>Consciousness</w:t>
      </w:r>
      <w:r w:rsidR="0036437E">
        <w:t xml:space="preserve"> and our </w:t>
      </w:r>
      <w:r w:rsidR="006B50E2">
        <w:t>Ahamkara</w:t>
      </w:r>
      <w:r w:rsidR="0036437E">
        <w:t xml:space="preserve">. In chapter 6-105, sage Agastya praises the </w:t>
      </w:r>
      <w:r w:rsidR="00C17110">
        <w:t>S</w:t>
      </w:r>
      <w:r w:rsidR="0036437E">
        <w:t xml:space="preserve">un </w:t>
      </w:r>
      <w:r w:rsidR="00C17110">
        <w:t>G</w:t>
      </w:r>
      <w:r w:rsidR="0036437E">
        <w:t>od as Lor</w:t>
      </w:r>
      <w:r w:rsidR="00C17110">
        <w:t xml:space="preserve">d Brahma, Vishnu, and </w:t>
      </w:r>
      <w:r w:rsidR="0036437E">
        <w:t>Shiv</w:t>
      </w:r>
      <w:r w:rsidR="00C17110">
        <w:t>a</w:t>
      </w:r>
      <w:r w:rsidR="0036437E">
        <w:t xml:space="preserve">. Sage Valmiki adds this odd chapter here, so he can duplicate its content, when Shri Ram learns about his </w:t>
      </w:r>
      <w:r w:rsidR="008E0108">
        <w:t>actual nature</w:t>
      </w:r>
      <w:r w:rsidR="0036437E">
        <w:t>.</w:t>
      </w:r>
    </w:p>
    <w:p w:rsidR="008E2F47" w:rsidRDefault="00C17110" w:rsidP="00C17110">
      <w:pPr>
        <w:spacing w:line="480" w:lineRule="auto"/>
        <w:jc w:val="both"/>
      </w:pPr>
      <w:r>
        <w:tab/>
      </w:r>
      <w:r w:rsidR="0036437E">
        <w:t xml:space="preserve">In verse 6-107-55, Shri Ram chops off </w:t>
      </w:r>
      <w:r w:rsidR="006B50E2">
        <w:t>Ravana’s</w:t>
      </w:r>
      <w:r w:rsidR="0036437E">
        <w:t xml:space="preserve"> head, but a second head appears. Verse 6-107-57 tells us that Shri Ram chops off hundreds of heads of </w:t>
      </w:r>
      <w:r w:rsidR="006B50E2">
        <w:t>Ravana and</w:t>
      </w:r>
      <w:r w:rsidR="0036437E">
        <w:t xml:space="preserve"> each time new heads appear. The battle goes on for seven days, </w:t>
      </w:r>
      <w:r w:rsidR="008E0108">
        <w:t>with no</w:t>
      </w:r>
      <w:r w:rsidR="006A2AF9">
        <w:t xml:space="preserve"> break</w:t>
      </w:r>
      <w:r w:rsidR="0036437E">
        <w:t xml:space="preserve"> even for a moment. </w:t>
      </w:r>
    </w:p>
    <w:p w:rsidR="0036437E" w:rsidRDefault="008E2F47" w:rsidP="00C17110">
      <w:pPr>
        <w:spacing w:line="480" w:lineRule="auto"/>
        <w:jc w:val="both"/>
      </w:pPr>
      <w:r>
        <w:tab/>
      </w:r>
      <w:r w:rsidR="0036437E">
        <w:t>In verse 6-108-2, Indr</w:t>
      </w:r>
      <w:r>
        <w:t>a</w:t>
      </w:r>
      <w:r w:rsidR="0036437E">
        <w:t xml:space="preserve">’s charioteer Matali suggests using a missile presided over by Lord Brahma against </w:t>
      </w:r>
      <w:r w:rsidR="006B50E2">
        <w:t xml:space="preserve">Ravana. </w:t>
      </w:r>
      <w:r w:rsidR="0036437E">
        <w:t xml:space="preserve">In these verses, we get to understand the details about the missile presided over by Lord Brahma. </w:t>
      </w:r>
      <w:r w:rsidR="0036437E" w:rsidRPr="008E2F47">
        <w:rPr>
          <w:b/>
          <w:bCs/>
        </w:rPr>
        <w:t xml:space="preserve">Verse 6-108-6 tells us it has feathers; its endpoint has fire; it is heavy as mountains, and its shaft is made of space. From the description, it looks like sage Valmiki is pointing to something made of the five elements, except that the water element is missing here. Verse 6-108-7 corrects that right away; it tells us that the arrow is made of all the five elements and with the illuminating power of the </w:t>
      </w:r>
      <w:r>
        <w:rPr>
          <w:b/>
          <w:bCs/>
        </w:rPr>
        <w:t>S</w:t>
      </w:r>
      <w:r w:rsidR="0036437E" w:rsidRPr="008E2F47">
        <w:rPr>
          <w:b/>
          <w:bCs/>
        </w:rPr>
        <w:t>un.</w:t>
      </w:r>
      <w:r w:rsidR="0036437E">
        <w:t xml:space="preserve"> </w:t>
      </w:r>
    </w:p>
    <w:p w:rsidR="0036437E" w:rsidRDefault="008E2F47" w:rsidP="008E2F47">
      <w:pPr>
        <w:spacing w:line="480" w:lineRule="auto"/>
        <w:jc w:val="both"/>
      </w:pPr>
      <w:r>
        <w:tab/>
      </w:r>
      <w:r w:rsidR="0036437E">
        <w:t xml:space="preserve">We know our body is made up </w:t>
      </w:r>
      <w:r w:rsidR="0075345E">
        <w:t>from</w:t>
      </w:r>
      <w:bookmarkStart w:id="145" w:name="_GoBack"/>
      <w:bookmarkEnd w:id="145"/>
      <w:r w:rsidR="0036437E">
        <w:t xml:space="preserve"> the </w:t>
      </w:r>
      <w:r w:rsidR="006B50E2">
        <w:t>Energy and</w:t>
      </w:r>
      <w:r w:rsidR="0036437E">
        <w:t xml:space="preserve"> the </w:t>
      </w:r>
      <w:r w:rsidR="00C15A6F">
        <w:t>Consciousness</w:t>
      </w:r>
      <w:r w:rsidR="0036437E">
        <w:t xml:space="preserve">. The </w:t>
      </w:r>
      <w:r w:rsidR="006B50E2">
        <w:t>Energy has</w:t>
      </w:r>
      <w:r w:rsidR="0036437E">
        <w:t xml:space="preserve"> created five elements, and we are a combination of these elements. In chapter 6-105, we saw that sage Agastya relates </w:t>
      </w:r>
      <w:r w:rsidR="008E405E">
        <w:lastRenderedPageBreak/>
        <w:t>S</w:t>
      </w:r>
      <w:r w:rsidR="0036437E">
        <w:t xml:space="preserve">un to Lord Brahma. Therefore, the words “illuminating power of the sun” lead us to the </w:t>
      </w:r>
      <w:r w:rsidR="00C15A6F">
        <w:t>Consciousness</w:t>
      </w:r>
      <w:r w:rsidR="0036437E">
        <w:t xml:space="preserve">. </w:t>
      </w:r>
      <w:r w:rsidR="0036437E" w:rsidRPr="008E405E">
        <w:rPr>
          <w:b/>
          <w:bCs/>
        </w:rPr>
        <w:t xml:space="preserve">Thus, Shri Ram using a missile presided over by Lord Brahma signifies the higher </w:t>
      </w:r>
      <w:r w:rsidR="00C15A6F">
        <w:rPr>
          <w:b/>
          <w:bCs/>
        </w:rPr>
        <w:t>Consciousness</w:t>
      </w:r>
      <w:r w:rsidR="0036437E" w:rsidRPr="008E405E">
        <w:rPr>
          <w:b/>
          <w:bCs/>
        </w:rPr>
        <w:t xml:space="preserve"> using all the </w:t>
      </w:r>
      <w:r w:rsidR="00CD3507">
        <w:rPr>
          <w:b/>
          <w:bCs/>
        </w:rPr>
        <w:t>Body-Mind</w:t>
      </w:r>
      <w:r w:rsidR="0036437E" w:rsidRPr="008E405E">
        <w:rPr>
          <w:b/>
          <w:bCs/>
        </w:rPr>
        <w:t>-</w:t>
      </w:r>
      <w:r w:rsidR="00C15A6F">
        <w:rPr>
          <w:b/>
          <w:bCs/>
        </w:rPr>
        <w:t>Energy</w:t>
      </w:r>
      <w:r w:rsidR="0036437E" w:rsidRPr="008E405E">
        <w:rPr>
          <w:b/>
          <w:bCs/>
        </w:rPr>
        <w:t>-</w:t>
      </w:r>
      <w:r w:rsidR="00C15A6F">
        <w:rPr>
          <w:b/>
          <w:bCs/>
        </w:rPr>
        <w:t>Consciousness</w:t>
      </w:r>
      <w:r w:rsidR="0036437E" w:rsidRPr="008E405E">
        <w:rPr>
          <w:b/>
          <w:bCs/>
        </w:rPr>
        <w:t xml:space="preserve">. </w:t>
      </w:r>
      <w:r w:rsidR="0036437E">
        <w:t xml:space="preserve">When every single fiber of us, visible or not, is filled with a higher </w:t>
      </w:r>
      <w:r w:rsidR="00C15A6F">
        <w:t>Consciousness</w:t>
      </w:r>
      <w:r w:rsidR="0036437E">
        <w:t xml:space="preserve">, the </w:t>
      </w:r>
      <w:r w:rsidR="006763E9">
        <w:t xml:space="preserve">Ahamkara </w:t>
      </w:r>
      <w:r w:rsidR="0036437E">
        <w:t>has no place to hide, and can be defeated for good.</w:t>
      </w:r>
    </w:p>
    <w:p w:rsidR="0036437E" w:rsidRDefault="008E405E" w:rsidP="008E405E">
      <w:pPr>
        <w:spacing w:line="480" w:lineRule="auto"/>
        <w:jc w:val="both"/>
      </w:pPr>
      <w:r>
        <w:tab/>
        <w:t>T</w:t>
      </w:r>
      <w:r w:rsidR="0036437E">
        <w:t xml:space="preserve">he </w:t>
      </w:r>
      <w:r w:rsidR="006763E9">
        <w:t xml:space="preserve">Ahamkara </w:t>
      </w:r>
      <w:r w:rsidR="0036437E">
        <w:t>has been defeated in the previous six incarnation stories, and it will be defeated in the next two incarnation stories too. However, the way it is defeated in this seventh incarnation (Shri Ram) story is uncommon among all these stories.</w:t>
      </w:r>
    </w:p>
    <w:p w:rsidR="0036437E" w:rsidRDefault="008E405E" w:rsidP="008E405E">
      <w:pPr>
        <w:spacing w:line="480" w:lineRule="auto"/>
        <w:jc w:val="both"/>
      </w:pPr>
      <w:r>
        <w:tab/>
      </w:r>
      <w:r w:rsidR="0036437E">
        <w:t xml:space="preserve">In verse 6-108-18, the blazing arrow presided over by Lord Brahma falls upon </w:t>
      </w:r>
      <w:r w:rsidR="006B50E2">
        <w:t>Ravana’s</w:t>
      </w:r>
      <w:r w:rsidR="0036437E">
        <w:t xml:space="preserve"> heart and tears it off. In the other versions of Ramayan</w:t>
      </w:r>
      <w:r>
        <w:t>a</w:t>
      </w:r>
      <w:r w:rsidR="0036437E">
        <w:t xml:space="preserve">, Shri Ram is asked to </w:t>
      </w:r>
      <w:r>
        <w:t>shoot an arrow</w:t>
      </w:r>
      <w:r w:rsidR="0036437E">
        <w:t xml:space="preserve"> into </w:t>
      </w:r>
      <w:r w:rsidR="006B50E2">
        <w:t>Ravana’s</w:t>
      </w:r>
      <w:r w:rsidR="0036437E">
        <w:t xml:space="preserve"> stomach. </w:t>
      </w:r>
      <w:r w:rsidR="0036437E" w:rsidRPr="008E405E">
        <w:rPr>
          <w:b/>
          <w:bCs/>
        </w:rPr>
        <w:t>In all versions of Ramayan</w:t>
      </w:r>
      <w:r w:rsidRPr="008E405E">
        <w:rPr>
          <w:b/>
          <w:bCs/>
        </w:rPr>
        <w:t>a</w:t>
      </w:r>
      <w:r w:rsidR="0036437E" w:rsidRPr="008E405E">
        <w:rPr>
          <w:b/>
          <w:bCs/>
        </w:rPr>
        <w:t xml:space="preserve">, we see that </w:t>
      </w:r>
      <w:r w:rsidR="006B50E2">
        <w:rPr>
          <w:b/>
          <w:bCs/>
        </w:rPr>
        <w:t xml:space="preserve">Ravana </w:t>
      </w:r>
      <w:r w:rsidR="006B50E2" w:rsidRPr="008E405E">
        <w:rPr>
          <w:b/>
          <w:bCs/>
        </w:rPr>
        <w:t>does</w:t>
      </w:r>
      <w:r w:rsidR="0036437E" w:rsidRPr="008E405E">
        <w:rPr>
          <w:b/>
          <w:bCs/>
        </w:rPr>
        <w:t xml:space="preserve"> not die when Shri Ram tries to chop off his head, as a new head keeps appearing in its place. It is a critical warning sign Sage Valmiki is giving that even the higher </w:t>
      </w:r>
      <w:r w:rsidR="00C15A6F">
        <w:rPr>
          <w:b/>
          <w:bCs/>
        </w:rPr>
        <w:t>Consciousness</w:t>
      </w:r>
      <w:r w:rsidR="0036437E" w:rsidRPr="008E405E">
        <w:rPr>
          <w:b/>
          <w:bCs/>
        </w:rPr>
        <w:t xml:space="preserve"> cannot defeat the </w:t>
      </w:r>
      <w:r w:rsidR="006763E9">
        <w:rPr>
          <w:b/>
          <w:bCs/>
        </w:rPr>
        <w:t xml:space="preserve">Ahamkara </w:t>
      </w:r>
      <w:r w:rsidR="0036437E" w:rsidRPr="008E405E">
        <w:rPr>
          <w:b/>
          <w:bCs/>
        </w:rPr>
        <w:t xml:space="preserve">in a head-to-head battle. </w:t>
      </w:r>
    </w:p>
    <w:p w:rsidR="0036437E" w:rsidRDefault="008E405E" w:rsidP="008E405E">
      <w:pPr>
        <w:spacing w:line="480" w:lineRule="auto"/>
        <w:jc w:val="both"/>
      </w:pPr>
      <w:r>
        <w:tab/>
      </w:r>
      <w:r w:rsidR="0036437E" w:rsidRPr="008E405E">
        <w:rPr>
          <w:b/>
          <w:bCs/>
        </w:rPr>
        <w:t xml:space="preserve">We know that our </w:t>
      </w:r>
      <w:r w:rsidR="006763E9">
        <w:rPr>
          <w:b/>
          <w:bCs/>
        </w:rPr>
        <w:t xml:space="preserve">Ahamkara </w:t>
      </w:r>
      <w:r w:rsidR="0036437E" w:rsidRPr="008E405E">
        <w:rPr>
          <w:b/>
          <w:bCs/>
        </w:rPr>
        <w:t xml:space="preserve">is an expert in giving arguments that seem to be very logical. Thus, a head-to-head battle with the </w:t>
      </w:r>
      <w:r w:rsidR="006763E9">
        <w:rPr>
          <w:b/>
          <w:bCs/>
        </w:rPr>
        <w:t xml:space="preserve">Ahamkara </w:t>
      </w:r>
      <w:r w:rsidR="0036437E" w:rsidRPr="008E405E">
        <w:rPr>
          <w:b/>
          <w:bCs/>
        </w:rPr>
        <w:t xml:space="preserve">means attempting to defeat it by logical arguments. The </w:t>
      </w:r>
      <w:r w:rsidR="006763E9">
        <w:rPr>
          <w:b/>
          <w:bCs/>
        </w:rPr>
        <w:t xml:space="preserve">Ahamkara </w:t>
      </w:r>
      <w:r w:rsidR="0036437E" w:rsidRPr="008E405E">
        <w:rPr>
          <w:b/>
          <w:bCs/>
        </w:rPr>
        <w:t xml:space="preserve">might lose an argument, but that does not stop it from giving more arguments. One seemingly logical argument replaces another seemingly logical argument, so that eventually, the </w:t>
      </w:r>
      <w:r w:rsidR="006763E9">
        <w:rPr>
          <w:b/>
          <w:bCs/>
        </w:rPr>
        <w:t xml:space="preserve">Ahamkara </w:t>
      </w:r>
      <w:r w:rsidR="0036437E" w:rsidRPr="008E405E">
        <w:rPr>
          <w:b/>
          <w:bCs/>
        </w:rPr>
        <w:t>is back in full force.</w:t>
      </w:r>
      <w:r w:rsidR="0036437E">
        <w:t xml:space="preserve"> </w:t>
      </w:r>
      <w:r w:rsidR="006B50E2">
        <w:t>Ravana having</w:t>
      </w:r>
      <w:r w:rsidR="0036437E">
        <w:t xml:space="preserve"> a new head reflects this phenomenon, where the </w:t>
      </w:r>
      <w:r w:rsidR="006763E9">
        <w:t xml:space="preserve">Ahamkara </w:t>
      </w:r>
      <w:r w:rsidR="0036437E">
        <w:t xml:space="preserve">repeatedly rises, even after its complete defeat. Shri Ram can eliminate him only by piercing through his heart or stomach, the heart or the stomach representing his source of power. Our </w:t>
      </w:r>
      <w:r w:rsidR="006763E9">
        <w:t xml:space="preserve">Ahamkara </w:t>
      </w:r>
      <w:r w:rsidR="0036437E">
        <w:t xml:space="preserve">is like a very resilient weed (an undesirable grass in the garden) that grows back after we remove it. Only if we uproot it completely, we can get rid of it. Likewise, the </w:t>
      </w:r>
      <w:r w:rsidR="006763E9">
        <w:t xml:space="preserve">Ahamkara </w:t>
      </w:r>
      <w:r w:rsidR="0036437E">
        <w:t xml:space="preserve">needs to be eliminated </w:t>
      </w:r>
      <w:r w:rsidR="0075345E">
        <w:t>entirely</w:t>
      </w:r>
      <w:r w:rsidR="0036437E">
        <w:t xml:space="preserve"> from its source.</w:t>
      </w:r>
    </w:p>
    <w:p w:rsidR="0036437E" w:rsidRDefault="0036437E" w:rsidP="0036437E">
      <w:pPr>
        <w:spacing w:line="480" w:lineRule="auto"/>
        <w:ind w:firstLine="720"/>
        <w:jc w:val="both"/>
      </w:pPr>
      <w:r>
        <w:lastRenderedPageBreak/>
        <w:t>In verse 6-109-25, Shri Ram tells Vibhishan</w:t>
      </w:r>
      <w:r w:rsidR="008E405E">
        <w:t>a</w:t>
      </w:r>
      <w:r>
        <w:t xml:space="preserve"> to perform </w:t>
      </w:r>
      <w:r w:rsidR="006B50E2">
        <w:t>Ravana’s</w:t>
      </w:r>
      <w:r>
        <w:t xml:space="preserve"> funeral. Until now, they</w:t>
      </w:r>
      <w:r w:rsidR="006A2AF9">
        <w:t xml:space="preserve"> were </w:t>
      </w:r>
      <w:r>
        <w:t>throwing the bodies of the demons into the ocean. He also says that hostili</w:t>
      </w:r>
      <w:r w:rsidR="008E405E">
        <w:t>ties end with the enemy’s death.</w:t>
      </w:r>
      <w:r>
        <w:t xml:space="preserve"> Shri Ram says, “</w:t>
      </w:r>
      <w:r w:rsidR="006B50E2">
        <w:t>Ravana is</w:t>
      </w:r>
      <w:r>
        <w:t xml:space="preserve"> as good as mine as yours” and repeats it in verse 6-102-111.</w:t>
      </w:r>
    </w:p>
    <w:p w:rsidR="0036437E" w:rsidRDefault="0036437E" w:rsidP="0036437E">
      <w:pPr>
        <w:spacing w:line="480" w:lineRule="auto"/>
        <w:ind w:firstLine="720"/>
        <w:jc w:val="both"/>
      </w:pPr>
      <w:r>
        <w:t>In other versions of Ramayan</w:t>
      </w:r>
      <w:r w:rsidR="008E405E">
        <w:t>a</w:t>
      </w:r>
      <w:r>
        <w:t xml:space="preserve">, after </w:t>
      </w:r>
      <w:r w:rsidR="006B50E2">
        <w:t>Ravana’s</w:t>
      </w:r>
      <w:r>
        <w:t xml:space="preserve"> death, </w:t>
      </w:r>
      <w:r w:rsidR="006B50E2">
        <w:t>Ravana’s</w:t>
      </w:r>
      <w:r>
        <w:t xml:space="preserve"> soul merges into Shri Ram, </w:t>
      </w:r>
      <w:r w:rsidR="005D3D75">
        <w:t>showing</w:t>
      </w:r>
      <w:r>
        <w:t xml:space="preserve"> that the </w:t>
      </w:r>
      <w:r w:rsidR="006763E9">
        <w:t xml:space="preserve">Ahamkara </w:t>
      </w:r>
      <w:r>
        <w:t xml:space="preserve">finally merges into the </w:t>
      </w:r>
      <w:r w:rsidR="00C15A6F">
        <w:t>Consciousness</w:t>
      </w:r>
      <w:r>
        <w:t>. Sage Valmiki just leaves it at “he is as good as mine as yours”; the reason could be that Shri Ram is yet to assume his real god-nature.</w:t>
      </w:r>
    </w:p>
    <w:p w:rsidR="0036437E" w:rsidRDefault="0036437E" w:rsidP="0036437E">
      <w:pPr>
        <w:spacing w:line="480" w:lineRule="auto"/>
        <w:jc w:val="both"/>
      </w:pPr>
    </w:p>
    <w:p w:rsidR="0036437E" w:rsidRDefault="0036437E" w:rsidP="00CD3507">
      <w:pPr>
        <w:pStyle w:val="Heading3"/>
        <w:jc w:val="left"/>
      </w:pPr>
      <w:bookmarkStart w:id="146" w:name="_Toc412487840"/>
      <w:bookmarkStart w:id="147" w:name="_Toc423152569"/>
      <w:bookmarkStart w:id="148" w:name="_Toc423154192"/>
      <w:bookmarkStart w:id="149" w:name="_Toc49159472"/>
      <w:r>
        <w:t>The Real Nature of Sita and Shri Ram</w:t>
      </w:r>
      <w:bookmarkEnd w:id="146"/>
      <w:bookmarkEnd w:id="147"/>
      <w:bookmarkEnd w:id="148"/>
      <w:bookmarkEnd w:id="149"/>
    </w:p>
    <w:p w:rsidR="0036437E" w:rsidRDefault="0036437E" w:rsidP="0036437E">
      <w:pPr>
        <w:spacing w:line="480" w:lineRule="auto"/>
        <w:ind w:firstLine="720"/>
        <w:jc w:val="both"/>
      </w:pPr>
      <w:r>
        <w:t>In vers</w:t>
      </w:r>
      <w:r w:rsidR="006F7267">
        <w:t xml:space="preserve">e 6-112-24, Shri Ram sends </w:t>
      </w:r>
      <w:r w:rsidR="00A34230">
        <w:t>Hanumana</w:t>
      </w:r>
      <w:r w:rsidR="006F7267">
        <w:t xml:space="preserve"> as his messenger to </w:t>
      </w:r>
      <w:r>
        <w:t xml:space="preserve">Sita again. Sage Valmiki dedicates chapter 6-113 to describe the discussions between Sita and </w:t>
      </w:r>
      <w:r w:rsidR="00A34230">
        <w:t>Hanumana</w:t>
      </w:r>
      <w:r>
        <w:t xml:space="preserve">. In verse 6-113-34, </w:t>
      </w:r>
      <w:r w:rsidR="00A34230">
        <w:t>Hanumana</w:t>
      </w:r>
      <w:r>
        <w:t xml:space="preserve"> requests Sita for her permission to kill all the female demons that tormented her. She refuses this </w:t>
      </w:r>
      <w:r w:rsidR="009C78AB">
        <w:t>permission,</w:t>
      </w:r>
      <w:r>
        <w:t xml:space="preserve"> saying female demons did all the bad things to her on </w:t>
      </w:r>
      <w:r w:rsidR="006B50E2">
        <w:t>Ravana’s</w:t>
      </w:r>
      <w:r>
        <w:t xml:space="preserve"> order and </w:t>
      </w:r>
      <w:r w:rsidR="00382306">
        <w:t xml:space="preserve">she </w:t>
      </w:r>
      <w:r>
        <w:t>forgave those female demons. </w:t>
      </w:r>
    </w:p>
    <w:p w:rsidR="0036437E" w:rsidRDefault="0036437E" w:rsidP="0036437E">
      <w:pPr>
        <w:spacing w:line="480" w:lineRule="auto"/>
        <w:ind w:firstLine="720"/>
        <w:jc w:val="both"/>
      </w:pPr>
      <w:r>
        <w:t xml:space="preserve">After the defeat of </w:t>
      </w:r>
      <w:r w:rsidR="006B50E2">
        <w:t>Ravana,</w:t>
      </w:r>
      <w:r>
        <w:t xml:space="preserve"> the war ends, and Vibhishan</w:t>
      </w:r>
      <w:r w:rsidR="006F7267">
        <w:t>a</w:t>
      </w:r>
      <w:r>
        <w:t xml:space="preserve"> becomes the king of Lanka. Shri Ram asks Vibhishan</w:t>
      </w:r>
      <w:r w:rsidR="006F7267">
        <w:t>a</w:t>
      </w:r>
      <w:r>
        <w:t xml:space="preserve"> to bring </w:t>
      </w:r>
      <w:r w:rsidR="006F7267">
        <w:t>Sita</w:t>
      </w:r>
      <w:r>
        <w:t xml:space="preserve"> to him after making sure that she takes a bath and dresses up well. Sita wants to see her husband right away, but Vibhishan</w:t>
      </w:r>
      <w:r w:rsidR="006F7267">
        <w:t>a</w:t>
      </w:r>
      <w:r>
        <w:t xml:space="preserve"> follows Shri Ram’s instructions not to bring her to </w:t>
      </w:r>
      <w:r w:rsidR="005D4370">
        <w:t>H</w:t>
      </w:r>
      <w:r>
        <w:t>im in an as-is condition. Vibhishan</w:t>
      </w:r>
      <w:r w:rsidR="006F7267">
        <w:t>a</w:t>
      </w:r>
      <w:r>
        <w:t xml:space="preserve"> brings her in a covere</w:t>
      </w:r>
      <w:r w:rsidR="005D4370">
        <w:t>d vehicle, but Shri Ram asks</w:t>
      </w:r>
      <w:r>
        <w:t xml:space="preserve"> her </w:t>
      </w:r>
      <w:r w:rsidR="005D4370">
        <w:t xml:space="preserve">to </w:t>
      </w:r>
      <w:r>
        <w:t xml:space="preserve">walk, so that everyone can see her. Back then, it was uncommon for royals to walk in front of everyone. </w:t>
      </w:r>
    </w:p>
    <w:p w:rsidR="0036437E" w:rsidRPr="006F7267" w:rsidRDefault="006F7267" w:rsidP="006F7267">
      <w:pPr>
        <w:spacing w:line="480" w:lineRule="auto"/>
        <w:jc w:val="both"/>
        <w:rPr>
          <w:b/>
          <w:bCs/>
        </w:rPr>
      </w:pPr>
      <w:r>
        <w:tab/>
      </w:r>
      <w:r w:rsidR="0036437E">
        <w:t xml:space="preserve">Now, we know why he wants her to be clean and well dressed. Despite it being a sweet moment where, after winning the war, Shri Ram gets to see Sita after a long time, Shri Ram </w:t>
      </w:r>
      <w:r w:rsidR="005D3D75">
        <w:t xml:space="preserve">knows </w:t>
      </w:r>
      <w:r w:rsidR="0036437E">
        <w:t xml:space="preserve">that it is a Public </w:t>
      </w:r>
      <w:r w:rsidR="0036437E">
        <w:lastRenderedPageBreak/>
        <w:t xml:space="preserve">Relations moment too. </w:t>
      </w:r>
      <w:r w:rsidR="0036437E" w:rsidRPr="006F7267">
        <w:rPr>
          <w:b/>
          <w:bCs/>
        </w:rPr>
        <w:t>While it is what our logical mind thinks, the reality is very different. Sage Valmiki is just setting the stage for the duplication of her walking into the fire.</w:t>
      </w:r>
    </w:p>
    <w:p w:rsidR="0036437E" w:rsidRDefault="006F7267" w:rsidP="00382306">
      <w:pPr>
        <w:spacing w:line="480" w:lineRule="auto"/>
        <w:jc w:val="both"/>
      </w:pPr>
      <w:r>
        <w:tab/>
      </w:r>
      <w:r w:rsidR="00B36AA4">
        <w:t xml:space="preserve">When we studied the main characters, we studied Sita and Shri Ram. </w:t>
      </w:r>
      <w:r w:rsidR="00B36AA4">
        <w:t xml:space="preserve">We </w:t>
      </w:r>
      <w:r w:rsidR="00387ED2">
        <w:t>will not</w:t>
      </w:r>
      <w:r w:rsidR="00B36AA4">
        <w:t xml:space="preserve"> review the events like Sita jumping in fire and then coming out of fire unharmed. Later Lord Bramha told Shri Ram that He is Lord Vishnu. </w:t>
      </w:r>
      <w:r w:rsidR="007074FB">
        <w:t xml:space="preserve">We saw their real nature as Energy and Consciousness. There is no need to repeat the same content here. </w:t>
      </w:r>
      <w:r w:rsidR="009C78AB">
        <w:t>Those verses are the most important verses of entire Valmiki Ramayana. Please read them carefully.</w:t>
      </w:r>
    </w:p>
    <w:p w:rsidR="0036437E" w:rsidRDefault="00C068EA" w:rsidP="00C068EA">
      <w:pPr>
        <w:spacing w:line="480" w:lineRule="auto"/>
        <w:jc w:val="both"/>
      </w:pPr>
      <w:r>
        <w:tab/>
      </w:r>
      <w:r w:rsidR="0036437E">
        <w:t>In verse 6-121-10, Vibhishan</w:t>
      </w:r>
      <w:r>
        <w:t>a</w:t>
      </w:r>
      <w:r w:rsidR="0036437E">
        <w:t xml:space="preserve"> suggests that Shri Ram should take the </w:t>
      </w:r>
      <w:r w:rsidR="008E0AD0">
        <w:t>Pushpaka</w:t>
      </w:r>
      <w:r w:rsidR="0036437E">
        <w:t xml:space="preserve"> airplane, so they can reach Ayodhya in a day. In verse 6-122-6, Shri Ram asks Vibhishan</w:t>
      </w:r>
      <w:r>
        <w:t>a</w:t>
      </w:r>
      <w:r w:rsidR="0036437E">
        <w:t xml:space="preserve"> to reward the monkey army with gifts of precious gold and ornaments.</w:t>
      </w:r>
    </w:p>
    <w:p w:rsidR="00602764" w:rsidRDefault="00C068EA" w:rsidP="00C068EA">
      <w:pPr>
        <w:spacing w:line="480" w:lineRule="auto"/>
        <w:jc w:val="both"/>
      </w:pPr>
      <w:r>
        <w:tab/>
      </w:r>
      <w:r w:rsidR="0036437E">
        <w:t xml:space="preserve">Shri Ram disbands the army and asks </w:t>
      </w:r>
      <w:r w:rsidR="006B50E2">
        <w:t>Sugriva to</w:t>
      </w:r>
      <w:r w:rsidR="0036437E">
        <w:t xml:space="preserve"> return to Kishkindha and Vibhishan</w:t>
      </w:r>
      <w:r>
        <w:t>a</w:t>
      </w:r>
      <w:r w:rsidR="0036437E">
        <w:t xml:space="preserve"> to rule Lanka. In verse 6-122-16, Shri Ram tells Vibhishan</w:t>
      </w:r>
      <w:r>
        <w:t>a</w:t>
      </w:r>
      <w:r w:rsidR="0036437E">
        <w:t xml:space="preserve"> that Lanka is now under his protection, and even Indr</w:t>
      </w:r>
      <w:r>
        <w:t>a</w:t>
      </w:r>
      <w:r w:rsidR="0036437E">
        <w:t xml:space="preserve"> cannot attack Lanka. </w:t>
      </w:r>
    </w:p>
    <w:p w:rsidR="00602764" w:rsidRDefault="00602764" w:rsidP="00C068EA">
      <w:pPr>
        <w:spacing w:line="480" w:lineRule="auto"/>
        <w:jc w:val="both"/>
      </w:pPr>
      <w:r>
        <w:tab/>
      </w:r>
      <w:r w:rsidR="0036437E">
        <w:t>In verse 6-122-17, Shri Ram bids adieu to everyone and says that he will go to Ayodhya. However, Vibhishan</w:t>
      </w:r>
      <w:r w:rsidR="00C068EA">
        <w:t>a</w:t>
      </w:r>
      <w:r w:rsidR="0036437E">
        <w:t xml:space="preserve"> requests to accompany him to Ayodhya to see his coronation ceremony. Shri Ram gladly accepts this request. </w:t>
      </w:r>
    </w:p>
    <w:p w:rsidR="0036437E" w:rsidRDefault="00602764" w:rsidP="00C068EA">
      <w:pPr>
        <w:spacing w:line="480" w:lineRule="auto"/>
        <w:jc w:val="both"/>
      </w:pPr>
      <w:r>
        <w:tab/>
      </w:r>
      <w:r w:rsidR="0036437E">
        <w:t xml:space="preserve">In verse 6-122-24, everyone, including </w:t>
      </w:r>
      <w:r w:rsidR="006B50E2">
        <w:t>Sugriva and</w:t>
      </w:r>
      <w:r w:rsidR="0036437E">
        <w:t xml:space="preserve"> Vibhishan</w:t>
      </w:r>
      <w:r w:rsidR="00C068EA">
        <w:t>a</w:t>
      </w:r>
      <w:r w:rsidR="0036437E">
        <w:t>, a</w:t>
      </w:r>
      <w:r w:rsidR="009C78AB">
        <w:t>long with his counselors, board</w:t>
      </w:r>
      <w:r w:rsidR="0036437E">
        <w:t xml:space="preserve"> the </w:t>
      </w:r>
      <w:r w:rsidR="008E0AD0">
        <w:t>Pushpaka</w:t>
      </w:r>
      <w:r w:rsidR="0036437E">
        <w:t xml:space="preserve"> airplane. After Shri Ram duly </w:t>
      </w:r>
      <w:r w:rsidR="00365EDB">
        <w:t>allows</w:t>
      </w:r>
      <w:r w:rsidR="0036437E">
        <w:t xml:space="preserve"> the </w:t>
      </w:r>
      <w:r w:rsidR="008E0AD0">
        <w:t>Pushpaka</w:t>
      </w:r>
      <w:r w:rsidR="0036437E">
        <w:t xml:space="preserve"> airplane to take them to Ayodhya, it takes off in the sky toward Ayodhya.</w:t>
      </w:r>
    </w:p>
    <w:p w:rsidR="0036437E" w:rsidRDefault="0036437E" w:rsidP="0036437E">
      <w:pPr>
        <w:jc w:val="both"/>
      </w:pPr>
    </w:p>
    <w:p w:rsidR="0036437E" w:rsidRDefault="0036437E" w:rsidP="00CD3507">
      <w:pPr>
        <w:pStyle w:val="Heading3"/>
        <w:jc w:val="left"/>
      </w:pPr>
      <w:bookmarkStart w:id="150" w:name="_Toc412487841"/>
      <w:bookmarkStart w:id="151" w:name="_Toc423152570"/>
      <w:bookmarkStart w:id="152" w:name="_Toc423154193"/>
      <w:bookmarkStart w:id="153" w:name="_Toc49159473"/>
      <w:r>
        <w:t>Arial Journey Back to Ayodhya</w:t>
      </w:r>
      <w:bookmarkEnd w:id="150"/>
      <w:bookmarkEnd w:id="151"/>
      <w:bookmarkEnd w:id="152"/>
      <w:bookmarkEnd w:id="153"/>
    </w:p>
    <w:p w:rsidR="0036437E" w:rsidRDefault="00C068EA" w:rsidP="00C068EA">
      <w:pPr>
        <w:spacing w:line="480" w:lineRule="auto"/>
        <w:jc w:val="both"/>
      </w:pPr>
      <w:r>
        <w:lastRenderedPageBreak/>
        <w:tab/>
      </w:r>
      <w:r w:rsidR="0036437E">
        <w:t>Ramayan</w:t>
      </w:r>
      <w:r>
        <w:t>a</w:t>
      </w:r>
      <w:r w:rsidR="0036437E">
        <w:t xml:space="preserve"> has three remarkable journeys. We have already seen </w:t>
      </w:r>
      <w:r w:rsidR="00A34230">
        <w:t>Hanumana</w:t>
      </w:r>
      <w:r>
        <w:t>’s</w:t>
      </w:r>
      <w:r w:rsidR="00E43097">
        <w:t xml:space="preserve"> </w:t>
      </w:r>
      <w:r>
        <w:t xml:space="preserve">critical journey to find </w:t>
      </w:r>
      <w:r w:rsidR="0036437E">
        <w:t>Sita in Lanka, and Shri R</w:t>
      </w:r>
      <w:r w:rsidR="00E43097">
        <w:t>am’s</w:t>
      </w:r>
      <w:r w:rsidR="0036437E">
        <w:t xml:space="preserve"> </w:t>
      </w:r>
      <w:r w:rsidR="00E43097">
        <w:t>journey to Lanka</w:t>
      </w:r>
      <w:r w:rsidR="0036437E">
        <w:t xml:space="preserve">. After </w:t>
      </w:r>
      <w:r w:rsidR="005D4370">
        <w:t>Sita and Shri Ram realize</w:t>
      </w:r>
      <w:r w:rsidR="0036437E">
        <w:t xml:space="preserve"> their true nature, it is time for the third journey. </w:t>
      </w:r>
      <w:r w:rsidR="0036437E" w:rsidRPr="00E43097">
        <w:rPr>
          <w:b/>
          <w:bCs/>
        </w:rPr>
        <w:t>Sage Valmiki dedicates the comp</w:t>
      </w:r>
      <w:r w:rsidR="00E43097" w:rsidRPr="00E43097">
        <w:rPr>
          <w:b/>
          <w:bCs/>
        </w:rPr>
        <w:t xml:space="preserve">lete chapter of 6-123 to </w:t>
      </w:r>
      <w:r w:rsidR="0036437E" w:rsidRPr="00E43097">
        <w:rPr>
          <w:b/>
          <w:bCs/>
        </w:rPr>
        <w:t xml:space="preserve">Sita’s journey to Ayodhya from Lanka. </w:t>
      </w:r>
      <w:r w:rsidR="0036437E" w:rsidRPr="005D4370">
        <w:t>It highlights the importance of this journey.</w:t>
      </w:r>
    </w:p>
    <w:p w:rsidR="0036437E" w:rsidRDefault="00E43097" w:rsidP="00E43097">
      <w:pPr>
        <w:spacing w:line="480" w:lineRule="auto"/>
        <w:jc w:val="both"/>
      </w:pPr>
      <w:r>
        <w:tab/>
      </w:r>
      <w:r w:rsidR="0036437E">
        <w:t xml:space="preserve">The path followed by </w:t>
      </w:r>
      <w:r w:rsidR="008E0AD0">
        <w:t>Pushpaka</w:t>
      </w:r>
      <w:r w:rsidR="0036437E">
        <w:t xml:space="preserve"> is nothing but the path of the Sushumna Nadi in the spine. Therefore, we see </w:t>
      </w:r>
      <w:r w:rsidR="008E0AD0">
        <w:t>Pushpaka</w:t>
      </w:r>
      <w:r w:rsidR="0036437E">
        <w:t xml:space="preserve"> going from the </w:t>
      </w:r>
      <w:r w:rsidR="005E3980">
        <w:t>Muladhara Chakra</w:t>
      </w:r>
      <w:r w:rsidR="0036437E">
        <w:t xml:space="preserve"> to the top of the head. On its way, it has to go through all the chakras, and thus, in chapter 6-123, we see that sage Valmiki describes all the previous places again.</w:t>
      </w:r>
    </w:p>
    <w:p w:rsidR="0036437E" w:rsidRDefault="00E43097" w:rsidP="00E43097">
      <w:pPr>
        <w:spacing w:line="480" w:lineRule="auto"/>
        <w:jc w:val="both"/>
      </w:pPr>
      <w:r>
        <w:tab/>
        <w:t xml:space="preserve">Sanskrit word </w:t>
      </w:r>
      <w:r w:rsidR="0036437E">
        <w:t xml:space="preserve">Sushumna is a combination of “su,” which means “gracious” and “shamna,” which means, “to extinguish the fire.” “Su” modifies “shamna” and makes it “shumna.” Thus, the word Sushumna means “a gracious way of extinguishing the fire.” The </w:t>
      </w:r>
      <w:r w:rsidR="006B50E2">
        <w:t>Energy takes</w:t>
      </w:r>
      <w:r w:rsidR="0036437E">
        <w:t xml:space="preserve"> this path, when it is entirely free from the </w:t>
      </w:r>
      <w:r w:rsidR="005E3980">
        <w:t>Muladhara Chakra</w:t>
      </w:r>
      <w:r w:rsidR="0036437E">
        <w:t xml:space="preserve"> and never returns to the </w:t>
      </w:r>
      <w:r w:rsidR="005E3980">
        <w:t>Muladhara Chakra</w:t>
      </w:r>
      <w:r w:rsidR="0036437E">
        <w:t>. It the context of the Kundalini, Sushumna as a “gracious way to extinguish the fire” sounds more appropriate than other meanings of it found on the internet.</w:t>
      </w:r>
    </w:p>
    <w:p w:rsidR="0036437E" w:rsidRDefault="00E43097" w:rsidP="00E43097">
      <w:pPr>
        <w:spacing w:line="480" w:lineRule="auto"/>
        <w:jc w:val="both"/>
      </w:pPr>
      <w:r>
        <w:tab/>
      </w:r>
      <w:r w:rsidR="0036437E">
        <w:t xml:space="preserve">If you consider the geographical positions of Ayodhya, Kishkindha, and Lanka, you get a triangular shape. </w:t>
      </w:r>
      <w:r w:rsidR="006A2AF9">
        <w:t>A</w:t>
      </w:r>
      <w:r w:rsidR="0036437E">
        <w:t xml:space="preserve">n aerial vehicle </w:t>
      </w:r>
      <w:r w:rsidR="006A2AF9">
        <w:t xml:space="preserve">need not </w:t>
      </w:r>
      <w:r w:rsidR="0036437E">
        <w:t>to go over Kishkindha</w:t>
      </w:r>
      <w:r w:rsidR="005D4370">
        <w:t>. I</w:t>
      </w:r>
      <w:r w:rsidR="0036437E">
        <w:t xml:space="preserve">t does not fall on the direct aerial route to Ayodhya from Lanka. Just to confirm that we understand this, in verse 6-123-25, we have Sita asking for a stop to pick up Tara, </w:t>
      </w:r>
      <w:r w:rsidR="006B50E2">
        <w:t>Sugriva’s</w:t>
      </w:r>
      <w:r w:rsidR="0036437E">
        <w:t xml:space="preserve"> wife. Thus, we see that sage Valmiki is </w:t>
      </w:r>
      <w:r w:rsidR="008E0AD0">
        <w:t>showing</w:t>
      </w:r>
      <w:r w:rsidR="0036437E">
        <w:t xml:space="preserve"> to readers that, for </w:t>
      </w:r>
      <w:r w:rsidR="008E0AD0">
        <w:t>Pushpaka</w:t>
      </w:r>
      <w:r w:rsidR="0036437E">
        <w:t>, these three locations are in a straight line.</w:t>
      </w:r>
    </w:p>
    <w:p w:rsidR="0036437E" w:rsidRDefault="0036437E" w:rsidP="0036437E">
      <w:pPr>
        <w:spacing w:line="480" w:lineRule="auto"/>
        <w:ind w:firstLine="720"/>
        <w:jc w:val="both"/>
      </w:pPr>
      <w:r>
        <w:t>This journey is the final ascent of</w:t>
      </w:r>
      <w:r w:rsidR="00E43097">
        <w:t xml:space="preserve"> the </w:t>
      </w:r>
      <w:r w:rsidR="006B50E2">
        <w:t>Energy toward</w:t>
      </w:r>
      <w:r w:rsidR="00E43097">
        <w:t xml:space="preserve"> the Sahasrara</w:t>
      </w:r>
      <w:r w:rsidR="005D4370">
        <w:t>.</w:t>
      </w:r>
      <w:r>
        <w:t xml:space="preserve"> </w:t>
      </w:r>
      <w:r w:rsidR="00F34856">
        <w:t>The Energy</w:t>
      </w:r>
      <w:r>
        <w:t xml:space="preserve"> </w:t>
      </w:r>
      <w:r w:rsidR="00F34856">
        <w:t xml:space="preserve">will not come </w:t>
      </w:r>
      <w:r>
        <w:t xml:space="preserve">back to the </w:t>
      </w:r>
      <w:r w:rsidR="005E3980">
        <w:t>Muladhara Chakra</w:t>
      </w:r>
      <w:r>
        <w:t xml:space="preserve"> after this.</w:t>
      </w:r>
      <w:r w:rsidRPr="005D4370">
        <w:rPr>
          <w:b/>
          <w:bCs/>
        </w:rPr>
        <w:t xml:space="preserve"> It is the most documented, coveted and celebrated journey, and yogis call it Kun</w:t>
      </w:r>
      <w:r w:rsidR="00E43097" w:rsidRPr="005D4370">
        <w:rPr>
          <w:b/>
          <w:bCs/>
        </w:rPr>
        <w:t>dalini’s ascent to the Sahasrara</w:t>
      </w:r>
      <w:r>
        <w:t xml:space="preserve">. There is a lot of information available on this topic. </w:t>
      </w:r>
      <w:r>
        <w:lastRenderedPageBreak/>
        <w:t xml:space="preserve">The reader is advised </w:t>
      </w:r>
      <w:r w:rsidR="00382306">
        <w:t>to read</w:t>
      </w:r>
      <w:r>
        <w:t xml:space="preserve"> the original documents like Hatha Yoga Pradipika or Yoga-Kundalini Upanishad and other sacred texts.</w:t>
      </w:r>
    </w:p>
    <w:p w:rsidR="00E43097" w:rsidRDefault="00E43097" w:rsidP="0036437E">
      <w:pPr>
        <w:spacing w:line="480" w:lineRule="auto"/>
        <w:ind w:firstLine="720"/>
        <w:jc w:val="both"/>
      </w:pPr>
    </w:p>
    <w:p w:rsidR="0036437E" w:rsidRDefault="0036437E" w:rsidP="00CD3507">
      <w:pPr>
        <w:pStyle w:val="Heading3"/>
        <w:jc w:val="left"/>
      </w:pPr>
      <w:bookmarkStart w:id="154" w:name="_Toc412487844"/>
      <w:bookmarkStart w:id="155" w:name="_Toc423152573"/>
      <w:bookmarkStart w:id="156" w:name="_Toc423154196"/>
      <w:bookmarkStart w:id="157" w:name="_Toc49159474"/>
      <w:r>
        <w:t>Uttar</w:t>
      </w:r>
      <w:r w:rsidR="00E43097">
        <w:t>a</w:t>
      </w:r>
      <w:r w:rsidR="0097392E">
        <w:t>-</w:t>
      </w:r>
      <w:r>
        <w:t>Kand</w:t>
      </w:r>
      <w:r w:rsidR="00E43097">
        <w:t>a</w:t>
      </w:r>
      <w:r>
        <w:t xml:space="preserve"> as a Sequel to Ramayan</w:t>
      </w:r>
      <w:bookmarkEnd w:id="154"/>
      <w:bookmarkEnd w:id="155"/>
      <w:bookmarkEnd w:id="156"/>
      <w:r w:rsidR="00E43097">
        <w:t>a</w:t>
      </w:r>
      <w:bookmarkEnd w:id="157"/>
    </w:p>
    <w:p w:rsidR="0036437E" w:rsidRDefault="00E43097" w:rsidP="00E43097">
      <w:pPr>
        <w:spacing w:line="480" w:lineRule="auto"/>
        <w:jc w:val="both"/>
      </w:pPr>
      <w:r>
        <w:tab/>
      </w:r>
      <w:r w:rsidR="00382306">
        <w:t>Now, we</w:t>
      </w:r>
      <w:r w:rsidR="0036437E">
        <w:t xml:space="preserve"> will study the </w:t>
      </w:r>
      <w:r w:rsidR="0097392E">
        <w:t>Uttara-Kanda</w:t>
      </w:r>
      <w:r w:rsidR="001227A7">
        <w:t>. I</w:t>
      </w:r>
      <w:r w:rsidR="0036437E">
        <w:t>t is an integral part of Ramayan</w:t>
      </w:r>
      <w:r>
        <w:t>a</w:t>
      </w:r>
      <w:r w:rsidR="0036437E">
        <w:t>, and it a</w:t>
      </w:r>
      <w:r>
        <w:t xml:space="preserve">dds value to our knowledge </w:t>
      </w:r>
      <w:r w:rsidR="0036437E">
        <w:t>of Yoga. According to The Cultural Heritage of India, Volume 4, Chapter 1 by R. C. Majumdar, sage Valmiki did not write the Uttar</w:t>
      </w:r>
      <w:r>
        <w:t>a</w:t>
      </w:r>
      <w:r w:rsidR="0097392E">
        <w:t>-</w:t>
      </w:r>
      <w:r w:rsidR="0036437E">
        <w:t>Kand</w:t>
      </w:r>
      <w:r>
        <w:t>a</w:t>
      </w:r>
      <w:r w:rsidR="0036437E">
        <w:t xml:space="preserve">. Since the </w:t>
      </w:r>
      <w:r w:rsidR="0097392E">
        <w:t xml:space="preserve">Uttara-Kanda </w:t>
      </w:r>
      <w:r w:rsidR="0036437E">
        <w:t xml:space="preserve">does not follow the law of duplication that sage Valmiki used extensively, sage Valmiki did not </w:t>
      </w:r>
      <w:r>
        <w:t xml:space="preserve">write </w:t>
      </w:r>
      <w:r w:rsidR="0036437E">
        <w:t xml:space="preserve">it. However, someone with knowledge and compassion comparable to sage Valmiki wrote </w:t>
      </w:r>
      <w:r w:rsidR="007337C2">
        <w:t>a few</w:t>
      </w:r>
      <w:r w:rsidR="0036437E">
        <w:t xml:space="preserve"> </w:t>
      </w:r>
      <w:r w:rsidR="007337C2">
        <w:t>chapters</w:t>
      </w:r>
      <w:r w:rsidR="0036437E">
        <w:t xml:space="preserve"> of Uttar</w:t>
      </w:r>
      <w:r>
        <w:t>a</w:t>
      </w:r>
      <w:r w:rsidR="0097392E">
        <w:t>-</w:t>
      </w:r>
      <w:r w:rsidR="0036437E">
        <w:t>Kand</w:t>
      </w:r>
      <w:r>
        <w:t>a</w:t>
      </w:r>
      <w:r w:rsidR="0036437E">
        <w:t>. Hence, it is treasured along with Valmiki Ramayan</w:t>
      </w:r>
      <w:r>
        <w:t>a</w:t>
      </w:r>
      <w:r w:rsidR="0036437E">
        <w:t>.</w:t>
      </w:r>
      <w:r w:rsidR="00384655">
        <w:t xml:space="preserve"> We will study those parts of </w:t>
      </w:r>
      <w:r w:rsidR="00384655">
        <w:t>Uttara-Kanda</w:t>
      </w:r>
      <w:r w:rsidR="00384655">
        <w:t xml:space="preserve"> which </w:t>
      </w:r>
      <w:r w:rsidR="00382306">
        <w:t>add</w:t>
      </w:r>
      <w:r w:rsidR="00384655">
        <w:t xml:space="preserve"> to our knowledge of Yoga.</w:t>
      </w:r>
    </w:p>
    <w:p w:rsidR="0036437E" w:rsidRDefault="00E43097" w:rsidP="00E43097">
      <w:pPr>
        <w:spacing w:line="480" w:lineRule="auto"/>
        <w:jc w:val="both"/>
      </w:pPr>
      <w:r>
        <w:tab/>
      </w:r>
      <w:r w:rsidR="0036437E">
        <w:t xml:space="preserve">Valmiki </w:t>
      </w:r>
      <w:r w:rsidR="006B50E2">
        <w:t>Ramayana</w:t>
      </w:r>
      <w:r w:rsidR="0036437E">
        <w:t xml:space="preserve"> by Sage Valmiki ends when Sita and Shri Ram leave for Lord Brahma’s abode. </w:t>
      </w:r>
      <w:r w:rsidR="0097392E">
        <w:t xml:space="preserve">Uttara-Kanda </w:t>
      </w:r>
      <w:r w:rsidR="0036437E">
        <w:t>means “Last Chapter”; it takes a step back and starts the story after Shri Ram becomes the king of Ayodhya.</w:t>
      </w:r>
    </w:p>
    <w:p w:rsidR="0036437E" w:rsidRDefault="00E43097" w:rsidP="00E43097">
      <w:pPr>
        <w:spacing w:line="480" w:lineRule="auto"/>
        <w:jc w:val="both"/>
      </w:pPr>
      <w:r>
        <w:tab/>
      </w:r>
      <w:r w:rsidR="0036437E">
        <w:t>To be fair to the authors of the Uttar</w:t>
      </w:r>
      <w:r>
        <w:t>a</w:t>
      </w:r>
      <w:r w:rsidR="00A607AF">
        <w:t>-</w:t>
      </w:r>
      <w:r w:rsidR="0036437E">
        <w:t>Kand</w:t>
      </w:r>
      <w:r>
        <w:t>a</w:t>
      </w:r>
      <w:r w:rsidR="0036437E">
        <w:t>, we have to acknowledge the significant challenges they faced and successfully met. They had to work within the framework of Valmiki Ramayan</w:t>
      </w:r>
      <w:r>
        <w:t>a</w:t>
      </w:r>
      <w:r w:rsidR="0036437E">
        <w:t>, and they had to meet its very high standard of quality</w:t>
      </w:r>
      <w:r w:rsidR="00A93A5C">
        <w:t xml:space="preserve"> in various aspects</w:t>
      </w:r>
      <w:r w:rsidR="0036437E">
        <w:t xml:space="preserve">. They took a complex document, written way before the period to which they belonged, and </w:t>
      </w:r>
      <w:r w:rsidR="00707574">
        <w:t>changed</w:t>
      </w:r>
      <w:r w:rsidR="0036437E">
        <w:t xml:space="preserve"> it to keep it alive. </w:t>
      </w:r>
      <w:r w:rsidR="00707574">
        <w:t>If</w:t>
      </w:r>
      <w:r w:rsidR="00A93A5C">
        <w:t xml:space="preserve"> they had not </w:t>
      </w:r>
      <w:r w:rsidR="0036437E">
        <w:t xml:space="preserve">altered </w:t>
      </w:r>
      <w:r w:rsidR="00A93A5C">
        <w:t>Valmiki Ramayana</w:t>
      </w:r>
      <w:r w:rsidR="0036437E">
        <w:t xml:space="preserve">, we </w:t>
      </w:r>
      <w:r w:rsidR="00707574">
        <w:t>might</w:t>
      </w:r>
      <w:r w:rsidR="0036437E">
        <w:t xml:space="preserve"> have lost the entire Valmiki Ramayan</w:t>
      </w:r>
      <w:r w:rsidR="00A93A5C">
        <w:t>a</w:t>
      </w:r>
      <w:r w:rsidR="0036437E">
        <w:t xml:space="preserve">. </w:t>
      </w:r>
    </w:p>
    <w:p w:rsidR="0036437E" w:rsidRDefault="00A93A5C" w:rsidP="00A93A5C">
      <w:pPr>
        <w:spacing w:line="480" w:lineRule="auto"/>
        <w:jc w:val="both"/>
      </w:pPr>
      <w:r>
        <w:lastRenderedPageBreak/>
        <w:tab/>
      </w:r>
      <w:r w:rsidR="0036437E">
        <w:t>There can be one more reason for the modification of Valmiki Ramayan</w:t>
      </w:r>
      <w:r>
        <w:t>a</w:t>
      </w:r>
      <w:r w:rsidR="0036437E">
        <w:t xml:space="preserve"> </w:t>
      </w:r>
      <w:r w:rsidR="00707574">
        <w:t>through</w:t>
      </w:r>
      <w:r w:rsidR="0036437E">
        <w:t xml:space="preserve"> the Uttar</w:t>
      </w:r>
      <w:r>
        <w:t>a</w:t>
      </w:r>
      <w:r w:rsidR="00A607AF">
        <w:t>-</w:t>
      </w:r>
      <w:r w:rsidR="0036437E">
        <w:t>Kand</w:t>
      </w:r>
      <w:r>
        <w:t>a</w:t>
      </w:r>
      <w:r w:rsidR="0036437E">
        <w:t xml:space="preserve">. By the time </w:t>
      </w:r>
      <w:r w:rsidR="00707574">
        <w:t>they wrote the Uttara</w:t>
      </w:r>
      <w:r w:rsidR="00A607AF">
        <w:t>-</w:t>
      </w:r>
      <w:r w:rsidR="00707574">
        <w:t>Kanda</w:t>
      </w:r>
      <w:r w:rsidR="0036437E">
        <w:t xml:space="preserve">, the society changed its spiritual practices. It switched from the </w:t>
      </w:r>
      <w:r w:rsidR="00C15A6F">
        <w:t>Energy</w:t>
      </w:r>
      <w:r w:rsidR="0036437E">
        <w:t>-</w:t>
      </w:r>
      <w:r w:rsidR="00C15A6F">
        <w:t>Consciousness</w:t>
      </w:r>
      <w:r>
        <w:t xml:space="preserve"> based practices (path of Yoga) </w:t>
      </w:r>
      <w:r w:rsidR="0036437E">
        <w:t>to devotion or karma practices</w:t>
      </w:r>
      <w:r>
        <w:t xml:space="preserve"> (path of Bhakti and Karma)</w:t>
      </w:r>
      <w:r w:rsidR="0036437E">
        <w:t xml:space="preserve">. With this change, it </w:t>
      </w:r>
      <w:r w:rsidR="001227A7">
        <w:t>becomes</w:t>
      </w:r>
      <w:r w:rsidR="0036437E">
        <w:t xml:space="preserve"> necessary to adapt Valmiki Ramayan</w:t>
      </w:r>
      <w:r>
        <w:t>a</w:t>
      </w:r>
      <w:r w:rsidR="0036437E">
        <w:t xml:space="preserve"> to these new practices. With the Uttar</w:t>
      </w:r>
      <w:r>
        <w:t>a</w:t>
      </w:r>
      <w:r w:rsidR="0036437E">
        <w:t xml:space="preserve"> Kand</w:t>
      </w:r>
      <w:r>
        <w:t>a</w:t>
      </w:r>
      <w:r w:rsidR="0036437E">
        <w:t>, Ramayan</w:t>
      </w:r>
      <w:r>
        <w:t>a</w:t>
      </w:r>
      <w:r w:rsidR="0036437E">
        <w:t xml:space="preserve"> became a simpler document, with easy to remember stories and with a focus on the devotional tradition, and de-emphasis of the framework of </w:t>
      </w:r>
      <w:r w:rsidR="00C15A6F">
        <w:t>Energy</w:t>
      </w:r>
      <w:r w:rsidR="0036437E">
        <w:t>-</w:t>
      </w:r>
      <w:r w:rsidR="00C15A6F">
        <w:t>Consciousness</w:t>
      </w:r>
      <w:r w:rsidR="0036437E">
        <w:t>. Adhyatm</w:t>
      </w:r>
      <w:r>
        <w:t>a</w:t>
      </w:r>
      <w:r w:rsidR="0036437E">
        <w:t xml:space="preserve"> Ramayan</w:t>
      </w:r>
      <w:r>
        <w:t>a</w:t>
      </w:r>
      <w:r w:rsidR="003A3603">
        <w:t xml:space="preserve"> and many other </w:t>
      </w:r>
      <w:r w:rsidR="001227A7">
        <w:t>versions</w:t>
      </w:r>
      <w:r w:rsidR="003A3603">
        <w:t xml:space="preserve"> of Ramayana</w:t>
      </w:r>
      <w:r w:rsidR="00A607AF">
        <w:t xml:space="preserve"> later followed this </w:t>
      </w:r>
      <w:r w:rsidR="0036437E">
        <w:t>trend.</w:t>
      </w:r>
    </w:p>
    <w:p w:rsidR="0036437E" w:rsidRDefault="0036437E" w:rsidP="0036437E">
      <w:pPr>
        <w:spacing w:line="480" w:lineRule="auto"/>
        <w:ind w:firstLine="720"/>
        <w:jc w:val="both"/>
      </w:pPr>
      <w:r>
        <w:t xml:space="preserve">We will refer to the website </w:t>
      </w:r>
      <w:hyperlink r:id="rId15" w:history="1">
        <w:r w:rsidR="00A93A5C" w:rsidRPr="0097116A">
          <w:rPr>
            <w:rStyle w:val="Hyperlink"/>
          </w:rPr>
          <w:t>http://ramayana.tigercoder.com/template.php?c=07uttara</w:t>
        </w:r>
      </w:hyperlink>
      <w:r w:rsidR="00A93A5C">
        <w:t>. It has</w:t>
      </w:r>
      <w:r>
        <w:t xml:space="preserve"> all the chapters of Uttar</w:t>
      </w:r>
      <w:r w:rsidR="003A3603">
        <w:t>-</w:t>
      </w:r>
      <w:r>
        <w:t>Kand</w:t>
      </w:r>
      <w:r w:rsidR="006B50E2">
        <w:t>a</w:t>
      </w:r>
      <w:r>
        <w:t>. There are 111 chapters of the Uttar</w:t>
      </w:r>
      <w:r w:rsidR="003A3603">
        <w:t>-</w:t>
      </w:r>
      <w:r>
        <w:t>Kand</w:t>
      </w:r>
      <w:r w:rsidR="006B50E2">
        <w:t>a</w:t>
      </w:r>
      <w:r>
        <w:t xml:space="preserve"> given on this website. Let us see what information we can find in them. </w:t>
      </w:r>
      <w:r w:rsidR="007337C2">
        <w:rPr>
          <w:b/>
          <w:bCs/>
        </w:rPr>
        <w:t>W</w:t>
      </w:r>
      <w:r w:rsidRPr="005D4370">
        <w:rPr>
          <w:b/>
          <w:bCs/>
        </w:rPr>
        <w:t xml:space="preserve">e are interested only in those chapters, which add to our knowledge about </w:t>
      </w:r>
      <w:r w:rsidR="003A3603" w:rsidRPr="005D4370">
        <w:rPr>
          <w:b/>
          <w:bCs/>
        </w:rPr>
        <w:t>Energy</w:t>
      </w:r>
      <w:r w:rsidRPr="005D4370">
        <w:rPr>
          <w:b/>
          <w:bCs/>
        </w:rPr>
        <w:t>-</w:t>
      </w:r>
      <w:r w:rsidR="00C15A6F" w:rsidRPr="005D4370">
        <w:rPr>
          <w:b/>
          <w:bCs/>
        </w:rPr>
        <w:t>Consciousness</w:t>
      </w:r>
      <w:r w:rsidRPr="005D4370">
        <w:rPr>
          <w:b/>
          <w:bCs/>
        </w:rPr>
        <w:t>.</w:t>
      </w:r>
    </w:p>
    <w:p w:rsidR="00A93A5C" w:rsidRDefault="00A93A5C" w:rsidP="00A93A5C">
      <w:pPr>
        <w:jc w:val="both"/>
      </w:pPr>
      <w:bookmarkStart w:id="158" w:name="_Toc412487845"/>
      <w:bookmarkStart w:id="159" w:name="_Toc423152574"/>
      <w:bookmarkStart w:id="160" w:name="_Toc423154197"/>
    </w:p>
    <w:p w:rsidR="0036437E" w:rsidRDefault="0036437E" w:rsidP="00CD3507">
      <w:pPr>
        <w:pStyle w:val="Heading3"/>
        <w:jc w:val="left"/>
      </w:pPr>
      <w:bookmarkStart w:id="161" w:name="_Toc49159475"/>
      <w:r>
        <w:t>Separation of Sita and Shri Ram, Again</w:t>
      </w:r>
      <w:bookmarkEnd w:id="158"/>
      <w:bookmarkEnd w:id="159"/>
      <w:bookmarkEnd w:id="160"/>
      <w:bookmarkEnd w:id="161"/>
    </w:p>
    <w:p w:rsidR="0036437E" w:rsidRDefault="00A93A5C" w:rsidP="00A93A5C">
      <w:pPr>
        <w:spacing w:line="480" w:lineRule="auto"/>
        <w:jc w:val="both"/>
      </w:pPr>
      <w:r>
        <w:tab/>
      </w:r>
      <w:r w:rsidR="0036437E">
        <w:t xml:space="preserve">We know that the </w:t>
      </w:r>
      <w:r w:rsidR="00C15A6F">
        <w:t xml:space="preserve">Energy </w:t>
      </w:r>
      <w:r w:rsidR="0036437E">
        <w:t xml:space="preserve">separated from the </w:t>
      </w:r>
      <w:r w:rsidR="00C15A6F">
        <w:t>Consciousness</w:t>
      </w:r>
      <w:r w:rsidR="0036437E">
        <w:t xml:space="preserve"> according to its wish to create various names and forms. Shri Ram stands for the </w:t>
      </w:r>
      <w:r w:rsidR="00C15A6F">
        <w:t>Consciousness</w:t>
      </w:r>
      <w:r>
        <w:t xml:space="preserve"> and Sita </w:t>
      </w:r>
      <w:r w:rsidR="006B50E2">
        <w:t>represents</w:t>
      </w:r>
      <w:r>
        <w:t xml:space="preserve"> the </w:t>
      </w:r>
      <w:r w:rsidR="006B50E2">
        <w:t xml:space="preserve">Energy. </w:t>
      </w:r>
      <w:r w:rsidR="0036437E">
        <w:t>Now, we see that Sita’s pregnancy and her separation from Shri Ram are closely related. For this reason, the chapter on her pregnancy (chapter 42) precedes the chapter where Shri Ram wishes separation from her (chapter 43).</w:t>
      </w:r>
    </w:p>
    <w:p w:rsidR="0036437E" w:rsidRDefault="0036437E" w:rsidP="0036437E">
      <w:pPr>
        <w:spacing w:line="480" w:lineRule="auto"/>
        <w:ind w:firstLine="720"/>
        <w:jc w:val="both"/>
      </w:pPr>
      <w:r>
        <w:t>In chapter 42 of the Uttar</w:t>
      </w:r>
      <w:r w:rsidR="00A93A5C">
        <w:t>a</w:t>
      </w:r>
      <w:r w:rsidR="00FF54CC">
        <w:t>-</w:t>
      </w:r>
      <w:r>
        <w:t>Kand</w:t>
      </w:r>
      <w:r w:rsidR="00A93A5C">
        <w:t xml:space="preserve">a, we read that </w:t>
      </w:r>
      <w:r>
        <w:t>Sita is pregnant</w:t>
      </w:r>
      <w:r w:rsidR="00A93A5C">
        <w:t>.</w:t>
      </w:r>
      <w:r>
        <w:t xml:space="preserve"> </w:t>
      </w:r>
      <w:r w:rsidR="00A93A5C">
        <w:t>T</w:t>
      </w:r>
      <w:r>
        <w:t>he happy couple is getting ready for the baby’s arrival. In chapter 43, Shri Ram hears that the people of Ayodhya find it inapprop</w:t>
      </w:r>
      <w:r w:rsidR="00A93A5C">
        <w:t xml:space="preserve">riate for </w:t>
      </w:r>
      <w:r w:rsidR="0097392E">
        <w:t>H</w:t>
      </w:r>
      <w:r w:rsidR="00A93A5C">
        <w:t xml:space="preserve">im to be with </w:t>
      </w:r>
      <w:r>
        <w:t xml:space="preserve">Sita. The logic given is </w:t>
      </w:r>
      <w:r w:rsidR="00A93A5C">
        <w:t xml:space="preserve">that if Shri Ram accepts </w:t>
      </w:r>
      <w:r>
        <w:t>Sita, the residents of Ayodhya too will have to take their wives back, should thei</w:t>
      </w:r>
      <w:r w:rsidR="00A93A5C">
        <w:t xml:space="preserve">r wives be abducted like </w:t>
      </w:r>
      <w:r>
        <w:t xml:space="preserve">Sita. In their declaration, “people will </w:t>
      </w:r>
      <w:r>
        <w:lastRenderedPageBreak/>
        <w:t xml:space="preserve">imitate the king,” they ignore the fact that Shri Ram attacked Lanka and killed </w:t>
      </w:r>
      <w:r w:rsidR="006B50E2">
        <w:t>Ravana for</w:t>
      </w:r>
      <w:r>
        <w:t xml:space="preserve"> abducting </w:t>
      </w:r>
      <w:r w:rsidR="0097392E">
        <w:t>H</w:t>
      </w:r>
      <w:r>
        <w:t xml:space="preserve">is wife. In chapter 45, paragraph 4, Shri Ram tells his brothers </w:t>
      </w:r>
      <w:r w:rsidR="0097392E">
        <w:t>H</w:t>
      </w:r>
      <w:r>
        <w:t xml:space="preserve">e is afraid of criticism and infamy that will arise from the gossip. </w:t>
      </w:r>
      <w:r w:rsidR="00707574">
        <w:t>It forces us</w:t>
      </w:r>
      <w:r>
        <w:t xml:space="preserve"> to ask ourselves </w:t>
      </w:r>
      <w:r w:rsidR="00A93A5C">
        <w:t>“</w:t>
      </w:r>
      <w:r>
        <w:t>how someone, who attacked a country and killed its king, can be afraid of gossip among his subjects?</w:t>
      </w:r>
      <w:r w:rsidR="00A93A5C">
        <w:t>”</w:t>
      </w:r>
      <w:r>
        <w:t xml:space="preserve"> In addition, we need to refer to the statements of Shri Ram about the </w:t>
      </w:r>
      <w:r w:rsidR="005D3D75">
        <w:t>actual nature</w:t>
      </w:r>
      <w:r>
        <w:t xml:space="preserve"> of Sita. In verse 6-118-15 of Valmiki Ramayan</w:t>
      </w:r>
      <w:r w:rsidR="00B75A47">
        <w:t>a</w:t>
      </w:r>
      <w:r>
        <w:t>, Shri Ram says, “I know Sita, who is always in my mind, and she has undivided affection to me." In verse 6-118-16, he says, “</w:t>
      </w:r>
      <w:r w:rsidR="006B50E2">
        <w:t>Ravana cannot</w:t>
      </w:r>
      <w:r>
        <w:t xml:space="preserve"> possibly harm Sita as her power protects her.” In verse 6-118-18, he says, “Sita is a blazing tongue of</w:t>
      </w:r>
      <w:r w:rsidR="00B75A47">
        <w:t xml:space="preserve"> fire.</w:t>
      </w:r>
      <w:r>
        <w:t xml:space="preserve"> </w:t>
      </w:r>
      <w:r w:rsidR="006B50E2">
        <w:t>Ravana has</w:t>
      </w:r>
      <w:r>
        <w:t xml:space="preserve"> no chance of laying his hands on such a fire.” Shri Ram’s disproportionate response to a silly rumor about Sita, when </w:t>
      </w:r>
      <w:r w:rsidR="0097392E">
        <w:t>H</w:t>
      </w:r>
      <w:r>
        <w:t xml:space="preserve">e has such confidence in her power, is like a big signpost to the reader to read between the lines. </w:t>
      </w:r>
    </w:p>
    <w:p w:rsidR="0036437E" w:rsidRDefault="00B75A47" w:rsidP="00B75A47">
      <w:pPr>
        <w:spacing w:line="480" w:lineRule="auto"/>
        <w:jc w:val="both"/>
      </w:pPr>
      <w:r>
        <w:tab/>
      </w:r>
      <w:r w:rsidR="0036437E">
        <w:t>In paragraph</w:t>
      </w:r>
      <w:r w:rsidR="00D5368C">
        <w:t xml:space="preserve"> </w:t>
      </w:r>
      <w:r w:rsidR="0036437E">
        <w:t>five of chapter 45, Shri Ram orders Laxman</w:t>
      </w:r>
      <w:r>
        <w:t>a</w:t>
      </w:r>
      <w:r w:rsidR="0036437E">
        <w:t xml:space="preserve"> to take Sita to the other side of River Ganga, in the jungle, and leave her there. He instructs Laxman</w:t>
      </w:r>
      <w:r>
        <w:t>a</w:t>
      </w:r>
      <w:r w:rsidR="0036437E">
        <w:t xml:space="preserve"> to leave her near the hermitage of sage Valmiki. He firmly declares, “This is my wish, and it must be obeyed.” </w:t>
      </w:r>
    </w:p>
    <w:p w:rsidR="0036437E" w:rsidRDefault="00B75A47" w:rsidP="00B75A47">
      <w:pPr>
        <w:spacing w:line="480" w:lineRule="auto"/>
        <w:jc w:val="both"/>
      </w:pPr>
      <w:r>
        <w:tab/>
      </w:r>
      <w:r w:rsidR="0036437E">
        <w:t xml:space="preserve">The reintroduction of sage Valmiki in the </w:t>
      </w:r>
      <w:r w:rsidR="0097392E">
        <w:t xml:space="preserve">Uttara-Kanda </w:t>
      </w:r>
      <w:r w:rsidR="0036437E">
        <w:t>is a great value addition of the Uttar</w:t>
      </w:r>
      <w:r>
        <w:t>a</w:t>
      </w:r>
      <w:r w:rsidR="0097392E">
        <w:t>-</w:t>
      </w:r>
      <w:r w:rsidR="0036437E">
        <w:t>Kand</w:t>
      </w:r>
      <w:r>
        <w:t>a</w:t>
      </w:r>
      <w:r w:rsidR="0036437E">
        <w:t xml:space="preserve">. Sage Valmiki’s role as a guru of Shri Ram’s children is present in Valmiki Ramayana too, but it mentioned in </w:t>
      </w:r>
      <w:r w:rsidR="009572CF">
        <w:t>a few</w:t>
      </w:r>
      <w:r w:rsidR="00002877">
        <w:t xml:space="preserve"> </w:t>
      </w:r>
      <w:r w:rsidR="0036437E">
        <w:t>verses only. Uttar</w:t>
      </w:r>
      <w:r>
        <w:t>a</w:t>
      </w:r>
      <w:r w:rsidR="0097392E">
        <w:t>-</w:t>
      </w:r>
      <w:r w:rsidR="0036437E">
        <w:t>Kand</w:t>
      </w:r>
      <w:r>
        <w:t>a</w:t>
      </w:r>
      <w:r w:rsidR="0036437E">
        <w:t xml:space="preserve"> takes this </w:t>
      </w:r>
      <w:r w:rsidR="000F2808">
        <w:t>role</w:t>
      </w:r>
      <w:r w:rsidR="0036437E">
        <w:t xml:space="preserve"> and adds more details about it. </w:t>
      </w:r>
    </w:p>
    <w:p w:rsidR="0036437E" w:rsidRDefault="00B75A47" w:rsidP="00B75A47">
      <w:pPr>
        <w:spacing w:line="480" w:lineRule="auto"/>
        <w:jc w:val="both"/>
      </w:pPr>
      <w:r>
        <w:tab/>
      </w:r>
      <w:r w:rsidR="0036437E">
        <w:t>In chapter 50, charioteer Sumatra tells a grieving Laxman</w:t>
      </w:r>
      <w:r>
        <w:t xml:space="preserve">a that the separation of </w:t>
      </w:r>
      <w:r w:rsidR="0036437E">
        <w:t xml:space="preserve">Sita and Shri Ram was unavoidable. Chapter 51 contains an excellent story about sage Bhrigu’s curse on Lord Vishnu, and it links this story back to Shri Ram’s separation from Sita. In this story, to kill demons that were hiding behind sage Bhrigu’s wife, Lord Vishnu killed </w:t>
      </w:r>
      <w:r w:rsidR="009572CF">
        <w:t>both</w:t>
      </w:r>
      <w:r w:rsidR="00831862">
        <w:t xml:space="preserve"> </w:t>
      </w:r>
      <w:r w:rsidR="0036437E">
        <w:t xml:space="preserve">the demons </w:t>
      </w:r>
      <w:r w:rsidR="00E5741E">
        <w:t>and</w:t>
      </w:r>
      <w:r w:rsidR="0036437E">
        <w:t xml:space="preserve"> the sage’s wife. Sage Bhrigu cursed Lord Vishnu to have to undergo the p</w:t>
      </w:r>
      <w:r>
        <w:t>ain of separation from his wife.</w:t>
      </w:r>
      <w:r w:rsidR="0036437E">
        <w:t xml:space="preserve"> Lord Vishnu accepted the curse f</w:t>
      </w:r>
      <w:r>
        <w:t xml:space="preserve">or </w:t>
      </w:r>
      <w:r>
        <w:lastRenderedPageBreak/>
        <w:t>the betterment of the world.</w:t>
      </w:r>
      <w:r w:rsidR="0097392E">
        <w:t xml:space="preserve"> This curse is an example of curtain that hides reality. Energy and Consciousness must separate, and this curse gives a nice cover for that separation. </w:t>
      </w:r>
    </w:p>
    <w:p w:rsidR="0036437E" w:rsidRDefault="00B75A47" w:rsidP="00B75A47">
      <w:pPr>
        <w:spacing w:line="480" w:lineRule="auto"/>
        <w:jc w:val="both"/>
      </w:pPr>
      <w:r>
        <w:tab/>
      </w:r>
      <w:r w:rsidR="0036437E">
        <w:t>In chapter 53, we learn Shri Krishn</w:t>
      </w:r>
      <w:r>
        <w:t>a</w:t>
      </w:r>
      <w:r w:rsidR="0036437E">
        <w:t xml:space="preserve"> will be born to Vasudev</w:t>
      </w:r>
      <w:r>
        <w:t>a</w:t>
      </w:r>
      <w:r w:rsidR="0036437E">
        <w:t xml:space="preserve"> of the Yadu dynasty. Valmiki Ramayan</w:t>
      </w:r>
      <w:r>
        <w:t>a</w:t>
      </w:r>
      <w:r w:rsidR="0036437E">
        <w:t xml:space="preserve"> does not mention Shri Krishn</w:t>
      </w:r>
      <w:r>
        <w:t>a</w:t>
      </w:r>
      <w:r w:rsidR="0036437E">
        <w:t xml:space="preserve"> at all. This mention of Shri Krishn</w:t>
      </w:r>
      <w:r>
        <w:t>a</w:t>
      </w:r>
      <w:r w:rsidR="0036437E">
        <w:t xml:space="preserve"> also works as proof that the Uttar</w:t>
      </w:r>
      <w:r>
        <w:t>a</w:t>
      </w:r>
      <w:r w:rsidR="0097392E">
        <w:t>-</w:t>
      </w:r>
      <w:r w:rsidR="0036437E">
        <w:t>Kand</w:t>
      </w:r>
      <w:r>
        <w:t>a</w:t>
      </w:r>
      <w:r w:rsidR="0036437E">
        <w:t xml:space="preserve"> was written at a later date as compared to Valmiki Ramayan</w:t>
      </w:r>
      <w:r>
        <w:t>a</w:t>
      </w:r>
      <w:r w:rsidR="0036437E">
        <w:t>.</w:t>
      </w:r>
    </w:p>
    <w:p w:rsidR="00B66840" w:rsidRDefault="00B75A47" w:rsidP="00B66840">
      <w:pPr>
        <w:spacing w:line="480" w:lineRule="auto"/>
        <w:jc w:val="both"/>
      </w:pPr>
      <w:r>
        <w:tab/>
      </w:r>
      <w:r w:rsidR="0036437E">
        <w:t>Chapter 66 tells us Sita gave birth to two children – Luv</w:t>
      </w:r>
      <w:r>
        <w:t>a</w:t>
      </w:r>
      <w:r w:rsidR="0036437E">
        <w:t xml:space="preserve"> and Kush</w:t>
      </w:r>
      <w:r>
        <w:t>a</w:t>
      </w:r>
      <w:r w:rsidR="0036437E">
        <w:t>. It also tells us that Shatrughn</w:t>
      </w:r>
      <w:r>
        <w:t>a</w:t>
      </w:r>
      <w:r w:rsidR="0036437E">
        <w:t xml:space="preserve"> was present at sage Valmiki’s hermitage at the time of the birth of these two kids. </w:t>
      </w:r>
      <w:r w:rsidR="006B50E2">
        <w:t>Shatrughna</w:t>
      </w:r>
      <w:r w:rsidR="0036437E">
        <w:t xml:space="preserve"> indirectly </w:t>
      </w:r>
      <w:r w:rsidR="009572CF">
        <w:t>represents Shri Ram. Therefore</w:t>
      </w:r>
      <w:r w:rsidR="0036437E">
        <w:t xml:space="preserve">, </w:t>
      </w:r>
      <w:r w:rsidR="009572CF">
        <w:t xml:space="preserve">indirectly, </w:t>
      </w:r>
      <w:r w:rsidR="0036437E">
        <w:t>the story is telling us Shri Ram is present at the time of the birth of his kids.</w:t>
      </w:r>
      <w:bookmarkStart w:id="162" w:name="_Toc412487846"/>
      <w:bookmarkStart w:id="163" w:name="_Toc423152575"/>
      <w:bookmarkStart w:id="164" w:name="_Toc423154198"/>
    </w:p>
    <w:p w:rsidR="0036437E" w:rsidRDefault="0036437E" w:rsidP="00B66840">
      <w:pPr>
        <w:pStyle w:val="Heading3"/>
        <w:jc w:val="left"/>
      </w:pPr>
      <w:bookmarkStart w:id="165" w:name="_Toc49159476"/>
      <w:r>
        <w:t>Shambuk</w:t>
      </w:r>
      <w:r w:rsidR="00E9201F">
        <w:t>a</w:t>
      </w:r>
      <w:r>
        <w:t xml:space="preserve"> – a Mental Process, Not a Person</w:t>
      </w:r>
      <w:bookmarkEnd w:id="162"/>
      <w:bookmarkEnd w:id="163"/>
      <w:bookmarkEnd w:id="164"/>
      <w:bookmarkEnd w:id="165"/>
    </w:p>
    <w:p w:rsidR="0036437E" w:rsidRDefault="00E9201F" w:rsidP="00E9201F">
      <w:pPr>
        <w:spacing w:line="480" w:lineRule="auto"/>
        <w:jc w:val="both"/>
      </w:pPr>
      <w:r>
        <w:tab/>
      </w:r>
      <w:r w:rsidR="0036437E">
        <w:t>In chapters 73 to 76 of the Uttar</w:t>
      </w:r>
      <w:r w:rsidR="00865FAD">
        <w:t>a</w:t>
      </w:r>
      <w:r w:rsidR="0036437E">
        <w:t xml:space="preserve"> Kand</w:t>
      </w:r>
      <w:r w:rsidR="00865FAD">
        <w:t>a</w:t>
      </w:r>
      <w:r w:rsidR="0036437E">
        <w:t>, we come across the story of Shambuk</w:t>
      </w:r>
      <w:r>
        <w:t>a</w:t>
      </w:r>
      <w:r w:rsidR="0036437E">
        <w:t xml:space="preserve"> of the Shudra caste, performing austerities to </w:t>
      </w:r>
      <w:r w:rsidR="00D5368C">
        <w:t>obtain</w:t>
      </w:r>
      <w:r w:rsidR="0036437E">
        <w:t xml:space="preserve"> the status of gods and go to heaven. The story mentions that the son of a Brahmin had died because of Shambuk</w:t>
      </w:r>
      <w:r>
        <w:t>a</w:t>
      </w:r>
      <w:r w:rsidR="0036437E">
        <w:t>. Shri Ram kills Shambuk</w:t>
      </w:r>
      <w:r>
        <w:t>a</w:t>
      </w:r>
      <w:r w:rsidR="0036437E">
        <w:t xml:space="preserve">, and the boy </w:t>
      </w:r>
      <w:r w:rsidR="00D5368C">
        <w:t>gets</w:t>
      </w:r>
      <w:r w:rsidR="0036437E">
        <w:t xml:space="preserve"> </w:t>
      </w:r>
      <w:r w:rsidR="00D5368C">
        <w:t xml:space="preserve">his life </w:t>
      </w:r>
      <w:r w:rsidR="0036437E">
        <w:t xml:space="preserve">back. The </w:t>
      </w:r>
      <w:r w:rsidR="0097392E">
        <w:t xml:space="preserve">Uttara-Kanda </w:t>
      </w:r>
      <w:r w:rsidR="0036437E">
        <w:t>devotes four chapters to this story, which shows that it is an important story for the authors of the Uttar</w:t>
      </w:r>
      <w:r>
        <w:t>a</w:t>
      </w:r>
      <w:r w:rsidR="0036437E">
        <w:t xml:space="preserve"> Kand</w:t>
      </w:r>
      <w:r>
        <w:t>a</w:t>
      </w:r>
      <w:r w:rsidR="0036437E">
        <w:t xml:space="preserve">. Moreover, the story involves Shri Ram; so, we cannot </w:t>
      </w:r>
      <w:r w:rsidR="00D5368C">
        <w:t>overlook</w:t>
      </w:r>
      <w:r w:rsidR="0036437E">
        <w:t xml:space="preserve"> it.</w:t>
      </w:r>
    </w:p>
    <w:p w:rsidR="00D5368C" w:rsidRDefault="00E9201F" w:rsidP="00E9201F">
      <w:pPr>
        <w:spacing w:line="480" w:lineRule="auto"/>
        <w:jc w:val="both"/>
      </w:pPr>
      <w:r>
        <w:tab/>
      </w:r>
      <w:r w:rsidR="0036437E">
        <w:t>Let us see what the word caste means in sage Valmiki’s terminology. Sage Val</w:t>
      </w:r>
      <w:r>
        <w:t xml:space="preserve">miki sees Shri Ram as </w:t>
      </w:r>
      <w:r w:rsidR="00181E29">
        <w:t>the</w:t>
      </w:r>
      <w:r w:rsidR="0036437E">
        <w:t xml:space="preserve"> </w:t>
      </w:r>
      <w:r w:rsidR="00C15A6F">
        <w:t>Consciousness</w:t>
      </w:r>
      <w:r>
        <w:t xml:space="preserve">, and it is </w:t>
      </w:r>
      <w:r w:rsidR="0036437E">
        <w:t>everywhere. Thus, he holds all human beings as equal, and for him, there is no caste.</w:t>
      </w:r>
    </w:p>
    <w:p w:rsidR="00E9201F" w:rsidRDefault="00E9201F" w:rsidP="00E9201F">
      <w:pPr>
        <w:spacing w:line="480" w:lineRule="auto"/>
        <w:jc w:val="both"/>
      </w:pPr>
      <w:r>
        <w:tab/>
      </w:r>
      <w:r w:rsidR="0036437E">
        <w:t>When everything in Valmiki Ramayan</w:t>
      </w:r>
      <w:r>
        <w:t>a</w:t>
      </w:r>
      <w:r w:rsidR="0036437E">
        <w:t xml:space="preserve"> is within us, where is the scope for social discrimination, like the one based on caste? We see that sage Valmiki describes Shri Ram as Kshatriya and the other sages as </w:t>
      </w:r>
      <w:r w:rsidR="0036437E">
        <w:lastRenderedPageBreak/>
        <w:t>Brahmin. However, apart from these two references, there is no mention of the caste system in Valmiki Ramayan</w:t>
      </w:r>
      <w:r>
        <w:t>a</w:t>
      </w:r>
      <w:r w:rsidR="0036437E">
        <w:t xml:space="preserve">. </w:t>
      </w:r>
      <w:r>
        <w:t>It has</w:t>
      </w:r>
      <w:r w:rsidR="0036437E">
        <w:t xml:space="preserve"> </w:t>
      </w:r>
      <w:r w:rsidR="00646E7C">
        <w:t>most</w:t>
      </w:r>
      <w:r>
        <w:t xml:space="preserve"> characters as non-humans.</w:t>
      </w:r>
      <w:r w:rsidR="0036437E">
        <w:t xml:space="preserve"> </w:t>
      </w:r>
      <w:r>
        <w:t>T</w:t>
      </w:r>
      <w:r w:rsidR="0036437E">
        <w:t>hus, Valmiki Ramayan</w:t>
      </w:r>
      <w:r>
        <w:t>a</w:t>
      </w:r>
      <w:r w:rsidR="0036437E">
        <w:t xml:space="preserve"> steers away from any caste-based discrimination. </w:t>
      </w:r>
    </w:p>
    <w:p w:rsidR="0036437E" w:rsidRDefault="00E9201F" w:rsidP="00E9201F">
      <w:pPr>
        <w:spacing w:line="480" w:lineRule="auto"/>
        <w:jc w:val="both"/>
      </w:pPr>
      <w:r>
        <w:tab/>
        <w:t>C</w:t>
      </w:r>
      <w:r w:rsidR="0036437E">
        <w:t xml:space="preserve">hapters 73 to 76 of the </w:t>
      </w:r>
      <w:r w:rsidR="006B50E2">
        <w:t>Shambuka</w:t>
      </w:r>
      <w:r w:rsidR="0036437E">
        <w:t xml:space="preserve"> story must be a puzzle in the realm of </w:t>
      </w:r>
      <w:r w:rsidR="006B50E2">
        <w:t>Energy</w:t>
      </w:r>
      <w:r w:rsidR="006B2953">
        <w:t>-</w:t>
      </w:r>
      <w:r w:rsidR="006B50E2">
        <w:t>Consciousness</w:t>
      </w:r>
      <w:r w:rsidR="0036437E">
        <w:t xml:space="preserve">. Let us see if we find any useful clues to solve it. In chapter 73, a Brahmin comes to Shri Ram with the body of his dead son and blames Shri Ram for the death. In the first paragraph, this person attempts to link his </w:t>
      </w:r>
      <w:r>
        <w:t>K</w:t>
      </w:r>
      <w:r w:rsidR="0036437E">
        <w:t>arm</w:t>
      </w:r>
      <w:r>
        <w:t>a</w:t>
      </w:r>
      <w:r w:rsidR="0036437E">
        <w:t xml:space="preserve"> to the death of his son. Next, he says that never has a child died. He demands that Shri Ram bring back his dead boy to life, failing that, Shri Ram and his kingdom are doomed. According to him, if the king is not pious, then he commits sins. The sins of the king bring calamities on the citizens, and they die.</w:t>
      </w:r>
    </w:p>
    <w:p w:rsidR="0036437E" w:rsidRDefault="00E9201F" w:rsidP="00E9201F">
      <w:pPr>
        <w:spacing w:line="480" w:lineRule="auto"/>
        <w:jc w:val="both"/>
      </w:pPr>
      <w:r>
        <w:tab/>
      </w:r>
      <w:r w:rsidR="0036437E">
        <w:t>In the next chapter, we get the four Yug</w:t>
      </w:r>
      <w:r>
        <w:t>a</w:t>
      </w:r>
      <w:r w:rsidR="0036437E">
        <w:t xml:space="preserve"> view; the concept of four Yug</w:t>
      </w:r>
      <w:r w:rsidR="006B50E2">
        <w:t>a</w:t>
      </w:r>
      <w:r w:rsidR="0036437E">
        <w:t xml:space="preserve">s comes from </w:t>
      </w:r>
      <w:r w:rsidR="006B50E2">
        <w:t>Mahabharata</w:t>
      </w:r>
      <w:r w:rsidR="0036437E">
        <w:t xml:space="preserve">. </w:t>
      </w:r>
      <w:r w:rsidR="00D5368C">
        <w:t>Valmiki Ramayana defines only two Yugas. A</w:t>
      </w:r>
      <w:r w:rsidR="0036437E">
        <w:t>s a Yug</w:t>
      </w:r>
      <w:r>
        <w:t>a</w:t>
      </w:r>
      <w:r w:rsidR="0036437E">
        <w:t xml:space="preserve"> approaches the Kali Yug</w:t>
      </w:r>
      <w:r>
        <w:t>a</w:t>
      </w:r>
      <w:r w:rsidR="0036437E">
        <w:t xml:space="preserve">, the society allows the lower castes to perform ascetic practices. </w:t>
      </w:r>
      <w:r w:rsidR="00D5368C">
        <w:t>S</w:t>
      </w:r>
      <w:r w:rsidR="0036437E">
        <w:t>omewhere in Shri Ram’s kingdom, a person from the Shudra caste is doing penances that led to the death of the Brahmin’s boy.</w:t>
      </w:r>
    </w:p>
    <w:p w:rsidR="0036437E" w:rsidRDefault="00E9201F" w:rsidP="00E9201F">
      <w:pPr>
        <w:spacing w:line="480" w:lineRule="auto"/>
        <w:jc w:val="both"/>
      </w:pPr>
      <w:r>
        <w:tab/>
      </w:r>
      <w:r w:rsidR="0036437E">
        <w:t xml:space="preserve">In the next chapter, Shri Ram summons the </w:t>
      </w:r>
      <w:r w:rsidR="008E0AD0">
        <w:t>Pushpaka</w:t>
      </w:r>
      <w:r w:rsidR="0036437E">
        <w:t xml:space="preserve"> airplane. In Valmiki Ramayan</w:t>
      </w:r>
      <w:r>
        <w:t>a</w:t>
      </w:r>
      <w:r w:rsidR="0036437E">
        <w:t xml:space="preserve">, the airplane </w:t>
      </w:r>
      <w:r>
        <w:t>did</w:t>
      </w:r>
      <w:r w:rsidR="0036437E">
        <w:t xml:space="preserve"> not fly without Sita</w:t>
      </w:r>
      <w:r>
        <w:t xml:space="preserve"> in it</w:t>
      </w:r>
      <w:r w:rsidR="0036437E">
        <w:t>, but in the Uttar</w:t>
      </w:r>
      <w:r>
        <w:t>a</w:t>
      </w:r>
      <w:r w:rsidR="0036437E">
        <w:t xml:space="preserve"> Kand</w:t>
      </w:r>
      <w:r>
        <w:t>a</w:t>
      </w:r>
      <w:r w:rsidR="0036437E">
        <w:t xml:space="preserve">, it not only flies but talks too. Reading carefully, we see that Shri Ram first goes to the north, and then he searches the east, the west, and finally, the south. It is useful information as we have seen that the north represents the top of the head, and the south stands for the </w:t>
      </w:r>
      <w:r w:rsidR="005E3980">
        <w:t>Muladhara Chakra</w:t>
      </w:r>
      <w:r w:rsidR="0036437E">
        <w:t xml:space="preserve"> and below.</w:t>
      </w:r>
    </w:p>
    <w:p w:rsidR="0036437E" w:rsidRDefault="00E9201F" w:rsidP="00E9201F">
      <w:pPr>
        <w:spacing w:line="480" w:lineRule="auto"/>
        <w:jc w:val="both"/>
      </w:pPr>
      <w:r>
        <w:tab/>
      </w:r>
      <w:r w:rsidR="0036437E">
        <w:t>As per the story, Shri Ram finds an ascetic doing most austere penances, with his head turned upside down, and his legs are pointing up - a yoga</w:t>
      </w:r>
      <w:r w:rsidR="006B50E2">
        <w:t xml:space="preserve"> pose</w:t>
      </w:r>
      <w:r w:rsidR="0036437E">
        <w:t>. The ascetic tells Shri Ram that he is Shambuk</w:t>
      </w:r>
      <w:r>
        <w:t>a</w:t>
      </w:r>
      <w:r w:rsidR="0036437E">
        <w:t xml:space="preserve"> of the Shudra caste and that he is performing penances, because he wants to go to the heaven with his body. </w:t>
      </w:r>
      <w:r w:rsidR="0036437E">
        <w:lastRenderedPageBreak/>
        <w:t xml:space="preserve">Upon hearing these words, Shri Ram takes out his sword and cuts </w:t>
      </w:r>
      <w:r w:rsidR="008F370A">
        <w:t>Shambuka’s</w:t>
      </w:r>
      <w:r w:rsidR="0036437E">
        <w:t xml:space="preserve"> head off. We wonder why Shri Ram did not give a fair trial to Shambuk</w:t>
      </w:r>
      <w:r>
        <w:t>a</w:t>
      </w:r>
      <w:r w:rsidR="0036437E">
        <w:t xml:space="preserve"> or try any other alternative to avoid </w:t>
      </w:r>
      <w:r w:rsidR="000F2808">
        <w:t>a life</w:t>
      </w:r>
      <w:r w:rsidR="0036437E">
        <w:t xml:space="preserve"> sentence?</w:t>
      </w:r>
    </w:p>
    <w:p w:rsidR="0036437E" w:rsidRDefault="00E9201F" w:rsidP="00E9201F">
      <w:pPr>
        <w:spacing w:line="480" w:lineRule="auto"/>
        <w:jc w:val="both"/>
      </w:pPr>
      <w:r>
        <w:tab/>
      </w:r>
      <w:r w:rsidR="0036437E">
        <w:t>The story tells us that because of the execution of Shambuk</w:t>
      </w:r>
      <w:r>
        <w:t>a</w:t>
      </w:r>
      <w:r w:rsidR="0036437E">
        <w:t>, the Brahmin boy regained his life. It is also valuable and helpful information. The chapter continues with Shri Ram visiting sage Agastya, who tells him yet another story. For now, however, we will focus on th</w:t>
      </w:r>
      <w:r w:rsidR="008F370A">
        <w:t>e Shambuka</w:t>
      </w:r>
      <w:r w:rsidR="0036437E">
        <w:t xml:space="preserve"> episode.</w:t>
      </w:r>
    </w:p>
    <w:p w:rsidR="0036437E" w:rsidRDefault="00E9201F" w:rsidP="00E9201F">
      <w:pPr>
        <w:spacing w:line="480" w:lineRule="auto"/>
        <w:jc w:val="both"/>
      </w:pPr>
      <w:r>
        <w:tab/>
      </w:r>
      <w:r w:rsidR="0036437E">
        <w:t>Based on the three critical pieces of information, we have enough information to understand the story in its spiritual context. First, Shri Ram is directly involved in the story</w:t>
      </w:r>
      <w:r w:rsidR="00A16E3A">
        <w:t>.</w:t>
      </w:r>
      <w:r w:rsidR="0036437E">
        <w:t xml:space="preserve"> </w:t>
      </w:r>
      <w:r w:rsidR="00A16E3A">
        <w:t>S</w:t>
      </w:r>
      <w:r w:rsidR="0036437E">
        <w:t>econd, Shri Ram finds Shambuk</w:t>
      </w:r>
      <w:r w:rsidR="00A16E3A">
        <w:t>a in the southern direction.</w:t>
      </w:r>
      <w:r w:rsidR="0036437E">
        <w:t xml:space="preserve"> </w:t>
      </w:r>
      <w:r w:rsidR="00A16E3A">
        <w:t>T</w:t>
      </w:r>
      <w:r w:rsidR="0036437E">
        <w:t>hird, when Shri Ram executes Shambuk</w:t>
      </w:r>
      <w:r w:rsidR="00A16E3A">
        <w:t>a</w:t>
      </w:r>
      <w:r w:rsidR="0036437E">
        <w:t>, the Brahmin boy regains life.</w:t>
      </w:r>
    </w:p>
    <w:p w:rsidR="0036437E" w:rsidRDefault="00A16E3A" w:rsidP="00A16E3A">
      <w:pPr>
        <w:spacing w:line="480" w:lineRule="auto"/>
        <w:jc w:val="both"/>
      </w:pPr>
      <w:r>
        <w:tab/>
      </w:r>
      <w:r w:rsidR="00521F16">
        <w:t>It</w:t>
      </w:r>
      <w:r w:rsidR="0036437E">
        <w:t xml:space="preserve"> is not possible that when a person is killed, another person comes to life. Hence, this story cannot be true in the social, logical, or historical realms. People, who blame Shri Ram for injustice, know this story cannot be true and there has to be a misunderstanding.</w:t>
      </w:r>
    </w:p>
    <w:p w:rsidR="0036437E" w:rsidRDefault="00A16E3A" w:rsidP="00A16E3A">
      <w:pPr>
        <w:spacing w:line="480" w:lineRule="auto"/>
        <w:jc w:val="both"/>
      </w:pPr>
      <w:r>
        <w:tab/>
      </w:r>
      <w:r w:rsidR="0036437E">
        <w:t>Like all the characters in Valmiki Ramayan</w:t>
      </w:r>
      <w:r>
        <w:t>a</w:t>
      </w:r>
      <w:r w:rsidR="0036437E">
        <w:t>, Shambuk</w:t>
      </w:r>
      <w:r>
        <w:t>a</w:t>
      </w:r>
      <w:r w:rsidR="0036437E">
        <w:t xml:space="preserve"> also represents a </w:t>
      </w:r>
      <w:r w:rsidR="00CD3507">
        <w:t>Body-Mind</w:t>
      </w:r>
      <w:r w:rsidR="0036437E">
        <w:t>-</w:t>
      </w:r>
      <w:r w:rsidR="006B2953">
        <w:t>Energy</w:t>
      </w:r>
      <w:r w:rsidR="0036437E">
        <w:t>-</w:t>
      </w:r>
      <w:r w:rsidR="00C15A6F">
        <w:t>Consciousness</w:t>
      </w:r>
      <w:r w:rsidR="0036437E">
        <w:t xml:space="preserve"> process. Based on his location at the southern side, which is where the </w:t>
      </w:r>
      <w:r w:rsidR="005E3980">
        <w:t>Muladhara Chakra</w:t>
      </w:r>
      <w:r w:rsidR="0036437E">
        <w:t xml:space="preserve"> is, we can understand him to represent s</w:t>
      </w:r>
      <w:r w:rsidR="006B2953">
        <w:t>ome ego-driven, selfish process</w:t>
      </w:r>
      <w:r w:rsidR="0036437E">
        <w:t xml:space="preserve">. Since he is at the south side, he is connected to the </w:t>
      </w:r>
      <w:r w:rsidR="005E3980">
        <w:t>Muladhara Chakra</w:t>
      </w:r>
      <w:r w:rsidR="0036437E">
        <w:t xml:space="preserve">. Let us </w:t>
      </w:r>
      <w:r w:rsidR="00A348A7">
        <w:t>inspect</w:t>
      </w:r>
      <w:r w:rsidR="0036437E">
        <w:t xml:space="preserve"> this </w:t>
      </w:r>
      <w:r w:rsidR="006B2953">
        <w:t>Chakra</w:t>
      </w:r>
      <w:r w:rsidR="0036437E">
        <w:t>.</w:t>
      </w:r>
      <w:r w:rsidR="00707574">
        <w:t xml:space="preserve"> </w:t>
      </w:r>
      <w:r>
        <w:tab/>
      </w:r>
      <w:r w:rsidR="0036437E">
        <w:t xml:space="preserve">A lotus with four petals symbolizes the </w:t>
      </w:r>
      <w:r w:rsidR="005E3980">
        <w:t>Muladhara Chakra</w:t>
      </w:r>
      <w:r w:rsidR="0036437E">
        <w:t xml:space="preserve">. On each petal is a letter – vam, sham, sam, and Sham. </w:t>
      </w:r>
      <w:r w:rsidR="0036437E" w:rsidRPr="00A16E3A">
        <w:rPr>
          <w:b/>
          <w:bCs/>
        </w:rPr>
        <w:t>The English spellings of two of the petals are alike, but in Sanskrit, the word Shambuk</w:t>
      </w:r>
      <w:r w:rsidRPr="00A16E3A">
        <w:rPr>
          <w:b/>
          <w:bCs/>
        </w:rPr>
        <w:t>a</w:t>
      </w:r>
      <w:r w:rsidR="0036437E" w:rsidRPr="00A16E3A">
        <w:rPr>
          <w:b/>
          <w:bCs/>
        </w:rPr>
        <w:t xml:space="preserve"> starts with “sham,” the second petal of the </w:t>
      </w:r>
      <w:r w:rsidR="005E3980">
        <w:rPr>
          <w:b/>
          <w:bCs/>
        </w:rPr>
        <w:t>Muladhara Chakra</w:t>
      </w:r>
      <w:r w:rsidR="0036437E" w:rsidRPr="00A16E3A">
        <w:rPr>
          <w:b/>
          <w:bCs/>
        </w:rPr>
        <w:t xml:space="preserve">. </w:t>
      </w:r>
      <w:r w:rsidR="00521F16">
        <w:t>T</w:t>
      </w:r>
      <w:r w:rsidR="0036437E">
        <w:t xml:space="preserve">he source of the </w:t>
      </w:r>
      <w:r w:rsidR="008F370A">
        <w:t>Energy is</w:t>
      </w:r>
      <w:r w:rsidR="0036437E">
        <w:t xml:space="preserve"> in the </w:t>
      </w:r>
      <w:r w:rsidR="005E3980">
        <w:t>Muladhara Chakra</w:t>
      </w:r>
      <w:r w:rsidR="0036437E">
        <w:t xml:space="preserve">. From there, the </w:t>
      </w:r>
      <w:r w:rsidR="008F370A">
        <w:t>Energy travels</w:t>
      </w:r>
      <w:r w:rsidR="0036437E">
        <w:t xml:space="preserve"> upwards to the top of the head, activating various chakras in </w:t>
      </w:r>
      <w:r w:rsidR="00BC0674">
        <w:t>its</w:t>
      </w:r>
      <w:r w:rsidR="00A01679">
        <w:t xml:space="preserve"> path</w:t>
      </w:r>
      <w:r w:rsidR="0036437E">
        <w:t xml:space="preserve">. </w:t>
      </w:r>
      <w:r w:rsidR="0036437E" w:rsidRPr="00A16E3A">
        <w:rPr>
          <w:b/>
          <w:bCs/>
        </w:rPr>
        <w:t>Shambuk</w:t>
      </w:r>
      <w:r w:rsidRPr="00A16E3A">
        <w:rPr>
          <w:b/>
          <w:bCs/>
        </w:rPr>
        <w:t>a</w:t>
      </w:r>
      <w:r w:rsidR="0036437E" w:rsidRPr="00A16E3A">
        <w:rPr>
          <w:b/>
          <w:bCs/>
        </w:rPr>
        <w:t xml:space="preserve"> was doing austere penances to go to heaven, </w:t>
      </w:r>
      <w:r w:rsidR="00EE2303">
        <w:rPr>
          <w:b/>
          <w:bCs/>
        </w:rPr>
        <w:t>so</w:t>
      </w:r>
      <w:r w:rsidR="0036437E" w:rsidRPr="00A16E3A">
        <w:rPr>
          <w:b/>
          <w:bCs/>
        </w:rPr>
        <w:t xml:space="preserve"> he was accumulating </w:t>
      </w:r>
      <w:r w:rsidR="008F370A">
        <w:rPr>
          <w:b/>
          <w:bCs/>
        </w:rPr>
        <w:t xml:space="preserve">Energy </w:t>
      </w:r>
      <w:r w:rsidR="008F370A" w:rsidRPr="00A16E3A">
        <w:rPr>
          <w:b/>
          <w:bCs/>
        </w:rPr>
        <w:t>for</w:t>
      </w:r>
      <w:r w:rsidR="0036437E" w:rsidRPr="00A16E3A">
        <w:rPr>
          <w:b/>
          <w:bCs/>
        </w:rPr>
        <w:t xml:space="preserve"> himself. Hence, he represents a block in the path of the </w:t>
      </w:r>
      <w:r w:rsidR="008F370A">
        <w:rPr>
          <w:b/>
          <w:bCs/>
        </w:rPr>
        <w:t>Energy.</w:t>
      </w:r>
    </w:p>
    <w:p w:rsidR="0036437E" w:rsidRDefault="00A16E3A" w:rsidP="00A16E3A">
      <w:pPr>
        <w:spacing w:line="480" w:lineRule="auto"/>
        <w:jc w:val="both"/>
      </w:pPr>
      <w:r>
        <w:lastRenderedPageBreak/>
        <w:tab/>
      </w:r>
      <w:r w:rsidR="0036437E">
        <w:t xml:space="preserve">Note that this story happens after Sita and Shri Ram have separated from each other. This story relates to their separation and is not a random event. When the </w:t>
      </w:r>
      <w:r w:rsidR="008F370A">
        <w:t>Energy and</w:t>
      </w:r>
      <w:r w:rsidR="0036437E">
        <w:t xml:space="preserve"> the </w:t>
      </w:r>
      <w:r w:rsidR="00C15A6F">
        <w:t>Consciousness</w:t>
      </w:r>
      <w:r w:rsidR="0036437E">
        <w:t xml:space="preserve"> are together, there is </w:t>
      </w:r>
      <w:r w:rsidR="00623C54">
        <w:t xml:space="preserve">only bliss. In this bliss, there is </w:t>
      </w:r>
      <w:r w:rsidR="0036437E">
        <w:t xml:space="preserve">no way for any other process, let alone an ego-related process, to raise its head and block the path of the </w:t>
      </w:r>
      <w:r w:rsidR="008F370A">
        <w:t xml:space="preserve">Energy. </w:t>
      </w:r>
      <w:r w:rsidR="0036437E">
        <w:t xml:space="preserve">This story comes only after Shri Ram defeats </w:t>
      </w:r>
      <w:r w:rsidR="008F370A">
        <w:t>Ravana,</w:t>
      </w:r>
      <w:r w:rsidR="0036437E">
        <w:t xml:space="preserve"> he becomes the king of Ayodhya and Sita separates from him. </w:t>
      </w:r>
      <w:r w:rsidR="0036437E" w:rsidRPr="00A16E3A">
        <w:rPr>
          <w:b/>
          <w:bCs/>
        </w:rPr>
        <w:t xml:space="preserve">Thus, it </w:t>
      </w:r>
      <w:r w:rsidR="00D5368C">
        <w:rPr>
          <w:b/>
          <w:bCs/>
        </w:rPr>
        <w:t>describes</w:t>
      </w:r>
      <w:r w:rsidR="0036437E" w:rsidRPr="00A16E3A">
        <w:rPr>
          <w:b/>
          <w:bCs/>
        </w:rPr>
        <w:t xml:space="preserve"> to an advanced </w:t>
      </w:r>
      <w:r w:rsidR="00123B6C">
        <w:rPr>
          <w:b/>
          <w:bCs/>
        </w:rPr>
        <w:t>yogi</w:t>
      </w:r>
      <w:r w:rsidR="0036437E" w:rsidRPr="00A16E3A">
        <w:rPr>
          <w:b/>
          <w:bCs/>
        </w:rPr>
        <w:t xml:space="preserve"> is in the highest state of </w:t>
      </w:r>
      <w:r w:rsidR="00C15A6F">
        <w:rPr>
          <w:b/>
          <w:bCs/>
        </w:rPr>
        <w:t>Consciousness</w:t>
      </w:r>
      <w:r w:rsidR="0036437E" w:rsidRPr="00A16E3A">
        <w:rPr>
          <w:b/>
          <w:bCs/>
        </w:rPr>
        <w:t>, but lives a normal life to perform his duties.</w:t>
      </w:r>
    </w:p>
    <w:p w:rsidR="0036437E" w:rsidRDefault="00A16E3A" w:rsidP="00A16E3A">
      <w:pPr>
        <w:spacing w:line="480" w:lineRule="auto"/>
        <w:jc w:val="both"/>
      </w:pPr>
      <w:r>
        <w:tab/>
      </w:r>
      <w:r w:rsidR="00AE05CF">
        <w:rPr>
          <w:b/>
          <w:bCs/>
        </w:rPr>
        <w:t>S</w:t>
      </w:r>
      <w:r w:rsidR="0036437E" w:rsidRPr="00A16E3A">
        <w:rPr>
          <w:b/>
          <w:bCs/>
        </w:rPr>
        <w:t xml:space="preserve">age Valmiki writes </w:t>
      </w:r>
      <w:r w:rsidR="00883C93">
        <w:rPr>
          <w:b/>
          <w:bCs/>
        </w:rPr>
        <w:t xml:space="preserve">that </w:t>
      </w:r>
      <w:r w:rsidR="0036437E" w:rsidRPr="00A16E3A">
        <w:rPr>
          <w:b/>
          <w:bCs/>
        </w:rPr>
        <w:t>Shri Ram has a du</w:t>
      </w:r>
      <w:r w:rsidR="00AE05CF">
        <w:rPr>
          <w:b/>
          <w:bCs/>
        </w:rPr>
        <w:t>ty to maintain the caste system. H</w:t>
      </w:r>
      <w:r w:rsidR="0036437E" w:rsidRPr="00A16E3A">
        <w:rPr>
          <w:b/>
          <w:bCs/>
        </w:rPr>
        <w:t xml:space="preserve">e means the higher </w:t>
      </w:r>
      <w:r w:rsidR="00C15A6F">
        <w:rPr>
          <w:b/>
          <w:bCs/>
        </w:rPr>
        <w:t>Consciousness</w:t>
      </w:r>
      <w:r w:rsidR="0036437E" w:rsidRPr="00A16E3A">
        <w:rPr>
          <w:b/>
          <w:bCs/>
        </w:rPr>
        <w:t xml:space="preserve"> has a duty to organize </w:t>
      </w:r>
      <w:r w:rsidR="00D5368C">
        <w:rPr>
          <w:b/>
          <w:bCs/>
        </w:rPr>
        <w:t xml:space="preserve">all </w:t>
      </w:r>
      <w:r w:rsidR="0036437E" w:rsidRPr="00A16E3A">
        <w:rPr>
          <w:b/>
          <w:bCs/>
        </w:rPr>
        <w:t xml:space="preserve">the internal processes in such a way that no one process blocks or takes excessive </w:t>
      </w:r>
      <w:r w:rsidR="008F370A">
        <w:rPr>
          <w:b/>
          <w:bCs/>
        </w:rPr>
        <w:t>Energy,</w:t>
      </w:r>
      <w:r w:rsidR="0036437E" w:rsidRPr="00A16E3A">
        <w:rPr>
          <w:b/>
          <w:bCs/>
        </w:rPr>
        <w:t xml:space="preserve"> depriving other processes of it</w:t>
      </w:r>
      <w:r w:rsidR="00AE05CF">
        <w:rPr>
          <w:b/>
          <w:bCs/>
        </w:rPr>
        <w:t>.</w:t>
      </w:r>
      <w:r w:rsidR="0036437E" w:rsidRPr="00A16E3A">
        <w:rPr>
          <w:b/>
          <w:bCs/>
        </w:rPr>
        <w:t xml:space="preserve"> </w:t>
      </w:r>
      <w:r w:rsidR="00AE05CF">
        <w:rPr>
          <w:b/>
          <w:bCs/>
        </w:rPr>
        <w:t>This results in a</w:t>
      </w:r>
      <w:r w:rsidR="0036437E" w:rsidRPr="00A16E3A">
        <w:rPr>
          <w:b/>
          <w:bCs/>
        </w:rPr>
        <w:t xml:space="preserve"> balanced personality</w:t>
      </w:r>
      <w:r w:rsidR="00AE05CF">
        <w:rPr>
          <w:b/>
          <w:bCs/>
        </w:rPr>
        <w:t xml:space="preserve"> of a Yogi</w:t>
      </w:r>
      <w:r w:rsidR="0036437E" w:rsidRPr="00A16E3A">
        <w:rPr>
          <w:b/>
          <w:bCs/>
        </w:rPr>
        <w:t>.</w:t>
      </w:r>
      <w:r w:rsidR="0036437E">
        <w:t xml:space="preserve"> </w:t>
      </w:r>
      <w:r>
        <w:t>Thus,</w:t>
      </w:r>
      <w:r w:rsidR="0036437E">
        <w:t xml:space="preserve"> we see that when Shri Ram</w:t>
      </w:r>
      <w:r>
        <w:t xml:space="preserve"> representing </w:t>
      </w:r>
      <w:r w:rsidR="0036437E">
        <w:t xml:space="preserve">the higher </w:t>
      </w:r>
      <w:r w:rsidR="00C15A6F">
        <w:t>Consciousness</w:t>
      </w:r>
      <w:r w:rsidR="0036437E">
        <w:t xml:space="preserve"> </w:t>
      </w:r>
      <w:r>
        <w:t xml:space="preserve">stops </w:t>
      </w:r>
      <w:r w:rsidR="0036437E">
        <w:t>Shambuk</w:t>
      </w:r>
      <w:r w:rsidR="00E539EF">
        <w:t>a (</w:t>
      </w:r>
      <w:r w:rsidR="008F370A">
        <w:t>representing</w:t>
      </w:r>
      <w:r w:rsidR="0036437E">
        <w:t xml:space="preserve"> an ego-related process</w:t>
      </w:r>
      <w:r w:rsidR="00E539EF">
        <w:t>)</w:t>
      </w:r>
      <w:r w:rsidR="0036437E">
        <w:t xml:space="preserve">, the excessive </w:t>
      </w:r>
      <w:r w:rsidR="00E539EF">
        <w:t>blocked by this process</w:t>
      </w:r>
      <w:r w:rsidR="0036437E">
        <w:t xml:space="preserve"> is released, and the life of another process</w:t>
      </w:r>
      <w:r w:rsidR="00E539EF">
        <w:t xml:space="preserve"> (</w:t>
      </w:r>
      <w:r w:rsidR="0036437E">
        <w:t>represented by the Brahmin boy</w:t>
      </w:r>
      <w:r w:rsidR="00E539EF">
        <w:t>)</w:t>
      </w:r>
      <w:r w:rsidR="0036437E">
        <w:t>, is restored.</w:t>
      </w:r>
    </w:p>
    <w:p w:rsidR="0036437E" w:rsidRDefault="00A16E3A" w:rsidP="00A16E3A">
      <w:pPr>
        <w:spacing w:line="480" w:lineRule="auto"/>
        <w:jc w:val="both"/>
      </w:pPr>
      <w:r>
        <w:tab/>
      </w:r>
      <w:r w:rsidR="0036437E">
        <w:t xml:space="preserve">When we see this story in the </w:t>
      </w:r>
      <w:r w:rsidR="00C15A6F">
        <w:t>Energy</w:t>
      </w:r>
      <w:r w:rsidR="0036437E">
        <w:t>-</w:t>
      </w:r>
      <w:r w:rsidR="00C15A6F">
        <w:t>Consciousness</w:t>
      </w:r>
      <w:r w:rsidR="0036437E">
        <w:t xml:space="preserve"> realm, we understand that it has nothing to do with the caste system. The authors </w:t>
      </w:r>
      <w:r w:rsidR="00A348A7">
        <w:t>made</w:t>
      </w:r>
      <w:r w:rsidR="0036437E">
        <w:t xml:space="preserve"> an unfortunate choice of using caste-based characters, leading to misinterpretation by the future generations. When </w:t>
      </w:r>
      <w:r w:rsidR="000F2808">
        <w:t>a particular</w:t>
      </w:r>
      <w:r w:rsidR="0036437E">
        <w:t xml:space="preserve"> culture creates mythological stories, those stories </w:t>
      </w:r>
      <w:r w:rsidR="00A348A7">
        <w:t>apply</w:t>
      </w:r>
      <w:r w:rsidR="0036437E">
        <w:t xml:space="preserve"> to that culture alone. Without the cultural context, the stories lose their right meaning. The misinterpretation of the Shambuk</w:t>
      </w:r>
      <w:r>
        <w:t>a</w:t>
      </w:r>
      <w:r w:rsidR="0036437E">
        <w:t xml:space="preserve"> story </w:t>
      </w:r>
      <w:r w:rsidR="00A348A7">
        <w:t>results from</w:t>
      </w:r>
      <w:r w:rsidR="0036437E">
        <w:t xml:space="preserve"> a change in the </w:t>
      </w:r>
      <w:r>
        <w:t xml:space="preserve">spiritual </w:t>
      </w:r>
      <w:r w:rsidR="008F370A">
        <w:t>practices of</w:t>
      </w:r>
      <w:r>
        <w:t xml:space="preserve"> </w:t>
      </w:r>
      <w:r w:rsidR="008F370A">
        <w:t>society</w:t>
      </w:r>
      <w:r>
        <w:t xml:space="preserve"> </w:t>
      </w:r>
      <w:r w:rsidR="006B2953">
        <w:t>from the Yoga</w:t>
      </w:r>
      <w:r w:rsidR="0036437E">
        <w:t xml:space="preserve"> to that of </w:t>
      </w:r>
      <w:r>
        <w:t>K</w:t>
      </w:r>
      <w:r w:rsidR="0036437E">
        <w:t xml:space="preserve">arma or </w:t>
      </w:r>
      <w:r>
        <w:t>B</w:t>
      </w:r>
      <w:r w:rsidR="0036437E">
        <w:t>hakti.</w:t>
      </w:r>
    </w:p>
    <w:p w:rsidR="0036437E" w:rsidRDefault="0036437E" w:rsidP="00CD3507">
      <w:pPr>
        <w:pStyle w:val="Heading3"/>
        <w:jc w:val="left"/>
      </w:pPr>
      <w:bookmarkStart w:id="166" w:name="_Toc412487848"/>
      <w:bookmarkStart w:id="167" w:name="_Toc423152577"/>
      <w:bookmarkStart w:id="168" w:name="_Toc423154200"/>
      <w:bookmarkStart w:id="169" w:name="_Toc49159477"/>
      <w:r>
        <w:t xml:space="preserve">End of </w:t>
      </w:r>
      <w:bookmarkEnd w:id="166"/>
      <w:bookmarkEnd w:id="167"/>
      <w:bookmarkEnd w:id="168"/>
      <w:r w:rsidR="009428D3">
        <w:t>a Grand Life</w:t>
      </w:r>
      <w:bookmarkEnd w:id="169"/>
    </w:p>
    <w:p w:rsidR="0036437E" w:rsidRDefault="00BB7ACC" w:rsidP="00BB7ACC">
      <w:pPr>
        <w:spacing w:line="480" w:lineRule="auto"/>
        <w:jc w:val="both"/>
      </w:pPr>
      <w:r>
        <w:lastRenderedPageBreak/>
        <w:tab/>
      </w:r>
      <w:r w:rsidR="0036437E">
        <w:t>In chapter 90 of the Uttar</w:t>
      </w:r>
      <w:r>
        <w:t>a</w:t>
      </w:r>
      <w:r w:rsidR="0036437E">
        <w:t xml:space="preserve"> Kand</w:t>
      </w:r>
      <w:r>
        <w:t>a</w:t>
      </w:r>
      <w:r w:rsidR="0036437E">
        <w:t xml:space="preserve">, Shri Ram </w:t>
      </w:r>
      <w:r w:rsidR="000F2808">
        <w:t xml:space="preserve">plans to </w:t>
      </w:r>
      <w:r w:rsidR="0036437E">
        <w:t xml:space="preserve">perform the </w:t>
      </w:r>
      <w:r w:rsidR="008F370A">
        <w:t>Ashvamedha</w:t>
      </w:r>
      <w:r w:rsidR="0036437E">
        <w:t xml:space="preserve"> ritual sacrifice, having heard about its benefits. He invites sage Valmiki to Ayodhya. In chapter 92, sage Valmiki arrives at Ayodhya with Luv</w:t>
      </w:r>
      <w:r>
        <w:t>a</w:t>
      </w:r>
      <w:r w:rsidR="0036437E">
        <w:t xml:space="preserve"> and Kush</w:t>
      </w:r>
      <w:r>
        <w:t xml:space="preserve">a – the sons of Shri Ram. </w:t>
      </w:r>
      <w:r w:rsidR="0036437E">
        <w:t>Sita stays back in the hermitage</w:t>
      </w:r>
      <w:r>
        <w:t xml:space="preserve"> of sage Valmiki</w:t>
      </w:r>
      <w:r w:rsidR="0036437E">
        <w:t>. Luv</w:t>
      </w:r>
      <w:r>
        <w:t>a</w:t>
      </w:r>
      <w:r w:rsidR="0036437E">
        <w:t xml:space="preserve"> and Kush</w:t>
      </w:r>
      <w:r>
        <w:t>a</w:t>
      </w:r>
      <w:r w:rsidR="0036437E">
        <w:t xml:space="preserve"> give a beautiful recital of Valmiki </w:t>
      </w:r>
      <w:r w:rsidR="006B50E2">
        <w:t>Ramayana</w:t>
      </w:r>
      <w:r w:rsidR="0036437E">
        <w:t xml:space="preserve"> in Shri Ram’</w:t>
      </w:r>
      <w:r>
        <w:t>s court.</w:t>
      </w:r>
      <w:r w:rsidR="0036437E">
        <w:t xml:space="preserve"> Shri Ram listens to it attentively. </w:t>
      </w:r>
    </w:p>
    <w:p w:rsidR="0036437E" w:rsidRDefault="00BB7ACC" w:rsidP="00BB7ACC">
      <w:pPr>
        <w:spacing w:line="480" w:lineRule="auto"/>
        <w:jc w:val="both"/>
      </w:pPr>
      <w:r>
        <w:tab/>
      </w:r>
      <w:r w:rsidR="0036437E">
        <w:t>While listening to the story, Shri Ram realizes that Luv</w:t>
      </w:r>
      <w:r>
        <w:t>a</w:t>
      </w:r>
      <w:r w:rsidR="0036437E">
        <w:t xml:space="preserve"> and Kush</w:t>
      </w:r>
      <w:r>
        <w:t>a</w:t>
      </w:r>
      <w:r w:rsidR="0036437E">
        <w:t xml:space="preserve"> are his sons, but the story does not give any reason for it. We can imagine that based on the fine details, known only to a few people and owing to the presence of sage Valmiki, Shri Ram can guess that these are his and Sita’s kids. </w:t>
      </w:r>
    </w:p>
    <w:p w:rsidR="0036437E" w:rsidRDefault="00434EE3" w:rsidP="00434EE3">
      <w:pPr>
        <w:spacing w:line="480" w:lineRule="auto"/>
        <w:jc w:val="both"/>
      </w:pPr>
      <w:r>
        <w:tab/>
      </w:r>
      <w:r w:rsidR="0036437E">
        <w:t>In the following chapter, Shri Ram asks sage Valmiki to bring Sita to him. Sita comes to Ayodhya, because Shri Ram asked her to do so. However, she declines to join him and become the queen of Ayodhya. In chapter 97, Sita requests the earth to open up for her</w:t>
      </w:r>
      <w:r w:rsidR="00A40722">
        <w:t>; t</w:t>
      </w:r>
      <w:r w:rsidR="0036437E">
        <w:t xml:space="preserve">he earth does so. A divine lion throne supported by thousands of snakes emerges, Sita sits on it, and while everyone in the court is looking at this miracle, the throne descends into the earth. Just when a happy family union was possible, why does Sita decline to join Shri Ram? It is a puzzle in the spiritual realm, and we can interpret it </w:t>
      </w:r>
      <w:r w:rsidR="005A4C09">
        <w:t>from the</w:t>
      </w:r>
      <w:r w:rsidR="0036437E">
        <w:t xml:space="preserve"> context of the </w:t>
      </w:r>
      <w:r w:rsidR="006B2953">
        <w:t>Energy</w:t>
      </w:r>
      <w:r w:rsidR="0036437E">
        <w:t>-</w:t>
      </w:r>
      <w:r w:rsidR="00C15A6F">
        <w:t>Consciousness</w:t>
      </w:r>
      <w:r w:rsidR="0036437E">
        <w:t xml:space="preserve"> framework.</w:t>
      </w:r>
    </w:p>
    <w:p w:rsidR="0036437E" w:rsidRDefault="00434EE3" w:rsidP="00434EE3">
      <w:pPr>
        <w:spacing w:line="480" w:lineRule="auto"/>
        <w:jc w:val="both"/>
      </w:pPr>
      <w:r>
        <w:tab/>
      </w:r>
      <w:r w:rsidR="0036437E">
        <w:t xml:space="preserve">We have already seen that Sita represents the </w:t>
      </w:r>
      <w:r w:rsidR="008F370A">
        <w:t xml:space="preserve">Energy. </w:t>
      </w:r>
      <w:r w:rsidR="0036437E">
        <w:t>Thus, she cannot be born/created nor can she die/be destroyed. Sita separated from Shri Ram to honor his wish to be many and gave birth to his children – Luv</w:t>
      </w:r>
      <w:r>
        <w:t>a</w:t>
      </w:r>
      <w:r w:rsidR="0036437E">
        <w:t xml:space="preserve"> and Kush</w:t>
      </w:r>
      <w:r>
        <w:t>a</w:t>
      </w:r>
      <w:r w:rsidR="0036437E">
        <w:t>. When the kids grow up, Sita hands them over to Shri Ram. She requests the earth to open up and disappears into it.</w:t>
      </w:r>
    </w:p>
    <w:p w:rsidR="0036437E" w:rsidRDefault="00434EE3" w:rsidP="00434EE3">
      <w:pPr>
        <w:spacing w:line="480" w:lineRule="auto"/>
        <w:jc w:val="both"/>
      </w:pPr>
      <w:r>
        <w:tab/>
      </w:r>
      <w:r w:rsidR="0036437E">
        <w:t>I</w:t>
      </w:r>
      <w:r>
        <w:t xml:space="preserve">n the spiritual context, Sita representing the </w:t>
      </w:r>
      <w:r w:rsidR="008F370A">
        <w:t>Energy joining</w:t>
      </w:r>
      <w:r>
        <w:t xml:space="preserve"> Shri Ram representing </w:t>
      </w:r>
      <w:r w:rsidR="0036437E">
        <w:t xml:space="preserve">the </w:t>
      </w:r>
      <w:r w:rsidR="00C15A6F">
        <w:t>Consciousness</w:t>
      </w:r>
      <w:r w:rsidR="0036437E">
        <w:t xml:space="preserve"> in Ayodhya would mean the condition of Samadhi. It would mean that the rest of the story can no longer continue. To avoid that, she stays away from Shri Ram. </w:t>
      </w:r>
      <w:r w:rsidR="00A40722">
        <w:t>W</w:t>
      </w:r>
      <w:r w:rsidR="0036437E">
        <w:t xml:space="preserve">hen the earth opens up, several snakes support </w:t>
      </w:r>
      <w:r w:rsidR="0036437E">
        <w:lastRenderedPageBreak/>
        <w:t xml:space="preserve">the throne that emerges out of earth. The snake correlates Sita to the </w:t>
      </w:r>
      <w:r w:rsidR="008F370A">
        <w:t>Energy,</w:t>
      </w:r>
      <w:r w:rsidR="0036437E">
        <w:t xml:space="preserve"> giving one more clue about mother Sita’s </w:t>
      </w:r>
      <w:r w:rsidR="00646E7C">
        <w:t>actual nature</w:t>
      </w:r>
      <w:r w:rsidR="0036437E">
        <w:t xml:space="preserve">. The lion throne represents the ferociousness of the </w:t>
      </w:r>
      <w:r w:rsidR="008F370A">
        <w:t>Energy.</w:t>
      </w:r>
    </w:p>
    <w:p w:rsidR="00434EE3" w:rsidRDefault="0036437E" w:rsidP="0036437E">
      <w:pPr>
        <w:spacing w:line="480" w:lineRule="auto"/>
        <w:ind w:firstLine="720"/>
        <w:jc w:val="both"/>
      </w:pPr>
      <w:r>
        <w:t xml:space="preserve">In chapter 98, Shri Ram demands the earth should return Sita to him; otherwise, he will destroy the earth. Lord Brahma steps in to remind Shri Ram of his </w:t>
      </w:r>
      <w:r w:rsidR="005D3D75">
        <w:t>actual nature</w:t>
      </w:r>
      <w:r>
        <w:t xml:space="preserve"> and tells him to listen to the rest of the story. In chapters 103 and 104, Shri Ram hears Lord Brahma’s message reminding Shri Ram to take the form of Lord Vishnu, given that his time on the earth has ended. Kaal, a personification of time and death, delivers this message to Shri Ram. </w:t>
      </w:r>
    </w:p>
    <w:p w:rsidR="0036437E" w:rsidRDefault="00434EE3" w:rsidP="00434EE3">
      <w:pPr>
        <w:spacing w:line="480" w:lineRule="auto"/>
        <w:jc w:val="both"/>
      </w:pPr>
      <w:r>
        <w:tab/>
      </w:r>
      <w:r w:rsidR="0036437E">
        <w:t xml:space="preserve">In chapter 105, the authors of the </w:t>
      </w:r>
      <w:r w:rsidR="0097392E">
        <w:t xml:space="preserve">Uttara-Kanda </w:t>
      </w:r>
      <w:r w:rsidR="0036437E">
        <w:t>cleverly add the story of sage Durvasa, so that Laxman</w:t>
      </w:r>
      <w:r>
        <w:t>a</w:t>
      </w:r>
      <w:r w:rsidR="0036437E">
        <w:t xml:space="preserve"> has no </w:t>
      </w:r>
      <w:r w:rsidR="005A4C09">
        <w:t>choice</w:t>
      </w:r>
      <w:r w:rsidR="0036437E">
        <w:t xml:space="preserve"> but to disrupt the meeting between Shri Ram and Kaal</w:t>
      </w:r>
      <w:r>
        <w:t xml:space="preserve">, the </w:t>
      </w:r>
      <w:r w:rsidR="008F370A">
        <w:t>personification</w:t>
      </w:r>
      <w:r>
        <w:t xml:space="preserve"> of death</w:t>
      </w:r>
      <w:r w:rsidR="0036437E">
        <w:t>. The punishment for disrupting the king’s meeting was death. Laxman</w:t>
      </w:r>
      <w:r>
        <w:t>a</w:t>
      </w:r>
      <w:r w:rsidR="0036437E">
        <w:t xml:space="preserve"> chooses death over letting all of Ayodhya come under the curse of Durvasa.</w:t>
      </w:r>
    </w:p>
    <w:p w:rsidR="00434EE3" w:rsidRDefault="00434EE3" w:rsidP="00434EE3">
      <w:pPr>
        <w:spacing w:line="480" w:lineRule="auto"/>
        <w:jc w:val="both"/>
      </w:pPr>
      <w:r>
        <w:tab/>
      </w:r>
      <w:r w:rsidR="0036437E">
        <w:t xml:space="preserve">Meanwhile, Shri Ram already knows </w:t>
      </w:r>
      <w:r>
        <w:t>his time on the earth has ended.</w:t>
      </w:r>
      <w:r w:rsidR="0036437E">
        <w:t xml:space="preserve"> </w:t>
      </w:r>
      <w:r>
        <w:t>S</w:t>
      </w:r>
      <w:r w:rsidR="0036437E">
        <w:t xml:space="preserve">o, he begins the process of leaving the world. </w:t>
      </w:r>
      <w:r w:rsidR="0036437E" w:rsidRPr="00434EE3">
        <w:rPr>
          <w:b/>
          <w:bCs/>
        </w:rPr>
        <w:t>Laxman</w:t>
      </w:r>
      <w:r w:rsidRPr="00434EE3">
        <w:rPr>
          <w:b/>
          <w:bCs/>
        </w:rPr>
        <w:t>a</w:t>
      </w:r>
      <w:r w:rsidR="0036437E" w:rsidRPr="00434EE3">
        <w:rPr>
          <w:b/>
          <w:bCs/>
        </w:rPr>
        <w:t xml:space="preserve"> stands for the devoted mind, and at the time of death, the mind goes out first.</w:t>
      </w:r>
      <w:r w:rsidR="0036437E">
        <w:t xml:space="preserve"> When the higher </w:t>
      </w:r>
      <w:r w:rsidR="00C15A6F">
        <w:t>Consciousness</w:t>
      </w:r>
      <w:r w:rsidR="0036437E">
        <w:t xml:space="preserve"> is ready to leave the body, the mind gets absorbed into it. Thus, Laxman</w:t>
      </w:r>
      <w:r>
        <w:t>a</w:t>
      </w:r>
      <w:r w:rsidR="0036437E">
        <w:t xml:space="preserve"> enters river Sharayu before Shri Ram.</w:t>
      </w:r>
      <w:r>
        <w:t xml:space="preserve"> </w:t>
      </w:r>
      <w:r w:rsidR="0036437E">
        <w:t>In chapter 106, we read that Laxman</w:t>
      </w:r>
      <w:r>
        <w:t>a</w:t>
      </w:r>
      <w:r w:rsidR="0036437E">
        <w:t xml:space="preserve"> goes to the riverbank, vanishes from sight, and enters the heavenly world. </w:t>
      </w:r>
    </w:p>
    <w:p w:rsidR="006646D5" w:rsidRDefault="00434EE3" w:rsidP="00434EE3">
      <w:pPr>
        <w:spacing w:line="480" w:lineRule="auto"/>
        <w:jc w:val="both"/>
      </w:pPr>
      <w:r>
        <w:tab/>
      </w:r>
      <w:r w:rsidR="0036437E">
        <w:t xml:space="preserve">In chapter 107, Shri Ram </w:t>
      </w:r>
      <w:r w:rsidR="000F2808">
        <w:t>plans to</w:t>
      </w:r>
      <w:r w:rsidR="0036437E">
        <w:t xml:space="preserve"> leave the earth. Bharat</w:t>
      </w:r>
      <w:r>
        <w:t>a</w:t>
      </w:r>
      <w:r w:rsidR="0036437E">
        <w:t xml:space="preserve"> and Shatrughn</w:t>
      </w:r>
      <w:r>
        <w:t>a</w:t>
      </w:r>
      <w:r w:rsidR="0036437E">
        <w:t xml:space="preserve"> insist on accompanying him to death. Along with them, millions of monkeys and demons accompany Shri Ram. </w:t>
      </w:r>
      <w:r w:rsidR="008F370A">
        <w:t>Sugriva makes</w:t>
      </w:r>
      <w:r w:rsidR="0036437E">
        <w:t xml:space="preserve"> a similar request, and Shri Ram agrees. In the same chapter, Shri Ram instructs Vibhishan</w:t>
      </w:r>
      <w:r>
        <w:t>a</w:t>
      </w:r>
      <w:r w:rsidR="0036437E">
        <w:t xml:space="preserve"> to “stay alive as long as people are living in this world.” Vibhishan</w:t>
      </w:r>
      <w:r>
        <w:t>a</w:t>
      </w:r>
      <w:r w:rsidR="0036437E">
        <w:t xml:space="preserve"> is to rule Lanka until the end of the world, which means </w:t>
      </w:r>
      <w:r>
        <w:t>S</w:t>
      </w:r>
      <w:r w:rsidR="0036437E">
        <w:t>at</w:t>
      </w:r>
      <w:r>
        <w:t>t</w:t>
      </w:r>
      <w:r w:rsidR="0036437E">
        <w:t xml:space="preserve">va </w:t>
      </w:r>
      <w:r>
        <w:t>G</w:t>
      </w:r>
      <w:r w:rsidR="0036437E">
        <w:t xml:space="preserve">una, will stay alive until the end of the world. Shri Ram asks </w:t>
      </w:r>
      <w:r w:rsidR="00A34230">
        <w:t>Hanumana</w:t>
      </w:r>
      <w:r w:rsidR="0036437E">
        <w:t xml:space="preserve"> to remain alive as</w:t>
      </w:r>
      <w:r>
        <w:t xml:space="preserve"> it was decided a long time ago.</w:t>
      </w:r>
      <w:r w:rsidR="0036437E">
        <w:t xml:space="preserve"> </w:t>
      </w:r>
      <w:r>
        <w:t>O</w:t>
      </w:r>
      <w:r w:rsidR="0036437E">
        <w:t xml:space="preserve">bviously, </w:t>
      </w:r>
      <w:r w:rsidR="00A34230">
        <w:t>Hanumana</w:t>
      </w:r>
      <w:r>
        <w:t xml:space="preserve"> </w:t>
      </w:r>
      <w:r w:rsidR="008F370A">
        <w:t>represents</w:t>
      </w:r>
      <w:r>
        <w:t xml:space="preserve"> P</w:t>
      </w:r>
      <w:r w:rsidR="0036437E">
        <w:t>ran</w:t>
      </w:r>
      <w:r>
        <w:t>a and hence he</w:t>
      </w:r>
      <w:r w:rsidR="0036437E">
        <w:t xml:space="preserve"> cannot die. </w:t>
      </w:r>
      <w:r w:rsidR="00A34230">
        <w:lastRenderedPageBreak/>
        <w:t>Hanumana</w:t>
      </w:r>
      <w:r w:rsidR="0036437E">
        <w:t xml:space="preserve"> agrees, saying, “as long as Shri Ram’s stories are current in this world, he will stay alive.” Shri Ram also asks old Jamb</w:t>
      </w:r>
      <w:r>
        <w:t>avan</w:t>
      </w:r>
      <w:r w:rsidR="0036437E">
        <w:t>, Maind</w:t>
      </w:r>
      <w:r>
        <w:t>a</w:t>
      </w:r>
      <w:r w:rsidR="0036437E">
        <w:t>, and Dvivid</w:t>
      </w:r>
      <w:r>
        <w:t>a</w:t>
      </w:r>
      <w:r w:rsidR="0036437E">
        <w:t xml:space="preserve"> to remain alive until the end of the Kali Yug</w:t>
      </w:r>
      <w:r>
        <w:t>a. It means he asked them to stay alive</w:t>
      </w:r>
      <w:r w:rsidR="0036437E">
        <w:t xml:space="preserve"> </w:t>
      </w:r>
      <w:r>
        <w:t>till t</w:t>
      </w:r>
      <w:r w:rsidR="0036437E">
        <w:t xml:space="preserve">he end of this world cycle. </w:t>
      </w:r>
    </w:p>
    <w:p w:rsidR="0036437E" w:rsidRDefault="006646D5" w:rsidP="00434EE3">
      <w:pPr>
        <w:spacing w:line="480" w:lineRule="auto"/>
        <w:jc w:val="both"/>
      </w:pPr>
      <w:r>
        <w:tab/>
      </w:r>
      <w:r w:rsidR="0036437E">
        <w:t>In chapter 109, all living beings in Ayodhya accompany Shri Ram to the banks of river Sharayu. In chapter 110, Shri Ram steps into the river and then assumes the form of Lord Vishnu.</w:t>
      </w:r>
    </w:p>
    <w:p w:rsidR="0036437E" w:rsidRDefault="006646D5" w:rsidP="006646D5">
      <w:pPr>
        <w:spacing w:line="480" w:lineRule="auto"/>
        <w:jc w:val="both"/>
      </w:pPr>
      <w:r>
        <w:tab/>
      </w:r>
      <w:r w:rsidR="0036437E">
        <w:t xml:space="preserve">The passing away of Shri Ram is an important event, and it must have a parallel in our body. The reference to river Sharayu is </w:t>
      </w:r>
      <w:r w:rsidR="000F2808">
        <w:t>paramount</w:t>
      </w:r>
      <w:r w:rsidR="0036437E">
        <w:t>, and it offers a great puzzle. The river originates in Lake Manas</w:t>
      </w:r>
      <w:r>
        <w:t>a</w:t>
      </w:r>
      <w:r w:rsidR="0036437E">
        <w:t>, which is believed to be in Brahm</w:t>
      </w:r>
      <w:r w:rsidR="008F370A">
        <w:t>a-</w:t>
      </w:r>
      <w:r w:rsidR="0036437E">
        <w:t>Lok</w:t>
      </w:r>
      <w:r>
        <w:t>a</w:t>
      </w:r>
      <w:r w:rsidR="0036437E">
        <w:t xml:space="preserve"> or Lord Brahma’s abode. There is a physical equivalent of the abode of Lord Brahma in our body. A small hole in the crown of our head is called Brahma-randr</w:t>
      </w:r>
      <w:r>
        <w:t>a</w:t>
      </w:r>
      <w:r w:rsidR="0036437E">
        <w:t xml:space="preserve"> or Brahma hole. Yogis say when a person’s </w:t>
      </w:r>
      <w:r w:rsidR="00C15A6F">
        <w:t>Consciousness</w:t>
      </w:r>
      <w:r w:rsidR="0036437E">
        <w:t xml:space="preserve"> passes away from this hole, the person does not return to the earth to take birth. It is supposed to be the best type of death as the bodily </w:t>
      </w:r>
      <w:r w:rsidR="00C15A6F">
        <w:t>Consciousness</w:t>
      </w:r>
      <w:r w:rsidR="0036437E">
        <w:t xml:space="preserve"> merges directly with the universal </w:t>
      </w:r>
      <w:r w:rsidR="00C15A6F">
        <w:t>Consciousness</w:t>
      </w:r>
      <w:r w:rsidR="0036437E">
        <w:t>.</w:t>
      </w:r>
    </w:p>
    <w:p w:rsidR="006B2953" w:rsidRDefault="00521F16" w:rsidP="0036437E">
      <w:pPr>
        <w:spacing w:line="480" w:lineRule="auto"/>
        <w:ind w:firstLine="720"/>
        <w:jc w:val="both"/>
      </w:pPr>
      <w:r>
        <w:t>E</w:t>
      </w:r>
      <w:r w:rsidR="0036437E">
        <w:t>ven after the devoted mind – Laxman</w:t>
      </w:r>
      <w:r w:rsidR="006646D5">
        <w:t>a</w:t>
      </w:r>
      <w:r w:rsidR="0036437E">
        <w:t xml:space="preserve"> – has gone, the </w:t>
      </w:r>
      <w:r w:rsidR="00C15A6F">
        <w:t>Consciousness</w:t>
      </w:r>
      <w:r w:rsidR="0036437E">
        <w:t xml:space="preserve"> is still functional in the body. </w:t>
      </w:r>
      <w:r w:rsidR="006B2953">
        <w:t>Remember that</w:t>
      </w:r>
      <w:r w:rsidR="0036437E">
        <w:t xml:space="preserve"> Laxman</w:t>
      </w:r>
      <w:r w:rsidR="006646D5">
        <w:t>a</w:t>
      </w:r>
      <w:r w:rsidR="0036437E">
        <w:t xml:space="preserve"> had become unconscious earlier, but at that time, Sita was alive, so Shri Ram did not give up his life. </w:t>
      </w:r>
    </w:p>
    <w:p w:rsidR="0036437E" w:rsidRDefault="0036437E" w:rsidP="0036437E">
      <w:pPr>
        <w:spacing w:line="480" w:lineRule="auto"/>
        <w:ind w:firstLine="720"/>
        <w:jc w:val="both"/>
      </w:pPr>
      <w:r>
        <w:t xml:space="preserve">Once Shri Ram </w:t>
      </w:r>
      <w:r w:rsidR="000F2808">
        <w:t xml:space="preserve">plans to </w:t>
      </w:r>
      <w:r>
        <w:t>enter river Sharayu, Bharat</w:t>
      </w:r>
      <w:r w:rsidR="006646D5">
        <w:t>a</w:t>
      </w:r>
      <w:r>
        <w:t xml:space="preserve"> follows him. Bharat stands for the body. Since the body cannot sustain itself without the </w:t>
      </w:r>
      <w:r w:rsidR="00C15A6F">
        <w:t>Consciousness</w:t>
      </w:r>
      <w:r>
        <w:t xml:space="preserve">, it goes with the higher </w:t>
      </w:r>
      <w:r w:rsidR="00C15A6F">
        <w:t>Consciousness</w:t>
      </w:r>
      <w:r>
        <w:t xml:space="preserve">. </w:t>
      </w:r>
      <w:r w:rsidR="008F370A">
        <w:t>Sugriva</w:t>
      </w:r>
      <w:r>
        <w:t xml:space="preserve"> (soft heart), and many other related characters follow Shri Ram into the river. </w:t>
      </w:r>
      <w:r w:rsidR="00A34230">
        <w:t>Hanumana</w:t>
      </w:r>
      <w:r>
        <w:t xml:space="preserve"> (</w:t>
      </w:r>
      <w:r w:rsidR="006646D5">
        <w:t>P</w:t>
      </w:r>
      <w:r>
        <w:t>ran</w:t>
      </w:r>
      <w:r w:rsidR="006646D5">
        <w:t>a</w:t>
      </w:r>
      <w:r>
        <w:t>), Vibhishan</w:t>
      </w:r>
      <w:r w:rsidR="006646D5">
        <w:t>a</w:t>
      </w:r>
      <w:r>
        <w:t xml:space="preserve"> (</w:t>
      </w:r>
      <w:r w:rsidR="008F370A">
        <w:t>Sattva</w:t>
      </w:r>
      <w:r>
        <w:t xml:space="preserve"> </w:t>
      </w:r>
      <w:r w:rsidR="006646D5">
        <w:t>Guna</w:t>
      </w:r>
      <w:r>
        <w:t>), and Jamb</w:t>
      </w:r>
      <w:r w:rsidR="006646D5">
        <w:t>avan (type of Prana)</w:t>
      </w:r>
      <w:r>
        <w:t xml:space="preserve"> are asked to stay back until the end of this world cycle. </w:t>
      </w:r>
    </w:p>
    <w:p w:rsidR="00CD3507" w:rsidRDefault="0036437E" w:rsidP="00CD3507">
      <w:pPr>
        <w:spacing w:line="480" w:lineRule="auto"/>
        <w:ind w:firstLine="720"/>
        <w:jc w:val="both"/>
        <w:rPr>
          <w:b/>
          <w:bCs/>
        </w:rPr>
      </w:pPr>
      <w:r w:rsidRPr="006646D5">
        <w:rPr>
          <w:b/>
          <w:bCs/>
        </w:rPr>
        <w:lastRenderedPageBreak/>
        <w:t xml:space="preserve">The tragic ending of this great epic is not so tragic, when we see them as </w:t>
      </w:r>
      <w:r w:rsidR="00CD3507">
        <w:rPr>
          <w:b/>
          <w:bCs/>
        </w:rPr>
        <w:t>Body-Mind</w:t>
      </w:r>
      <w:r w:rsidRPr="006646D5">
        <w:rPr>
          <w:b/>
          <w:bCs/>
        </w:rPr>
        <w:t>-</w:t>
      </w:r>
      <w:r w:rsidR="00C15A6F">
        <w:rPr>
          <w:b/>
          <w:bCs/>
        </w:rPr>
        <w:t xml:space="preserve">Energy </w:t>
      </w:r>
      <w:r w:rsidRPr="006646D5">
        <w:rPr>
          <w:b/>
          <w:bCs/>
        </w:rPr>
        <w:t>-</w:t>
      </w:r>
      <w:r w:rsidR="00C15A6F">
        <w:rPr>
          <w:b/>
          <w:bCs/>
        </w:rPr>
        <w:t>Consciousness</w:t>
      </w:r>
      <w:r w:rsidRPr="006646D5">
        <w:rPr>
          <w:b/>
          <w:bCs/>
        </w:rPr>
        <w:t xml:space="preserve"> processes. When we read carefully, </w:t>
      </w:r>
      <w:r w:rsidR="00A40722">
        <w:rPr>
          <w:b/>
          <w:bCs/>
        </w:rPr>
        <w:t xml:space="preserve">the </w:t>
      </w:r>
      <w:r w:rsidRPr="006646D5">
        <w:rPr>
          <w:b/>
          <w:bCs/>
        </w:rPr>
        <w:t>story tells us about one of the best lives lived on the earth, and the death described in the story is the best form of death available to humans.</w:t>
      </w:r>
    </w:p>
    <w:p w:rsidR="005E16EB" w:rsidRPr="002D285C" w:rsidRDefault="005E16EB" w:rsidP="00CD3507">
      <w:pPr>
        <w:pStyle w:val="Heading3"/>
        <w:rPr>
          <w:b/>
          <w:bCs/>
        </w:rPr>
      </w:pPr>
      <w:bookmarkStart w:id="170" w:name="_Toc49159478"/>
      <w:r>
        <w:t>AUM</w:t>
      </w:r>
      <w:bookmarkEnd w:id="170"/>
    </w:p>
    <w:sectPr w:rsidR="005E16EB" w:rsidRPr="002D285C" w:rsidSect="008A5F79">
      <w:headerReference w:type="default" r:id="rId16"/>
      <w:pgSz w:w="12240" w:h="15840" w:code="1"/>
      <w:pgMar w:top="1440" w:right="1080" w:bottom="1440" w:left="1080" w:header="144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D7F" w:rsidRDefault="00723D7F">
      <w:r>
        <w:separator/>
      </w:r>
    </w:p>
  </w:endnote>
  <w:endnote w:type="continuationSeparator" w:id="0">
    <w:p w:rsidR="00723D7F" w:rsidRDefault="00723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D7F" w:rsidRDefault="00723D7F">
      <w:r>
        <w:separator/>
      </w:r>
    </w:p>
  </w:footnote>
  <w:footnote w:type="continuationSeparator" w:id="0">
    <w:p w:rsidR="00723D7F" w:rsidRDefault="00723D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4CC" w:rsidRDefault="00FF54CC" w:rsidP="00CD2595">
    <w:pPr>
      <w:pStyle w:val="Header"/>
      <w:jc w:val="right"/>
      <w:rPr>
        <w:rStyle w:val="PageNumber"/>
      </w:rPr>
    </w:pPr>
    <w:r>
      <w:t xml:space="preserve">Short Version of Yoga-Ramayana / </w:t>
    </w:r>
    <w:r>
      <w:rPr>
        <w:rStyle w:val="PageNumber"/>
      </w:rPr>
      <w:fldChar w:fldCharType="begin"/>
    </w:r>
    <w:r>
      <w:rPr>
        <w:rStyle w:val="PageNumber"/>
      </w:rPr>
      <w:instrText xml:space="preserve"> PAGE </w:instrText>
    </w:r>
    <w:r>
      <w:rPr>
        <w:rStyle w:val="PageNumber"/>
      </w:rPr>
      <w:fldChar w:fldCharType="separate"/>
    </w:r>
    <w:r w:rsidR="0075345E">
      <w:rPr>
        <w:rStyle w:val="PageNumber"/>
        <w:noProof/>
      </w:rPr>
      <w:t>159</w:t>
    </w:r>
    <w:r>
      <w:rPr>
        <w:rStyle w:val="PageNumber"/>
      </w:rPr>
      <w:fldChar w:fldCharType="end"/>
    </w:r>
  </w:p>
  <w:p w:rsidR="00FF54CC" w:rsidRDefault="00FF54CC"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A98441E"/>
    <w:multiLevelType w:val="hybridMultilevel"/>
    <w:tmpl w:val="00CCD1E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2741AFD"/>
    <w:multiLevelType w:val="hybridMultilevel"/>
    <w:tmpl w:val="3C003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9"/>
  </w:num>
  <w:num w:numId="4">
    <w:abstractNumId w:val="14"/>
  </w:num>
  <w:num w:numId="5">
    <w:abstractNumId w:val="21"/>
  </w:num>
  <w:num w:numId="6">
    <w:abstractNumId w:val="1"/>
  </w:num>
  <w:num w:numId="7">
    <w:abstractNumId w:val="18"/>
  </w:num>
  <w:num w:numId="8">
    <w:abstractNumId w:val="13"/>
  </w:num>
  <w:num w:numId="9">
    <w:abstractNumId w:val="7"/>
  </w:num>
  <w:num w:numId="10">
    <w:abstractNumId w:val="0"/>
  </w:num>
  <w:num w:numId="11">
    <w:abstractNumId w:val="6"/>
  </w:num>
  <w:num w:numId="12">
    <w:abstractNumId w:val="17"/>
  </w:num>
  <w:num w:numId="13">
    <w:abstractNumId w:val="12"/>
  </w:num>
  <w:num w:numId="14">
    <w:abstractNumId w:val="2"/>
  </w:num>
  <w:num w:numId="15">
    <w:abstractNumId w:val="8"/>
  </w:num>
  <w:num w:numId="16">
    <w:abstractNumId w:val="22"/>
  </w:num>
  <w:num w:numId="17">
    <w:abstractNumId w:val="19"/>
  </w:num>
  <w:num w:numId="18">
    <w:abstractNumId w:val="20"/>
  </w:num>
  <w:num w:numId="19">
    <w:abstractNumId w:val="4"/>
  </w:num>
  <w:num w:numId="20">
    <w:abstractNumId w:val="15"/>
  </w:num>
  <w:num w:numId="21">
    <w:abstractNumId w:val="11"/>
  </w:num>
  <w:num w:numId="22">
    <w:abstractNumId w:val="5"/>
  </w:num>
  <w:num w:numId="23">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646F"/>
    <w:rsid w:val="0001727F"/>
    <w:rsid w:val="00017621"/>
    <w:rsid w:val="00017AF6"/>
    <w:rsid w:val="00020BD8"/>
    <w:rsid w:val="00021A1C"/>
    <w:rsid w:val="0002219D"/>
    <w:rsid w:val="000222C9"/>
    <w:rsid w:val="00022861"/>
    <w:rsid w:val="00023246"/>
    <w:rsid w:val="00023BFA"/>
    <w:rsid w:val="00024FED"/>
    <w:rsid w:val="0002505E"/>
    <w:rsid w:val="00025890"/>
    <w:rsid w:val="00025F06"/>
    <w:rsid w:val="00027F37"/>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F0"/>
    <w:rsid w:val="000416AE"/>
    <w:rsid w:val="000419A8"/>
    <w:rsid w:val="00042058"/>
    <w:rsid w:val="00042295"/>
    <w:rsid w:val="00043BD1"/>
    <w:rsid w:val="00044E34"/>
    <w:rsid w:val="000451AC"/>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9DB"/>
    <w:rsid w:val="00087A9D"/>
    <w:rsid w:val="00087D0C"/>
    <w:rsid w:val="00093445"/>
    <w:rsid w:val="000939AF"/>
    <w:rsid w:val="00093EAF"/>
    <w:rsid w:val="0009496E"/>
    <w:rsid w:val="00095431"/>
    <w:rsid w:val="0009551C"/>
    <w:rsid w:val="0009663C"/>
    <w:rsid w:val="000972D8"/>
    <w:rsid w:val="00097E13"/>
    <w:rsid w:val="000A05F8"/>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9"/>
    <w:rsid w:val="000E52F1"/>
    <w:rsid w:val="000E6B16"/>
    <w:rsid w:val="000E7C26"/>
    <w:rsid w:val="000F01DB"/>
    <w:rsid w:val="000F165E"/>
    <w:rsid w:val="000F2357"/>
    <w:rsid w:val="000F27FC"/>
    <w:rsid w:val="000F2808"/>
    <w:rsid w:val="000F2D3E"/>
    <w:rsid w:val="000F2DDB"/>
    <w:rsid w:val="000F3234"/>
    <w:rsid w:val="000F4BCD"/>
    <w:rsid w:val="000F5728"/>
    <w:rsid w:val="000F5D59"/>
    <w:rsid w:val="000F6E60"/>
    <w:rsid w:val="000F75BD"/>
    <w:rsid w:val="000F7772"/>
    <w:rsid w:val="000F7FBA"/>
    <w:rsid w:val="00100F78"/>
    <w:rsid w:val="001025AE"/>
    <w:rsid w:val="00104B18"/>
    <w:rsid w:val="001057A2"/>
    <w:rsid w:val="001063A6"/>
    <w:rsid w:val="0010668B"/>
    <w:rsid w:val="00106885"/>
    <w:rsid w:val="00106BEB"/>
    <w:rsid w:val="00107648"/>
    <w:rsid w:val="00107E03"/>
    <w:rsid w:val="001101FD"/>
    <w:rsid w:val="001136B2"/>
    <w:rsid w:val="00113D4D"/>
    <w:rsid w:val="0011531B"/>
    <w:rsid w:val="0011552B"/>
    <w:rsid w:val="00116091"/>
    <w:rsid w:val="00116134"/>
    <w:rsid w:val="001162B4"/>
    <w:rsid w:val="001164FB"/>
    <w:rsid w:val="00116786"/>
    <w:rsid w:val="00117297"/>
    <w:rsid w:val="00117488"/>
    <w:rsid w:val="0012014D"/>
    <w:rsid w:val="00121649"/>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D6E"/>
    <w:rsid w:val="001433CF"/>
    <w:rsid w:val="00143B71"/>
    <w:rsid w:val="00143D8D"/>
    <w:rsid w:val="00144DB8"/>
    <w:rsid w:val="001458E5"/>
    <w:rsid w:val="0014628F"/>
    <w:rsid w:val="001472B2"/>
    <w:rsid w:val="001502BE"/>
    <w:rsid w:val="00151471"/>
    <w:rsid w:val="00151F45"/>
    <w:rsid w:val="00152428"/>
    <w:rsid w:val="001532C6"/>
    <w:rsid w:val="00153755"/>
    <w:rsid w:val="0015539D"/>
    <w:rsid w:val="0015552B"/>
    <w:rsid w:val="001559FE"/>
    <w:rsid w:val="00157834"/>
    <w:rsid w:val="00157B34"/>
    <w:rsid w:val="00160BA5"/>
    <w:rsid w:val="00160EBF"/>
    <w:rsid w:val="0016148B"/>
    <w:rsid w:val="001618BE"/>
    <w:rsid w:val="00163B19"/>
    <w:rsid w:val="00164795"/>
    <w:rsid w:val="00165812"/>
    <w:rsid w:val="00166401"/>
    <w:rsid w:val="0016727E"/>
    <w:rsid w:val="00170AB8"/>
    <w:rsid w:val="00171243"/>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DDE"/>
    <w:rsid w:val="001B30EF"/>
    <w:rsid w:val="001B3491"/>
    <w:rsid w:val="001B3EDC"/>
    <w:rsid w:val="001B42DF"/>
    <w:rsid w:val="001B5037"/>
    <w:rsid w:val="001B59D1"/>
    <w:rsid w:val="001B5A0C"/>
    <w:rsid w:val="001B5E15"/>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6FC4"/>
    <w:rsid w:val="00217129"/>
    <w:rsid w:val="002206F1"/>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DD1"/>
    <w:rsid w:val="0027023D"/>
    <w:rsid w:val="00270DED"/>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F4D"/>
    <w:rsid w:val="002778EC"/>
    <w:rsid w:val="00277DAF"/>
    <w:rsid w:val="0028002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A04"/>
    <w:rsid w:val="00290D94"/>
    <w:rsid w:val="002919A7"/>
    <w:rsid w:val="00291BEF"/>
    <w:rsid w:val="00292350"/>
    <w:rsid w:val="00292C56"/>
    <w:rsid w:val="00292DE6"/>
    <w:rsid w:val="0029313C"/>
    <w:rsid w:val="00293F41"/>
    <w:rsid w:val="00294664"/>
    <w:rsid w:val="00294920"/>
    <w:rsid w:val="00294F59"/>
    <w:rsid w:val="002957E2"/>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476B"/>
    <w:rsid w:val="002B4971"/>
    <w:rsid w:val="002B4E89"/>
    <w:rsid w:val="002B5382"/>
    <w:rsid w:val="002B6651"/>
    <w:rsid w:val="002B6F3A"/>
    <w:rsid w:val="002B752F"/>
    <w:rsid w:val="002B7990"/>
    <w:rsid w:val="002C0D5F"/>
    <w:rsid w:val="002C178C"/>
    <w:rsid w:val="002C1BB2"/>
    <w:rsid w:val="002C3790"/>
    <w:rsid w:val="002C429F"/>
    <w:rsid w:val="002C4C00"/>
    <w:rsid w:val="002C4D55"/>
    <w:rsid w:val="002C57B1"/>
    <w:rsid w:val="002C679A"/>
    <w:rsid w:val="002C6A8B"/>
    <w:rsid w:val="002C6FF6"/>
    <w:rsid w:val="002C7A71"/>
    <w:rsid w:val="002C7D59"/>
    <w:rsid w:val="002D02B1"/>
    <w:rsid w:val="002D0313"/>
    <w:rsid w:val="002D066D"/>
    <w:rsid w:val="002D0F7A"/>
    <w:rsid w:val="002D188A"/>
    <w:rsid w:val="002D285C"/>
    <w:rsid w:val="002D2E0B"/>
    <w:rsid w:val="002D3308"/>
    <w:rsid w:val="002D34D4"/>
    <w:rsid w:val="002D446A"/>
    <w:rsid w:val="002D4ACB"/>
    <w:rsid w:val="002D4BC9"/>
    <w:rsid w:val="002D4CFF"/>
    <w:rsid w:val="002D4FAE"/>
    <w:rsid w:val="002D5003"/>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F0A3B"/>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827"/>
    <w:rsid w:val="002F671C"/>
    <w:rsid w:val="002F7094"/>
    <w:rsid w:val="002F7A12"/>
    <w:rsid w:val="00300282"/>
    <w:rsid w:val="00301526"/>
    <w:rsid w:val="003015D7"/>
    <w:rsid w:val="00301ED4"/>
    <w:rsid w:val="00302909"/>
    <w:rsid w:val="0030379E"/>
    <w:rsid w:val="00304E14"/>
    <w:rsid w:val="0030595F"/>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3547"/>
    <w:rsid w:val="003836D6"/>
    <w:rsid w:val="00383E73"/>
    <w:rsid w:val="00384655"/>
    <w:rsid w:val="00384F32"/>
    <w:rsid w:val="00385E1C"/>
    <w:rsid w:val="003860CD"/>
    <w:rsid w:val="00386BB8"/>
    <w:rsid w:val="00387C96"/>
    <w:rsid w:val="00387ED2"/>
    <w:rsid w:val="00390322"/>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BA"/>
    <w:rsid w:val="00397191"/>
    <w:rsid w:val="003977D7"/>
    <w:rsid w:val="003A007E"/>
    <w:rsid w:val="003A0185"/>
    <w:rsid w:val="003A0237"/>
    <w:rsid w:val="003A06CF"/>
    <w:rsid w:val="003A0D17"/>
    <w:rsid w:val="003A11B4"/>
    <w:rsid w:val="003A1AB0"/>
    <w:rsid w:val="003A1C3F"/>
    <w:rsid w:val="003A1E22"/>
    <w:rsid w:val="003A2239"/>
    <w:rsid w:val="003A23E5"/>
    <w:rsid w:val="003A3603"/>
    <w:rsid w:val="003A3ADA"/>
    <w:rsid w:val="003A41EE"/>
    <w:rsid w:val="003A4F98"/>
    <w:rsid w:val="003A5140"/>
    <w:rsid w:val="003A52CC"/>
    <w:rsid w:val="003A5F8E"/>
    <w:rsid w:val="003A66A4"/>
    <w:rsid w:val="003B02D2"/>
    <w:rsid w:val="003B1457"/>
    <w:rsid w:val="003B18B2"/>
    <w:rsid w:val="003B2617"/>
    <w:rsid w:val="003B2668"/>
    <w:rsid w:val="003B2848"/>
    <w:rsid w:val="003B3461"/>
    <w:rsid w:val="003B3DE1"/>
    <w:rsid w:val="003B4D99"/>
    <w:rsid w:val="003B5A88"/>
    <w:rsid w:val="003B69C8"/>
    <w:rsid w:val="003B7269"/>
    <w:rsid w:val="003B758E"/>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40C2"/>
    <w:rsid w:val="003F430B"/>
    <w:rsid w:val="003F49B2"/>
    <w:rsid w:val="003F6CD5"/>
    <w:rsid w:val="003F73DE"/>
    <w:rsid w:val="0040007D"/>
    <w:rsid w:val="0040077E"/>
    <w:rsid w:val="004007E6"/>
    <w:rsid w:val="004016E7"/>
    <w:rsid w:val="004022B6"/>
    <w:rsid w:val="004030DC"/>
    <w:rsid w:val="004040CA"/>
    <w:rsid w:val="004044E9"/>
    <w:rsid w:val="00404796"/>
    <w:rsid w:val="004053AD"/>
    <w:rsid w:val="00405659"/>
    <w:rsid w:val="004057AB"/>
    <w:rsid w:val="0040580F"/>
    <w:rsid w:val="00405A34"/>
    <w:rsid w:val="00405E42"/>
    <w:rsid w:val="00407468"/>
    <w:rsid w:val="0040791C"/>
    <w:rsid w:val="00407E63"/>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42F"/>
    <w:rsid w:val="00460D9C"/>
    <w:rsid w:val="004615DE"/>
    <w:rsid w:val="0046283A"/>
    <w:rsid w:val="00462BA7"/>
    <w:rsid w:val="004634C1"/>
    <w:rsid w:val="0046361F"/>
    <w:rsid w:val="00463CBA"/>
    <w:rsid w:val="004647F9"/>
    <w:rsid w:val="004652CF"/>
    <w:rsid w:val="00466A65"/>
    <w:rsid w:val="004672D3"/>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37BE"/>
    <w:rsid w:val="00485761"/>
    <w:rsid w:val="0048589D"/>
    <w:rsid w:val="00485E37"/>
    <w:rsid w:val="004860D0"/>
    <w:rsid w:val="00486B64"/>
    <w:rsid w:val="00486C20"/>
    <w:rsid w:val="00487B77"/>
    <w:rsid w:val="00487C27"/>
    <w:rsid w:val="00487FBE"/>
    <w:rsid w:val="0049129E"/>
    <w:rsid w:val="00491612"/>
    <w:rsid w:val="00491E58"/>
    <w:rsid w:val="004939EE"/>
    <w:rsid w:val="00493AC6"/>
    <w:rsid w:val="0049419E"/>
    <w:rsid w:val="00494B6F"/>
    <w:rsid w:val="004958C2"/>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DBB"/>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606D"/>
    <w:rsid w:val="00517150"/>
    <w:rsid w:val="0051754F"/>
    <w:rsid w:val="00520CCB"/>
    <w:rsid w:val="00520D65"/>
    <w:rsid w:val="005213F1"/>
    <w:rsid w:val="00521F16"/>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DBB"/>
    <w:rsid w:val="005766A6"/>
    <w:rsid w:val="00577144"/>
    <w:rsid w:val="00577CED"/>
    <w:rsid w:val="00577E4F"/>
    <w:rsid w:val="005805FB"/>
    <w:rsid w:val="005809BA"/>
    <w:rsid w:val="00581C8F"/>
    <w:rsid w:val="00581E7B"/>
    <w:rsid w:val="00582C1E"/>
    <w:rsid w:val="005837D4"/>
    <w:rsid w:val="005840B2"/>
    <w:rsid w:val="0058503B"/>
    <w:rsid w:val="005853D9"/>
    <w:rsid w:val="00586C48"/>
    <w:rsid w:val="00586CF6"/>
    <w:rsid w:val="00586DF7"/>
    <w:rsid w:val="0059093F"/>
    <w:rsid w:val="005926C4"/>
    <w:rsid w:val="0059348E"/>
    <w:rsid w:val="00594063"/>
    <w:rsid w:val="00595D4A"/>
    <w:rsid w:val="005962B9"/>
    <w:rsid w:val="005969D8"/>
    <w:rsid w:val="005971F6"/>
    <w:rsid w:val="005972F5"/>
    <w:rsid w:val="00597675"/>
    <w:rsid w:val="0059787D"/>
    <w:rsid w:val="00597DA1"/>
    <w:rsid w:val="005A0902"/>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611C"/>
    <w:rsid w:val="005B6724"/>
    <w:rsid w:val="005B7382"/>
    <w:rsid w:val="005B74AF"/>
    <w:rsid w:val="005B7B6F"/>
    <w:rsid w:val="005B7C43"/>
    <w:rsid w:val="005B7C77"/>
    <w:rsid w:val="005C0213"/>
    <w:rsid w:val="005C080E"/>
    <w:rsid w:val="005C0BA2"/>
    <w:rsid w:val="005C0CC3"/>
    <w:rsid w:val="005C1917"/>
    <w:rsid w:val="005C1A7E"/>
    <w:rsid w:val="005C29B6"/>
    <w:rsid w:val="005C2B7D"/>
    <w:rsid w:val="005C4AEF"/>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F4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7744"/>
    <w:rsid w:val="00607AA2"/>
    <w:rsid w:val="00610188"/>
    <w:rsid w:val="006103E6"/>
    <w:rsid w:val="0061145D"/>
    <w:rsid w:val="006116CC"/>
    <w:rsid w:val="00611994"/>
    <w:rsid w:val="00612C05"/>
    <w:rsid w:val="00613039"/>
    <w:rsid w:val="00614605"/>
    <w:rsid w:val="00615FAA"/>
    <w:rsid w:val="0061657D"/>
    <w:rsid w:val="00616D29"/>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75A"/>
    <w:rsid w:val="00634780"/>
    <w:rsid w:val="00634B3F"/>
    <w:rsid w:val="00634C3B"/>
    <w:rsid w:val="00634CAC"/>
    <w:rsid w:val="00634CB6"/>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E71"/>
    <w:rsid w:val="00654F1D"/>
    <w:rsid w:val="006555D9"/>
    <w:rsid w:val="006563A5"/>
    <w:rsid w:val="0065652D"/>
    <w:rsid w:val="00656A3E"/>
    <w:rsid w:val="00657458"/>
    <w:rsid w:val="00657900"/>
    <w:rsid w:val="00660529"/>
    <w:rsid w:val="00660C38"/>
    <w:rsid w:val="00662BE7"/>
    <w:rsid w:val="00662F02"/>
    <w:rsid w:val="00663101"/>
    <w:rsid w:val="0066311F"/>
    <w:rsid w:val="00664654"/>
    <w:rsid w:val="006646D5"/>
    <w:rsid w:val="00664D78"/>
    <w:rsid w:val="00665025"/>
    <w:rsid w:val="0066596F"/>
    <w:rsid w:val="00665B61"/>
    <w:rsid w:val="00665D6E"/>
    <w:rsid w:val="00666984"/>
    <w:rsid w:val="006672EC"/>
    <w:rsid w:val="00667AAC"/>
    <w:rsid w:val="006700FD"/>
    <w:rsid w:val="006706BD"/>
    <w:rsid w:val="00670B32"/>
    <w:rsid w:val="00671AE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694"/>
    <w:rsid w:val="006B5F4E"/>
    <w:rsid w:val="006B6168"/>
    <w:rsid w:val="006B7220"/>
    <w:rsid w:val="006B73F9"/>
    <w:rsid w:val="006B7DAC"/>
    <w:rsid w:val="006C019F"/>
    <w:rsid w:val="006C1F43"/>
    <w:rsid w:val="006C372F"/>
    <w:rsid w:val="006C3857"/>
    <w:rsid w:val="006C3B11"/>
    <w:rsid w:val="006C4BB8"/>
    <w:rsid w:val="006C4FD6"/>
    <w:rsid w:val="006C52B6"/>
    <w:rsid w:val="006C52DC"/>
    <w:rsid w:val="006C56B7"/>
    <w:rsid w:val="006C7AB7"/>
    <w:rsid w:val="006C7AC4"/>
    <w:rsid w:val="006D04E8"/>
    <w:rsid w:val="006D07D4"/>
    <w:rsid w:val="006D1ED2"/>
    <w:rsid w:val="006D22EB"/>
    <w:rsid w:val="006D2899"/>
    <w:rsid w:val="006D336A"/>
    <w:rsid w:val="006D4CC3"/>
    <w:rsid w:val="006D6958"/>
    <w:rsid w:val="006D7230"/>
    <w:rsid w:val="006D74E8"/>
    <w:rsid w:val="006D787E"/>
    <w:rsid w:val="006D7B40"/>
    <w:rsid w:val="006E019C"/>
    <w:rsid w:val="006E028B"/>
    <w:rsid w:val="006E02A1"/>
    <w:rsid w:val="006E054E"/>
    <w:rsid w:val="006E132A"/>
    <w:rsid w:val="006E153B"/>
    <w:rsid w:val="006E1629"/>
    <w:rsid w:val="006E19D3"/>
    <w:rsid w:val="006E2127"/>
    <w:rsid w:val="006E2658"/>
    <w:rsid w:val="006E27BA"/>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6C2"/>
    <w:rsid w:val="007036E5"/>
    <w:rsid w:val="00703E85"/>
    <w:rsid w:val="00705808"/>
    <w:rsid w:val="00706B62"/>
    <w:rsid w:val="00706C70"/>
    <w:rsid w:val="007074FB"/>
    <w:rsid w:val="00707574"/>
    <w:rsid w:val="007078EF"/>
    <w:rsid w:val="007101A8"/>
    <w:rsid w:val="00710569"/>
    <w:rsid w:val="007114CB"/>
    <w:rsid w:val="0071269C"/>
    <w:rsid w:val="007143A3"/>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3D7F"/>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45E"/>
    <w:rsid w:val="00753845"/>
    <w:rsid w:val="00754769"/>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A005F"/>
    <w:rsid w:val="007A1195"/>
    <w:rsid w:val="007A2AD0"/>
    <w:rsid w:val="007A313B"/>
    <w:rsid w:val="007A3FBA"/>
    <w:rsid w:val="007A425E"/>
    <w:rsid w:val="007A5B90"/>
    <w:rsid w:val="007A6C54"/>
    <w:rsid w:val="007A7753"/>
    <w:rsid w:val="007B06C4"/>
    <w:rsid w:val="007B0A7D"/>
    <w:rsid w:val="007B0ED9"/>
    <w:rsid w:val="007B1143"/>
    <w:rsid w:val="007B153C"/>
    <w:rsid w:val="007B179B"/>
    <w:rsid w:val="007B1BC6"/>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4169"/>
    <w:rsid w:val="007E4C79"/>
    <w:rsid w:val="007E4F15"/>
    <w:rsid w:val="007E60FC"/>
    <w:rsid w:val="007E7668"/>
    <w:rsid w:val="007E7F79"/>
    <w:rsid w:val="007F08B6"/>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80036D"/>
    <w:rsid w:val="008016F0"/>
    <w:rsid w:val="00801C66"/>
    <w:rsid w:val="008029AC"/>
    <w:rsid w:val="008038EA"/>
    <w:rsid w:val="008039E6"/>
    <w:rsid w:val="00803AFA"/>
    <w:rsid w:val="00804875"/>
    <w:rsid w:val="00805D41"/>
    <w:rsid w:val="00806078"/>
    <w:rsid w:val="00806487"/>
    <w:rsid w:val="00811736"/>
    <w:rsid w:val="00812967"/>
    <w:rsid w:val="00812A7B"/>
    <w:rsid w:val="008134A2"/>
    <w:rsid w:val="00813809"/>
    <w:rsid w:val="0081456F"/>
    <w:rsid w:val="00817B7A"/>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F2"/>
    <w:rsid w:val="00883C93"/>
    <w:rsid w:val="00883F30"/>
    <w:rsid w:val="0088597E"/>
    <w:rsid w:val="00886F58"/>
    <w:rsid w:val="00887A8A"/>
    <w:rsid w:val="0089025D"/>
    <w:rsid w:val="00890375"/>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2A36"/>
    <w:rsid w:val="008E2F47"/>
    <w:rsid w:val="008E36F0"/>
    <w:rsid w:val="008E3B43"/>
    <w:rsid w:val="008E3C48"/>
    <w:rsid w:val="008E405E"/>
    <w:rsid w:val="008E4917"/>
    <w:rsid w:val="008E57DC"/>
    <w:rsid w:val="008E709D"/>
    <w:rsid w:val="008E7C0F"/>
    <w:rsid w:val="008F0BC8"/>
    <w:rsid w:val="008F0E83"/>
    <w:rsid w:val="008F103F"/>
    <w:rsid w:val="008F1479"/>
    <w:rsid w:val="008F2124"/>
    <w:rsid w:val="008F2A9D"/>
    <w:rsid w:val="008F2C0E"/>
    <w:rsid w:val="008F370A"/>
    <w:rsid w:val="008F3CF9"/>
    <w:rsid w:val="008F45F8"/>
    <w:rsid w:val="008F5498"/>
    <w:rsid w:val="008F57A5"/>
    <w:rsid w:val="008F5822"/>
    <w:rsid w:val="008F68F9"/>
    <w:rsid w:val="008F6D33"/>
    <w:rsid w:val="00900678"/>
    <w:rsid w:val="009008EA"/>
    <w:rsid w:val="00900E68"/>
    <w:rsid w:val="0090143A"/>
    <w:rsid w:val="00901483"/>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E62"/>
    <w:rsid w:val="00931058"/>
    <w:rsid w:val="00931476"/>
    <w:rsid w:val="009317FB"/>
    <w:rsid w:val="00931809"/>
    <w:rsid w:val="00931AD1"/>
    <w:rsid w:val="00931D45"/>
    <w:rsid w:val="00931E1F"/>
    <w:rsid w:val="00931ED1"/>
    <w:rsid w:val="00932758"/>
    <w:rsid w:val="009329F0"/>
    <w:rsid w:val="00932AA0"/>
    <w:rsid w:val="00932DE8"/>
    <w:rsid w:val="009330DF"/>
    <w:rsid w:val="00933411"/>
    <w:rsid w:val="00933E69"/>
    <w:rsid w:val="009349E6"/>
    <w:rsid w:val="009354B6"/>
    <w:rsid w:val="00935602"/>
    <w:rsid w:val="009357BB"/>
    <w:rsid w:val="0093799B"/>
    <w:rsid w:val="00940D24"/>
    <w:rsid w:val="00941256"/>
    <w:rsid w:val="0094131F"/>
    <w:rsid w:val="00941440"/>
    <w:rsid w:val="00941EC4"/>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7BC4"/>
    <w:rsid w:val="00A605F6"/>
    <w:rsid w:val="00A607AF"/>
    <w:rsid w:val="00A6091D"/>
    <w:rsid w:val="00A60978"/>
    <w:rsid w:val="00A60EEA"/>
    <w:rsid w:val="00A6111B"/>
    <w:rsid w:val="00A62188"/>
    <w:rsid w:val="00A637C9"/>
    <w:rsid w:val="00A63A0C"/>
    <w:rsid w:val="00A63B52"/>
    <w:rsid w:val="00A63FA2"/>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EA8"/>
    <w:rsid w:val="00A74F3B"/>
    <w:rsid w:val="00A754F4"/>
    <w:rsid w:val="00A7555F"/>
    <w:rsid w:val="00A7575F"/>
    <w:rsid w:val="00A75D53"/>
    <w:rsid w:val="00A76F2F"/>
    <w:rsid w:val="00A76F66"/>
    <w:rsid w:val="00A77387"/>
    <w:rsid w:val="00A80032"/>
    <w:rsid w:val="00A80235"/>
    <w:rsid w:val="00A80D6C"/>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22E2"/>
    <w:rsid w:val="00AB24D3"/>
    <w:rsid w:val="00AB2640"/>
    <w:rsid w:val="00AB2BB0"/>
    <w:rsid w:val="00AB2D21"/>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1259"/>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D3F"/>
    <w:rsid w:val="00B76D89"/>
    <w:rsid w:val="00B80262"/>
    <w:rsid w:val="00B80760"/>
    <w:rsid w:val="00B8088C"/>
    <w:rsid w:val="00B80AC0"/>
    <w:rsid w:val="00B80FE0"/>
    <w:rsid w:val="00B8120E"/>
    <w:rsid w:val="00B81523"/>
    <w:rsid w:val="00B8204F"/>
    <w:rsid w:val="00B84156"/>
    <w:rsid w:val="00B84FCE"/>
    <w:rsid w:val="00B86283"/>
    <w:rsid w:val="00B867FA"/>
    <w:rsid w:val="00B868CE"/>
    <w:rsid w:val="00B87B84"/>
    <w:rsid w:val="00B91674"/>
    <w:rsid w:val="00B92381"/>
    <w:rsid w:val="00B924B8"/>
    <w:rsid w:val="00B9260F"/>
    <w:rsid w:val="00B92EE2"/>
    <w:rsid w:val="00B93830"/>
    <w:rsid w:val="00B95650"/>
    <w:rsid w:val="00B9570E"/>
    <w:rsid w:val="00B95FF3"/>
    <w:rsid w:val="00B965AA"/>
    <w:rsid w:val="00B969F0"/>
    <w:rsid w:val="00B9714F"/>
    <w:rsid w:val="00B974E3"/>
    <w:rsid w:val="00BA1265"/>
    <w:rsid w:val="00BA2059"/>
    <w:rsid w:val="00BA25D3"/>
    <w:rsid w:val="00BA2AA6"/>
    <w:rsid w:val="00BA2C07"/>
    <w:rsid w:val="00BA2FF0"/>
    <w:rsid w:val="00BA36BA"/>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523B"/>
    <w:rsid w:val="00BB53EA"/>
    <w:rsid w:val="00BB5621"/>
    <w:rsid w:val="00BB5BEA"/>
    <w:rsid w:val="00BB6E26"/>
    <w:rsid w:val="00BB6E6B"/>
    <w:rsid w:val="00BB727F"/>
    <w:rsid w:val="00BB7ACC"/>
    <w:rsid w:val="00BB7B62"/>
    <w:rsid w:val="00BC011B"/>
    <w:rsid w:val="00BC0612"/>
    <w:rsid w:val="00BC0674"/>
    <w:rsid w:val="00BC0A48"/>
    <w:rsid w:val="00BC1A70"/>
    <w:rsid w:val="00BC1B12"/>
    <w:rsid w:val="00BC21DA"/>
    <w:rsid w:val="00BC2D6B"/>
    <w:rsid w:val="00BC2EDF"/>
    <w:rsid w:val="00BC3970"/>
    <w:rsid w:val="00BC3A58"/>
    <w:rsid w:val="00BC3B40"/>
    <w:rsid w:val="00BC4439"/>
    <w:rsid w:val="00BC4CE5"/>
    <w:rsid w:val="00BC5C73"/>
    <w:rsid w:val="00BD02E9"/>
    <w:rsid w:val="00BD0817"/>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E0594"/>
    <w:rsid w:val="00BE05E5"/>
    <w:rsid w:val="00BE0A6B"/>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C23"/>
    <w:rsid w:val="00C035AD"/>
    <w:rsid w:val="00C04F61"/>
    <w:rsid w:val="00C05370"/>
    <w:rsid w:val="00C05599"/>
    <w:rsid w:val="00C06389"/>
    <w:rsid w:val="00C068EA"/>
    <w:rsid w:val="00C100DC"/>
    <w:rsid w:val="00C12181"/>
    <w:rsid w:val="00C121CC"/>
    <w:rsid w:val="00C124CE"/>
    <w:rsid w:val="00C13282"/>
    <w:rsid w:val="00C13ABE"/>
    <w:rsid w:val="00C13B83"/>
    <w:rsid w:val="00C13E56"/>
    <w:rsid w:val="00C13E61"/>
    <w:rsid w:val="00C13F5D"/>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2667"/>
    <w:rsid w:val="00C4363D"/>
    <w:rsid w:val="00C44029"/>
    <w:rsid w:val="00C44ADD"/>
    <w:rsid w:val="00C45963"/>
    <w:rsid w:val="00C46646"/>
    <w:rsid w:val="00C46B1A"/>
    <w:rsid w:val="00C47598"/>
    <w:rsid w:val="00C50205"/>
    <w:rsid w:val="00C50483"/>
    <w:rsid w:val="00C51320"/>
    <w:rsid w:val="00C52BF6"/>
    <w:rsid w:val="00C5308A"/>
    <w:rsid w:val="00C5472F"/>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741D"/>
    <w:rsid w:val="00C679F4"/>
    <w:rsid w:val="00C70DCD"/>
    <w:rsid w:val="00C71CC0"/>
    <w:rsid w:val="00C7203B"/>
    <w:rsid w:val="00C729EB"/>
    <w:rsid w:val="00C72BB9"/>
    <w:rsid w:val="00C72D78"/>
    <w:rsid w:val="00C74685"/>
    <w:rsid w:val="00C75778"/>
    <w:rsid w:val="00C759EB"/>
    <w:rsid w:val="00C762BD"/>
    <w:rsid w:val="00C76B96"/>
    <w:rsid w:val="00C77BA8"/>
    <w:rsid w:val="00C807A4"/>
    <w:rsid w:val="00C81568"/>
    <w:rsid w:val="00C82652"/>
    <w:rsid w:val="00C82A10"/>
    <w:rsid w:val="00C838FD"/>
    <w:rsid w:val="00C842E0"/>
    <w:rsid w:val="00C846D2"/>
    <w:rsid w:val="00C84749"/>
    <w:rsid w:val="00C84A65"/>
    <w:rsid w:val="00C852EC"/>
    <w:rsid w:val="00C855F3"/>
    <w:rsid w:val="00C85879"/>
    <w:rsid w:val="00C8739C"/>
    <w:rsid w:val="00C87568"/>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7F"/>
    <w:rsid w:val="00D02EEA"/>
    <w:rsid w:val="00D039BE"/>
    <w:rsid w:val="00D0470F"/>
    <w:rsid w:val="00D04B8E"/>
    <w:rsid w:val="00D0610F"/>
    <w:rsid w:val="00D0614F"/>
    <w:rsid w:val="00D06C8C"/>
    <w:rsid w:val="00D06D62"/>
    <w:rsid w:val="00D0723B"/>
    <w:rsid w:val="00D0732C"/>
    <w:rsid w:val="00D074C7"/>
    <w:rsid w:val="00D07585"/>
    <w:rsid w:val="00D0783C"/>
    <w:rsid w:val="00D11AF5"/>
    <w:rsid w:val="00D12F2D"/>
    <w:rsid w:val="00D131FC"/>
    <w:rsid w:val="00D13F03"/>
    <w:rsid w:val="00D146F4"/>
    <w:rsid w:val="00D14958"/>
    <w:rsid w:val="00D14D93"/>
    <w:rsid w:val="00D156C6"/>
    <w:rsid w:val="00D1718C"/>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2843"/>
    <w:rsid w:val="00D82CE6"/>
    <w:rsid w:val="00D83A51"/>
    <w:rsid w:val="00D83F10"/>
    <w:rsid w:val="00D84121"/>
    <w:rsid w:val="00D8522F"/>
    <w:rsid w:val="00D86092"/>
    <w:rsid w:val="00D864A1"/>
    <w:rsid w:val="00D876DE"/>
    <w:rsid w:val="00D90207"/>
    <w:rsid w:val="00D91418"/>
    <w:rsid w:val="00D91A3E"/>
    <w:rsid w:val="00D921CA"/>
    <w:rsid w:val="00D93232"/>
    <w:rsid w:val="00D93A17"/>
    <w:rsid w:val="00D9515C"/>
    <w:rsid w:val="00D9575B"/>
    <w:rsid w:val="00D97C32"/>
    <w:rsid w:val="00DA09C4"/>
    <w:rsid w:val="00DA2822"/>
    <w:rsid w:val="00DA2ADC"/>
    <w:rsid w:val="00DA2ADD"/>
    <w:rsid w:val="00DA3CAE"/>
    <w:rsid w:val="00DA3F53"/>
    <w:rsid w:val="00DA433B"/>
    <w:rsid w:val="00DA4A20"/>
    <w:rsid w:val="00DA4ADF"/>
    <w:rsid w:val="00DA553F"/>
    <w:rsid w:val="00DA685A"/>
    <w:rsid w:val="00DA72BE"/>
    <w:rsid w:val="00DA765A"/>
    <w:rsid w:val="00DB0674"/>
    <w:rsid w:val="00DB08FB"/>
    <w:rsid w:val="00DB0D53"/>
    <w:rsid w:val="00DB1EC2"/>
    <w:rsid w:val="00DB3A0A"/>
    <w:rsid w:val="00DB4D20"/>
    <w:rsid w:val="00DB526A"/>
    <w:rsid w:val="00DB5CE0"/>
    <w:rsid w:val="00DB677A"/>
    <w:rsid w:val="00DB7099"/>
    <w:rsid w:val="00DB749E"/>
    <w:rsid w:val="00DB77FE"/>
    <w:rsid w:val="00DB7DC8"/>
    <w:rsid w:val="00DC0529"/>
    <w:rsid w:val="00DC24B9"/>
    <w:rsid w:val="00DC2BDC"/>
    <w:rsid w:val="00DC303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2F5"/>
    <w:rsid w:val="00DF5306"/>
    <w:rsid w:val="00DF5A0C"/>
    <w:rsid w:val="00DF5E92"/>
    <w:rsid w:val="00DF6175"/>
    <w:rsid w:val="00DF675C"/>
    <w:rsid w:val="00DF6A49"/>
    <w:rsid w:val="00DF7189"/>
    <w:rsid w:val="00E00058"/>
    <w:rsid w:val="00E0026F"/>
    <w:rsid w:val="00E002DE"/>
    <w:rsid w:val="00E00EED"/>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CED"/>
    <w:rsid w:val="00E41D39"/>
    <w:rsid w:val="00E42261"/>
    <w:rsid w:val="00E43097"/>
    <w:rsid w:val="00E43381"/>
    <w:rsid w:val="00E43B6C"/>
    <w:rsid w:val="00E43DF6"/>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3D42"/>
    <w:rsid w:val="00E74129"/>
    <w:rsid w:val="00E74166"/>
    <w:rsid w:val="00E74841"/>
    <w:rsid w:val="00E752A0"/>
    <w:rsid w:val="00E7562C"/>
    <w:rsid w:val="00E75B59"/>
    <w:rsid w:val="00E7777D"/>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481E"/>
    <w:rsid w:val="00EB4F2E"/>
    <w:rsid w:val="00EB5BE5"/>
    <w:rsid w:val="00EB6318"/>
    <w:rsid w:val="00EB6B99"/>
    <w:rsid w:val="00EB6E26"/>
    <w:rsid w:val="00EC034D"/>
    <w:rsid w:val="00EC0497"/>
    <w:rsid w:val="00EC056C"/>
    <w:rsid w:val="00EC0C09"/>
    <w:rsid w:val="00EC103F"/>
    <w:rsid w:val="00EC1305"/>
    <w:rsid w:val="00EC1DE3"/>
    <w:rsid w:val="00EC2BE7"/>
    <w:rsid w:val="00EC2D60"/>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446"/>
    <w:rsid w:val="00EF7760"/>
    <w:rsid w:val="00EF7A86"/>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ADA"/>
    <w:rsid w:val="00F12B77"/>
    <w:rsid w:val="00F12D4B"/>
    <w:rsid w:val="00F13144"/>
    <w:rsid w:val="00F13423"/>
    <w:rsid w:val="00F13B56"/>
    <w:rsid w:val="00F142A8"/>
    <w:rsid w:val="00F14BEE"/>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70AF"/>
    <w:rsid w:val="00F7033A"/>
    <w:rsid w:val="00F70BED"/>
    <w:rsid w:val="00F70DA1"/>
    <w:rsid w:val="00F70EE1"/>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4704"/>
    <w:rsid w:val="00F9509F"/>
    <w:rsid w:val="00F971D6"/>
    <w:rsid w:val="00F97308"/>
    <w:rsid w:val="00F973BE"/>
    <w:rsid w:val="00F97999"/>
    <w:rsid w:val="00FA007B"/>
    <w:rsid w:val="00FA1CAB"/>
    <w:rsid w:val="00FA1D4E"/>
    <w:rsid w:val="00FA1E70"/>
    <w:rsid w:val="00FA2650"/>
    <w:rsid w:val="00FA4072"/>
    <w:rsid w:val="00FA41D0"/>
    <w:rsid w:val="00FA5319"/>
    <w:rsid w:val="00FA5575"/>
    <w:rsid w:val="00FA56F9"/>
    <w:rsid w:val="00FA5D01"/>
    <w:rsid w:val="00FA6312"/>
    <w:rsid w:val="00FA7195"/>
    <w:rsid w:val="00FA78A1"/>
    <w:rsid w:val="00FA7F5C"/>
    <w:rsid w:val="00FB0FCD"/>
    <w:rsid w:val="00FB1367"/>
    <w:rsid w:val="00FB1699"/>
    <w:rsid w:val="00FB19FD"/>
    <w:rsid w:val="00FB2377"/>
    <w:rsid w:val="00FB2EE9"/>
    <w:rsid w:val="00FB3263"/>
    <w:rsid w:val="00FB3E7E"/>
    <w:rsid w:val="00FB3EA3"/>
    <w:rsid w:val="00FB4934"/>
    <w:rsid w:val="00FB58E5"/>
    <w:rsid w:val="00FB69B6"/>
    <w:rsid w:val="00FB7AD0"/>
    <w:rsid w:val="00FC0EBF"/>
    <w:rsid w:val="00FC1CC4"/>
    <w:rsid w:val="00FC2D6B"/>
    <w:rsid w:val="00FC2FB8"/>
    <w:rsid w:val="00FC3607"/>
    <w:rsid w:val="00FC36D0"/>
    <w:rsid w:val="00FC3A16"/>
    <w:rsid w:val="00FC3C77"/>
    <w:rsid w:val="00FC40C7"/>
    <w:rsid w:val="00FC4548"/>
    <w:rsid w:val="00FC47B5"/>
    <w:rsid w:val="00FC4C5D"/>
    <w:rsid w:val="00FC5078"/>
    <w:rsid w:val="00FC5085"/>
    <w:rsid w:val="00FC5712"/>
    <w:rsid w:val="00FC66D1"/>
    <w:rsid w:val="00FC671A"/>
    <w:rsid w:val="00FC69DF"/>
    <w:rsid w:val="00FC72B3"/>
    <w:rsid w:val="00FD0AEB"/>
    <w:rsid w:val="00FD188E"/>
    <w:rsid w:val="00FD19B5"/>
    <w:rsid w:val="00FD37EE"/>
    <w:rsid w:val="00FD3947"/>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2F5134"/>
    <w:pPr>
      <w:tabs>
        <w:tab w:val="clear" w:pos="360"/>
        <w:tab w:val="clear" w:pos="9360"/>
      </w:tabs>
      <w:spacing w:after="100"/>
    </w:p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Vertebral_column"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tantra-kundalini.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YogaRamayana/" TargetMode="External"/><Relationship Id="rId5" Type="http://schemas.openxmlformats.org/officeDocument/2006/relationships/settings" Target="settings.xml"/><Relationship Id="rId15" Type="http://schemas.openxmlformats.org/officeDocument/2006/relationships/hyperlink" Target="http://ramayana.tigercoder.com/template.php?c=07uttara"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en.wikipedia.org/wiki/Coccy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3B877F142449E1B3391B9081D9D746"/>
        <w:category>
          <w:name w:val="General"/>
          <w:gallery w:val="placeholder"/>
        </w:category>
        <w:types>
          <w:type w:val="bbPlcHdr"/>
        </w:types>
        <w:behaviors>
          <w:behavior w:val="content"/>
        </w:behaviors>
        <w:guid w:val="{B32E6174-AD2F-4618-AA13-E1DA1347494A}"/>
      </w:docPartPr>
      <w:docPartBody>
        <w:p w:rsidR="00A91A59" w:rsidRDefault="00A91A59" w:rsidP="00A91A59">
          <w:pPr>
            <w:pStyle w:val="A43B877F142449E1B3391B9081D9D746"/>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A59"/>
    <w:rsid w:val="00607F44"/>
    <w:rsid w:val="00626BE4"/>
    <w:rsid w:val="00885557"/>
    <w:rsid w:val="008943FE"/>
    <w:rsid w:val="008958A3"/>
    <w:rsid w:val="009957FD"/>
    <w:rsid w:val="00A91A5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9619CB0FC4473801DA87805ED9E4D">
    <w:name w:val="6159619CB0FC4473801DA87805ED9E4D"/>
    <w:rsid w:val="00A91A59"/>
  </w:style>
  <w:style w:type="paragraph" w:customStyle="1" w:styleId="A43B877F142449E1B3391B9081D9D746">
    <w:name w:val="A43B877F142449E1B3391B9081D9D746"/>
    <w:rsid w:val="00A91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5ADA76E8-103E-4E19-832D-56D2A874C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21702</TotalTime>
  <Pages>174</Pages>
  <Words>45094</Words>
  <Characters>257038</Characters>
  <Application>Microsoft Office Word</Application>
  <DocSecurity>0</DocSecurity>
  <Lines>2141</Lines>
  <Paragraphs>603</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301529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Parag Gandhe</cp:lastModifiedBy>
  <cp:revision>361</cp:revision>
  <cp:lastPrinted>2017-05-13T12:01:00Z</cp:lastPrinted>
  <dcterms:created xsi:type="dcterms:W3CDTF">2018-07-02T20:42:00Z</dcterms:created>
  <dcterms:modified xsi:type="dcterms:W3CDTF">2020-08-28T17:14:00Z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